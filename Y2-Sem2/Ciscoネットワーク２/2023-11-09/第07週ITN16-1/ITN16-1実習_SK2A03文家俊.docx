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DDF4" w14:textId="77777777" w:rsidR="00B01DB0" w:rsidRDefault="00000000" w:rsidP="0073604C">
      <w:pPr>
        <w:pStyle w:val="afd"/>
        <w:rPr>
          <w:rStyle w:val="LabTitleInstVersred"/>
          <w:rFonts w:eastAsia="Meiryo UI" w:cs="Arial"/>
        </w:rPr>
      </w:pPr>
      <w:sdt>
        <w:sdtPr>
          <w:rPr>
            <w:rFonts w:eastAsia="Meiryo UI" w:cs="Arial"/>
            <w:b w:val="0"/>
            <w:color w:val="EE0000"/>
          </w:rPr>
          <w:alias w:val="タイトル"/>
          <w:tag w:val=""/>
          <w:id w:val="-487021785"/>
          <w:placeholder>
            <w:docPart w:val="467CFDA3E8844AFDBA2D88AF39ED9BE6"/>
          </w:placeholder>
          <w:dataBinding w:prefixMappings="xmlns:ns0='http://purl.org/dc/elements/1.1/' xmlns:ns1='http://schemas.openxmlformats.org/package/2006/metadata/core-properties' " w:xpath="/ns1:coreProperties[1]/ns0:title[1]" w:storeItemID="{6C3C8BC8-F283-45AE-878A-BAB7291924A1}"/>
          <w:text/>
        </w:sdtPr>
        <w:sdtContent>
          <w:r w:rsidR="00B877ED" w:rsidRPr="00B01DB0">
            <w:rPr>
              <w:rFonts w:eastAsia="Meiryo UI" w:cs="Arial"/>
            </w:rPr>
            <w:t xml:space="preserve">Packet Tracer </w:t>
          </w:r>
          <w:r w:rsidR="00B01DB0" w:rsidRPr="00B01DB0">
            <w:rPr>
              <w:rFonts w:eastAsia="Meiryo UI" w:cs="Arial"/>
            </w:rPr>
            <w:t>－</w:t>
          </w:r>
          <w:r w:rsidR="00B877ED" w:rsidRPr="00B01DB0">
            <w:rPr>
              <w:rFonts w:eastAsia="Meiryo UI" w:cs="Arial"/>
            </w:rPr>
            <w:t xml:space="preserve"> </w:t>
          </w:r>
          <w:r w:rsidR="00B877ED" w:rsidRPr="00B01DB0">
            <w:rPr>
              <w:rFonts w:eastAsia="Meiryo UI" w:cs="Arial"/>
            </w:rPr>
            <w:t>ネットワークデバイスのセキュリティ保護</w:t>
          </w:r>
        </w:sdtContent>
      </w:sdt>
      <w:r w:rsidR="00B877ED" w:rsidRPr="00B01DB0">
        <w:rPr>
          <w:rStyle w:val="LabTitleInstVersred"/>
          <w:rFonts w:eastAsia="Meiryo UI" w:cs="Arial"/>
        </w:rPr>
        <w:t xml:space="preserve"> </w:t>
      </w:r>
    </w:p>
    <w:p w14:paraId="6D58DE03" w14:textId="77777777" w:rsidR="002003FA" w:rsidRPr="00B01DB0" w:rsidRDefault="00B45F4C" w:rsidP="00B26C73">
      <w:pPr>
        <w:pStyle w:val="1"/>
        <w:rPr>
          <w:rFonts w:eastAsia="Meiryo UI" w:cs="Arial"/>
        </w:rPr>
      </w:pPr>
      <w:r w:rsidRPr="00B01DB0">
        <w:rPr>
          <w:rFonts w:eastAsia="Meiryo UI" w:cs="Arial"/>
        </w:rPr>
        <w:t>アドレッシング</w:t>
      </w:r>
      <w:r w:rsidRPr="00B01DB0">
        <w:rPr>
          <w:rFonts w:eastAsia="Meiryo UI" w:cs="Arial"/>
        </w:rPr>
        <w:t xml:space="preserve"> </w:t>
      </w:r>
      <w:r w:rsidRPr="00B01DB0">
        <w:rPr>
          <w:rFonts w:eastAsia="Meiryo UI" w:cs="Arial"/>
        </w:rPr>
        <w:t>テーブル</w:t>
      </w:r>
    </w:p>
    <w:tbl>
      <w:tblPr>
        <w:tblStyle w:val="a9"/>
        <w:tblW w:w="0" w:type="auto"/>
        <w:tblInd w:w="360" w:type="dxa"/>
        <w:tblLook w:val="04A0" w:firstRow="1" w:lastRow="0" w:firstColumn="1" w:lastColumn="0" w:noHBand="0" w:noVBand="1"/>
        <w:tblDescription w:val="この表は、デバイス、インターフェイス、IP アドレス/マスク、およびデフォルトゲートウェイのアドレッシングを示しています。この表には「空白」とマークされたセルがあり，PC の IPアドレス，プレフィクス，デフォルトゲートウェイを記録できます．"/>
      </w:tblPr>
      <w:tblGrid>
        <w:gridCol w:w="1518"/>
        <w:gridCol w:w="1519"/>
        <w:gridCol w:w="2224"/>
        <w:gridCol w:w="2224"/>
        <w:gridCol w:w="2225"/>
      </w:tblGrid>
      <w:tr w:rsidR="00B45F4C" w:rsidRPr="00B01DB0" w14:paraId="404A1D01" w14:textId="77777777" w:rsidTr="00B01DB0">
        <w:tc>
          <w:tcPr>
            <w:tcW w:w="1518" w:type="dxa"/>
            <w:tcBorders>
              <w:bottom w:val="single" w:sz="4" w:space="0" w:color="auto"/>
            </w:tcBorders>
            <w:shd w:val="clear" w:color="auto" w:fill="DBE5F1" w:themeFill="accent1" w:themeFillTint="33"/>
            <w:vAlign w:val="center"/>
          </w:tcPr>
          <w:p w14:paraId="054A0451" w14:textId="77777777" w:rsidR="00B45F4C" w:rsidRPr="00B01DB0" w:rsidRDefault="00B45F4C" w:rsidP="00B01DB0">
            <w:pPr>
              <w:pStyle w:val="TableHeading"/>
              <w:rPr>
                <w:rFonts w:eastAsia="Meiryo UI" w:cs="Arial"/>
              </w:rPr>
            </w:pPr>
            <w:r w:rsidRPr="00B01DB0">
              <w:rPr>
                <w:rFonts w:eastAsia="Meiryo UI" w:cs="Arial"/>
              </w:rPr>
              <w:t>デバイス</w:t>
            </w:r>
          </w:p>
        </w:tc>
        <w:tc>
          <w:tcPr>
            <w:tcW w:w="1519" w:type="dxa"/>
            <w:shd w:val="clear" w:color="auto" w:fill="DBE5F1" w:themeFill="accent1" w:themeFillTint="33"/>
            <w:vAlign w:val="center"/>
          </w:tcPr>
          <w:p w14:paraId="03944835" w14:textId="77777777" w:rsidR="00B45F4C" w:rsidRPr="00B01DB0" w:rsidRDefault="00B45F4C" w:rsidP="00B01DB0">
            <w:pPr>
              <w:pStyle w:val="TableHeading"/>
              <w:rPr>
                <w:rFonts w:eastAsia="Meiryo UI" w:cs="Arial"/>
              </w:rPr>
            </w:pPr>
            <w:r w:rsidRPr="00B01DB0">
              <w:rPr>
                <w:rFonts w:eastAsia="Meiryo UI" w:cs="Arial"/>
              </w:rPr>
              <w:t>インターフェイス</w:t>
            </w:r>
          </w:p>
        </w:tc>
        <w:tc>
          <w:tcPr>
            <w:tcW w:w="2224" w:type="dxa"/>
            <w:shd w:val="clear" w:color="auto" w:fill="DBE5F1" w:themeFill="accent1" w:themeFillTint="33"/>
            <w:vAlign w:val="center"/>
          </w:tcPr>
          <w:p w14:paraId="6AA2D63E" w14:textId="77777777" w:rsidR="00B45F4C" w:rsidRPr="00B01DB0" w:rsidRDefault="00B45F4C" w:rsidP="00B01DB0">
            <w:pPr>
              <w:pStyle w:val="TableHeading"/>
              <w:rPr>
                <w:rFonts w:eastAsia="Meiryo UI" w:cs="Arial"/>
              </w:rPr>
            </w:pPr>
            <w:r w:rsidRPr="00B01DB0">
              <w:rPr>
                <w:rFonts w:eastAsia="Meiryo UI" w:cs="Arial"/>
              </w:rPr>
              <w:t>アドレス</w:t>
            </w:r>
          </w:p>
        </w:tc>
        <w:tc>
          <w:tcPr>
            <w:tcW w:w="2224" w:type="dxa"/>
            <w:shd w:val="clear" w:color="auto" w:fill="DBE5F1" w:themeFill="accent1" w:themeFillTint="33"/>
            <w:vAlign w:val="center"/>
          </w:tcPr>
          <w:p w14:paraId="0402032F" w14:textId="77777777" w:rsidR="00B45F4C" w:rsidRPr="00B01DB0" w:rsidRDefault="00B45F4C" w:rsidP="00B01DB0">
            <w:pPr>
              <w:pStyle w:val="TableHeading"/>
              <w:rPr>
                <w:rFonts w:eastAsia="Meiryo UI" w:cs="Arial"/>
              </w:rPr>
            </w:pPr>
            <w:r w:rsidRPr="00B01DB0">
              <w:rPr>
                <w:rFonts w:eastAsia="Meiryo UI" w:cs="Arial"/>
              </w:rPr>
              <w:t>マスク</w:t>
            </w:r>
          </w:p>
        </w:tc>
        <w:tc>
          <w:tcPr>
            <w:tcW w:w="2225" w:type="dxa"/>
            <w:shd w:val="clear" w:color="auto" w:fill="DBE5F1" w:themeFill="accent1" w:themeFillTint="33"/>
            <w:vAlign w:val="center"/>
          </w:tcPr>
          <w:p w14:paraId="5C40E2D0" w14:textId="77777777" w:rsidR="00B45F4C" w:rsidRPr="00B01DB0" w:rsidRDefault="00B45F4C" w:rsidP="00B01DB0">
            <w:pPr>
              <w:pStyle w:val="TableHeading"/>
              <w:rPr>
                <w:rFonts w:eastAsia="Meiryo UI" w:cs="Arial"/>
              </w:rPr>
            </w:pPr>
            <w:r w:rsidRPr="00B01DB0">
              <w:rPr>
                <w:rFonts w:eastAsia="Meiryo UI" w:cs="Arial"/>
              </w:rPr>
              <w:t>ゲートウェイ</w:t>
            </w:r>
          </w:p>
        </w:tc>
      </w:tr>
      <w:tr w:rsidR="00B45F4C" w:rsidRPr="00B01DB0" w14:paraId="31CB1491" w14:textId="77777777" w:rsidTr="00B01DB0">
        <w:trPr>
          <w:trHeight w:val="450"/>
        </w:trPr>
        <w:tc>
          <w:tcPr>
            <w:tcW w:w="1518" w:type="dxa"/>
            <w:tcBorders>
              <w:bottom w:val="nil"/>
            </w:tcBorders>
            <w:vAlign w:val="center"/>
          </w:tcPr>
          <w:p w14:paraId="7647883A" w14:textId="77777777" w:rsidR="00B45F4C" w:rsidRPr="00B01DB0" w:rsidRDefault="00B45F4C" w:rsidP="00B01DB0">
            <w:pPr>
              <w:pStyle w:val="TableText"/>
              <w:jc w:val="both"/>
              <w:rPr>
                <w:rFonts w:eastAsia="Meiryo UI" w:cs="Arial"/>
              </w:rPr>
            </w:pPr>
            <w:r w:rsidRPr="00B01DB0">
              <w:rPr>
                <w:rFonts w:eastAsia="Meiryo UI" w:cs="Arial"/>
              </w:rPr>
              <w:t>RTR-A</w:t>
            </w:r>
          </w:p>
        </w:tc>
        <w:tc>
          <w:tcPr>
            <w:tcW w:w="1519" w:type="dxa"/>
            <w:vAlign w:val="center"/>
          </w:tcPr>
          <w:p w14:paraId="3142033F" w14:textId="77777777" w:rsidR="00B45F4C" w:rsidRPr="00B01DB0" w:rsidRDefault="00B45F4C" w:rsidP="00B01DB0">
            <w:pPr>
              <w:pStyle w:val="TableText"/>
              <w:jc w:val="both"/>
              <w:rPr>
                <w:rFonts w:eastAsia="Meiryo UI" w:cs="Arial"/>
              </w:rPr>
            </w:pPr>
            <w:r w:rsidRPr="00B01DB0">
              <w:rPr>
                <w:rFonts w:eastAsia="Meiryo UI" w:cs="Arial"/>
              </w:rPr>
              <w:t>G0/0/0</w:t>
            </w:r>
          </w:p>
        </w:tc>
        <w:tc>
          <w:tcPr>
            <w:tcW w:w="2224" w:type="dxa"/>
            <w:vAlign w:val="center"/>
          </w:tcPr>
          <w:p w14:paraId="4C834A33" w14:textId="77777777" w:rsidR="00B45F4C" w:rsidRPr="00B01DB0" w:rsidRDefault="00B45F4C" w:rsidP="00B01DB0">
            <w:pPr>
              <w:pStyle w:val="TableText"/>
              <w:jc w:val="both"/>
              <w:rPr>
                <w:rFonts w:eastAsia="Meiryo UI" w:cs="Arial"/>
              </w:rPr>
            </w:pPr>
            <w:r w:rsidRPr="00B01DB0">
              <w:rPr>
                <w:rFonts w:eastAsia="Meiryo UI" w:cs="Arial"/>
              </w:rPr>
              <w:t>192.168.1.1</w:t>
            </w:r>
          </w:p>
        </w:tc>
        <w:tc>
          <w:tcPr>
            <w:tcW w:w="2224" w:type="dxa"/>
            <w:vAlign w:val="center"/>
          </w:tcPr>
          <w:p w14:paraId="63C256D9" w14:textId="77777777" w:rsidR="00B45F4C" w:rsidRPr="00B01DB0" w:rsidRDefault="00B45F4C" w:rsidP="00B01DB0">
            <w:pPr>
              <w:pStyle w:val="TableText"/>
              <w:jc w:val="both"/>
              <w:rPr>
                <w:rFonts w:eastAsia="Meiryo UI" w:cs="Arial"/>
              </w:rPr>
            </w:pPr>
            <w:r w:rsidRPr="00B01DB0">
              <w:rPr>
                <w:rFonts w:eastAsia="Meiryo UI" w:cs="Arial"/>
              </w:rPr>
              <w:t>255.255.255.0</w:t>
            </w:r>
          </w:p>
        </w:tc>
        <w:tc>
          <w:tcPr>
            <w:tcW w:w="2225" w:type="dxa"/>
            <w:vAlign w:val="center"/>
          </w:tcPr>
          <w:p w14:paraId="318AB83F" w14:textId="77777777" w:rsidR="00B45F4C" w:rsidRPr="00B01DB0" w:rsidRDefault="00B45F4C" w:rsidP="00B01DB0">
            <w:pPr>
              <w:pStyle w:val="TableText"/>
              <w:jc w:val="both"/>
              <w:rPr>
                <w:rFonts w:eastAsia="Meiryo UI" w:cs="Arial"/>
              </w:rPr>
            </w:pPr>
            <w:r w:rsidRPr="00B01DB0">
              <w:rPr>
                <w:rFonts w:eastAsia="Meiryo UI" w:cs="Arial"/>
              </w:rPr>
              <w:t>該当なし</w:t>
            </w:r>
          </w:p>
        </w:tc>
      </w:tr>
      <w:tr w:rsidR="00B45F4C" w:rsidRPr="00B01DB0" w14:paraId="7930AF37" w14:textId="77777777" w:rsidTr="00B01DB0">
        <w:trPr>
          <w:trHeight w:val="450"/>
        </w:trPr>
        <w:tc>
          <w:tcPr>
            <w:tcW w:w="1518" w:type="dxa"/>
            <w:tcBorders>
              <w:top w:val="nil"/>
            </w:tcBorders>
            <w:vAlign w:val="center"/>
          </w:tcPr>
          <w:p w14:paraId="56E0C3AF" w14:textId="79B7A573" w:rsidR="00B45F4C" w:rsidRPr="00B01DB0" w:rsidRDefault="005F1441" w:rsidP="00B01DB0">
            <w:pPr>
              <w:pStyle w:val="ConfigWindow"/>
              <w:jc w:val="both"/>
              <w:rPr>
                <w:rFonts w:eastAsia="Meiryo UI" w:cs="Arial"/>
              </w:rPr>
            </w:pPr>
            <w:r w:rsidRPr="00B01DB0">
              <w:rPr>
                <w:rFonts w:eastAsia="Meiryo UI" w:cs="Arial"/>
              </w:rPr>
              <w:t>RTR-A</w:t>
            </w:r>
          </w:p>
        </w:tc>
        <w:tc>
          <w:tcPr>
            <w:tcW w:w="1519" w:type="dxa"/>
            <w:vAlign w:val="center"/>
          </w:tcPr>
          <w:p w14:paraId="07BFF595" w14:textId="77777777" w:rsidR="00B45F4C" w:rsidRPr="00B01DB0" w:rsidRDefault="00B45F4C" w:rsidP="00B01DB0">
            <w:pPr>
              <w:pStyle w:val="TableText"/>
              <w:jc w:val="both"/>
              <w:rPr>
                <w:rFonts w:eastAsia="Meiryo UI" w:cs="Arial"/>
              </w:rPr>
            </w:pPr>
            <w:r w:rsidRPr="00B01DB0">
              <w:rPr>
                <w:rFonts w:eastAsia="Meiryo UI" w:cs="Arial"/>
              </w:rPr>
              <w:t>G0/0/1</w:t>
            </w:r>
          </w:p>
        </w:tc>
        <w:tc>
          <w:tcPr>
            <w:tcW w:w="2224" w:type="dxa"/>
            <w:vAlign w:val="center"/>
          </w:tcPr>
          <w:p w14:paraId="6A3D02E8" w14:textId="77777777" w:rsidR="00B45F4C" w:rsidRPr="00B01DB0" w:rsidRDefault="00B45F4C" w:rsidP="00B01DB0">
            <w:pPr>
              <w:pStyle w:val="TableText"/>
              <w:jc w:val="both"/>
              <w:rPr>
                <w:rFonts w:eastAsia="Meiryo UI" w:cs="Arial"/>
              </w:rPr>
            </w:pPr>
            <w:r w:rsidRPr="00B01DB0">
              <w:rPr>
                <w:rFonts w:eastAsia="Meiryo UI" w:cs="Arial"/>
              </w:rPr>
              <w:t>192.168.2.1</w:t>
            </w:r>
          </w:p>
        </w:tc>
        <w:tc>
          <w:tcPr>
            <w:tcW w:w="2224" w:type="dxa"/>
            <w:vAlign w:val="center"/>
          </w:tcPr>
          <w:p w14:paraId="41A57DCF" w14:textId="77777777" w:rsidR="00B45F4C" w:rsidRPr="00B01DB0" w:rsidRDefault="00B45F4C" w:rsidP="00B01DB0">
            <w:pPr>
              <w:pStyle w:val="TableText"/>
              <w:jc w:val="both"/>
              <w:rPr>
                <w:rFonts w:eastAsia="Meiryo UI" w:cs="Arial"/>
              </w:rPr>
            </w:pPr>
            <w:r w:rsidRPr="00B01DB0">
              <w:rPr>
                <w:rFonts w:eastAsia="Meiryo UI" w:cs="Arial"/>
              </w:rPr>
              <w:t>255.255.255.0</w:t>
            </w:r>
          </w:p>
        </w:tc>
        <w:tc>
          <w:tcPr>
            <w:tcW w:w="2225" w:type="dxa"/>
            <w:vAlign w:val="center"/>
          </w:tcPr>
          <w:p w14:paraId="04D84DE3" w14:textId="77777777" w:rsidR="00B45F4C" w:rsidRPr="00B01DB0" w:rsidRDefault="00B45F4C" w:rsidP="00B01DB0">
            <w:pPr>
              <w:pStyle w:val="TableText"/>
              <w:jc w:val="both"/>
              <w:rPr>
                <w:rFonts w:eastAsia="Meiryo UI" w:cs="Arial"/>
              </w:rPr>
            </w:pPr>
            <w:r w:rsidRPr="00B01DB0">
              <w:rPr>
                <w:rFonts w:eastAsia="Meiryo UI" w:cs="Arial"/>
              </w:rPr>
              <w:t>該当なし</w:t>
            </w:r>
          </w:p>
        </w:tc>
      </w:tr>
      <w:tr w:rsidR="00B45F4C" w:rsidRPr="00B01DB0" w14:paraId="0250B39A" w14:textId="77777777" w:rsidTr="00B01DB0">
        <w:trPr>
          <w:trHeight w:val="450"/>
        </w:trPr>
        <w:tc>
          <w:tcPr>
            <w:tcW w:w="1518" w:type="dxa"/>
            <w:vAlign w:val="center"/>
          </w:tcPr>
          <w:p w14:paraId="5BBEC232" w14:textId="77777777" w:rsidR="00B45F4C" w:rsidRPr="00B01DB0" w:rsidRDefault="00B45F4C" w:rsidP="00B01DB0">
            <w:pPr>
              <w:pStyle w:val="TableText"/>
              <w:jc w:val="both"/>
              <w:rPr>
                <w:rFonts w:eastAsia="Meiryo UI" w:cs="Arial"/>
              </w:rPr>
            </w:pPr>
            <w:r w:rsidRPr="00B01DB0">
              <w:rPr>
                <w:rFonts w:eastAsia="Meiryo UI" w:cs="Arial"/>
              </w:rPr>
              <w:t>SW-1</w:t>
            </w:r>
          </w:p>
        </w:tc>
        <w:tc>
          <w:tcPr>
            <w:tcW w:w="1519" w:type="dxa"/>
            <w:vAlign w:val="center"/>
          </w:tcPr>
          <w:p w14:paraId="402CE3B0" w14:textId="00A9E92C" w:rsidR="00B45F4C" w:rsidRPr="00B01DB0" w:rsidRDefault="00B45F4C" w:rsidP="00B01DB0">
            <w:pPr>
              <w:pStyle w:val="TableText"/>
              <w:jc w:val="both"/>
              <w:rPr>
                <w:rFonts w:eastAsia="Meiryo UI" w:cs="Arial"/>
              </w:rPr>
            </w:pPr>
            <w:r w:rsidRPr="00B01DB0">
              <w:rPr>
                <w:rFonts w:eastAsia="Meiryo UI" w:cs="Arial"/>
              </w:rPr>
              <w:t>SVI</w:t>
            </w:r>
            <w:r w:rsidR="003B34C2">
              <w:rPr>
                <w:rFonts w:eastAsia="Meiryo UI" w:cs="Arial" w:hint="eastAsia"/>
              </w:rPr>
              <w:t>（</w:t>
            </w:r>
            <w:r w:rsidR="003B34C2">
              <w:rPr>
                <w:rFonts w:eastAsia="Meiryo UI" w:cs="Arial" w:hint="eastAsia"/>
              </w:rPr>
              <w:t>v</w:t>
            </w:r>
            <w:r w:rsidR="003B34C2">
              <w:rPr>
                <w:rFonts w:eastAsia="Meiryo UI" w:cs="Arial"/>
              </w:rPr>
              <w:t>lan1</w:t>
            </w:r>
            <w:r w:rsidR="003B34C2">
              <w:rPr>
                <w:rFonts w:eastAsia="Meiryo UI" w:cs="Arial" w:hint="eastAsia"/>
              </w:rPr>
              <w:t>）</w:t>
            </w:r>
          </w:p>
        </w:tc>
        <w:tc>
          <w:tcPr>
            <w:tcW w:w="2224" w:type="dxa"/>
            <w:vAlign w:val="center"/>
          </w:tcPr>
          <w:p w14:paraId="1527A384" w14:textId="77777777" w:rsidR="00B45F4C" w:rsidRPr="00B01DB0" w:rsidRDefault="00B45F4C" w:rsidP="00B01DB0">
            <w:pPr>
              <w:pStyle w:val="TableText"/>
              <w:jc w:val="both"/>
              <w:rPr>
                <w:rFonts w:eastAsia="Meiryo UI" w:cs="Arial"/>
              </w:rPr>
            </w:pPr>
            <w:r w:rsidRPr="00B01DB0">
              <w:rPr>
                <w:rFonts w:eastAsia="Meiryo UI" w:cs="Arial"/>
              </w:rPr>
              <w:t>192.168.1.254</w:t>
            </w:r>
          </w:p>
        </w:tc>
        <w:tc>
          <w:tcPr>
            <w:tcW w:w="2224" w:type="dxa"/>
            <w:vAlign w:val="center"/>
          </w:tcPr>
          <w:p w14:paraId="2CB8CADB" w14:textId="77777777" w:rsidR="00B45F4C" w:rsidRPr="00B01DB0" w:rsidRDefault="00B45F4C" w:rsidP="00B01DB0">
            <w:pPr>
              <w:pStyle w:val="TableText"/>
              <w:jc w:val="both"/>
              <w:rPr>
                <w:rFonts w:eastAsia="Meiryo UI" w:cs="Arial"/>
              </w:rPr>
            </w:pPr>
            <w:r w:rsidRPr="00B01DB0">
              <w:rPr>
                <w:rFonts w:eastAsia="Meiryo UI" w:cs="Arial"/>
              </w:rPr>
              <w:t>255.255.255.0</w:t>
            </w:r>
          </w:p>
        </w:tc>
        <w:tc>
          <w:tcPr>
            <w:tcW w:w="2225" w:type="dxa"/>
            <w:vAlign w:val="center"/>
          </w:tcPr>
          <w:p w14:paraId="484B0D79" w14:textId="03BD90EA" w:rsidR="00B45F4C" w:rsidRPr="00B01DB0" w:rsidRDefault="00716275" w:rsidP="00185EB4">
            <w:pPr>
              <w:pStyle w:val="TableText"/>
              <w:jc w:val="both"/>
              <w:rPr>
                <w:rStyle w:val="AnswerGray"/>
                <w:rFonts w:eastAsia="Meiryo UI" w:cs="Arial"/>
              </w:rPr>
            </w:pPr>
            <w:r w:rsidRPr="00716275">
              <w:rPr>
                <w:rStyle w:val="AnswerGray"/>
                <w:rFonts w:eastAsia="Meiryo UI" w:cs="Arial" w:hint="eastAsia"/>
                <w:highlight w:val="yellow"/>
              </w:rPr>
              <w:t>[</w:t>
            </w:r>
            <w:r w:rsidR="00185EB4" w:rsidRPr="00F23EC1">
              <w:rPr>
                <w:rStyle w:val="AnswerGray"/>
                <w:rFonts w:eastAsia="Meiryo UI" w:cs="Arial" w:hint="eastAsia"/>
                <w:color w:val="0000FF"/>
                <w:highlight w:val="yellow"/>
              </w:rPr>
              <w:t xml:space="preserve">　　</w:t>
            </w:r>
            <w:r w:rsidR="00035433">
              <w:rPr>
                <w:rStyle w:val="AnswerGray"/>
                <w:rFonts w:eastAsia="Meiryo UI" w:cs="Arial" w:hint="eastAsia"/>
                <w:color w:val="0000FF"/>
                <w:highlight w:val="yellow"/>
              </w:rPr>
              <w:t xml:space="preserve">　　　　　　　　</w:t>
            </w:r>
            <w:r w:rsidR="00185EB4" w:rsidRPr="00F23EC1">
              <w:rPr>
                <w:rStyle w:val="AnswerGray"/>
                <w:rFonts w:eastAsia="Meiryo UI" w:cs="Arial" w:hint="eastAsia"/>
                <w:color w:val="0000FF"/>
                <w:highlight w:val="yellow"/>
              </w:rPr>
              <w:t xml:space="preserve">　　　　</w:t>
            </w:r>
            <w:r w:rsidRPr="00716275">
              <w:rPr>
                <w:rStyle w:val="AnswerGray"/>
                <w:rFonts w:eastAsia="Meiryo UI" w:cs="Arial"/>
                <w:highlight w:val="yellow"/>
              </w:rPr>
              <w:t>]</w:t>
            </w:r>
          </w:p>
        </w:tc>
      </w:tr>
      <w:tr w:rsidR="00035433" w:rsidRPr="00B01DB0" w14:paraId="39CE9BF2" w14:textId="77777777" w:rsidTr="00B01DB0">
        <w:trPr>
          <w:trHeight w:val="450"/>
        </w:trPr>
        <w:tc>
          <w:tcPr>
            <w:tcW w:w="1518" w:type="dxa"/>
            <w:vAlign w:val="center"/>
          </w:tcPr>
          <w:p w14:paraId="6D06C9D9" w14:textId="77777777" w:rsidR="00035433" w:rsidRPr="00B01DB0" w:rsidRDefault="00035433" w:rsidP="00035433">
            <w:pPr>
              <w:pStyle w:val="TableText"/>
              <w:jc w:val="both"/>
              <w:rPr>
                <w:rFonts w:eastAsia="Meiryo UI" w:cs="Arial"/>
              </w:rPr>
            </w:pPr>
            <w:r w:rsidRPr="00B01DB0">
              <w:rPr>
                <w:rFonts w:eastAsia="Meiryo UI" w:cs="Arial"/>
              </w:rPr>
              <w:t>PC</w:t>
            </w:r>
          </w:p>
        </w:tc>
        <w:tc>
          <w:tcPr>
            <w:tcW w:w="1519" w:type="dxa"/>
            <w:vAlign w:val="center"/>
          </w:tcPr>
          <w:p w14:paraId="387A7ECC" w14:textId="77777777" w:rsidR="00035433" w:rsidRPr="00B01DB0" w:rsidRDefault="00035433" w:rsidP="00035433">
            <w:pPr>
              <w:pStyle w:val="TableText"/>
              <w:jc w:val="both"/>
              <w:rPr>
                <w:rFonts w:eastAsia="Meiryo UI" w:cs="Arial"/>
              </w:rPr>
            </w:pPr>
            <w:r w:rsidRPr="00B01DB0">
              <w:rPr>
                <w:rFonts w:eastAsia="Meiryo UI" w:cs="Arial"/>
              </w:rPr>
              <w:t>NIC</w:t>
            </w:r>
          </w:p>
        </w:tc>
        <w:tc>
          <w:tcPr>
            <w:tcW w:w="2224" w:type="dxa"/>
            <w:vAlign w:val="center"/>
          </w:tcPr>
          <w:p w14:paraId="4E5F3758" w14:textId="77777777" w:rsidR="00035433" w:rsidRPr="00B01DB0" w:rsidRDefault="00035433" w:rsidP="00035433">
            <w:pPr>
              <w:pStyle w:val="TableText"/>
              <w:jc w:val="both"/>
              <w:rPr>
                <w:rFonts w:eastAsia="Meiryo UI" w:cs="Arial"/>
              </w:rPr>
            </w:pPr>
            <w:r w:rsidRPr="00B01DB0">
              <w:rPr>
                <w:rFonts w:eastAsia="Meiryo UI" w:cs="Arial"/>
              </w:rPr>
              <w:t>192.168.1.2</w:t>
            </w:r>
          </w:p>
        </w:tc>
        <w:tc>
          <w:tcPr>
            <w:tcW w:w="2224" w:type="dxa"/>
            <w:vAlign w:val="center"/>
          </w:tcPr>
          <w:p w14:paraId="35DAFFA3" w14:textId="77777777" w:rsidR="00035433" w:rsidRPr="00B01DB0" w:rsidRDefault="00035433" w:rsidP="00035433">
            <w:pPr>
              <w:pStyle w:val="TableText"/>
              <w:jc w:val="both"/>
              <w:rPr>
                <w:rFonts w:eastAsia="Meiryo UI" w:cs="Arial"/>
              </w:rPr>
            </w:pPr>
            <w:r w:rsidRPr="00B01DB0">
              <w:rPr>
                <w:rFonts w:eastAsia="Meiryo UI" w:cs="Arial"/>
              </w:rPr>
              <w:t>255.255.255.0</w:t>
            </w:r>
          </w:p>
        </w:tc>
        <w:tc>
          <w:tcPr>
            <w:tcW w:w="2225" w:type="dxa"/>
            <w:vAlign w:val="center"/>
          </w:tcPr>
          <w:p w14:paraId="2D8DF3CC" w14:textId="1BE5F328" w:rsidR="00035433" w:rsidRPr="00A97B1C" w:rsidRDefault="00035433" w:rsidP="00035433">
            <w:pPr>
              <w:pStyle w:val="TableText"/>
              <w:jc w:val="both"/>
              <w:rPr>
                <w:rStyle w:val="AnswerGray"/>
                <w:rFonts w:eastAsia="Meiryo UI" w:cs="Arial"/>
                <w:highlight w:val="yellow"/>
              </w:rPr>
            </w:pPr>
            <w:r w:rsidRPr="00716275">
              <w:rPr>
                <w:rStyle w:val="AnswerGray"/>
                <w:rFonts w:eastAsia="Meiryo UI" w:cs="Arial" w:hint="eastAsia"/>
                <w:highlight w:val="yellow"/>
              </w:rPr>
              <w:t>[</w:t>
            </w:r>
            <w:r w:rsidRPr="00F23EC1">
              <w:rPr>
                <w:rStyle w:val="AnswerGray"/>
                <w:rFonts w:eastAsia="Meiryo UI" w:cs="Arial" w:hint="eastAsia"/>
                <w:color w:val="0000FF"/>
                <w:highlight w:val="yellow"/>
              </w:rPr>
              <w:t xml:space="preserve">　　</w:t>
            </w:r>
            <w:r>
              <w:rPr>
                <w:rStyle w:val="AnswerGray"/>
                <w:rFonts w:eastAsia="Meiryo UI" w:cs="Arial" w:hint="eastAsia"/>
                <w:color w:val="0000FF"/>
                <w:highlight w:val="yellow"/>
              </w:rPr>
              <w:t xml:space="preserve">　　　　　　　　</w:t>
            </w:r>
            <w:r w:rsidRPr="00F23EC1">
              <w:rPr>
                <w:rStyle w:val="AnswerGray"/>
                <w:rFonts w:eastAsia="Meiryo UI" w:cs="Arial" w:hint="eastAsia"/>
                <w:color w:val="0000FF"/>
                <w:highlight w:val="yellow"/>
              </w:rPr>
              <w:t xml:space="preserve">　　　　</w:t>
            </w:r>
            <w:r w:rsidRPr="00716275">
              <w:rPr>
                <w:rStyle w:val="AnswerGray"/>
                <w:rFonts w:eastAsia="Meiryo UI" w:cs="Arial"/>
                <w:highlight w:val="yellow"/>
              </w:rPr>
              <w:t>]</w:t>
            </w:r>
          </w:p>
        </w:tc>
      </w:tr>
      <w:tr w:rsidR="00035433" w:rsidRPr="00B01DB0" w14:paraId="44C4828F" w14:textId="77777777" w:rsidTr="00B01DB0">
        <w:trPr>
          <w:trHeight w:val="450"/>
        </w:trPr>
        <w:tc>
          <w:tcPr>
            <w:tcW w:w="1518" w:type="dxa"/>
            <w:vAlign w:val="center"/>
          </w:tcPr>
          <w:p w14:paraId="46416DA7" w14:textId="77777777" w:rsidR="00035433" w:rsidRPr="00B01DB0" w:rsidRDefault="00035433" w:rsidP="00035433">
            <w:pPr>
              <w:pStyle w:val="TableText"/>
              <w:jc w:val="both"/>
              <w:rPr>
                <w:rFonts w:eastAsia="Meiryo UI" w:cs="Arial"/>
              </w:rPr>
            </w:pPr>
            <w:r w:rsidRPr="00B01DB0">
              <w:rPr>
                <w:rFonts w:eastAsia="Meiryo UI" w:cs="Arial"/>
              </w:rPr>
              <w:t>ラップトップ</w:t>
            </w:r>
          </w:p>
        </w:tc>
        <w:tc>
          <w:tcPr>
            <w:tcW w:w="1519" w:type="dxa"/>
            <w:vAlign w:val="center"/>
          </w:tcPr>
          <w:p w14:paraId="5718783B" w14:textId="77777777" w:rsidR="00035433" w:rsidRPr="00B01DB0" w:rsidRDefault="00035433" w:rsidP="00035433">
            <w:pPr>
              <w:pStyle w:val="TableText"/>
              <w:jc w:val="both"/>
              <w:rPr>
                <w:rFonts w:eastAsia="Meiryo UI" w:cs="Arial"/>
              </w:rPr>
            </w:pPr>
            <w:r w:rsidRPr="00B01DB0">
              <w:rPr>
                <w:rFonts w:eastAsia="Meiryo UI" w:cs="Arial"/>
              </w:rPr>
              <w:t>NIC</w:t>
            </w:r>
          </w:p>
        </w:tc>
        <w:tc>
          <w:tcPr>
            <w:tcW w:w="2224" w:type="dxa"/>
            <w:vAlign w:val="center"/>
          </w:tcPr>
          <w:p w14:paraId="60C96418" w14:textId="77777777" w:rsidR="00035433" w:rsidRPr="00B01DB0" w:rsidRDefault="00035433" w:rsidP="00035433">
            <w:pPr>
              <w:pStyle w:val="TableText"/>
              <w:jc w:val="both"/>
              <w:rPr>
                <w:rFonts w:eastAsia="Meiryo UI" w:cs="Arial"/>
              </w:rPr>
            </w:pPr>
            <w:r w:rsidRPr="00B01DB0">
              <w:rPr>
                <w:rFonts w:eastAsia="Meiryo UI" w:cs="Arial"/>
              </w:rPr>
              <w:t>192.168.1.10</w:t>
            </w:r>
          </w:p>
        </w:tc>
        <w:tc>
          <w:tcPr>
            <w:tcW w:w="2224" w:type="dxa"/>
            <w:vAlign w:val="center"/>
          </w:tcPr>
          <w:p w14:paraId="2911E5CE" w14:textId="77777777" w:rsidR="00035433" w:rsidRPr="00B01DB0" w:rsidRDefault="00035433" w:rsidP="00035433">
            <w:pPr>
              <w:pStyle w:val="TableText"/>
              <w:jc w:val="both"/>
              <w:rPr>
                <w:rFonts w:eastAsia="Meiryo UI" w:cs="Arial"/>
              </w:rPr>
            </w:pPr>
            <w:r w:rsidRPr="00B01DB0">
              <w:rPr>
                <w:rFonts w:eastAsia="Meiryo UI" w:cs="Arial"/>
              </w:rPr>
              <w:t>255.255.255.0</w:t>
            </w:r>
          </w:p>
        </w:tc>
        <w:tc>
          <w:tcPr>
            <w:tcW w:w="2225" w:type="dxa"/>
            <w:vAlign w:val="center"/>
          </w:tcPr>
          <w:p w14:paraId="2EA9D7B2" w14:textId="49F5C925" w:rsidR="00035433" w:rsidRPr="00B01DB0" w:rsidRDefault="00035433" w:rsidP="00035433">
            <w:pPr>
              <w:pStyle w:val="TableText"/>
              <w:jc w:val="both"/>
              <w:rPr>
                <w:rStyle w:val="AnswerGray"/>
                <w:rFonts w:eastAsia="Meiryo UI" w:cs="Arial"/>
              </w:rPr>
            </w:pPr>
            <w:r w:rsidRPr="00716275">
              <w:rPr>
                <w:rStyle w:val="AnswerGray"/>
                <w:rFonts w:eastAsia="Meiryo UI" w:cs="Arial" w:hint="eastAsia"/>
                <w:highlight w:val="yellow"/>
              </w:rPr>
              <w:t>[</w:t>
            </w:r>
            <w:r w:rsidRPr="00F23EC1">
              <w:rPr>
                <w:rStyle w:val="AnswerGray"/>
                <w:rFonts w:eastAsia="Meiryo UI" w:cs="Arial" w:hint="eastAsia"/>
                <w:color w:val="0000FF"/>
                <w:highlight w:val="yellow"/>
              </w:rPr>
              <w:t xml:space="preserve">　　</w:t>
            </w:r>
            <w:r>
              <w:rPr>
                <w:rStyle w:val="AnswerGray"/>
                <w:rFonts w:eastAsia="Meiryo UI" w:cs="Arial" w:hint="eastAsia"/>
                <w:color w:val="0000FF"/>
                <w:highlight w:val="yellow"/>
              </w:rPr>
              <w:t xml:space="preserve">　　　　　　　　</w:t>
            </w:r>
            <w:r w:rsidRPr="00F23EC1">
              <w:rPr>
                <w:rStyle w:val="AnswerGray"/>
                <w:rFonts w:eastAsia="Meiryo UI" w:cs="Arial" w:hint="eastAsia"/>
                <w:color w:val="0000FF"/>
                <w:highlight w:val="yellow"/>
              </w:rPr>
              <w:t xml:space="preserve">　　　　</w:t>
            </w:r>
            <w:r w:rsidRPr="00716275">
              <w:rPr>
                <w:rStyle w:val="AnswerGray"/>
                <w:rFonts w:eastAsia="Meiryo UI" w:cs="Arial"/>
                <w:highlight w:val="yellow"/>
              </w:rPr>
              <w:t>]</w:t>
            </w:r>
          </w:p>
        </w:tc>
      </w:tr>
      <w:tr w:rsidR="00035433" w:rsidRPr="00B01DB0" w14:paraId="49CA9E0D" w14:textId="77777777" w:rsidTr="00B01DB0">
        <w:trPr>
          <w:trHeight w:val="451"/>
        </w:trPr>
        <w:tc>
          <w:tcPr>
            <w:tcW w:w="1518" w:type="dxa"/>
            <w:vAlign w:val="center"/>
          </w:tcPr>
          <w:p w14:paraId="41D178F2" w14:textId="77777777" w:rsidR="00035433" w:rsidRPr="00B01DB0" w:rsidRDefault="00035433" w:rsidP="00035433">
            <w:pPr>
              <w:pStyle w:val="TableText"/>
              <w:jc w:val="both"/>
              <w:rPr>
                <w:rFonts w:eastAsia="Meiryo UI" w:cs="Arial"/>
              </w:rPr>
            </w:pPr>
            <w:r w:rsidRPr="00B01DB0">
              <w:rPr>
                <w:rFonts w:eastAsia="Meiryo UI" w:cs="Arial"/>
              </w:rPr>
              <w:t>リモート</w:t>
            </w:r>
            <w:r w:rsidRPr="00B01DB0">
              <w:rPr>
                <w:rFonts w:eastAsia="Meiryo UI" w:cs="Arial"/>
              </w:rPr>
              <w:t xml:space="preserve"> PC</w:t>
            </w:r>
          </w:p>
        </w:tc>
        <w:tc>
          <w:tcPr>
            <w:tcW w:w="1519" w:type="dxa"/>
            <w:vAlign w:val="center"/>
          </w:tcPr>
          <w:p w14:paraId="1C19C351" w14:textId="77777777" w:rsidR="00035433" w:rsidRPr="00B01DB0" w:rsidRDefault="00035433" w:rsidP="00035433">
            <w:pPr>
              <w:pStyle w:val="TableText"/>
              <w:jc w:val="both"/>
              <w:rPr>
                <w:rFonts w:eastAsia="Meiryo UI" w:cs="Arial"/>
              </w:rPr>
            </w:pPr>
            <w:r w:rsidRPr="00B01DB0">
              <w:rPr>
                <w:rFonts w:eastAsia="Meiryo UI" w:cs="Arial"/>
              </w:rPr>
              <w:t>NIC</w:t>
            </w:r>
          </w:p>
        </w:tc>
        <w:tc>
          <w:tcPr>
            <w:tcW w:w="2224" w:type="dxa"/>
            <w:vAlign w:val="center"/>
          </w:tcPr>
          <w:p w14:paraId="2366C761" w14:textId="77777777" w:rsidR="00035433" w:rsidRPr="00B01DB0" w:rsidRDefault="00035433" w:rsidP="00035433">
            <w:pPr>
              <w:pStyle w:val="TableText"/>
              <w:jc w:val="both"/>
              <w:rPr>
                <w:rFonts w:eastAsia="Meiryo UI" w:cs="Arial"/>
              </w:rPr>
            </w:pPr>
            <w:r w:rsidRPr="00B01DB0">
              <w:rPr>
                <w:rFonts w:eastAsia="Meiryo UI" w:cs="Arial"/>
              </w:rPr>
              <w:t>192.168.2.10</w:t>
            </w:r>
          </w:p>
        </w:tc>
        <w:tc>
          <w:tcPr>
            <w:tcW w:w="2224" w:type="dxa"/>
            <w:vAlign w:val="center"/>
          </w:tcPr>
          <w:p w14:paraId="38FB9C9F" w14:textId="77777777" w:rsidR="00035433" w:rsidRPr="00B01DB0" w:rsidRDefault="00035433" w:rsidP="00035433">
            <w:pPr>
              <w:pStyle w:val="TableText"/>
              <w:jc w:val="both"/>
              <w:rPr>
                <w:rFonts w:eastAsia="Meiryo UI" w:cs="Arial"/>
              </w:rPr>
            </w:pPr>
            <w:r w:rsidRPr="00B01DB0">
              <w:rPr>
                <w:rFonts w:eastAsia="Meiryo UI" w:cs="Arial"/>
              </w:rPr>
              <w:t>255.255.255.0</w:t>
            </w:r>
          </w:p>
        </w:tc>
        <w:tc>
          <w:tcPr>
            <w:tcW w:w="2225" w:type="dxa"/>
            <w:vAlign w:val="center"/>
          </w:tcPr>
          <w:p w14:paraId="27B44512" w14:textId="54BE6EA0" w:rsidR="00035433" w:rsidRPr="00B01DB0" w:rsidRDefault="00035433" w:rsidP="00035433">
            <w:pPr>
              <w:pStyle w:val="TableText"/>
              <w:jc w:val="both"/>
              <w:rPr>
                <w:rStyle w:val="AnswerGray"/>
                <w:rFonts w:eastAsia="Meiryo UI" w:cs="Arial"/>
              </w:rPr>
            </w:pPr>
            <w:r w:rsidRPr="00716275">
              <w:rPr>
                <w:rStyle w:val="AnswerGray"/>
                <w:rFonts w:eastAsia="Meiryo UI" w:cs="Arial" w:hint="eastAsia"/>
                <w:highlight w:val="yellow"/>
              </w:rPr>
              <w:t>[</w:t>
            </w:r>
            <w:r w:rsidRPr="00F23EC1">
              <w:rPr>
                <w:rStyle w:val="AnswerGray"/>
                <w:rFonts w:eastAsia="Meiryo UI" w:cs="Arial" w:hint="eastAsia"/>
                <w:color w:val="0000FF"/>
                <w:highlight w:val="yellow"/>
              </w:rPr>
              <w:t xml:space="preserve">　　</w:t>
            </w:r>
            <w:r>
              <w:rPr>
                <w:rStyle w:val="AnswerGray"/>
                <w:rFonts w:eastAsia="Meiryo UI" w:cs="Arial" w:hint="eastAsia"/>
                <w:color w:val="0000FF"/>
                <w:highlight w:val="yellow"/>
              </w:rPr>
              <w:t xml:space="preserve">　　　　　　　　</w:t>
            </w:r>
            <w:r w:rsidRPr="00F23EC1">
              <w:rPr>
                <w:rStyle w:val="AnswerGray"/>
                <w:rFonts w:eastAsia="Meiryo UI" w:cs="Arial" w:hint="eastAsia"/>
                <w:color w:val="0000FF"/>
                <w:highlight w:val="yellow"/>
              </w:rPr>
              <w:t xml:space="preserve">　　　　</w:t>
            </w:r>
            <w:r w:rsidRPr="00716275">
              <w:rPr>
                <w:rStyle w:val="AnswerGray"/>
                <w:rFonts w:eastAsia="Meiryo UI" w:cs="Arial"/>
                <w:highlight w:val="yellow"/>
              </w:rPr>
              <w:t>]</w:t>
            </w:r>
          </w:p>
        </w:tc>
      </w:tr>
    </w:tbl>
    <w:p w14:paraId="0CF3740E" w14:textId="77777777" w:rsidR="002003FA" w:rsidRPr="00B01DB0" w:rsidRDefault="002003FA" w:rsidP="00B26C73">
      <w:pPr>
        <w:pStyle w:val="1"/>
        <w:rPr>
          <w:rFonts w:eastAsia="Meiryo UI" w:cs="Arial"/>
        </w:rPr>
      </w:pPr>
      <w:r w:rsidRPr="00B01DB0">
        <w:rPr>
          <w:rFonts w:eastAsia="Meiryo UI" w:cs="Arial"/>
        </w:rPr>
        <w:t>要件</w:t>
      </w:r>
    </w:p>
    <w:p w14:paraId="72B7E877" w14:textId="77777777" w:rsidR="000E40C7" w:rsidRPr="00B01DB0" w:rsidRDefault="002F0B74" w:rsidP="002003FA">
      <w:pPr>
        <w:pStyle w:val="BodyTextL25"/>
        <w:rPr>
          <w:rFonts w:eastAsia="Meiryo UI" w:cs="Arial"/>
        </w:rPr>
      </w:pPr>
      <w:r w:rsidRPr="00B01DB0">
        <w:rPr>
          <w:rFonts w:eastAsia="Meiryo UI" w:cs="Arial"/>
          <w:b/>
        </w:rPr>
        <w:t>注</w:t>
      </w:r>
      <w:r w:rsidR="000E40C7" w:rsidRPr="00B01DB0">
        <w:rPr>
          <w:rFonts w:eastAsia="Meiryo UI" w:cs="Arial"/>
        </w:rPr>
        <w:t xml:space="preserve">: </w:t>
      </w:r>
      <w:r w:rsidR="000E40C7" w:rsidRPr="00B01DB0">
        <w:rPr>
          <w:rFonts w:eastAsia="Meiryo UI" w:cs="Arial"/>
        </w:rPr>
        <w:t>このアクティビティを簡潔に管理しやすくするために、一部のセキュリティ設定が行われていません。それ以外の場合、セキュリティのベストプラクティスに従っていません。</w:t>
      </w:r>
    </w:p>
    <w:p w14:paraId="6A395841" w14:textId="71B0BDBE" w:rsidR="00B45F4C" w:rsidRPr="00B01DB0" w:rsidRDefault="002003FA" w:rsidP="00CD5EDC">
      <w:pPr>
        <w:pStyle w:val="BodyTextL25"/>
        <w:rPr>
          <w:rFonts w:eastAsia="Meiryo UI" w:cs="Arial" w:hint="eastAsia"/>
        </w:rPr>
      </w:pPr>
      <w:r w:rsidRPr="00B01DB0">
        <w:rPr>
          <w:rFonts w:eastAsia="Meiryo UI" w:cs="Arial"/>
        </w:rPr>
        <w:t>このアクティビティでは、要件のリストに基づいてルータとスイッチを設定します。</w:t>
      </w:r>
    </w:p>
    <w:p w14:paraId="34FB9C57" w14:textId="77777777" w:rsidR="00EB044C" w:rsidRPr="00B01DB0" w:rsidRDefault="00EB044C" w:rsidP="00EB044C">
      <w:pPr>
        <w:pStyle w:val="3"/>
        <w:rPr>
          <w:rFonts w:eastAsia="Meiryo UI" w:cs="Arial"/>
        </w:rPr>
      </w:pPr>
      <w:r w:rsidRPr="00B01DB0">
        <w:rPr>
          <w:rFonts w:eastAsia="Meiryo UI" w:cs="Arial"/>
        </w:rPr>
        <w:t>ネットワークの文書化</w:t>
      </w:r>
    </w:p>
    <w:p w14:paraId="33A99092" w14:textId="68871BE6" w:rsidR="000E40C7" w:rsidRPr="00B01DB0" w:rsidRDefault="00B45F4C" w:rsidP="002003FA">
      <w:pPr>
        <w:pStyle w:val="BodyTextL25"/>
        <w:rPr>
          <w:rFonts w:eastAsia="Meiryo UI" w:cs="Arial"/>
        </w:rPr>
      </w:pPr>
      <w:r w:rsidRPr="00B01DB0">
        <w:rPr>
          <w:rFonts w:eastAsia="Meiryo UI" w:cs="Arial"/>
        </w:rPr>
        <w:t>不足している情報を補って</w:t>
      </w:r>
      <w:r w:rsidR="00134F68">
        <w:rPr>
          <w:rFonts w:eastAsia="Meiryo UI" w:cs="Arial" w:hint="eastAsia"/>
        </w:rPr>
        <w:t>、</w:t>
      </w:r>
      <w:r w:rsidRPr="00B01DB0">
        <w:rPr>
          <w:rFonts w:eastAsia="Meiryo UI" w:cs="Arial"/>
        </w:rPr>
        <w:t>アドレッシングテーブルを完成させます。</w:t>
      </w:r>
    </w:p>
    <w:p w14:paraId="0B1BF826" w14:textId="520A4CE6" w:rsidR="002003FA" w:rsidRPr="00B01DB0" w:rsidRDefault="002003FA" w:rsidP="0003188B">
      <w:pPr>
        <w:pStyle w:val="3"/>
        <w:spacing w:before="120"/>
        <w:rPr>
          <w:rFonts w:eastAsia="Meiryo UI" w:cs="Arial"/>
        </w:rPr>
      </w:pPr>
      <w:r w:rsidRPr="00B01DB0">
        <w:rPr>
          <w:rFonts w:eastAsia="Meiryo UI" w:cs="Arial"/>
        </w:rPr>
        <w:t>ルータの設定要件</w:t>
      </w:r>
      <w:r w:rsidR="007960C7">
        <w:rPr>
          <w:rFonts w:eastAsia="Meiryo UI" w:cs="Arial" w:hint="eastAsia"/>
        </w:rPr>
        <w:t xml:space="preserve"> </w:t>
      </w:r>
      <w:r w:rsidR="007960C7">
        <w:rPr>
          <w:rFonts w:eastAsia="Meiryo UI" w:cs="Arial"/>
        </w:rPr>
        <w:t>RTR-A</w:t>
      </w:r>
    </w:p>
    <w:p w14:paraId="306E3B56" w14:textId="48CC14C5" w:rsidR="00EA175C" w:rsidRPr="00CD5EDC" w:rsidRDefault="00EA175C" w:rsidP="00EA175C">
      <w:pPr>
        <w:pStyle w:val="Bulletlevel1"/>
        <w:rPr>
          <w:rStyle w:val="AnswerGray"/>
          <w:rFonts w:eastAsia="Meiryo UI" w:cs="Arial"/>
          <w:b w:val="0"/>
          <w:shd w:val="clear" w:color="auto" w:fill="auto"/>
        </w:rPr>
      </w:pPr>
      <w:r w:rsidRPr="002B148B">
        <w:rPr>
          <w:rFonts w:eastAsia="Meiryo UI" w:cs="Arial"/>
        </w:rPr>
        <w:t xml:space="preserve">IOS </w:t>
      </w:r>
      <w:r w:rsidRPr="002B148B">
        <w:rPr>
          <w:rFonts w:eastAsia="Meiryo UI" w:cs="Arial"/>
        </w:rPr>
        <w:t>が、入力ミスされたコマンドをドメイン名に解決することを防止します。</w:t>
      </w:r>
      <w:r>
        <w:rPr>
          <w:rFonts w:eastAsia="Meiryo UI" w:cs="Arial"/>
        </w:rPr>
        <w:br/>
      </w:r>
      <w:r>
        <w:t>Router(config)#</w:t>
      </w:r>
      <w:r w:rsidRPr="006747B3">
        <w:rPr>
          <w:rStyle w:val="AnswerGray"/>
          <w:rFonts w:eastAsia="Meiryo UI" w:cs="Arial" w:hint="eastAsia"/>
          <w:highlight w:val="yellow"/>
        </w:rPr>
        <w:t xml:space="preserve"> [ </w:t>
      </w:r>
      <w:r w:rsidR="00E2252A" w:rsidRPr="006747B3">
        <w:rPr>
          <w:rStyle w:val="AnswerGray"/>
          <w:rFonts w:eastAsia="Meiryo UI" w:cs="Arial" w:hint="eastAsia"/>
          <w:color w:val="0000FF"/>
          <w:highlight w:val="yellow"/>
        </w:rPr>
        <w:t xml:space="preserve">　</w:t>
      </w:r>
      <w:r w:rsidR="00347956" w:rsidRPr="00347956">
        <w:rPr>
          <w:rStyle w:val="AnswerGray"/>
          <w:rFonts w:eastAsia="Meiryo UI" w:cs="Arial"/>
          <w:color w:val="0000FF"/>
        </w:rPr>
        <w:t>no ip domain-lookup</w:t>
      </w:r>
      <w:r w:rsidR="00E2252A" w:rsidRPr="006747B3">
        <w:rPr>
          <w:rStyle w:val="AnswerGray"/>
          <w:rFonts w:eastAsia="Meiryo UI" w:cs="Arial" w:hint="eastAsia"/>
          <w:color w:val="0000FF"/>
          <w:highlight w:val="yellow"/>
        </w:rPr>
        <w:t xml:space="preserve">　</w:t>
      </w:r>
      <w:r w:rsidRPr="006747B3">
        <w:rPr>
          <w:rStyle w:val="AnswerGray"/>
          <w:rFonts w:eastAsia="Meiryo UI"/>
          <w:color w:val="0000FF"/>
          <w:szCs w:val="20"/>
          <w:highlight w:val="yellow"/>
        </w:rPr>
        <w:t>]</w:t>
      </w:r>
    </w:p>
    <w:p w14:paraId="63C018EF" w14:textId="77777777" w:rsidR="00CD5EDC" w:rsidRPr="00B01DB0" w:rsidRDefault="00CD5EDC" w:rsidP="00CD5EDC">
      <w:pPr>
        <w:pStyle w:val="Bulletlevel1"/>
        <w:numPr>
          <w:ilvl w:val="0"/>
          <w:numId w:val="0"/>
        </w:numPr>
        <w:ind w:left="720"/>
        <w:rPr>
          <w:rFonts w:eastAsia="Meiryo UI" w:cs="Arial"/>
        </w:rPr>
      </w:pPr>
    </w:p>
    <w:p w14:paraId="460D06B5" w14:textId="6DEBDD63" w:rsidR="00CD5EDC" w:rsidRDefault="002003FA" w:rsidP="00CD5EDC">
      <w:pPr>
        <w:pStyle w:val="Bulletlevel1"/>
        <w:rPr>
          <w:rStyle w:val="AnswerGray"/>
          <w:rFonts w:eastAsia="Meiryo UI" w:cs="Arial"/>
          <w:b w:val="0"/>
          <w:shd w:val="clear" w:color="auto" w:fill="auto"/>
        </w:rPr>
      </w:pPr>
      <w:r w:rsidRPr="00B01DB0">
        <w:rPr>
          <w:rFonts w:eastAsia="Meiryo UI" w:cs="Arial"/>
        </w:rPr>
        <w:t>アドレス指定テーブルの値と一致する</w:t>
      </w:r>
      <w:r w:rsidR="007921CF">
        <w:rPr>
          <w:rFonts w:eastAsia="Meiryo UI" w:cs="Arial" w:hint="eastAsia"/>
        </w:rPr>
        <w:t>IP</w:t>
      </w:r>
      <w:r w:rsidR="007921CF">
        <w:rPr>
          <w:rFonts w:eastAsia="Meiryo UI" w:cs="Arial" w:hint="eastAsia"/>
        </w:rPr>
        <w:t>アドレスの設定</w:t>
      </w:r>
      <w:r w:rsidRPr="00B01DB0">
        <w:rPr>
          <w:rFonts w:eastAsia="Meiryo UI" w:cs="Arial"/>
        </w:rPr>
        <w:t>。</w:t>
      </w:r>
      <w:r w:rsidR="002B148B">
        <w:rPr>
          <w:rFonts w:eastAsia="Meiryo UI" w:cs="Arial"/>
        </w:rPr>
        <w:br/>
      </w:r>
      <w:r w:rsidR="00781527" w:rsidRPr="00F567CC">
        <w:rPr>
          <w:b/>
          <w:bCs/>
        </w:rPr>
        <w:t>G0/0/0</w:t>
      </w:r>
      <w:r w:rsidR="00781527" w:rsidRPr="00F567CC">
        <w:rPr>
          <w:b/>
          <w:bCs/>
        </w:rPr>
        <w:br/>
      </w:r>
      <w:r w:rsidR="00E35375">
        <w:t>Router(config)#</w:t>
      </w:r>
      <w:r w:rsidR="00E35375" w:rsidRPr="00716275">
        <w:rPr>
          <w:rStyle w:val="AnswerGray"/>
          <w:rFonts w:eastAsia="Meiryo UI" w:cs="Arial" w:hint="eastAsia"/>
          <w:highlight w:val="yellow"/>
        </w:rPr>
        <w:t xml:space="preserve"> </w:t>
      </w:r>
      <w:r w:rsidR="002B148B" w:rsidRPr="00716275">
        <w:rPr>
          <w:rStyle w:val="AnswerGray"/>
          <w:rFonts w:eastAsia="Meiryo UI" w:cs="Arial" w:hint="eastAsia"/>
          <w:highlight w:val="yellow"/>
        </w:rPr>
        <w:t>[</w:t>
      </w:r>
      <w:r w:rsidR="00E2252A" w:rsidRPr="00F23EC1">
        <w:rPr>
          <w:rStyle w:val="AnswerGray"/>
          <w:rFonts w:eastAsia="Meiryo UI" w:cs="Arial" w:hint="eastAsia"/>
          <w:color w:val="0000FF"/>
          <w:highlight w:val="yellow"/>
        </w:rPr>
        <w:t xml:space="preserve">　</w:t>
      </w:r>
      <w:r w:rsidR="00826E45">
        <w:rPr>
          <w:rStyle w:val="AnswerGray"/>
          <w:rFonts w:eastAsia="Meiryo UI" w:cs="Arial"/>
          <w:color w:val="0000FF"/>
          <w:highlight w:val="yellow"/>
        </w:rPr>
        <w:t>int G0/0/0</w:t>
      </w:r>
      <w:r w:rsidR="00E2252A" w:rsidRPr="00F23EC1">
        <w:rPr>
          <w:rStyle w:val="AnswerGray"/>
          <w:rFonts w:eastAsia="Meiryo UI" w:cs="Arial" w:hint="eastAsia"/>
          <w:color w:val="0000FF"/>
          <w:highlight w:val="yellow"/>
        </w:rPr>
        <w:t xml:space="preserve">　　</w:t>
      </w:r>
      <w:r w:rsidR="002B148B" w:rsidRPr="00716275">
        <w:rPr>
          <w:rStyle w:val="AnswerGray"/>
          <w:rFonts w:eastAsia="Meiryo UI" w:cs="Arial"/>
          <w:highlight w:val="yellow"/>
        </w:rPr>
        <w:t>]</w:t>
      </w:r>
      <w:r w:rsidR="00D5695D">
        <w:rPr>
          <w:rStyle w:val="AnswerGray"/>
          <w:rFonts w:eastAsia="Meiryo UI" w:cs="Arial"/>
        </w:rPr>
        <w:br/>
      </w:r>
      <w:r w:rsidR="002F7766">
        <w:t>Router(config-if)#</w:t>
      </w:r>
      <w:r w:rsidR="002F7766" w:rsidRPr="006747B3">
        <w:rPr>
          <w:rStyle w:val="AnswerGray"/>
          <w:rFonts w:eastAsia="Meiryo UI" w:cs="Arial" w:hint="eastAsia"/>
          <w:highlight w:val="yellow"/>
        </w:rPr>
        <w:t xml:space="preserve"> [</w:t>
      </w:r>
      <w:r w:rsidR="00781527" w:rsidRPr="006747B3">
        <w:rPr>
          <w:rStyle w:val="AnswerGray"/>
          <w:rFonts w:eastAsia="Meiryo UI" w:cs="Arial" w:hint="eastAsia"/>
          <w:highlight w:val="yellow"/>
        </w:rPr>
        <w:t xml:space="preserve"> </w:t>
      </w:r>
      <w:r w:rsidR="00E2252A" w:rsidRPr="006747B3">
        <w:rPr>
          <w:rStyle w:val="AnswerGray"/>
          <w:rFonts w:eastAsia="Meiryo UI" w:cs="Arial" w:hint="eastAsia"/>
          <w:color w:val="0000FF"/>
          <w:highlight w:val="yellow"/>
        </w:rPr>
        <w:t xml:space="preserve">　</w:t>
      </w:r>
      <w:r w:rsidR="005E516B">
        <w:t>ip address 192.168.1.1 255.255.255.0</w:t>
      </w:r>
      <w:r w:rsidR="00E2252A" w:rsidRPr="006747B3">
        <w:rPr>
          <w:rStyle w:val="AnswerGray"/>
          <w:rFonts w:eastAsia="Meiryo UI" w:cs="Arial" w:hint="eastAsia"/>
          <w:color w:val="0000FF"/>
          <w:highlight w:val="yellow"/>
        </w:rPr>
        <w:t xml:space="preserve">　</w:t>
      </w:r>
      <w:r w:rsidR="002F7766" w:rsidRPr="006747B3">
        <w:rPr>
          <w:rStyle w:val="AnswerGray"/>
          <w:rFonts w:eastAsia="Meiryo UI" w:cs="Arial"/>
          <w:highlight w:val="yellow"/>
        </w:rPr>
        <w:t>]</w:t>
      </w:r>
      <w:r w:rsidR="002F7766">
        <w:rPr>
          <w:rStyle w:val="AnswerGray"/>
          <w:rFonts w:eastAsia="Meiryo UI" w:cs="Arial"/>
        </w:rPr>
        <w:br/>
      </w:r>
      <w:r w:rsidR="002F7766">
        <w:t>Router(config-if)#</w:t>
      </w:r>
      <w:r w:rsidR="002F7766" w:rsidRPr="002F7766">
        <w:rPr>
          <w:rStyle w:val="AnswerGray"/>
          <w:rFonts w:eastAsia="Meiryo UI" w:cs="Arial" w:hint="eastAsia"/>
          <w:highlight w:val="yellow"/>
        </w:rPr>
        <w:t xml:space="preserve"> </w:t>
      </w:r>
      <w:r w:rsidR="002F7766" w:rsidRPr="00716275">
        <w:rPr>
          <w:rStyle w:val="AnswerGray"/>
          <w:rFonts w:eastAsia="Meiryo UI" w:cs="Arial" w:hint="eastAsia"/>
          <w:highlight w:val="yellow"/>
        </w:rPr>
        <w:t>[</w:t>
      </w:r>
      <w:r w:rsidR="00781527" w:rsidRPr="00781527">
        <w:rPr>
          <w:rStyle w:val="AnswerGray"/>
          <w:rFonts w:eastAsia="Meiryo UI" w:hint="eastAsia"/>
          <w:color w:val="0000FF"/>
          <w:szCs w:val="20"/>
          <w:highlight w:val="yellow"/>
        </w:rPr>
        <w:t xml:space="preserve"> </w:t>
      </w:r>
      <w:r w:rsidR="00E2252A" w:rsidRPr="00F23EC1">
        <w:rPr>
          <w:rStyle w:val="AnswerGray"/>
          <w:rFonts w:eastAsia="Meiryo UI" w:cs="Arial" w:hint="eastAsia"/>
          <w:color w:val="0000FF"/>
          <w:highlight w:val="yellow"/>
        </w:rPr>
        <w:t xml:space="preserve">　</w:t>
      </w:r>
      <w:r w:rsidR="005E516B">
        <w:rPr>
          <w:rStyle w:val="AnswerGray"/>
          <w:rFonts w:eastAsia="Meiryo UI" w:cs="Arial" w:hint="eastAsia"/>
          <w:color w:val="0000FF"/>
          <w:highlight w:val="yellow"/>
        </w:rPr>
        <w:t>s</w:t>
      </w:r>
      <w:r w:rsidR="005E516B">
        <w:rPr>
          <w:rStyle w:val="AnswerGray"/>
          <w:rFonts w:eastAsia="Meiryo UI" w:cs="Arial"/>
          <w:color w:val="0000FF"/>
          <w:highlight w:val="yellow"/>
        </w:rPr>
        <w:t>hutdown</w:t>
      </w:r>
      <w:r w:rsidR="00E2252A" w:rsidRPr="00F23EC1">
        <w:rPr>
          <w:rStyle w:val="AnswerGray"/>
          <w:rFonts w:eastAsia="Meiryo UI" w:cs="Arial" w:hint="eastAsia"/>
          <w:color w:val="0000FF"/>
          <w:highlight w:val="yellow"/>
        </w:rPr>
        <w:t xml:space="preserve">　</w:t>
      </w:r>
      <w:r w:rsidR="00781527" w:rsidRPr="00781527">
        <w:rPr>
          <w:rStyle w:val="AnswerGray"/>
          <w:rFonts w:eastAsia="Meiryo UI" w:hint="eastAsia"/>
          <w:color w:val="0000FF"/>
          <w:szCs w:val="20"/>
          <w:highlight w:val="yellow"/>
        </w:rPr>
        <w:t xml:space="preserve"> </w:t>
      </w:r>
      <w:r w:rsidR="002F7766" w:rsidRPr="00781527">
        <w:rPr>
          <w:rStyle w:val="AnswerGray"/>
          <w:rFonts w:eastAsia="Meiryo UI"/>
          <w:color w:val="0000FF"/>
          <w:szCs w:val="20"/>
          <w:highlight w:val="yellow"/>
        </w:rPr>
        <w:t>]</w:t>
      </w:r>
      <w:r w:rsidR="002F7766" w:rsidRPr="00781527">
        <w:rPr>
          <w:rStyle w:val="AnswerGray"/>
          <w:rFonts w:eastAsia="Meiryo UI"/>
          <w:color w:val="0000FF"/>
          <w:szCs w:val="20"/>
          <w:highlight w:val="yellow"/>
        </w:rPr>
        <w:br/>
      </w:r>
      <w:r w:rsidR="00F567CC" w:rsidRPr="00F567CC">
        <w:rPr>
          <w:b/>
        </w:rPr>
        <w:t>G0/0/1</w:t>
      </w:r>
      <w:r w:rsidR="00D5695D" w:rsidRPr="00F567CC">
        <w:rPr>
          <w:bCs/>
        </w:rPr>
        <w:br/>
      </w:r>
      <w:r w:rsidR="00781527">
        <w:t>Router(config)#</w:t>
      </w:r>
      <w:r w:rsidR="00781527" w:rsidRPr="00716275">
        <w:rPr>
          <w:rStyle w:val="AnswerGray"/>
          <w:rFonts w:eastAsia="Meiryo UI" w:cs="Arial" w:hint="eastAsia"/>
          <w:highlight w:val="yellow"/>
        </w:rPr>
        <w:t xml:space="preserve"> [</w:t>
      </w:r>
      <w:r w:rsidR="00781527" w:rsidRPr="00781527">
        <w:rPr>
          <w:rStyle w:val="AnswerGray"/>
          <w:rFonts w:eastAsia="Meiryo UI" w:hint="eastAsia"/>
          <w:color w:val="0000FF"/>
          <w:szCs w:val="20"/>
          <w:highlight w:val="yellow"/>
        </w:rPr>
        <w:t xml:space="preserve"> </w:t>
      </w:r>
      <w:r w:rsidR="00E2252A" w:rsidRPr="00F23EC1">
        <w:rPr>
          <w:rStyle w:val="AnswerGray"/>
          <w:rFonts w:eastAsia="Meiryo UI" w:cs="Arial" w:hint="eastAsia"/>
          <w:color w:val="0000FF"/>
          <w:highlight w:val="yellow"/>
        </w:rPr>
        <w:t xml:space="preserve">　</w:t>
      </w:r>
      <w:r w:rsidR="00826E45">
        <w:rPr>
          <w:rStyle w:val="AnswerGray"/>
          <w:rFonts w:eastAsia="Meiryo UI" w:cs="Arial" w:hint="eastAsia"/>
          <w:color w:val="0000FF"/>
          <w:highlight w:val="yellow"/>
        </w:rPr>
        <w:t>i</w:t>
      </w:r>
      <w:r w:rsidR="00826E45">
        <w:rPr>
          <w:rStyle w:val="AnswerGray"/>
          <w:rFonts w:eastAsia="Meiryo UI" w:cs="Arial"/>
          <w:color w:val="0000FF"/>
          <w:highlight w:val="yellow"/>
        </w:rPr>
        <w:t>nt G0/0/1</w:t>
      </w:r>
      <w:r w:rsidR="00E2252A" w:rsidRPr="00F23EC1">
        <w:rPr>
          <w:rStyle w:val="AnswerGray"/>
          <w:rFonts w:eastAsia="Meiryo UI" w:cs="Arial" w:hint="eastAsia"/>
          <w:color w:val="0000FF"/>
          <w:highlight w:val="yellow"/>
        </w:rPr>
        <w:t xml:space="preserve">　</w:t>
      </w:r>
      <w:r w:rsidR="00781527" w:rsidRPr="00781527">
        <w:rPr>
          <w:rStyle w:val="AnswerGray"/>
          <w:rFonts w:eastAsia="Meiryo UI" w:hint="eastAsia"/>
          <w:color w:val="0000FF"/>
          <w:szCs w:val="20"/>
          <w:highlight w:val="yellow"/>
        </w:rPr>
        <w:t xml:space="preserve"> </w:t>
      </w:r>
      <w:r w:rsidR="00781527" w:rsidRPr="00716275">
        <w:rPr>
          <w:rStyle w:val="AnswerGray"/>
          <w:rFonts w:eastAsia="Meiryo UI" w:cs="Arial"/>
          <w:highlight w:val="yellow"/>
        </w:rPr>
        <w:t>]</w:t>
      </w:r>
      <w:r w:rsidR="00781527">
        <w:rPr>
          <w:rStyle w:val="AnswerGray"/>
          <w:rFonts w:eastAsia="Meiryo UI" w:cs="Arial"/>
        </w:rPr>
        <w:br/>
      </w:r>
      <w:r w:rsidR="00781527">
        <w:t>Router(config-if)#</w:t>
      </w:r>
      <w:r w:rsidR="00781527" w:rsidRPr="002F7766">
        <w:rPr>
          <w:rStyle w:val="AnswerGray"/>
          <w:rFonts w:eastAsia="Meiryo UI" w:cs="Arial" w:hint="eastAsia"/>
          <w:highlight w:val="yellow"/>
        </w:rPr>
        <w:t xml:space="preserve"> </w:t>
      </w:r>
      <w:r w:rsidR="00781527" w:rsidRPr="006747B3">
        <w:rPr>
          <w:rStyle w:val="AnswerGray"/>
          <w:rFonts w:eastAsia="Meiryo UI" w:cs="Arial" w:hint="eastAsia"/>
          <w:highlight w:val="yellow"/>
        </w:rPr>
        <w:t xml:space="preserve">[ </w:t>
      </w:r>
      <w:r w:rsidR="00E2252A" w:rsidRPr="006747B3">
        <w:rPr>
          <w:rStyle w:val="AnswerGray"/>
          <w:rFonts w:eastAsia="Meiryo UI" w:cs="Arial" w:hint="eastAsia"/>
          <w:color w:val="0000FF"/>
          <w:highlight w:val="yellow"/>
        </w:rPr>
        <w:t xml:space="preserve">　</w:t>
      </w:r>
      <w:r w:rsidR="005E516B">
        <w:rPr>
          <w:rStyle w:val="AnswerGray"/>
          <w:rFonts w:eastAsia="Meiryo UI" w:cs="Arial" w:hint="eastAsia"/>
          <w:color w:val="0000FF"/>
          <w:highlight w:val="yellow"/>
        </w:rPr>
        <w:t>i</w:t>
      </w:r>
      <w:r w:rsidR="005E516B">
        <w:rPr>
          <w:rStyle w:val="AnswerGray"/>
          <w:rFonts w:eastAsia="Meiryo UI" w:cs="Arial"/>
          <w:color w:val="0000FF"/>
          <w:highlight w:val="yellow"/>
        </w:rPr>
        <w:t>p address 192.168.2.1 255.255.255.0</w:t>
      </w:r>
      <w:r w:rsidR="00E2252A" w:rsidRPr="006747B3">
        <w:rPr>
          <w:rStyle w:val="AnswerGray"/>
          <w:rFonts w:eastAsia="Meiryo UI" w:cs="Arial" w:hint="eastAsia"/>
          <w:color w:val="0000FF"/>
          <w:highlight w:val="yellow"/>
        </w:rPr>
        <w:t xml:space="preserve">　</w:t>
      </w:r>
      <w:r w:rsidR="00781527" w:rsidRPr="006747B3">
        <w:rPr>
          <w:rStyle w:val="AnswerGray"/>
          <w:rFonts w:eastAsia="Meiryo UI" w:hint="eastAsia"/>
          <w:color w:val="0000FF"/>
          <w:szCs w:val="20"/>
          <w:highlight w:val="yellow"/>
        </w:rPr>
        <w:t xml:space="preserve"> </w:t>
      </w:r>
      <w:r w:rsidR="00781527" w:rsidRPr="006747B3">
        <w:rPr>
          <w:rStyle w:val="AnswerGray"/>
          <w:rFonts w:eastAsia="Meiryo UI" w:cs="Arial"/>
          <w:highlight w:val="yellow"/>
        </w:rPr>
        <w:t>]</w:t>
      </w:r>
      <w:r w:rsidR="00781527">
        <w:rPr>
          <w:rStyle w:val="AnswerGray"/>
          <w:rFonts w:eastAsia="Meiryo UI" w:cs="Arial"/>
        </w:rPr>
        <w:br/>
      </w:r>
      <w:r w:rsidR="00781527">
        <w:t>Router(config-if)#</w:t>
      </w:r>
      <w:r w:rsidR="00781527" w:rsidRPr="006747B3">
        <w:rPr>
          <w:rStyle w:val="AnswerGray"/>
          <w:rFonts w:eastAsia="Meiryo UI" w:cs="Arial" w:hint="eastAsia"/>
        </w:rPr>
        <w:t xml:space="preserve"> </w:t>
      </w:r>
      <w:r w:rsidR="00781527" w:rsidRPr="006747B3">
        <w:rPr>
          <w:rStyle w:val="AnswerGray"/>
          <w:rFonts w:eastAsia="Meiryo UI" w:cs="Arial" w:hint="eastAsia"/>
          <w:highlight w:val="yellow"/>
        </w:rPr>
        <w:t>[</w:t>
      </w:r>
      <w:r w:rsidR="00E2252A" w:rsidRPr="006747B3">
        <w:rPr>
          <w:rStyle w:val="AnswerGray"/>
          <w:rFonts w:eastAsia="Meiryo UI" w:cs="Arial" w:hint="eastAsia"/>
          <w:color w:val="0000FF"/>
          <w:highlight w:val="yellow"/>
        </w:rPr>
        <w:t xml:space="preserve">　　</w:t>
      </w:r>
      <w:r w:rsidR="005E516B">
        <w:rPr>
          <w:rStyle w:val="AnswerGray"/>
          <w:rFonts w:eastAsia="Meiryo UI" w:cs="Arial" w:hint="eastAsia"/>
          <w:color w:val="0000FF"/>
          <w:highlight w:val="yellow"/>
        </w:rPr>
        <w:t>e</w:t>
      </w:r>
      <w:r w:rsidR="005E516B">
        <w:rPr>
          <w:rStyle w:val="AnswerGray"/>
          <w:rFonts w:eastAsia="Meiryo UI" w:cs="Arial"/>
          <w:color w:val="0000FF"/>
          <w:highlight w:val="yellow"/>
        </w:rPr>
        <w:t>xit</w:t>
      </w:r>
      <w:r w:rsidR="00E2252A" w:rsidRPr="006747B3">
        <w:rPr>
          <w:rStyle w:val="AnswerGray"/>
          <w:rFonts w:eastAsia="Meiryo UI" w:cs="Arial" w:hint="eastAsia"/>
          <w:color w:val="0000FF"/>
          <w:highlight w:val="yellow"/>
        </w:rPr>
        <w:t xml:space="preserve">　</w:t>
      </w:r>
      <w:r w:rsidR="00781527" w:rsidRPr="006747B3">
        <w:rPr>
          <w:rStyle w:val="AnswerGray"/>
          <w:rFonts w:eastAsia="Meiryo UI"/>
          <w:color w:val="0000FF"/>
          <w:szCs w:val="20"/>
          <w:highlight w:val="yellow"/>
        </w:rPr>
        <w:t>]</w:t>
      </w:r>
    </w:p>
    <w:p w14:paraId="29A2F2E1" w14:textId="77777777" w:rsidR="00CD5EDC" w:rsidRPr="00CD5EDC" w:rsidRDefault="00CD5EDC" w:rsidP="00CD5EDC">
      <w:pPr>
        <w:pStyle w:val="Bulletlevel1"/>
        <w:numPr>
          <w:ilvl w:val="0"/>
          <w:numId w:val="0"/>
        </w:numPr>
        <w:rPr>
          <w:rFonts w:eastAsia="Meiryo UI" w:cs="Arial" w:hint="eastAsia"/>
        </w:rPr>
      </w:pPr>
    </w:p>
    <w:p w14:paraId="4125E74E" w14:textId="516C22E0" w:rsidR="002F0B74" w:rsidRPr="004D7C8B" w:rsidRDefault="000E40C7" w:rsidP="002F0B74">
      <w:pPr>
        <w:pStyle w:val="Bulletlevel1"/>
        <w:rPr>
          <w:rStyle w:val="AnswerGray"/>
          <w:rFonts w:eastAsia="Meiryo UI" w:cs="Arial"/>
          <w:b w:val="0"/>
          <w:shd w:val="clear" w:color="auto" w:fill="auto"/>
        </w:rPr>
      </w:pPr>
      <w:r w:rsidRPr="00B01DB0">
        <w:rPr>
          <w:rFonts w:eastAsia="Meiryo UI" w:cs="Arial"/>
        </w:rPr>
        <w:lastRenderedPageBreak/>
        <w:t>新しく作成したパスワードの長さは</w:t>
      </w:r>
      <w:r w:rsidRPr="00B01DB0">
        <w:rPr>
          <w:rFonts w:eastAsia="Meiryo UI" w:cs="Arial"/>
        </w:rPr>
        <w:t xml:space="preserve"> </w:t>
      </w:r>
      <w:r w:rsidR="00AA5D6D">
        <w:rPr>
          <w:rFonts w:eastAsia="Meiryo UI" w:cs="Arial" w:hint="eastAsia"/>
        </w:rPr>
        <w:t>最小で</w:t>
      </w:r>
      <w:r w:rsidRPr="00B01DB0">
        <w:rPr>
          <w:rFonts w:eastAsia="Meiryo UI" w:cs="Arial"/>
        </w:rPr>
        <w:t xml:space="preserve">10 </w:t>
      </w:r>
      <w:r w:rsidRPr="00B01DB0">
        <w:rPr>
          <w:rFonts w:eastAsia="Meiryo UI" w:cs="Arial"/>
        </w:rPr>
        <w:t>文字以上にする必要があります。</w:t>
      </w:r>
      <w:r w:rsidR="004E11FA">
        <w:rPr>
          <w:rFonts w:eastAsia="Meiryo UI" w:cs="Arial"/>
        </w:rPr>
        <w:br/>
      </w:r>
      <w:r w:rsidR="00EA175C" w:rsidRPr="00EA175C">
        <w:t>Router(config</w:t>
      </w:r>
      <w:r w:rsidR="00EA175C" w:rsidRPr="00EA175C">
        <w:rPr>
          <w:rStyle w:val="AnswerGray"/>
          <w:rFonts w:eastAsia="Meiryo UI" w:cs="Arial" w:hint="eastAsia"/>
        </w:rPr>
        <w:t xml:space="preserve"> )</w:t>
      </w:r>
      <w:r w:rsidR="00EA175C" w:rsidRPr="00EA175C">
        <w:rPr>
          <w:rStyle w:val="AnswerGray"/>
          <w:rFonts w:eastAsia="Meiryo UI" w:cs="Arial"/>
        </w:rPr>
        <w:t>#</w:t>
      </w:r>
      <w:r w:rsidR="004E11FA" w:rsidRPr="00716275">
        <w:rPr>
          <w:rStyle w:val="AnswerGray"/>
          <w:rFonts w:eastAsia="Meiryo UI" w:cs="Arial" w:hint="eastAsia"/>
          <w:highlight w:val="yellow"/>
        </w:rPr>
        <w:t>[</w:t>
      </w:r>
      <w:r w:rsidR="00EA175C">
        <w:rPr>
          <w:rStyle w:val="AnswerGray"/>
          <w:rFonts w:eastAsia="Meiryo UI" w:cs="Arial" w:hint="eastAsia"/>
          <w:highlight w:val="yellow"/>
        </w:rPr>
        <w:t xml:space="preserve"> </w:t>
      </w:r>
      <w:r w:rsidR="00E2252A" w:rsidRPr="00F23EC1">
        <w:rPr>
          <w:rStyle w:val="AnswerGray"/>
          <w:rFonts w:eastAsia="Meiryo UI" w:cs="Arial" w:hint="eastAsia"/>
          <w:color w:val="0000FF"/>
          <w:highlight w:val="yellow"/>
        </w:rPr>
        <w:t xml:space="preserve">　　</w:t>
      </w:r>
      <w:r w:rsidR="006F66F9" w:rsidRPr="006F66F9">
        <w:rPr>
          <w:rStyle w:val="AnswerGray"/>
          <w:rFonts w:eastAsia="Meiryo UI" w:cs="Arial"/>
          <w:color w:val="0000FF"/>
        </w:rPr>
        <w:t xml:space="preserve">security passwords min-length </w:t>
      </w:r>
      <w:r w:rsidR="006F66F9">
        <w:rPr>
          <w:rStyle w:val="AnswerGray"/>
          <w:rFonts w:eastAsia="Meiryo UI" w:cs="Arial"/>
          <w:color w:val="0000FF"/>
        </w:rPr>
        <w:t>10</w:t>
      </w:r>
      <w:r w:rsidR="00E2252A" w:rsidRPr="00F23EC1">
        <w:rPr>
          <w:rStyle w:val="AnswerGray"/>
          <w:rFonts w:eastAsia="Meiryo UI" w:cs="Arial" w:hint="eastAsia"/>
          <w:color w:val="0000FF"/>
          <w:highlight w:val="yellow"/>
        </w:rPr>
        <w:t xml:space="preserve">　</w:t>
      </w:r>
      <w:r w:rsidR="004E11FA" w:rsidRPr="00716275">
        <w:rPr>
          <w:rStyle w:val="AnswerGray"/>
          <w:rFonts w:eastAsia="Meiryo UI" w:cs="Arial"/>
          <w:highlight w:val="yellow"/>
        </w:rPr>
        <w:t>]</w:t>
      </w:r>
    </w:p>
    <w:p w14:paraId="27481B43" w14:textId="77777777" w:rsidR="004D7C8B" w:rsidRPr="00B01DB0" w:rsidRDefault="004D7C8B" w:rsidP="004D7C8B">
      <w:pPr>
        <w:pStyle w:val="Bulletlevel1"/>
        <w:numPr>
          <w:ilvl w:val="0"/>
          <w:numId w:val="0"/>
        </w:numPr>
        <w:ind w:left="720"/>
        <w:rPr>
          <w:rFonts w:eastAsia="Meiryo UI" w:cs="Arial" w:hint="eastAsia"/>
        </w:rPr>
      </w:pPr>
    </w:p>
    <w:p w14:paraId="66276523" w14:textId="2295FF41" w:rsidR="002003FA" w:rsidRPr="00B01DB0" w:rsidRDefault="008A2DCA" w:rsidP="002003FA">
      <w:pPr>
        <w:pStyle w:val="Bulletlevel1"/>
        <w:rPr>
          <w:rFonts w:eastAsia="Meiryo UI" w:cs="Arial"/>
        </w:rPr>
      </w:pPr>
      <w:r w:rsidRPr="00B01DB0">
        <w:rPr>
          <w:rFonts w:eastAsia="Meiryo UI" w:cs="Arial"/>
        </w:rPr>
        <w:t>コンソール回線用の強力な</w:t>
      </w:r>
      <w:r w:rsidRPr="00B01DB0">
        <w:rPr>
          <w:rFonts w:eastAsia="Meiryo UI" w:cs="Arial"/>
        </w:rPr>
        <w:t xml:space="preserve"> 10 </w:t>
      </w:r>
      <w:r w:rsidRPr="00B01DB0">
        <w:rPr>
          <w:rFonts w:eastAsia="Meiryo UI" w:cs="Arial"/>
        </w:rPr>
        <w:t>文字のパスワード</w:t>
      </w:r>
      <w:r w:rsidR="00B01DB0">
        <w:rPr>
          <w:rFonts w:eastAsia="Meiryo UI" w:cs="Arial" w:hint="eastAsia"/>
        </w:rPr>
        <w:t xml:space="preserve"> </w:t>
      </w:r>
      <w:r w:rsidR="000E40C7" w:rsidRPr="00B01DB0">
        <w:rPr>
          <w:rFonts w:eastAsia="Meiryo UI" w:cs="Arial"/>
          <w:b/>
        </w:rPr>
        <w:t>@Cons1234!</w:t>
      </w:r>
      <w:r w:rsidR="00B01DB0">
        <w:rPr>
          <w:rFonts w:eastAsia="Meiryo UI" w:cs="Arial"/>
          <w:b/>
        </w:rPr>
        <w:t xml:space="preserve"> </w:t>
      </w:r>
      <w:r w:rsidRPr="00B01DB0">
        <w:rPr>
          <w:rFonts w:eastAsia="Meiryo UI" w:cs="Arial"/>
        </w:rPr>
        <w:t>を使います</w:t>
      </w:r>
      <w:r w:rsidR="00B01DB0">
        <w:rPr>
          <w:rFonts w:eastAsia="Meiryo UI" w:cs="Arial" w:hint="eastAsia"/>
        </w:rPr>
        <w:t>。</w:t>
      </w:r>
      <w:r w:rsidR="004E11FA">
        <w:rPr>
          <w:rFonts w:eastAsia="Meiryo UI" w:cs="Arial"/>
        </w:rPr>
        <w:br/>
      </w:r>
      <w:r w:rsidR="00EA175C" w:rsidRPr="00EA175C">
        <w:t>Router(config</w:t>
      </w:r>
      <w:r w:rsidR="00EA175C" w:rsidRPr="00EA175C">
        <w:rPr>
          <w:rStyle w:val="AnswerGray"/>
          <w:rFonts w:eastAsia="Meiryo UI" w:cs="Arial" w:hint="eastAsia"/>
        </w:rPr>
        <w:t xml:space="preserve"> )</w:t>
      </w:r>
      <w:r w:rsidR="00EA175C" w:rsidRPr="00EA175C">
        <w:rPr>
          <w:rStyle w:val="AnswerGray"/>
          <w:rFonts w:eastAsia="Meiryo UI" w:cs="Arial"/>
        </w:rPr>
        <w:t>#</w:t>
      </w:r>
      <w:r w:rsidR="00EA175C" w:rsidRPr="00716275">
        <w:rPr>
          <w:rStyle w:val="AnswerGray"/>
          <w:rFonts w:eastAsia="Meiryo UI" w:cs="Arial" w:hint="eastAsia"/>
          <w:highlight w:val="yellow"/>
        </w:rPr>
        <w:t xml:space="preserve"> </w:t>
      </w:r>
      <w:r w:rsidR="004E11FA" w:rsidRPr="00716275">
        <w:rPr>
          <w:rStyle w:val="AnswerGray"/>
          <w:rFonts w:eastAsia="Meiryo UI" w:cs="Arial" w:hint="eastAsia"/>
          <w:highlight w:val="yellow"/>
        </w:rPr>
        <w:t>[</w:t>
      </w:r>
      <w:r w:rsidR="00E2252A" w:rsidRPr="00F23EC1">
        <w:rPr>
          <w:rStyle w:val="AnswerGray"/>
          <w:rFonts w:eastAsia="Meiryo UI" w:cs="Arial" w:hint="eastAsia"/>
          <w:color w:val="0000FF"/>
          <w:highlight w:val="yellow"/>
        </w:rPr>
        <w:t xml:space="preserve">　　</w:t>
      </w:r>
      <w:r w:rsidR="00946CCF" w:rsidRPr="00946CCF">
        <w:rPr>
          <w:rStyle w:val="AnswerGray"/>
          <w:rFonts w:eastAsia="Meiryo UI" w:cs="Arial"/>
          <w:color w:val="0000FF"/>
        </w:rPr>
        <w:t>line console 0</w:t>
      </w:r>
      <w:r w:rsidR="00E2252A" w:rsidRPr="00F23EC1">
        <w:rPr>
          <w:rStyle w:val="AnswerGray"/>
          <w:rFonts w:eastAsia="Meiryo UI" w:cs="Arial" w:hint="eastAsia"/>
          <w:color w:val="0000FF"/>
          <w:highlight w:val="yellow"/>
        </w:rPr>
        <w:t xml:space="preserve">　　</w:t>
      </w:r>
      <w:r w:rsidR="004E11FA" w:rsidRPr="00716275">
        <w:rPr>
          <w:rStyle w:val="AnswerGray"/>
          <w:rFonts w:eastAsia="Meiryo UI" w:cs="Arial"/>
          <w:highlight w:val="yellow"/>
        </w:rPr>
        <w:t>]</w:t>
      </w:r>
      <w:r w:rsidR="00EA175C">
        <w:rPr>
          <w:rStyle w:val="AnswerGray"/>
          <w:rFonts w:eastAsia="Meiryo UI" w:cs="Arial"/>
        </w:rPr>
        <w:br/>
      </w:r>
      <w:r w:rsidR="00EA175C">
        <w:t>Router(config-line)#</w:t>
      </w:r>
      <w:r w:rsidR="00EA175C" w:rsidRPr="00716275">
        <w:rPr>
          <w:rStyle w:val="AnswerGray"/>
          <w:rFonts w:eastAsia="Meiryo UI" w:cs="Arial" w:hint="eastAsia"/>
          <w:highlight w:val="yellow"/>
        </w:rPr>
        <w:t xml:space="preserve"> [</w:t>
      </w:r>
      <w:r w:rsidR="00EA175C"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946CCF" w:rsidRPr="00946CCF">
        <w:rPr>
          <w:rStyle w:val="AnswerGray"/>
          <w:rFonts w:eastAsia="Meiryo UI" w:cs="Arial"/>
          <w:color w:val="0000FF"/>
        </w:rPr>
        <w:t>password @Cons1234!</w:t>
      </w:r>
      <w:r w:rsidR="007C66A5" w:rsidRPr="00F23EC1">
        <w:rPr>
          <w:rStyle w:val="AnswerGray"/>
          <w:rFonts w:eastAsia="Meiryo UI" w:cs="Arial" w:hint="eastAsia"/>
          <w:color w:val="0000FF"/>
          <w:highlight w:val="yellow"/>
        </w:rPr>
        <w:t xml:space="preserve">　</w:t>
      </w:r>
      <w:r w:rsidR="00EA175C" w:rsidRPr="003A5B9C">
        <w:rPr>
          <w:rStyle w:val="AnswerGray"/>
          <w:rFonts w:eastAsia="Meiryo UI"/>
          <w:b w:val="0"/>
          <w:color w:val="0000FF"/>
          <w:highlight w:val="yellow"/>
        </w:rPr>
        <w:t xml:space="preserve"> </w:t>
      </w:r>
      <w:r w:rsidR="00EA175C" w:rsidRPr="00716275">
        <w:rPr>
          <w:rStyle w:val="AnswerGray"/>
          <w:rFonts w:eastAsia="Meiryo UI" w:cs="Arial"/>
          <w:highlight w:val="yellow"/>
        </w:rPr>
        <w:t>]</w:t>
      </w:r>
      <w:r w:rsidR="00EA175C">
        <w:rPr>
          <w:rStyle w:val="AnswerGray"/>
          <w:rFonts w:eastAsia="Meiryo UI" w:cs="Arial"/>
        </w:rPr>
        <w:br/>
      </w:r>
    </w:p>
    <w:p w14:paraId="105FECB3" w14:textId="09252A74" w:rsidR="0036454D" w:rsidRPr="004D7C8B" w:rsidRDefault="00FB748B" w:rsidP="002003FA">
      <w:pPr>
        <w:pStyle w:val="Bulletlevel1"/>
        <w:rPr>
          <w:rStyle w:val="AnswerGray"/>
          <w:rFonts w:eastAsia="Meiryo UI" w:cs="Arial"/>
          <w:b w:val="0"/>
          <w:shd w:val="clear" w:color="auto" w:fill="auto"/>
        </w:rPr>
      </w:pPr>
      <w:r w:rsidRPr="00B01DB0">
        <w:rPr>
          <w:rFonts w:eastAsia="Meiryo UI" w:cs="Arial"/>
        </w:rPr>
        <w:t>コンソールおよび</w:t>
      </w:r>
      <w:r w:rsidRPr="00B01DB0">
        <w:rPr>
          <w:rFonts w:eastAsia="Meiryo UI" w:cs="Arial"/>
        </w:rPr>
        <w:t xml:space="preserve"> VTY </w:t>
      </w:r>
      <w:r w:rsidRPr="00B01DB0">
        <w:rPr>
          <w:rFonts w:eastAsia="Meiryo UI" w:cs="Arial"/>
        </w:rPr>
        <w:t>セッションは、ちょうど</w:t>
      </w:r>
      <w:r w:rsidRPr="00B01DB0">
        <w:rPr>
          <w:rFonts w:eastAsia="Meiryo UI" w:cs="Arial"/>
        </w:rPr>
        <w:t xml:space="preserve">7 </w:t>
      </w:r>
      <w:r w:rsidRPr="00B01DB0">
        <w:rPr>
          <w:rFonts w:eastAsia="Meiryo UI" w:cs="Arial"/>
        </w:rPr>
        <w:t>分後に終了するようにします</w:t>
      </w:r>
      <w:r w:rsidR="00B01DB0">
        <w:rPr>
          <w:rFonts w:eastAsia="Meiryo UI" w:cs="Arial" w:hint="eastAsia"/>
        </w:rPr>
        <w:t>。</w:t>
      </w:r>
      <w:r w:rsidR="004E11FA">
        <w:rPr>
          <w:rFonts w:eastAsia="Meiryo UI" w:cs="Arial"/>
        </w:rPr>
        <w:br/>
      </w:r>
      <w:r w:rsidR="00EA175C">
        <w:t>Router(config-line)#</w:t>
      </w:r>
      <w:r w:rsidR="00EA175C" w:rsidRPr="00716275">
        <w:rPr>
          <w:rStyle w:val="AnswerGray"/>
          <w:rFonts w:eastAsia="Meiryo UI" w:cs="Arial" w:hint="eastAsia"/>
          <w:highlight w:val="yellow"/>
        </w:rPr>
        <w:t xml:space="preserve"> </w:t>
      </w:r>
      <w:r w:rsidR="004E11FA" w:rsidRPr="00716275">
        <w:rPr>
          <w:rStyle w:val="AnswerGray"/>
          <w:rFonts w:eastAsia="Meiryo UI" w:cs="Arial" w:hint="eastAsia"/>
          <w:highlight w:val="yellow"/>
        </w:rPr>
        <w:t>[</w:t>
      </w:r>
      <w:r w:rsidR="004E11FA"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C568ED" w:rsidRPr="00C568ED">
        <w:rPr>
          <w:rStyle w:val="AnswerGray"/>
          <w:rFonts w:eastAsia="Meiryo UI" w:cs="Arial"/>
          <w:color w:val="0000FF"/>
        </w:rPr>
        <w:t>exec-timeout</w:t>
      </w:r>
      <w:r w:rsidR="00C568ED">
        <w:rPr>
          <w:rStyle w:val="AnswerGray"/>
          <w:rFonts w:eastAsia="Meiryo UI" w:cs="Arial"/>
          <w:color w:val="0000FF"/>
        </w:rPr>
        <w:t xml:space="preserve"> 10</w:t>
      </w:r>
      <w:r w:rsidR="007C66A5" w:rsidRPr="00F23EC1">
        <w:rPr>
          <w:rStyle w:val="AnswerGray"/>
          <w:rFonts w:eastAsia="Meiryo UI" w:cs="Arial" w:hint="eastAsia"/>
          <w:color w:val="0000FF"/>
          <w:highlight w:val="yellow"/>
        </w:rPr>
        <w:t xml:space="preserve">　　　</w:t>
      </w:r>
      <w:r w:rsidR="004E11FA" w:rsidRPr="00716275">
        <w:rPr>
          <w:rStyle w:val="AnswerGray"/>
          <w:rFonts w:eastAsia="Meiryo UI" w:cs="Arial"/>
          <w:highlight w:val="yellow"/>
        </w:rPr>
        <w:t xml:space="preserve">  ]</w:t>
      </w:r>
    </w:p>
    <w:p w14:paraId="7902EA2C" w14:textId="77777777" w:rsidR="004D7C8B" w:rsidRPr="00B01DB0" w:rsidRDefault="004D7C8B" w:rsidP="004D7C8B">
      <w:pPr>
        <w:pStyle w:val="Bulletlevel1"/>
        <w:numPr>
          <w:ilvl w:val="0"/>
          <w:numId w:val="0"/>
        </w:numPr>
        <w:ind w:left="720"/>
        <w:rPr>
          <w:rFonts w:eastAsia="Meiryo UI" w:cs="Arial" w:hint="eastAsia"/>
        </w:rPr>
      </w:pPr>
    </w:p>
    <w:p w14:paraId="4B08419B" w14:textId="6538072B" w:rsidR="002003FA" w:rsidRPr="004D7C8B" w:rsidRDefault="008A2DCA" w:rsidP="002003FA">
      <w:pPr>
        <w:pStyle w:val="Bulletlevel1"/>
        <w:rPr>
          <w:rStyle w:val="AnswerGray"/>
          <w:rFonts w:eastAsia="Meiryo UI" w:cs="Arial"/>
          <w:b w:val="0"/>
          <w:shd w:val="clear" w:color="auto" w:fill="auto"/>
        </w:rPr>
      </w:pPr>
      <w:r w:rsidRPr="00B01DB0">
        <w:rPr>
          <w:rFonts w:eastAsia="Meiryo UI" w:cs="Arial"/>
        </w:rPr>
        <w:t>特権</w:t>
      </w:r>
      <w:r w:rsidRPr="00B01DB0">
        <w:rPr>
          <w:rFonts w:eastAsia="Meiryo UI" w:cs="Arial"/>
        </w:rPr>
        <w:t xml:space="preserve"> EXEC </w:t>
      </w:r>
      <w:r w:rsidRPr="00B01DB0">
        <w:rPr>
          <w:rFonts w:eastAsia="Meiryo UI" w:cs="Arial"/>
        </w:rPr>
        <w:t>モード用の強力な暗号化された</w:t>
      </w:r>
      <w:r w:rsidRPr="00B01DB0">
        <w:rPr>
          <w:rFonts w:eastAsia="Meiryo UI" w:cs="Arial"/>
        </w:rPr>
        <w:t xml:space="preserve"> 10 </w:t>
      </w:r>
      <w:r w:rsidRPr="00B01DB0">
        <w:rPr>
          <w:rFonts w:eastAsia="Meiryo UI" w:cs="Arial"/>
        </w:rPr>
        <w:t>文字のパスワード。このアクティビティでは、コンソール回線と同じパスワードを使用できます。</w:t>
      </w:r>
      <w:r w:rsidR="004E11FA">
        <w:rPr>
          <w:rFonts w:eastAsia="Meiryo UI" w:cs="Arial"/>
        </w:rPr>
        <w:br/>
      </w:r>
      <w:r w:rsidR="00EA175C">
        <w:t>Router(config)#</w:t>
      </w:r>
      <w:r w:rsidR="00EA175C" w:rsidRPr="00716275">
        <w:rPr>
          <w:rStyle w:val="AnswerGray"/>
          <w:rFonts w:eastAsia="Meiryo UI" w:cs="Arial" w:hint="eastAsia"/>
          <w:highlight w:val="yellow"/>
        </w:rPr>
        <w:t xml:space="preserve"> </w:t>
      </w:r>
      <w:r w:rsidR="004E11FA" w:rsidRPr="00716275">
        <w:rPr>
          <w:rStyle w:val="AnswerGray"/>
          <w:rFonts w:eastAsia="Meiryo UI" w:cs="Arial" w:hint="eastAsia"/>
          <w:highlight w:val="yellow"/>
        </w:rPr>
        <w:t>[</w:t>
      </w:r>
      <w:r w:rsidR="004E11FA"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9A1AED">
        <w:rPr>
          <w:rStyle w:val="AnswerGray"/>
          <w:rFonts w:eastAsia="Meiryo UI" w:cs="Arial"/>
          <w:color w:val="0000FF"/>
          <w:highlight w:val="yellow"/>
        </w:rPr>
        <w:t xml:space="preserve">enable </w:t>
      </w:r>
      <w:r w:rsidR="009A1AED" w:rsidRPr="002A2CC2">
        <w:rPr>
          <w:rFonts w:ascii="Consolas" w:eastAsia="MyricaM M" w:hAnsi="Consolas" w:cs="Myrica P"/>
          <w:b/>
          <w:sz w:val="21"/>
          <w:szCs w:val="21"/>
        </w:rPr>
        <w:t>secret</w:t>
      </w:r>
      <w:r w:rsidR="009A1AED">
        <w:rPr>
          <w:rFonts w:ascii="Consolas" w:eastAsia="MyricaM M" w:hAnsi="Consolas" w:cs="Myrica P"/>
          <w:b/>
          <w:sz w:val="21"/>
          <w:szCs w:val="21"/>
        </w:rPr>
        <w:t xml:space="preserve"> @Cons1234!</w:t>
      </w:r>
      <w:r w:rsidR="004E11FA" w:rsidRPr="00716275">
        <w:rPr>
          <w:rStyle w:val="AnswerGray"/>
          <w:rFonts w:eastAsia="Meiryo UI" w:cs="Arial"/>
          <w:highlight w:val="yellow"/>
        </w:rPr>
        <w:t>]</w:t>
      </w:r>
    </w:p>
    <w:p w14:paraId="185B25CC" w14:textId="77777777" w:rsidR="004D7C8B" w:rsidRPr="00B01DB0" w:rsidRDefault="004D7C8B" w:rsidP="004D7C8B">
      <w:pPr>
        <w:pStyle w:val="Bulletlevel1"/>
        <w:numPr>
          <w:ilvl w:val="0"/>
          <w:numId w:val="0"/>
        </w:numPr>
        <w:rPr>
          <w:rFonts w:eastAsia="Meiryo UI" w:cs="Arial" w:hint="eastAsia"/>
        </w:rPr>
      </w:pPr>
    </w:p>
    <w:p w14:paraId="633C10F8" w14:textId="4A4F78F6" w:rsidR="004D7C8B" w:rsidRDefault="008A2DCA" w:rsidP="004D7C8B">
      <w:pPr>
        <w:pStyle w:val="Bulletlevel1"/>
        <w:rPr>
          <w:rStyle w:val="AnswerGray"/>
          <w:rFonts w:eastAsia="Meiryo UI" w:cs="Arial"/>
          <w:b w:val="0"/>
          <w:shd w:val="clear" w:color="auto" w:fill="auto"/>
        </w:rPr>
      </w:pPr>
      <w:r w:rsidRPr="00B01DB0">
        <w:rPr>
          <w:rFonts w:eastAsia="Meiryo UI" w:cs="Arial"/>
        </w:rPr>
        <w:t>デバイスへの不正アクセスについて警告する</w:t>
      </w:r>
      <w:r w:rsidRPr="00B01DB0">
        <w:rPr>
          <w:rFonts w:eastAsia="Meiryo UI" w:cs="Arial"/>
        </w:rPr>
        <w:t xml:space="preserve"> MOTD </w:t>
      </w:r>
      <w:r w:rsidRPr="00B01DB0">
        <w:rPr>
          <w:rFonts w:eastAsia="Meiryo UI" w:cs="Arial"/>
        </w:rPr>
        <w:t>バナー。</w:t>
      </w:r>
      <w:r w:rsidR="00EA175C">
        <w:rPr>
          <w:rFonts w:eastAsia="Meiryo UI" w:cs="Arial" w:hint="eastAsia"/>
        </w:rPr>
        <w:t>文言は「</w:t>
      </w:r>
      <w:r w:rsidR="002C17EC">
        <w:rPr>
          <w:rFonts w:eastAsia="Meiryo UI" w:cs="Arial" w:hint="eastAsia"/>
        </w:rPr>
        <w:t xml:space="preserve"> </w:t>
      </w:r>
      <w:r w:rsidR="00EA175C" w:rsidRPr="00EA175C">
        <w:rPr>
          <w:rFonts w:eastAsia="Meiryo UI" w:cs="Arial"/>
        </w:rPr>
        <w:t>authentication access only!!</w:t>
      </w:r>
      <w:r w:rsidR="002C17EC">
        <w:rPr>
          <w:rFonts w:eastAsia="Meiryo UI" w:cs="Arial"/>
        </w:rPr>
        <w:t xml:space="preserve"> </w:t>
      </w:r>
      <w:r w:rsidR="00EA175C">
        <w:rPr>
          <w:rFonts w:eastAsia="Meiryo UI" w:cs="Arial" w:hint="eastAsia"/>
        </w:rPr>
        <w:t>」</w:t>
      </w:r>
      <w:r w:rsidR="004E11FA">
        <w:rPr>
          <w:rFonts w:eastAsia="Meiryo UI" w:cs="Arial"/>
        </w:rPr>
        <w:br/>
      </w:r>
      <w:r w:rsidR="00EA175C">
        <w:t>Router(config)#</w:t>
      </w:r>
      <w:r w:rsidR="00EA175C" w:rsidRPr="00716275">
        <w:rPr>
          <w:rStyle w:val="AnswerGray"/>
          <w:rFonts w:eastAsia="Meiryo UI" w:cs="Arial" w:hint="eastAsia"/>
          <w:highlight w:val="yellow"/>
        </w:rPr>
        <w:t xml:space="preserve"> [</w:t>
      </w:r>
      <w:r w:rsidR="00EA175C"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554364" w:rsidRPr="00F02E7D">
        <w:rPr>
          <w:rFonts w:ascii="Consolas" w:eastAsia="Yu Mincho" w:hAnsi="Consolas"/>
          <w:b/>
          <w:bCs/>
          <w:kern w:val="2"/>
          <w:sz w:val="18"/>
          <w:szCs w:val="21"/>
        </w:rPr>
        <w:t>banner motd #</w:t>
      </w:r>
      <w:r w:rsidR="00554364">
        <w:rPr>
          <w:rFonts w:ascii="Consolas" w:eastAsia="Yu Mincho" w:hAnsi="Consolas"/>
          <w:kern w:val="2"/>
          <w:sz w:val="18"/>
          <w:szCs w:val="21"/>
        </w:rPr>
        <w:t xml:space="preserve"> </w:t>
      </w:r>
      <w:r w:rsidR="00554364" w:rsidRPr="00EA175C">
        <w:rPr>
          <w:rFonts w:eastAsia="Meiryo UI" w:cs="Arial"/>
        </w:rPr>
        <w:t>authentication access only!!</w:t>
      </w:r>
      <w:r w:rsidR="00554364">
        <w:rPr>
          <w:rFonts w:ascii="Consolas" w:eastAsia="Yu Mincho" w:hAnsi="Consolas" w:hint="eastAsia"/>
          <w:kern w:val="2"/>
          <w:sz w:val="18"/>
          <w:szCs w:val="21"/>
        </w:rPr>
        <w:t xml:space="preserve"> </w:t>
      </w:r>
      <w:r w:rsidR="00554364" w:rsidRPr="00F02E7D">
        <w:rPr>
          <w:rFonts w:ascii="Consolas" w:eastAsia="Yu Mincho" w:hAnsi="Consolas"/>
          <w:b/>
          <w:bCs/>
          <w:kern w:val="2"/>
          <w:sz w:val="18"/>
          <w:szCs w:val="21"/>
        </w:rPr>
        <w:t>#</w:t>
      </w:r>
      <w:r w:rsidR="007C66A5" w:rsidRPr="00F23EC1">
        <w:rPr>
          <w:rStyle w:val="AnswerGray"/>
          <w:rFonts w:eastAsia="Meiryo UI" w:cs="Arial" w:hint="eastAsia"/>
          <w:color w:val="0000FF"/>
          <w:highlight w:val="yellow"/>
        </w:rPr>
        <w:t xml:space="preserve">　</w:t>
      </w:r>
      <w:r w:rsidR="00EA175C" w:rsidRPr="00716275">
        <w:rPr>
          <w:rStyle w:val="AnswerGray"/>
          <w:rFonts w:eastAsia="Meiryo UI" w:cs="Arial"/>
          <w:highlight w:val="yellow"/>
        </w:rPr>
        <w:t xml:space="preserve">  ]</w:t>
      </w:r>
    </w:p>
    <w:p w14:paraId="1BE97D5D" w14:textId="77777777" w:rsidR="004D7C8B" w:rsidRPr="004D7C8B" w:rsidRDefault="004D7C8B" w:rsidP="004D7C8B">
      <w:pPr>
        <w:pStyle w:val="Bulletlevel1"/>
        <w:numPr>
          <w:ilvl w:val="0"/>
          <w:numId w:val="0"/>
        </w:numPr>
        <w:rPr>
          <w:rFonts w:eastAsia="Meiryo UI" w:cs="Arial" w:hint="eastAsia"/>
        </w:rPr>
      </w:pPr>
    </w:p>
    <w:p w14:paraId="505C0A78" w14:textId="69F51E10" w:rsidR="002003FA" w:rsidRPr="004D7C8B" w:rsidRDefault="008A2DCA" w:rsidP="002003FA">
      <w:pPr>
        <w:pStyle w:val="Bulletlevel1"/>
        <w:rPr>
          <w:rStyle w:val="AnswerGray"/>
          <w:rFonts w:eastAsia="Meiryo UI" w:cs="Arial"/>
          <w:b w:val="0"/>
          <w:shd w:val="clear" w:color="auto" w:fill="auto"/>
        </w:rPr>
      </w:pPr>
      <w:r w:rsidRPr="00B01DB0">
        <w:rPr>
          <w:rFonts w:eastAsia="Meiryo UI" w:cs="Arial"/>
        </w:rPr>
        <w:t>すべてのパスワードのパスワード暗号化。</w:t>
      </w:r>
      <w:r w:rsidR="004E11FA">
        <w:rPr>
          <w:rFonts w:eastAsia="Meiryo UI" w:cs="Arial"/>
        </w:rPr>
        <w:br/>
      </w:r>
      <w:r w:rsidR="00EA175C">
        <w:t>Router(config)#</w:t>
      </w:r>
      <w:r w:rsidR="00EA175C" w:rsidRPr="00716275">
        <w:rPr>
          <w:rStyle w:val="AnswerGray"/>
          <w:rFonts w:eastAsia="Meiryo UI" w:cs="Arial" w:hint="eastAsia"/>
          <w:highlight w:val="yellow"/>
        </w:rPr>
        <w:t xml:space="preserve"> </w:t>
      </w:r>
      <w:r w:rsidR="004E11FA" w:rsidRPr="00716275">
        <w:rPr>
          <w:rStyle w:val="AnswerGray"/>
          <w:rFonts w:eastAsia="Meiryo UI" w:cs="Arial" w:hint="eastAsia"/>
          <w:highlight w:val="yellow"/>
        </w:rPr>
        <w:t>[</w:t>
      </w:r>
      <w:r w:rsidR="004E11FA" w:rsidRPr="00EA175C">
        <w:rPr>
          <w:rStyle w:val="AnswerGray"/>
          <w:rFonts w:eastAsia="Meiryo UI"/>
          <w:color w:val="0000FF"/>
          <w:highlight w:val="yellow"/>
        </w:rPr>
        <w:t xml:space="preserve"> </w:t>
      </w:r>
      <w:r w:rsidR="007C66A5" w:rsidRPr="00F23EC1">
        <w:rPr>
          <w:rStyle w:val="AnswerGray"/>
          <w:rFonts w:eastAsia="Meiryo UI" w:cs="Arial" w:hint="eastAsia"/>
          <w:color w:val="0000FF"/>
          <w:highlight w:val="yellow"/>
        </w:rPr>
        <w:t xml:space="preserve">　</w:t>
      </w:r>
      <w:r w:rsidR="00DA0ACC" w:rsidRPr="00DA0ACC">
        <w:rPr>
          <w:rStyle w:val="AnswerGray"/>
          <w:rFonts w:eastAsia="Meiryo UI" w:cs="Arial"/>
          <w:color w:val="0000FF"/>
        </w:rPr>
        <w:t xml:space="preserve">service password-encryption </w:t>
      </w:r>
      <w:r w:rsidR="004E11FA" w:rsidRPr="00EA175C">
        <w:rPr>
          <w:rStyle w:val="AnswerGray"/>
          <w:rFonts w:eastAsia="Meiryo UI"/>
          <w:color w:val="0000FF"/>
          <w:highlight w:val="yellow"/>
        </w:rPr>
        <w:t xml:space="preserve"> </w:t>
      </w:r>
      <w:r w:rsidR="004E11FA" w:rsidRPr="00716275">
        <w:rPr>
          <w:rStyle w:val="AnswerGray"/>
          <w:rFonts w:eastAsia="Meiryo UI" w:cs="Arial"/>
          <w:highlight w:val="yellow"/>
        </w:rPr>
        <w:t>]</w:t>
      </w:r>
    </w:p>
    <w:p w14:paraId="01718A4F" w14:textId="77777777" w:rsidR="004D7C8B" w:rsidRPr="00B01DB0" w:rsidRDefault="004D7C8B" w:rsidP="004D7C8B">
      <w:pPr>
        <w:pStyle w:val="Bulletlevel1"/>
        <w:numPr>
          <w:ilvl w:val="0"/>
          <w:numId w:val="0"/>
        </w:numPr>
        <w:rPr>
          <w:rFonts w:eastAsia="Meiryo UI" w:cs="Arial"/>
        </w:rPr>
      </w:pPr>
    </w:p>
    <w:p w14:paraId="0DEA6897" w14:textId="54EAA8B5" w:rsidR="00D5533F" w:rsidRDefault="00C87D87" w:rsidP="00C87D87">
      <w:pPr>
        <w:pStyle w:val="Bulletlevel1"/>
        <w:rPr>
          <w:rFonts w:eastAsia="Meiryo UI" w:cs="Arial"/>
        </w:rPr>
      </w:pPr>
      <w:r w:rsidRPr="00B01DB0">
        <w:rPr>
          <w:rFonts w:eastAsia="Meiryo UI" w:cs="Arial"/>
        </w:rPr>
        <w:t xml:space="preserve">SSH </w:t>
      </w:r>
      <w:r w:rsidRPr="00B01DB0">
        <w:rPr>
          <w:rFonts w:eastAsia="Meiryo UI" w:cs="Arial"/>
        </w:rPr>
        <w:t>の有効化</w:t>
      </w:r>
      <w:r w:rsidRPr="00B01DB0">
        <w:rPr>
          <w:rFonts w:eastAsia="Meiryo UI" w:cs="Arial"/>
        </w:rPr>
        <w:t xml:space="preserve"> </w:t>
      </w:r>
    </w:p>
    <w:p w14:paraId="2AA1F90D" w14:textId="719EBC16" w:rsidR="00EA175C" w:rsidRPr="004D7C8B" w:rsidRDefault="00EA175C" w:rsidP="002258BF">
      <w:pPr>
        <w:pStyle w:val="Bulletlevel1"/>
        <w:numPr>
          <w:ilvl w:val="1"/>
          <w:numId w:val="12"/>
        </w:numPr>
        <w:rPr>
          <w:rStyle w:val="AnswerGray"/>
          <w:rFonts w:eastAsia="Meiryo UI" w:cs="Arial"/>
          <w:b w:val="0"/>
          <w:shd w:val="clear" w:color="auto" w:fill="auto"/>
        </w:rPr>
      </w:pPr>
      <w:r>
        <w:rPr>
          <w:rFonts w:eastAsia="Meiryo UI" w:cs="Arial" w:hint="eastAsia"/>
        </w:rPr>
        <w:t>ホスト名をアドレッシングテーブルに基づいて設定します</w:t>
      </w:r>
      <w:r>
        <w:rPr>
          <w:rFonts w:eastAsia="Meiryo UI" w:cs="Arial"/>
        </w:rPr>
        <w:br/>
      </w:r>
      <w:r>
        <w:t>Router(config)#</w:t>
      </w:r>
      <w:r w:rsidRPr="00716275">
        <w:rPr>
          <w:rStyle w:val="AnswerGray"/>
          <w:rFonts w:eastAsia="Meiryo UI" w:cs="Arial" w:hint="eastAsia"/>
          <w:highlight w:val="yellow"/>
        </w:rPr>
        <w:t xml:space="preserve"> [</w:t>
      </w:r>
      <w:r w:rsidRPr="00781527">
        <w:rPr>
          <w:rStyle w:val="AnswerGray"/>
          <w:rFonts w:eastAsia="Meiryo UI" w:hint="eastAsia"/>
          <w:color w:val="0000FF"/>
          <w:szCs w:val="20"/>
          <w:highlight w:val="yellow"/>
        </w:rPr>
        <w:t xml:space="preserve"> </w:t>
      </w:r>
      <w:r w:rsidR="007C66A5" w:rsidRPr="00F23EC1">
        <w:rPr>
          <w:rStyle w:val="AnswerGray"/>
          <w:rFonts w:eastAsia="Meiryo UI" w:cs="Arial" w:hint="eastAsia"/>
          <w:color w:val="0000FF"/>
          <w:highlight w:val="yellow"/>
        </w:rPr>
        <w:t xml:space="preserve">　</w:t>
      </w:r>
      <w:r w:rsidR="00616106">
        <w:rPr>
          <w:rStyle w:val="AnswerGray"/>
          <w:rFonts w:eastAsia="Meiryo UI" w:cs="Arial" w:hint="eastAsia"/>
          <w:color w:val="0000FF"/>
          <w:highlight w:val="yellow"/>
        </w:rPr>
        <w:t>h</w:t>
      </w:r>
      <w:r w:rsidR="00616106">
        <w:rPr>
          <w:rStyle w:val="AnswerGray"/>
          <w:rFonts w:eastAsia="Meiryo UI" w:cs="Arial"/>
          <w:color w:val="0000FF"/>
          <w:highlight w:val="yellow"/>
        </w:rPr>
        <w:t xml:space="preserve">ostname </w:t>
      </w:r>
      <w:r w:rsidR="00616106" w:rsidRPr="00B01DB0">
        <w:rPr>
          <w:rFonts w:eastAsia="Meiryo UI" w:cs="Arial"/>
        </w:rPr>
        <w:t>RTR-A</w:t>
      </w:r>
      <w:r w:rsidR="007C66A5" w:rsidRPr="00F23EC1">
        <w:rPr>
          <w:rStyle w:val="AnswerGray"/>
          <w:rFonts w:eastAsia="Meiryo UI" w:cs="Arial" w:hint="eastAsia"/>
          <w:color w:val="0000FF"/>
          <w:highlight w:val="yellow"/>
        </w:rPr>
        <w:t xml:space="preserve">　　　</w:t>
      </w:r>
      <w:r w:rsidRPr="00781527">
        <w:rPr>
          <w:rStyle w:val="AnswerGray"/>
          <w:rFonts w:eastAsia="Meiryo UI" w:hint="eastAsia"/>
          <w:color w:val="0000FF"/>
          <w:szCs w:val="20"/>
          <w:highlight w:val="yellow"/>
        </w:rPr>
        <w:t xml:space="preserve"> </w:t>
      </w:r>
      <w:r w:rsidRPr="00716275">
        <w:rPr>
          <w:rStyle w:val="AnswerGray"/>
          <w:rFonts w:eastAsia="Meiryo UI" w:cs="Arial"/>
          <w:highlight w:val="yellow"/>
        </w:rPr>
        <w:t>]</w:t>
      </w:r>
    </w:p>
    <w:p w14:paraId="1AD6FDE0" w14:textId="77777777" w:rsidR="004D7C8B" w:rsidRPr="00B01DB0" w:rsidRDefault="004D7C8B" w:rsidP="004D7C8B">
      <w:pPr>
        <w:pStyle w:val="Bulletlevel1"/>
        <w:numPr>
          <w:ilvl w:val="0"/>
          <w:numId w:val="0"/>
        </w:numPr>
        <w:ind w:left="720"/>
        <w:rPr>
          <w:rFonts w:eastAsia="Meiryo UI" w:cs="Arial" w:hint="eastAsia"/>
        </w:rPr>
      </w:pPr>
    </w:p>
    <w:p w14:paraId="74BB1FA0" w14:textId="6392E609" w:rsidR="00C87D87" w:rsidRPr="004D7C8B" w:rsidRDefault="00C87D87" w:rsidP="002258BF">
      <w:pPr>
        <w:pStyle w:val="Bulletlevel1"/>
        <w:numPr>
          <w:ilvl w:val="1"/>
          <w:numId w:val="12"/>
        </w:numPr>
        <w:rPr>
          <w:rStyle w:val="AnswerGray"/>
          <w:rFonts w:eastAsia="Meiryo UI" w:cs="Arial"/>
          <w:b w:val="0"/>
          <w:shd w:val="clear" w:color="auto" w:fill="auto"/>
        </w:rPr>
      </w:pPr>
      <w:r w:rsidRPr="00B01DB0">
        <w:rPr>
          <w:rFonts w:eastAsia="Meiryo UI" w:cs="Arial"/>
        </w:rPr>
        <w:t>ドメイン名として</w:t>
      </w:r>
      <w:r w:rsidRPr="00B01DB0">
        <w:rPr>
          <w:rFonts w:eastAsia="Meiryo UI" w:cs="Arial"/>
        </w:rPr>
        <w:t xml:space="preserve"> </w:t>
      </w:r>
      <w:r w:rsidRPr="00B01DB0">
        <w:rPr>
          <w:rFonts w:eastAsia="Meiryo UI" w:cs="Arial"/>
          <w:b/>
        </w:rPr>
        <w:t>security.com</w:t>
      </w:r>
      <w:r w:rsidRPr="00B01DB0">
        <w:rPr>
          <w:rFonts w:eastAsia="Meiryo UI" w:cs="Arial"/>
        </w:rPr>
        <w:t xml:space="preserve"> </w:t>
      </w:r>
      <w:r w:rsidRPr="00B01DB0">
        <w:rPr>
          <w:rFonts w:eastAsia="Meiryo UI" w:cs="Arial"/>
        </w:rPr>
        <w:t>を使用します。</w:t>
      </w:r>
      <w:r w:rsidR="004E11FA">
        <w:rPr>
          <w:rFonts w:eastAsia="Meiryo UI" w:cs="Arial"/>
        </w:rPr>
        <w:br/>
      </w:r>
      <w:r w:rsidR="00897086" w:rsidRPr="00897086">
        <w:t xml:space="preserve">RTR-A </w:t>
      </w:r>
      <w:r w:rsidR="00EA175C">
        <w:t>(config)#</w:t>
      </w:r>
      <w:r w:rsidR="00EA175C" w:rsidRPr="00716275">
        <w:rPr>
          <w:rStyle w:val="AnswerGray"/>
          <w:rFonts w:eastAsia="Meiryo UI" w:cs="Arial" w:hint="eastAsia"/>
          <w:highlight w:val="yellow"/>
        </w:rPr>
        <w:t xml:space="preserve"> </w:t>
      </w:r>
      <w:r w:rsidR="004E11FA" w:rsidRPr="00716275">
        <w:rPr>
          <w:rStyle w:val="AnswerGray"/>
          <w:rFonts w:eastAsia="Meiryo UI" w:cs="Arial" w:hint="eastAsia"/>
          <w:highlight w:val="yellow"/>
        </w:rPr>
        <w:t>[</w:t>
      </w:r>
      <w:r w:rsidR="004E11FA"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2E0A50">
        <w:rPr>
          <w:rStyle w:val="AnswerGray"/>
          <w:rFonts w:eastAsia="Meiryo UI" w:cs="Arial" w:hint="eastAsia"/>
          <w:color w:val="0000FF"/>
          <w:highlight w:val="yellow"/>
        </w:rPr>
        <w:t>i</w:t>
      </w:r>
      <w:r w:rsidR="002E0A50">
        <w:rPr>
          <w:rStyle w:val="AnswerGray"/>
          <w:rFonts w:eastAsia="Meiryo UI" w:cs="Arial"/>
          <w:color w:val="0000FF"/>
          <w:highlight w:val="yellow"/>
        </w:rPr>
        <w:t>p domain name security.com</w:t>
      </w:r>
      <w:r w:rsidR="007C66A5" w:rsidRPr="00F23EC1">
        <w:rPr>
          <w:rStyle w:val="AnswerGray"/>
          <w:rFonts w:eastAsia="Meiryo UI" w:cs="Arial" w:hint="eastAsia"/>
          <w:color w:val="0000FF"/>
          <w:highlight w:val="yellow"/>
        </w:rPr>
        <w:t xml:space="preserve">　</w:t>
      </w:r>
      <w:r w:rsidR="004E11FA" w:rsidRPr="00716275">
        <w:rPr>
          <w:rStyle w:val="AnswerGray"/>
          <w:rFonts w:eastAsia="Meiryo UI" w:cs="Arial"/>
          <w:highlight w:val="yellow"/>
        </w:rPr>
        <w:t xml:space="preserve"> ]</w:t>
      </w:r>
    </w:p>
    <w:p w14:paraId="6875ECAF" w14:textId="77777777" w:rsidR="004D7C8B" w:rsidRPr="00B01DB0" w:rsidRDefault="004D7C8B" w:rsidP="004D7C8B">
      <w:pPr>
        <w:pStyle w:val="Bulletlevel1"/>
        <w:numPr>
          <w:ilvl w:val="0"/>
          <w:numId w:val="0"/>
        </w:numPr>
        <w:rPr>
          <w:rFonts w:eastAsia="Meiryo UI" w:cs="Arial" w:hint="eastAsia"/>
        </w:rPr>
      </w:pPr>
    </w:p>
    <w:p w14:paraId="5FA239DB" w14:textId="3112C0A8" w:rsidR="00EA175C" w:rsidRPr="004D7C8B" w:rsidRDefault="00C87D87" w:rsidP="002258BF">
      <w:pPr>
        <w:pStyle w:val="Bulletlevel1"/>
        <w:numPr>
          <w:ilvl w:val="1"/>
          <w:numId w:val="12"/>
        </w:numPr>
        <w:rPr>
          <w:rStyle w:val="AnswerGray"/>
          <w:rFonts w:eastAsia="Meiryo UI" w:cs="Arial"/>
          <w:b w:val="0"/>
          <w:shd w:val="clear" w:color="auto" w:fill="auto"/>
        </w:rPr>
      </w:pPr>
      <w:r w:rsidRPr="00EA175C">
        <w:rPr>
          <w:rFonts w:eastAsia="Meiryo UI" w:cs="Arial"/>
          <w:b/>
        </w:rPr>
        <w:t>1024</w:t>
      </w:r>
      <w:r w:rsidRPr="00EA175C">
        <w:rPr>
          <w:rFonts w:eastAsia="Meiryo UI" w:cs="Arial"/>
        </w:rPr>
        <w:t>のモジュラスを使用します。</w:t>
      </w:r>
      <w:r w:rsidR="009A7DE9" w:rsidRPr="00EA175C">
        <w:rPr>
          <w:rFonts w:eastAsia="Meiryo UI" w:cs="Arial"/>
        </w:rPr>
        <w:br/>
      </w:r>
      <w:r w:rsidR="002501B1" w:rsidRPr="00897086">
        <w:t xml:space="preserve">RTR-A </w:t>
      </w:r>
      <w:r w:rsidR="002501B1">
        <w:t>(config)#</w:t>
      </w:r>
      <w:r w:rsidR="002501B1" w:rsidRPr="00716275">
        <w:rPr>
          <w:rStyle w:val="AnswerGray"/>
          <w:rFonts w:eastAsia="Meiryo UI" w:cs="Arial" w:hint="eastAsia"/>
          <w:highlight w:val="yellow"/>
        </w:rPr>
        <w:t xml:space="preserve"> </w:t>
      </w:r>
      <w:r w:rsidR="00EA175C" w:rsidRPr="00716275">
        <w:rPr>
          <w:rStyle w:val="AnswerGray"/>
          <w:rFonts w:eastAsia="Meiryo UI" w:cs="Arial" w:hint="eastAsia"/>
          <w:highlight w:val="yellow"/>
        </w:rPr>
        <w:t>[</w:t>
      </w:r>
      <w:r w:rsidR="00EA175C"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4E685F" w:rsidRPr="004E685F">
        <w:rPr>
          <w:rStyle w:val="AnswerGray"/>
          <w:rFonts w:eastAsia="Meiryo UI" w:cs="Arial"/>
          <w:color w:val="0000FF"/>
        </w:rPr>
        <w:t>crypto key generate rsa general-keys modulus 1024</w:t>
      </w:r>
      <w:r w:rsidR="007C66A5" w:rsidRPr="00F23EC1">
        <w:rPr>
          <w:rStyle w:val="AnswerGray"/>
          <w:rFonts w:eastAsia="Meiryo UI" w:cs="Arial" w:hint="eastAsia"/>
          <w:color w:val="0000FF"/>
          <w:highlight w:val="yellow"/>
        </w:rPr>
        <w:t xml:space="preserve">　</w:t>
      </w:r>
      <w:r w:rsidR="00EA175C" w:rsidRPr="00CC6AC0">
        <w:rPr>
          <w:rStyle w:val="AnswerGray"/>
          <w:rFonts w:eastAsia="Meiryo UI"/>
          <w:color w:val="0000FF"/>
          <w:szCs w:val="20"/>
          <w:highlight w:val="yellow"/>
        </w:rPr>
        <w:t xml:space="preserve"> </w:t>
      </w:r>
      <w:r w:rsidR="00EA175C" w:rsidRPr="00716275">
        <w:rPr>
          <w:rStyle w:val="AnswerGray"/>
          <w:rFonts w:eastAsia="Meiryo UI" w:cs="Arial"/>
          <w:highlight w:val="yellow"/>
        </w:rPr>
        <w:t>]</w:t>
      </w:r>
    </w:p>
    <w:p w14:paraId="70DE5A81" w14:textId="77777777" w:rsidR="004D7C8B" w:rsidRPr="00536788" w:rsidRDefault="004D7C8B" w:rsidP="004D7C8B">
      <w:pPr>
        <w:pStyle w:val="Bulletlevel1"/>
        <w:numPr>
          <w:ilvl w:val="0"/>
          <w:numId w:val="0"/>
        </w:numPr>
        <w:rPr>
          <w:rStyle w:val="AnswerGray"/>
          <w:rFonts w:eastAsia="Meiryo UI" w:cs="Arial" w:hint="eastAsia"/>
          <w:b w:val="0"/>
          <w:shd w:val="clear" w:color="auto" w:fill="auto"/>
        </w:rPr>
      </w:pPr>
    </w:p>
    <w:p w14:paraId="06481A11" w14:textId="42F70046" w:rsidR="00536788" w:rsidRPr="004D7C8B" w:rsidRDefault="00D41045" w:rsidP="002258BF">
      <w:pPr>
        <w:pStyle w:val="Bulletlevel1"/>
        <w:numPr>
          <w:ilvl w:val="1"/>
          <w:numId w:val="12"/>
        </w:numPr>
        <w:rPr>
          <w:rStyle w:val="AnswerGray"/>
          <w:rFonts w:eastAsia="Meiryo UI" w:cs="Arial"/>
          <w:b w:val="0"/>
          <w:shd w:val="clear" w:color="auto" w:fill="auto"/>
        </w:rPr>
      </w:pPr>
      <w:r w:rsidRPr="00B01DB0">
        <w:rPr>
          <w:rFonts w:eastAsia="Meiryo UI" w:cs="Arial"/>
        </w:rPr>
        <w:t>ユーザ</w:t>
      </w:r>
      <w:r w:rsidRPr="00B01DB0">
        <w:rPr>
          <w:rFonts w:eastAsia="Meiryo UI" w:cs="Arial"/>
        </w:rPr>
        <w:t xml:space="preserve"> </w:t>
      </w:r>
      <w:r w:rsidRPr="00B01DB0">
        <w:rPr>
          <w:rFonts w:eastAsia="Meiryo UI" w:cs="Arial"/>
          <w:b/>
        </w:rPr>
        <w:t>NETAdmin</w:t>
      </w:r>
      <w:r>
        <w:rPr>
          <w:rFonts w:eastAsia="Meiryo UI" w:cs="Arial" w:hint="eastAsia"/>
          <w:b/>
        </w:rPr>
        <w:t>（</w:t>
      </w:r>
      <w:r w:rsidR="00536788" w:rsidRPr="00B01DB0">
        <w:rPr>
          <w:rFonts w:eastAsia="Meiryo UI" w:cs="Arial"/>
        </w:rPr>
        <w:t>暗号化されたパスワード</w:t>
      </w:r>
      <w:r w:rsidR="00536788" w:rsidRPr="00B01DB0">
        <w:rPr>
          <w:rFonts w:eastAsia="Meiryo UI" w:cs="Arial"/>
          <w:b/>
        </w:rPr>
        <w:t>LogAdmin!9</w:t>
      </w:r>
      <w:r w:rsidR="00536788" w:rsidRPr="00B01DB0">
        <w:rPr>
          <w:rFonts w:eastAsia="Meiryo UI" w:cs="Arial"/>
        </w:rPr>
        <w:t>を持つ</w:t>
      </w:r>
      <w:r>
        <w:rPr>
          <w:rFonts w:eastAsia="Meiryo UI" w:cs="Arial" w:hint="eastAsia"/>
        </w:rPr>
        <w:t>）</w:t>
      </w:r>
      <w:r w:rsidR="00536788" w:rsidRPr="00B01DB0">
        <w:rPr>
          <w:rFonts w:eastAsia="Meiryo UI" w:cs="Arial"/>
        </w:rPr>
        <w:t>．</w:t>
      </w:r>
      <w:r w:rsidR="00536788">
        <w:rPr>
          <w:rFonts w:eastAsia="Meiryo UI" w:cs="Arial"/>
        </w:rPr>
        <w:br/>
      </w:r>
      <w:r w:rsidR="002501B1" w:rsidRPr="00897086">
        <w:t xml:space="preserve">RTR-A </w:t>
      </w:r>
      <w:r w:rsidR="002501B1">
        <w:t>(config)#</w:t>
      </w:r>
      <w:r w:rsidR="002501B1" w:rsidRPr="00716275">
        <w:rPr>
          <w:rStyle w:val="AnswerGray"/>
          <w:rFonts w:eastAsia="Meiryo UI" w:cs="Arial" w:hint="eastAsia"/>
          <w:highlight w:val="yellow"/>
        </w:rPr>
        <w:t xml:space="preserve"> </w:t>
      </w:r>
      <w:r w:rsidR="00536788" w:rsidRPr="00716275">
        <w:rPr>
          <w:rStyle w:val="AnswerGray"/>
          <w:rFonts w:eastAsia="Meiryo UI" w:cs="Arial" w:hint="eastAsia"/>
          <w:highlight w:val="yellow"/>
        </w:rPr>
        <w:t>[</w:t>
      </w:r>
      <w:r w:rsidR="00536788"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8B604E">
        <w:rPr>
          <w:rStyle w:val="AnswerGray"/>
          <w:rFonts w:eastAsia="Meiryo UI" w:cs="Arial" w:hint="eastAsia"/>
          <w:color w:val="0000FF"/>
          <w:highlight w:val="yellow"/>
        </w:rPr>
        <w:t>u</w:t>
      </w:r>
      <w:r w:rsidR="008B604E">
        <w:rPr>
          <w:rStyle w:val="AnswerGray"/>
          <w:rFonts w:eastAsia="Meiryo UI" w:cs="Arial"/>
          <w:color w:val="0000FF"/>
          <w:highlight w:val="yellow"/>
        </w:rPr>
        <w:t>sername NETAdmin secret LogAdmin!9</w:t>
      </w:r>
      <w:r w:rsidR="00536788" w:rsidRPr="00872E0B">
        <w:rPr>
          <w:rStyle w:val="AnswerGray"/>
          <w:rFonts w:eastAsia="Meiryo UI"/>
          <w:color w:val="0000FF"/>
          <w:szCs w:val="20"/>
          <w:highlight w:val="yellow"/>
        </w:rPr>
        <w:t xml:space="preserve">  </w:t>
      </w:r>
      <w:r w:rsidR="00536788" w:rsidRPr="00716275">
        <w:rPr>
          <w:rStyle w:val="AnswerGray"/>
          <w:rFonts w:eastAsia="Meiryo UI" w:cs="Arial"/>
          <w:highlight w:val="yellow"/>
        </w:rPr>
        <w:t>]</w:t>
      </w:r>
    </w:p>
    <w:p w14:paraId="0C8F8241" w14:textId="77777777" w:rsidR="004D7C8B" w:rsidRPr="00F5009C" w:rsidRDefault="004D7C8B" w:rsidP="004D7C8B">
      <w:pPr>
        <w:pStyle w:val="Bulletlevel1"/>
        <w:numPr>
          <w:ilvl w:val="0"/>
          <w:numId w:val="0"/>
        </w:numPr>
        <w:rPr>
          <w:rFonts w:eastAsia="Meiryo UI" w:cs="Arial" w:hint="eastAsia"/>
        </w:rPr>
      </w:pPr>
    </w:p>
    <w:p w14:paraId="490ADCB8" w14:textId="19448596" w:rsidR="00EA175C" w:rsidRPr="00B01DB0" w:rsidRDefault="009A7955" w:rsidP="002258BF">
      <w:pPr>
        <w:pStyle w:val="Bulletlevel1"/>
        <w:numPr>
          <w:ilvl w:val="1"/>
          <w:numId w:val="12"/>
        </w:numPr>
      </w:pPr>
      <w:r w:rsidRPr="00EA175C">
        <w:t xml:space="preserve">VTY </w:t>
      </w:r>
      <w:r w:rsidRPr="00EA175C">
        <w:t>回線では、ログインを認証するように設定されたユーザ名とパスワードを使用する必要があります。</w:t>
      </w:r>
      <w:r w:rsidR="009A7DE9" w:rsidRPr="00EA175C">
        <w:br/>
      </w:r>
      <w:r w:rsidR="002501B1" w:rsidRPr="00897086">
        <w:t xml:space="preserve">RTR-A </w:t>
      </w:r>
      <w:r w:rsidR="002501B1">
        <w:t>(config)#</w:t>
      </w:r>
      <w:r w:rsidR="002501B1" w:rsidRPr="00A26242">
        <w:rPr>
          <w:rStyle w:val="AnswerGray"/>
          <w:rFonts w:eastAsia="Meiryo UI" w:hint="eastAsia"/>
          <w:color w:val="FF0000"/>
          <w:szCs w:val="20"/>
          <w:highlight w:val="lightGray"/>
        </w:rPr>
        <w:t xml:space="preserve"> </w:t>
      </w:r>
      <w:r w:rsidR="00EA175C" w:rsidRPr="00A26242">
        <w:rPr>
          <w:rStyle w:val="AnswerGray"/>
          <w:rFonts w:eastAsia="Meiryo UI"/>
          <w:color w:val="FF0000"/>
          <w:szCs w:val="20"/>
          <w:highlight w:val="lightGray"/>
        </w:rPr>
        <w:t xml:space="preserve"> </w:t>
      </w:r>
      <w:r w:rsidR="00BA779A" w:rsidRPr="00A26242">
        <w:rPr>
          <w:rStyle w:val="AnswerGray"/>
          <w:rFonts w:eastAsia="Meiryo UI"/>
          <w:color w:val="FF0000"/>
          <w:szCs w:val="20"/>
          <w:highlight w:val="lightGray"/>
        </w:rPr>
        <w:t>line vty 0 4</w:t>
      </w:r>
      <w:r w:rsidR="00B736AA">
        <w:rPr>
          <w:rStyle w:val="AnswerGray"/>
          <w:rFonts w:eastAsia="Meiryo UI" w:hint="eastAsia"/>
          <w:color w:val="FF0000"/>
          <w:szCs w:val="20"/>
          <w:highlight w:val="lightGray"/>
        </w:rPr>
        <w:t xml:space="preserve">　</w:t>
      </w:r>
      <w:r w:rsidR="00B736AA" w:rsidRPr="00B736AA">
        <w:rPr>
          <w:rStyle w:val="AnswerGray"/>
          <w:rFonts w:eastAsia="Meiryo UI" w:hint="eastAsia"/>
          <w:color w:val="FF0000"/>
          <w:szCs w:val="20"/>
        </w:rPr>
        <w:t xml:space="preserve">　</w:t>
      </w:r>
      <w:r w:rsidR="00B736AA" w:rsidRPr="00B736AA">
        <w:rPr>
          <w:rStyle w:val="AnswerGray"/>
          <w:rFonts w:eastAsia="Meiryo UI" w:hint="eastAsia"/>
          <w:szCs w:val="20"/>
        </w:rPr>
        <w:t>※ルータの場合</w:t>
      </w:r>
      <w:r w:rsidR="00B736AA" w:rsidRPr="00B736AA">
        <w:rPr>
          <w:rStyle w:val="AnswerGray"/>
          <w:rFonts w:eastAsia="Meiryo UI" w:hint="eastAsia"/>
          <w:szCs w:val="20"/>
        </w:rPr>
        <w:t>vty</w:t>
      </w:r>
      <w:r w:rsidR="00B736AA" w:rsidRPr="00B736AA">
        <w:rPr>
          <w:rStyle w:val="AnswerGray"/>
          <w:rFonts w:eastAsia="Meiryo UI" w:hint="eastAsia"/>
          <w:szCs w:val="20"/>
        </w:rPr>
        <w:t>回線は</w:t>
      </w:r>
      <w:r w:rsidR="00B736AA" w:rsidRPr="00B736AA">
        <w:rPr>
          <w:rStyle w:val="AnswerGray"/>
          <w:rFonts w:eastAsia="Meiryo UI" w:hint="eastAsia"/>
          <w:szCs w:val="20"/>
        </w:rPr>
        <w:t>0</w:t>
      </w:r>
      <w:r w:rsidR="00B736AA" w:rsidRPr="00B736AA">
        <w:rPr>
          <w:rStyle w:val="AnswerGray"/>
          <w:rFonts w:eastAsia="Meiryo UI" w:hint="eastAsia"/>
          <w:szCs w:val="20"/>
        </w:rPr>
        <w:t>～</w:t>
      </w:r>
      <w:r w:rsidR="00B736AA" w:rsidRPr="00B736AA">
        <w:rPr>
          <w:rStyle w:val="AnswerGray"/>
          <w:rFonts w:eastAsia="Meiryo UI" w:hint="eastAsia"/>
          <w:szCs w:val="20"/>
        </w:rPr>
        <w:t>4</w:t>
      </w:r>
      <w:r w:rsidR="00B736AA" w:rsidRPr="00B736AA">
        <w:rPr>
          <w:rStyle w:val="AnswerGray"/>
          <w:rFonts w:eastAsia="Meiryo UI" w:hint="eastAsia"/>
          <w:szCs w:val="20"/>
        </w:rPr>
        <w:t>の</w:t>
      </w:r>
      <w:r w:rsidR="00B736AA" w:rsidRPr="00B736AA">
        <w:rPr>
          <w:rStyle w:val="AnswerGray"/>
          <w:rFonts w:eastAsia="Meiryo UI" w:hint="eastAsia"/>
          <w:szCs w:val="20"/>
        </w:rPr>
        <w:t>5</w:t>
      </w:r>
      <w:r w:rsidR="00B736AA" w:rsidRPr="00B736AA">
        <w:rPr>
          <w:rStyle w:val="AnswerGray"/>
          <w:rFonts w:eastAsia="Meiryo UI" w:hint="eastAsia"/>
          <w:szCs w:val="20"/>
        </w:rPr>
        <w:t>回線</w:t>
      </w:r>
      <w:r w:rsidR="00EA175C" w:rsidRPr="00B736AA">
        <w:rPr>
          <w:rStyle w:val="AnswerGray"/>
          <w:rFonts w:eastAsia="Meiryo UI"/>
          <w:b w:val="0"/>
          <w:bCs/>
          <w:szCs w:val="20"/>
        </w:rPr>
        <w:t xml:space="preserve"> </w:t>
      </w:r>
      <w:r w:rsidR="00C82501" w:rsidRPr="00B736AA">
        <w:rPr>
          <w:rStyle w:val="AnswerGray"/>
          <w:rFonts w:eastAsia="Meiryo UI"/>
          <w:b w:val="0"/>
          <w:bCs/>
          <w:szCs w:val="20"/>
          <w:highlight w:val="lightGray"/>
        </w:rPr>
        <w:br/>
      </w:r>
      <w:r w:rsidR="00C82501" w:rsidRPr="00897086">
        <w:t xml:space="preserve">RTR-A </w:t>
      </w:r>
      <w:r w:rsidR="00C82501">
        <w:t>(config-line)#</w:t>
      </w:r>
      <w:r w:rsidR="00C82501" w:rsidRPr="00716275">
        <w:rPr>
          <w:rStyle w:val="AnswerGray"/>
          <w:rFonts w:eastAsia="Meiryo UI" w:cs="Arial" w:hint="eastAsia"/>
          <w:highlight w:val="yellow"/>
        </w:rPr>
        <w:t xml:space="preserve"> [</w:t>
      </w:r>
      <w:r w:rsidR="00C82501" w:rsidRPr="00FE2E43">
        <w:rPr>
          <w:rStyle w:val="AnswerGray"/>
          <w:rFonts w:eastAsia="Meiryo UI"/>
          <w:color w:val="0000FF"/>
          <w:szCs w:val="20"/>
          <w:highlight w:val="yellow"/>
        </w:rPr>
        <w:t xml:space="preserve"> </w:t>
      </w:r>
      <w:r w:rsidR="007C66A5" w:rsidRPr="00F23EC1">
        <w:rPr>
          <w:rStyle w:val="AnswerGray"/>
          <w:rFonts w:eastAsia="Meiryo UI" w:cs="Arial" w:hint="eastAsia"/>
          <w:color w:val="0000FF"/>
          <w:highlight w:val="yellow"/>
        </w:rPr>
        <w:t xml:space="preserve">　</w:t>
      </w:r>
      <w:r w:rsidR="00A62ABC">
        <w:rPr>
          <w:rStyle w:val="AnswerGray"/>
          <w:rFonts w:eastAsia="Meiryo UI" w:cs="Arial" w:hint="eastAsia"/>
          <w:color w:val="0000FF"/>
          <w:highlight w:val="yellow"/>
        </w:rPr>
        <w:t>l</w:t>
      </w:r>
      <w:r w:rsidR="00A62ABC">
        <w:rPr>
          <w:rStyle w:val="AnswerGray"/>
          <w:rFonts w:eastAsia="Meiryo UI" w:cs="Arial"/>
          <w:color w:val="0000FF"/>
          <w:highlight w:val="yellow"/>
        </w:rPr>
        <w:t>ogin local</w:t>
      </w:r>
      <w:r w:rsidR="007C66A5" w:rsidRPr="00F23EC1">
        <w:rPr>
          <w:rStyle w:val="AnswerGray"/>
          <w:rFonts w:eastAsia="Meiryo UI" w:cs="Arial" w:hint="eastAsia"/>
          <w:color w:val="0000FF"/>
          <w:highlight w:val="yellow"/>
        </w:rPr>
        <w:t xml:space="preserve">　</w:t>
      </w:r>
      <w:r w:rsidR="00C82501" w:rsidRPr="00FE2E43">
        <w:rPr>
          <w:rStyle w:val="AnswerGray"/>
          <w:rFonts w:eastAsia="Meiryo UI"/>
          <w:color w:val="0000FF"/>
          <w:szCs w:val="20"/>
          <w:highlight w:val="yellow"/>
        </w:rPr>
        <w:t xml:space="preserve"> ]</w:t>
      </w:r>
    </w:p>
    <w:p w14:paraId="0B870776" w14:textId="3F261AD2" w:rsidR="00CD4A8D" w:rsidRPr="001B11C1" w:rsidRDefault="009A7955" w:rsidP="001B11C1">
      <w:pPr>
        <w:pStyle w:val="Bulletlevel1"/>
        <w:numPr>
          <w:ilvl w:val="1"/>
          <w:numId w:val="12"/>
        </w:numPr>
      </w:pPr>
      <w:r w:rsidRPr="00EA175C">
        <w:lastRenderedPageBreak/>
        <w:t xml:space="preserve">VTY </w:t>
      </w:r>
      <w:r w:rsidRPr="00EA175C">
        <w:t>回線では、着信接続に</w:t>
      </w:r>
      <w:r w:rsidRPr="00EA175C">
        <w:t xml:space="preserve"> SSH </w:t>
      </w:r>
      <w:r w:rsidRPr="00EA175C">
        <w:t>を使用する必要があります。</w:t>
      </w:r>
      <w:r w:rsidR="009A7DE9" w:rsidRPr="00EA175C">
        <w:br/>
      </w:r>
      <w:r w:rsidR="002501B1" w:rsidRPr="00897086">
        <w:t xml:space="preserve">RTR-A </w:t>
      </w:r>
      <w:r w:rsidR="002501B1">
        <w:t>(config</w:t>
      </w:r>
      <w:r w:rsidR="00C82501">
        <w:t>-line</w:t>
      </w:r>
      <w:r w:rsidR="002501B1">
        <w:t>)#</w:t>
      </w:r>
      <w:r w:rsidR="002501B1" w:rsidRPr="00716275">
        <w:rPr>
          <w:rStyle w:val="AnswerGray"/>
          <w:rFonts w:eastAsia="Meiryo UI" w:cs="Arial" w:hint="eastAsia"/>
          <w:highlight w:val="yellow"/>
        </w:rPr>
        <w:t xml:space="preserve"> </w:t>
      </w:r>
      <w:r w:rsidR="00EA175C" w:rsidRPr="00716275">
        <w:rPr>
          <w:rStyle w:val="AnswerGray"/>
          <w:rFonts w:eastAsia="Meiryo UI" w:cs="Arial" w:hint="eastAsia"/>
          <w:highlight w:val="yellow"/>
        </w:rPr>
        <w:t>[</w:t>
      </w:r>
      <w:r w:rsidR="00EA175C" w:rsidRPr="00FE2E43">
        <w:rPr>
          <w:rStyle w:val="AnswerGray"/>
          <w:rFonts w:eastAsia="Meiryo UI"/>
          <w:color w:val="0000FF"/>
          <w:szCs w:val="20"/>
          <w:highlight w:val="yellow"/>
        </w:rPr>
        <w:t xml:space="preserve"> </w:t>
      </w:r>
      <w:r w:rsidR="007C66A5" w:rsidRPr="00F23EC1">
        <w:rPr>
          <w:rStyle w:val="AnswerGray"/>
          <w:rFonts w:eastAsia="Meiryo UI" w:cs="Arial" w:hint="eastAsia"/>
          <w:color w:val="0000FF"/>
          <w:highlight w:val="yellow"/>
        </w:rPr>
        <w:t xml:space="preserve">　</w:t>
      </w:r>
      <w:r w:rsidR="006E0FD3">
        <w:rPr>
          <w:rStyle w:val="AnswerGray"/>
          <w:rFonts w:eastAsia="Meiryo UI" w:cs="Arial" w:hint="eastAsia"/>
          <w:color w:val="0000FF"/>
          <w:highlight w:val="yellow"/>
        </w:rPr>
        <w:t>t</w:t>
      </w:r>
      <w:r w:rsidR="006E0FD3">
        <w:rPr>
          <w:rStyle w:val="AnswerGray"/>
          <w:rFonts w:eastAsia="Meiryo UI" w:cs="Arial"/>
          <w:color w:val="0000FF"/>
          <w:highlight w:val="yellow"/>
        </w:rPr>
        <w:t>ransport input ssh</w:t>
      </w:r>
      <w:r w:rsidR="007C66A5" w:rsidRPr="00F23EC1">
        <w:rPr>
          <w:rStyle w:val="AnswerGray"/>
          <w:rFonts w:eastAsia="Meiryo UI" w:cs="Arial" w:hint="eastAsia"/>
          <w:color w:val="0000FF"/>
          <w:highlight w:val="yellow"/>
        </w:rPr>
        <w:t xml:space="preserve">　</w:t>
      </w:r>
      <w:r w:rsidR="00EA175C" w:rsidRPr="00FE2E43">
        <w:rPr>
          <w:rStyle w:val="AnswerGray"/>
          <w:rFonts w:eastAsia="Meiryo UI"/>
          <w:color w:val="0000FF"/>
          <w:szCs w:val="20"/>
          <w:highlight w:val="yellow"/>
        </w:rPr>
        <w:t xml:space="preserve">  </w:t>
      </w:r>
      <w:r w:rsidR="00EA175C" w:rsidRPr="00716275">
        <w:rPr>
          <w:rStyle w:val="AnswerGray"/>
          <w:rFonts w:eastAsia="Meiryo UI" w:cs="Arial"/>
          <w:highlight w:val="yellow"/>
        </w:rPr>
        <w:t>]</w:t>
      </w:r>
      <w:r w:rsidR="002501B1">
        <w:rPr>
          <w:rStyle w:val="AnswerGray"/>
          <w:rFonts w:eastAsia="Meiryo UI" w:cs="Arial"/>
        </w:rPr>
        <w:br/>
      </w:r>
    </w:p>
    <w:p w14:paraId="20C9A396" w14:textId="40F178DB" w:rsidR="00CD4A8D" w:rsidRDefault="001B11C1" w:rsidP="00CD4A8D">
      <w:pPr>
        <w:pStyle w:val="Bulletlevel1"/>
        <w:rPr>
          <w:rFonts w:eastAsia="Meiryo UI" w:cs="Arial"/>
        </w:rPr>
      </w:pPr>
      <w:r w:rsidRPr="00CD4A8D">
        <w:rPr>
          <w:rFonts w:eastAsia="Meiryo UI" w:cs="Arial"/>
        </w:rPr>
        <w:t>ブルートフォースのログイン試行を防ぐために</w:t>
      </w:r>
      <w:r w:rsidRPr="00CD4A8D">
        <w:rPr>
          <w:rFonts w:eastAsia="Meiryo UI" w:cs="Arial" w:hint="eastAsia"/>
        </w:rPr>
        <w:t>、</w:t>
      </w:r>
      <w:r w:rsidRPr="00CD4A8D">
        <w:rPr>
          <w:rFonts w:eastAsia="Meiryo UI" w:cs="Arial"/>
        </w:rPr>
        <w:t>100</w:t>
      </w:r>
      <w:r w:rsidRPr="00CD4A8D">
        <w:rPr>
          <w:rFonts w:eastAsia="Meiryo UI" w:cs="Arial"/>
        </w:rPr>
        <w:t>秒以内に</w:t>
      </w:r>
      <w:r w:rsidRPr="00CD4A8D">
        <w:rPr>
          <w:rFonts w:eastAsia="Meiryo UI" w:cs="Arial"/>
        </w:rPr>
        <w:t>3</w:t>
      </w:r>
      <w:r w:rsidRPr="00CD4A8D">
        <w:rPr>
          <w:rFonts w:eastAsia="Meiryo UI" w:cs="Arial"/>
        </w:rPr>
        <w:t>回失敗した場合、</w:t>
      </w:r>
      <w:r w:rsidRPr="00CD4A8D">
        <w:rPr>
          <w:rFonts w:eastAsia="Meiryo UI" w:cs="Arial"/>
        </w:rPr>
        <w:t>45</w:t>
      </w:r>
      <w:r w:rsidRPr="00CD4A8D">
        <w:rPr>
          <w:rFonts w:eastAsia="Meiryo UI" w:cs="Arial"/>
        </w:rPr>
        <w:t>秒間ログイン試行</w:t>
      </w:r>
      <w:r w:rsidRPr="00CD4A8D">
        <w:t>をブロックする</w:t>
      </w:r>
      <w:r w:rsidRPr="00EA175C">
        <w:t>コマンドを使用します</w:t>
      </w:r>
      <w:r w:rsidRPr="00EA175C">
        <w:rPr>
          <w:rFonts w:hint="eastAsia"/>
        </w:rPr>
        <w:t>。</w:t>
      </w:r>
      <w:r w:rsidRPr="00EA175C">
        <w:br/>
      </w:r>
      <w:r w:rsidRPr="00897086">
        <w:t xml:space="preserve">RTR-A </w:t>
      </w:r>
      <w:r>
        <w:t>(config)#</w:t>
      </w:r>
      <w:r w:rsidRPr="00716275">
        <w:rPr>
          <w:rStyle w:val="AnswerGray"/>
          <w:rFonts w:eastAsia="Meiryo UI" w:cs="Arial" w:hint="eastAsia"/>
          <w:highlight w:val="yellow"/>
        </w:rPr>
        <w:t xml:space="preserve"> [</w:t>
      </w:r>
      <w:r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CD5EDC" w:rsidRPr="00CD5EDC">
        <w:rPr>
          <w:rStyle w:val="AnswerGray"/>
          <w:rFonts w:eastAsia="Meiryo UI" w:cs="Arial"/>
          <w:color w:val="0000FF"/>
        </w:rPr>
        <w:t xml:space="preserve">login block-for </w:t>
      </w:r>
      <w:r w:rsidR="00AC16F4">
        <w:rPr>
          <w:rStyle w:val="AnswerGray"/>
          <w:rFonts w:eastAsia="Meiryo UI" w:cs="Arial"/>
          <w:color w:val="0000FF"/>
        </w:rPr>
        <w:t>45</w:t>
      </w:r>
      <w:r w:rsidR="00CD5EDC" w:rsidRPr="00CD5EDC">
        <w:rPr>
          <w:rStyle w:val="AnswerGray"/>
          <w:rFonts w:eastAsia="Meiryo UI" w:cs="Arial"/>
          <w:color w:val="0000FF"/>
        </w:rPr>
        <w:t xml:space="preserve"> attempts 3 within </w:t>
      </w:r>
      <w:r w:rsidR="00AC16F4">
        <w:rPr>
          <w:rStyle w:val="AnswerGray"/>
          <w:rFonts w:eastAsia="Meiryo UI" w:cs="Arial"/>
          <w:color w:val="0000FF"/>
        </w:rPr>
        <w:t>100</w:t>
      </w:r>
      <w:r w:rsidR="007C66A5" w:rsidRPr="00F23EC1">
        <w:rPr>
          <w:rStyle w:val="AnswerGray"/>
          <w:rFonts w:eastAsia="Meiryo UI" w:cs="Arial" w:hint="eastAsia"/>
          <w:color w:val="0000FF"/>
          <w:highlight w:val="yellow"/>
        </w:rPr>
        <w:t xml:space="preserve">　</w:t>
      </w:r>
      <w:r w:rsidRPr="00716275">
        <w:rPr>
          <w:rStyle w:val="AnswerGray"/>
          <w:rFonts w:eastAsia="Meiryo UI" w:cs="Arial"/>
          <w:highlight w:val="yellow"/>
        </w:rPr>
        <w:t>]</w:t>
      </w:r>
      <w:r>
        <w:rPr>
          <w:rFonts w:eastAsia="Meiryo UI" w:cs="Arial"/>
        </w:rPr>
        <w:br/>
      </w:r>
    </w:p>
    <w:p w14:paraId="77E09750" w14:textId="77777777" w:rsidR="00EA175C" w:rsidRPr="00B01DB0" w:rsidRDefault="00EA175C" w:rsidP="004D7C8B">
      <w:pPr>
        <w:pStyle w:val="Bulletlevel1"/>
        <w:numPr>
          <w:ilvl w:val="0"/>
          <w:numId w:val="0"/>
        </w:numPr>
        <w:rPr>
          <w:rFonts w:hint="eastAsia"/>
        </w:rPr>
      </w:pPr>
    </w:p>
    <w:p w14:paraId="2655BBFD" w14:textId="321ABDBD" w:rsidR="00D5533F" w:rsidRPr="00EA175C" w:rsidRDefault="00D5533F" w:rsidP="00EA175C">
      <w:pPr>
        <w:pStyle w:val="3"/>
        <w:spacing w:before="120"/>
        <w:rPr>
          <w:rFonts w:eastAsia="Meiryo UI" w:cs="Arial"/>
        </w:rPr>
      </w:pPr>
      <w:r w:rsidRPr="00EA175C">
        <w:rPr>
          <w:rFonts w:eastAsia="Meiryo UI" w:cs="Arial"/>
        </w:rPr>
        <w:t>スイッチの構成要件</w:t>
      </w:r>
      <w:r w:rsidR="007960C7">
        <w:rPr>
          <w:rFonts w:eastAsia="Meiryo UI" w:cs="Arial" w:hint="eastAsia"/>
        </w:rPr>
        <w:t xml:space="preserve"> </w:t>
      </w:r>
      <w:r w:rsidR="007960C7">
        <w:rPr>
          <w:rFonts w:eastAsia="Meiryo UI" w:cs="Arial"/>
        </w:rPr>
        <w:t>SW-1</w:t>
      </w:r>
    </w:p>
    <w:p w14:paraId="287506B5" w14:textId="1A2E0444" w:rsidR="00EA175C" w:rsidRPr="004D7C8B" w:rsidRDefault="00111D6A" w:rsidP="00EA175C">
      <w:pPr>
        <w:pStyle w:val="Bulletlevel1"/>
        <w:rPr>
          <w:rStyle w:val="AnswerGray"/>
          <w:rFonts w:eastAsia="MS Mincho"/>
          <w:b w:val="0"/>
          <w:shd w:val="clear" w:color="auto" w:fill="auto"/>
        </w:rPr>
      </w:pPr>
      <w:r w:rsidRPr="00B01DB0">
        <w:t>未使用のスイッチポートはすべて管理上ダウン</w:t>
      </w:r>
      <w:r w:rsidR="00E95A68">
        <w:rPr>
          <w:rFonts w:hint="eastAsia"/>
        </w:rPr>
        <w:t>に</w:t>
      </w:r>
      <w:r w:rsidRPr="00B01DB0">
        <w:t>します。</w:t>
      </w:r>
      <w:r w:rsidR="008C6CC5">
        <w:br/>
      </w:r>
      <w:r w:rsidR="00564E2C">
        <w:t xml:space="preserve">Switch </w:t>
      </w:r>
      <w:r w:rsidR="00BD5C15">
        <w:t>(config)#</w:t>
      </w:r>
      <w:r w:rsidR="00EA175C" w:rsidRPr="00123870">
        <w:rPr>
          <w:rStyle w:val="AnswerGray"/>
          <w:rFonts w:eastAsia="Meiryo UI" w:cs="Arial"/>
          <w:highlight w:val="lightGray"/>
        </w:rPr>
        <w:t xml:space="preserve"> </w:t>
      </w:r>
      <w:r w:rsidR="00234662" w:rsidRPr="00123870">
        <w:rPr>
          <w:rStyle w:val="AnswerGray"/>
          <w:rFonts w:eastAsia="Meiryo UI"/>
          <w:color w:val="FF0000"/>
          <w:szCs w:val="20"/>
          <w:highlight w:val="lightGray"/>
        </w:rPr>
        <w:t>int range fa0/1,fa 0/3-9,fa 0/11-24,g0/2</w:t>
      </w:r>
      <w:r w:rsidR="00C7170C">
        <w:rPr>
          <w:rStyle w:val="AnswerGray"/>
          <w:rFonts w:eastAsia="Meiryo UI" w:hint="eastAsia"/>
          <w:color w:val="FF0000"/>
          <w:szCs w:val="20"/>
        </w:rPr>
        <w:t xml:space="preserve"> </w:t>
      </w:r>
      <w:r w:rsidR="00C7170C">
        <w:rPr>
          <w:rStyle w:val="AnswerGray"/>
          <w:rFonts w:eastAsia="Meiryo UI"/>
          <w:color w:val="FF0000"/>
          <w:szCs w:val="20"/>
        </w:rPr>
        <w:t xml:space="preserve"> </w:t>
      </w:r>
      <w:r w:rsidR="00C7170C" w:rsidRPr="00DF07FE">
        <w:rPr>
          <w:rStyle w:val="AnswerGray"/>
          <w:rFonts w:eastAsia="Meiryo UI" w:hint="eastAsia"/>
          <w:szCs w:val="20"/>
        </w:rPr>
        <w:t>※複数インタ</w:t>
      </w:r>
      <w:r w:rsidR="00DF07FE">
        <w:rPr>
          <w:rStyle w:val="AnswerGray"/>
          <w:rFonts w:eastAsia="Meiryo UI" w:hint="eastAsia"/>
          <w:szCs w:val="20"/>
        </w:rPr>
        <w:t>ー</w:t>
      </w:r>
      <w:r w:rsidR="00C7170C" w:rsidRPr="00DF07FE">
        <w:rPr>
          <w:rStyle w:val="AnswerGray"/>
          <w:rFonts w:eastAsia="Meiryo UI" w:hint="eastAsia"/>
          <w:szCs w:val="20"/>
        </w:rPr>
        <w:t xml:space="preserve">フェイスの選択　</w:t>
      </w:r>
      <w:r w:rsidR="00EA175C">
        <w:rPr>
          <w:rStyle w:val="AnswerGray"/>
          <w:rFonts w:eastAsia="Meiryo UI" w:cs="Arial"/>
        </w:rPr>
        <w:br/>
      </w:r>
      <w:r w:rsidR="00564E2C">
        <w:t xml:space="preserve">Switch </w:t>
      </w:r>
      <w:r w:rsidR="00A077F7">
        <w:t>(config-if-range)#</w:t>
      </w:r>
      <w:r w:rsidR="00A077F7" w:rsidRPr="00716275">
        <w:rPr>
          <w:rStyle w:val="AnswerGray"/>
          <w:rFonts w:eastAsia="Meiryo UI" w:cs="Arial" w:hint="eastAsia"/>
          <w:highlight w:val="yellow"/>
        </w:rPr>
        <w:t xml:space="preserve"> </w:t>
      </w:r>
      <w:r w:rsidR="00EA175C" w:rsidRPr="00716275">
        <w:rPr>
          <w:rStyle w:val="AnswerGray"/>
          <w:rFonts w:eastAsia="Meiryo UI" w:cs="Arial" w:hint="eastAsia"/>
          <w:highlight w:val="yellow"/>
        </w:rPr>
        <w:t>[</w:t>
      </w:r>
      <w:r w:rsidR="007C66A5" w:rsidRPr="00F23EC1">
        <w:rPr>
          <w:rStyle w:val="AnswerGray"/>
          <w:rFonts w:eastAsia="Meiryo UI" w:cs="Arial" w:hint="eastAsia"/>
          <w:color w:val="0000FF"/>
          <w:highlight w:val="yellow"/>
        </w:rPr>
        <w:t xml:space="preserve">　　</w:t>
      </w:r>
      <w:r w:rsidR="003B274D" w:rsidRPr="003B274D">
        <w:rPr>
          <w:rStyle w:val="AnswerGray"/>
          <w:rFonts w:eastAsia="Meiryo UI" w:cs="Arial"/>
          <w:color w:val="0000FF"/>
        </w:rPr>
        <w:t>shutdown</w:t>
      </w:r>
      <w:r w:rsidR="007C66A5" w:rsidRPr="00F23EC1">
        <w:rPr>
          <w:rStyle w:val="AnswerGray"/>
          <w:rFonts w:eastAsia="Meiryo UI" w:cs="Arial" w:hint="eastAsia"/>
          <w:color w:val="0000FF"/>
          <w:highlight w:val="yellow"/>
        </w:rPr>
        <w:t xml:space="preserve">　　</w:t>
      </w:r>
      <w:r w:rsidR="00EA175C" w:rsidRPr="00716275">
        <w:rPr>
          <w:rStyle w:val="AnswerGray"/>
          <w:rFonts w:eastAsia="Meiryo UI" w:cs="Arial"/>
          <w:highlight w:val="yellow"/>
        </w:rPr>
        <w:t>]</w:t>
      </w:r>
    </w:p>
    <w:p w14:paraId="1227714F" w14:textId="77777777" w:rsidR="004D7C8B" w:rsidRPr="0086569B" w:rsidRDefault="004D7C8B" w:rsidP="004D7C8B">
      <w:pPr>
        <w:pStyle w:val="Bulletlevel1"/>
        <w:numPr>
          <w:ilvl w:val="0"/>
          <w:numId w:val="0"/>
        </w:numPr>
        <w:ind w:left="720"/>
        <w:rPr>
          <w:rStyle w:val="AnswerGray"/>
          <w:rFonts w:eastAsia="MS Mincho" w:hint="eastAsia"/>
          <w:b w:val="0"/>
          <w:shd w:val="clear" w:color="auto" w:fill="auto"/>
        </w:rPr>
      </w:pPr>
    </w:p>
    <w:p w14:paraId="6A05F9CE" w14:textId="71EF11B6" w:rsidR="00DC31FE" w:rsidRPr="004D7C8B" w:rsidRDefault="000E40C7" w:rsidP="00111D6A">
      <w:pPr>
        <w:pStyle w:val="Bulletlevel1"/>
        <w:rPr>
          <w:rStyle w:val="AnswerGray"/>
          <w:rFonts w:eastAsia="Meiryo UI" w:cs="Arial"/>
          <w:b w:val="0"/>
          <w:shd w:val="clear" w:color="auto" w:fill="auto"/>
        </w:rPr>
      </w:pPr>
      <w:r w:rsidRPr="00B01DB0">
        <w:rPr>
          <w:rFonts w:eastAsia="Meiryo UI" w:cs="Arial"/>
        </w:rPr>
        <w:t xml:space="preserve">SW-1 </w:t>
      </w:r>
      <w:r w:rsidRPr="00B01DB0">
        <w:rPr>
          <w:rFonts w:eastAsia="Meiryo UI" w:cs="Arial"/>
        </w:rPr>
        <w:t>のデフォルト管理インターフェイスは、ネットワーク経由の接続を受け入れる必要があります。アドレス指定表に示されている情報を使用します。スイッチは、リモートネットワークから到達可能である必要があります。</w:t>
      </w:r>
      <w:r w:rsidR="008C6CC5">
        <w:rPr>
          <w:rFonts w:eastAsia="Meiryo UI" w:cs="Arial"/>
        </w:rPr>
        <w:br/>
      </w:r>
      <w:r w:rsidR="00564E2C">
        <w:t xml:space="preserve">Switch </w:t>
      </w:r>
      <w:r w:rsidR="006728B1">
        <w:t>(config)#</w:t>
      </w:r>
      <w:r w:rsidR="006728B1" w:rsidRPr="00716275">
        <w:rPr>
          <w:rStyle w:val="AnswerGray"/>
          <w:rFonts w:eastAsia="Meiryo UI" w:cs="Arial" w:hint="eastAsia"/>
          <w:highlight w:val="yellow"/>
        </w:rPr>
        <w:t xml:space="preserve"> </w:t>
      </w:r>
      <w:r w:rsidR="008C6CC5" w:rsidRPr="00716275">
        <w:rPr>
          <w:rStyle w:val="AnswerGray"/>
          <w:rFonts w:eastAsia="Meiryo UI" w:cs="Arial" w:hint="eastAsia"/>
          <w:highlight w:val="yellow"/>
        </w:rPr>
        <w:t>[</w:t>
      </w:r>
      <w:r w:rsidR="008C6CC5" w:rsidRPr="00716275">
        <w:rPr>
          <w:rStyle w:val="AnswerGray"/>
          <w:rFonts w:eastAsia="Meiryo UI" w:cs="Arial" w:hint="eastAsia"/>
          <w:highlight w:val="yellow"/>
        </w:rPr>
        <w:t xml:space="preserve">　　　</w:t>
      </w:r>
      <w:r w:rsidR="007C66A5" w:rsidRPr="00F23EC1">
        <w:rPr>
          <w:rStyle w:val="AnswerGray"/>
          <w:rFonts w:eastAsia="Meiryo UI" w:cs="Arial" w:hint="eastAsia"/>
          <w:color w:val="0000FF"/>
          <w:highlight w:val="yellow"/>
        </w:rPr>
        <w:t xml:space="preserve">　　</w:t>
      </w:r>
      <w:r w:rsidR="007C66A5">
        <w:rPr>
          <w:rStyle w:val="AnswerGray"/>
          <w:rFonts w:eastAsia="Meiryo UI" w:cs="Arial" w:hint="eastAsia"/>
          <w:color w:val="0000FF"/>
          <w:highlight w:val="yellow"/>
        </w:rPr>
        <w:t xml:space="preserve">　　　　　　　　</w:t>
      </w:r>
      <w:r w:rsidR="007C66A5" w:rsidRPr="00F23EC1">
        <w:rPr>
          <w:rStyle w:val="AnswerGray"/>
          <w:rFonts w:eastAsia="Meiryo UI" w:cs="Arial" w:hint="eastAsia"/>
          <w:color w:val="0000FF"/>
          <w:highlight w:val="yellow"/>
        </w:rPr>
        <w:t xml:space="preserve">　　　　</w:t>
      </w:r>
      <w:r w:rsidR="008C6CC5" w:rsidRPr="00716275">
        <w:rPr>
          <w:rStyle w:val="AnswerGray"/>
          <w:rFonts w:eastAsia="Meiryo UI" w:cs="Arial" w:hint="eastAsia"/>
          <w:highlight w:val="yellow"/>
        </w:rPr>
        <w:t xml:space="preserve">　</w:t>
      </w:r>
      <w:r w:rsidR="008C6CC5" w:rsidRPr="00716275">
        <w:rPr>
          <w:rStyle w:val="AnswerGray"/>
          <w:rFonts w:eastAsia="Meiryo UI" w:cs="Arial"/>
          <w:highlight w:val="yellow"/>
        </w:rPr>
        <w:t>]</w:t>
      </w:r>
      <w:r w:rsidR="006728B1">
        <w:rPr>
          <w:rStyle w:val="AnswerGray"/>
          <w:rFonts w:eastAsia="Meiryo UI" w:cs="Arial"/>
        </w:rPr>
        <w:br/>
      </w:r>
      <w:r w:rsidR="00564E2C">
        <w:t xml:space="preserve">Switch </w:t>
      </w:r>
      <w:r w:rsidR="006728B1">
        <w:t>(config</w:t>
      </w:r>
      <w:r w:rsidR="003D2760">
        <w:t>-if</w:t>
      </w:r>
      <w:r w:rsidR="006728B1">
        <w:t>)#</w:t>
      </w:r>
      <w:r w:rsidR="006728B1" w:rsidRPr="00716275">
        <w:rPr>
          <w:rStyle w:val="AnswerGray"/>
          <w:rFonts w:eastAsia="Meiryo UI" w:cs="Arial" w:hint="eastAsia"/>
          <w:highlight w:val="yellow"/>
        </w:rPr>
        <w:t xml:space="preserve"> [</w:t>
      </w:r>
      <w:r w:rsidR="006728B1" w:rsidRPr="00716275">
        <w:rPr>
          <w:rStyle w:val="AnswerGray"/>
          <w:rFonts w:eastAsia="Meiryo UI" w:cs="Arial" w:hint="eastAsia"/>
          <w:highlight w:val="yellow"/>
        </w:rPr>
        <w:t xml:space="preserve">　</w:t>
      </w:r>
      <w:r w:rsidR="007C66A5" w:rsidRPr="00F23EC1">
        <w:rPr>
          <w:rStyle w:val="AnswerGray"/>
          <w:rFonts w:eastAsia="Meiryo UI" w:cs="Arial" w:hint="eastAsia"/>
          <w:color w:val="0000FF"/>
          <w:highlight w:val="yellow"/>
        </w:rPr>
        <w:t xml:space="preserve">　　</w:t>
      </w:r>
      <w:r w:rsidR="007C66A5">
        <w:rPr>
          <w:rStyle w:val="AnswerGray"/>
          <w:rFonts w:eastAsia="Meiryo UI" w:cs="Arial" w:hint="eastAsia"/>
          <w:color w:val="0000FF"/>
          <w:highlight w:val="yellow"/>
        </w:rPr>
        <w:t xml:space="preserve">　　　　　　　　</w:t>
      </w:r>
      <w:r w:rsidR="007C66A5" w:rsidRPr="00F23EC1">
        <w:rPr>
          <w:rStyle w:val="AnswerGray"/>
          <w:rFonts w:eastAsia="Meiryo UI" w:cs="Arial" w:hint="eastAsia"/>
          <w:color w:val="0000FF"/>
          <w:highlight w:val="yellow"/>
        </w:rPr>
        <w:t xml:space="preserve">　　　　</w:t>
      </w:r>
      <w:r w:rsidR="006728B1" w:rsidRPr="00716275">
        <w:rPr>
          <w:rStyle w:val="AnswerGray"/>
          <w:rFonts w:eastAsia="Meiryo UI" w:cs="Arial" w:hint="eastAsia"/>
          <w:highlight w:val="yellow"/>
        </w:rPr>
        <w:t xml:space="preserve">　　</w:t>
      </w:r>
      <w:r w:rsidR="006728B1" w:rsidRPr="00716275">
        <w:rPr>
          <w:rStyle w:val="AnswerGray"/>
          <w:rFonts w:eastAsia="Meiryo UI" w:cs="Arial"/>
          <w:highlight w:val="yellow"/>
        </w:rPr>
        <w:t>]</w:t>
      </w:r>
      <w:r w:rsidR="006728B1">
        <w:rPr>
          <w:rStyle w:val="AnswerGray"/>
          <w:rFonts w:eastAsia="Meiryo UI" w:cs="Arial"/>
        </w:rPr>
        <w:br/>
      </w:r>
      <w:r w:rsidR="00564E2C">
        <w:t xml:space="preserve">Switch </w:t>
      </w:r>
      <w:r w:rsidR="006728B1">
        <w:t>(config</w:t>
      </w:r>
      <w:r w:rsidR="003D2760">
        <w:t>-if</w:t>
      </w:r>
      <w:r w:rsidR="006728B1">
        <w:t>)#</w:t>
      </w:r>
      <w:r w:rsidR="006728B1" w:rsidRPr="00716275">
        <w:rPr>
          <w:rStyle w:val="AnswerGray"/>
          <w:rFonts w:eastAsia="Meiryo UI" w:cs="Arial" w:hint="eastAsia"/>
          <w:highlight w:val="yellow"/>
        </w:rPr>
        <w:t xml:space="preserve"> [</w:t>
      </w:r>
      <w:r w:rsidR="006728B1" w:rsidRPr="00716275">
        <w:rPr>
          <w:rStyle w:val="AnswerGray"/>
          <w:rFonts w:eastAsia="Meiryo UI" w:cs="Arial" w:hint="eastAsia"/>
          <w:highlight w:val="yellow"/>
        </w:rPr>
        <w:t xml:space="preserve">　　　</w:t>
      </w:r>
      <w:r w:rsidR="007C66A5" w:rsidRPr="00F23EC1">
        <w:rPr>
          <w:rStyle w:val="AnswerGray"/>
          <w:rFonts w:eastAsia="Meiryo UI" w:cs="Arial" w:hint="eastAsia"/>
          <w:color w:val="0000FF"/>
          <w:highlight w:val="yellow"/>
        </w:rPr>
        <w:t xml:space="preserve">　　</w:t>
      </w:r>
      <w:r w:rsidR="007C66A5">
        <w:rPr>
          <w:rStyle w:val="AnswerGray"/>
          <w:rFonts w:eastAsia="Meiryo UI" w:cs="Arial" w:hint="eastAsia"/>
          <w:color w:val="0000FF"/>
          <w:highlight w:val="yellow"/>
        </w:rPr>
        <w:t xml:space="preserve">　　　　　　　　</w:t>
      </w:r>
      <w:r w:rsidR="007C66A5" w:rsidRPr="00F23EC1">
        <w:rPr>
          <w:rStyle w:val="AnswerGray"/>
          <w:rFonts w:eastAsia="Meiryo UI" w:cs="Arial" w:hint="eastAsia"/>
          <w:color w:val="0000FF"/>
          <w:highlight w:val="yellow"/>
        </w:rPr>
        <w:t xml:space="preserve">　　　　</w:t>
      </w:r>
      <w:r w:rsidR="006728B1" w:rsidRPr="00716275">
        <w:rPr>
          <w:rStyle w:val="AnswerGray"/>
          <w:rFonts w:eastAsia="Meiryo UI" w:cs="Arial" w:hint="eastAsia"/>
          <w:highlight w:val="yellow"/>
        </w:rPr>
        <w:t xml:space="preserve">　</w:t>
      </w:r>
      <w:r w:rsidR="006728B1" w:rsidRPr="00716275">
        <w:rPr>
          <w:rStyle w:val="AnswerGray"/>
          <w:rFonts w:eastAsia="Meiryo UI" w:cs="Arial"/>
          <w:highlight w:val="yellow"/>
        </w:rPr>
        <w:t>]</w:t>
      </w:r>
      <w:r w:rsidR="00D12A79">
        <w:rPr>
          <w:rStyle w:val="AnswerGray"/>
          <w:rFonts w:eastAsia="Meiryo UI" w:cs="Arial"/>
        </w:rPr>
        <w:br/>
      </w:r>
      <w:r w:rsidR="00564E2C">
        <w:t xml:space="preserve">Switch </w:t>
      </w:r>
      <w:r w:rsidR="00D12A79">
        <w:t>(config-if)# exit</w:t>
      </w:r>
      <w:r w:rsidR="00D12A79">
        <w:rPr>
          <w:rStyle w:val="AnswerGray"/>
          <w:rFonts w:eastAsia="Meiryo UI" w:cs="Arial"/>
        </w:rPr>
        <w:br/>
      </w:r>
      <w:r w:rsidR="00564E2C">
        <w:t xml:space="preserve">Switch </w:t>
      </w:r>
      <w:r w:rsidR="007D1214">
        <w:t>(config)#</w:t>
      </w:r>
      <w:r w:rsidR="007D1214" w:rsidRPr="00716275">
        <w:rPr>
          <w:rStyle w:val="AnswerGray"/>
          <w:rFonts w:eastAsia="Meiryo UI" w:cs="Arial" w:hint="eastAsia"/>
          <w:highlight w:val="yellow"/>
        </w:rPr>
        <w:t xml:space="preserve"> [</w:t>
      </w:r>
      <w:r w:rsidR="007D1214" w:rsidRPr="00716275">
        <w:rPr>
          <w:rStyle w:val="AnswerGray"/>
          <w:rFonts w:eastAsia="Meiryo UI" w:cs="Arial" w:hint="eastAsia"/>
          <w:highlight w:val="yellow"/>
        </w:rPr>
        <w:t xml:space="preserve">　　</w:t>
      </w:r>
      <w:r w:rsidR="007C66A5" w:rsidRPr="00F23EC1">
        <w:rPr>
          <w:rStyle w:val="AnswerGray"/>
          <w:rFonts w:eastAsia="Meiryo UI" w:cs="Arial" w:hint="eastAsia"/>
          <w:color w:val="0000FF"/>
          <w:highlight w:val="yellow"/>
        </w:rPr>
        <w:t xml:space="preserve">　　</w:t>
      </w:r>
      <w:r w:rsidR="007C66A5">
        <w:rPr>
          <w:rStyle w:val="AnswerGray"/>
          <w:rFonts w:eastAsia="Meiryo UI" w:cs="Arial" w:hint="eastAsia"/>
          <w:color w:val="0000FF"/>
          <w:highlight w:val="yellow"/>
        </w:rPr>
        <w:t xml:space="preserve">　　　　　　　　</w:t>
      </w:r>
      <w:r w:rsidR="007C66A5" w:rsidRPr="00F23EC1">
        <w:rPr>
          <w:rStyle w:val="AnswerGray"/>
          <w:rFonts w:eastAsia="Meiryo UI" w:cs="Arial" w:hint="eastAsia"/>
          <w:color w:val="0000FF"/>
          <w:highlight w:val="yellow"/>
        </w:rPr>
        <w:t xml:space="preserve">　　　　</w:t>
      </w:r>
      <w:r w:rsidR="007D1214" w:rsidRPr="004B20AB">
        <w:rPr>
          <w:rStyle w:val="AnswerGray"/>
          <w:rFonts w:eastAsia="Meiryo UI" w:cs="Arial" w:hint="eastAsia"/>
          <w:color w:val="0000FF"/>
          <w:highlight w:val="yellow"/>
        </w:rPr>
        <w:t xml:space="preserve">　</w:t>
      </w:r>
      <w:r w:rsidR="007D1214" w:rsidRPr="00716275">
        <w:rPr>
          <w:rStyle w:val="AnswerGray"/>
          <w:rFonts w:eastAsia="Meiryo UI" w:cs="Arial" w:hint="eastAsia"/>
          <w:highlight w:val="yellow"/>
        </w:rPr>
        <w:t xml:space="preserve">　　</w:t>
      </w:r>
      <w:r w:rsidR="007D1214" w:rsidRPr="00716275">
        <w:rPr>
          <w:rStyle w:val="AnswerGray"/>
          <w:rFonts w:eastAsia="Meiryo UI" w:cs="Arial"/>
          <w:highlight w:val="yellow"/>
        </w:rPr>
        <w:t>]</w:t>
      </w:r>
    </w:p>
    <w:p w14:paraId="444BFD20" w14:textId="77777777" w:rsidR="004D7C8B" w:rsidRPr="00B01DB0" w:rsidRDefault="004D7C8B" w:rsidP="004D7C8B">
      <w:pPr>
        <w:pStyle w:val="Bulletlevel1"/>
        <w:numPr>
          <w:ilvl w:val="0"/>
          <w:numId w:val="0"/>
        </w:numPr>
        <w:rPr>
          <w:rFonts w:eastAsia="Meiryo UI" w:cs="Arial" w:hint="eastAsia"/>
        </w:rPr>
      </w:pPr>
    </w:p>
    <w:p w14:paraId="4E7CA98C" w14:textId="14A97AB6" w:rsidR="006B7E15" w:rsidRPr="004D7C8B" w:rsidRDefault="006B7E15" w:rsidP="006B7E15">
      <w:pPr>
        <w:pStyle w:val="Bulletlevel1"/>
        <w:rPr>
          <w:rStyle w:val="AnswerGray"/>
          <w:rFonts w:eastAsia="Meiryo UI" w:cs="Arial"/>
          <w:b w:val="0"/>
          <w:shd w:val="clear" w:color="auto" w:fill="auto"/>
        </w:rPr>
      </w:pPr>
      <w:r w:rsidRPr="00B01DB0">
        <w:rPr>
          <w:rFonts w:eastAsia="Meiryo UI" w:cs="Arial"/>
          <w:b/>
        </w:rPr>
        <w:t>@Cons1234!</w:t>
      </w:r>
      <w:r w:rsidRPr="00B01DB0">
        <w:rPr>
          <w:rFonts w:eastAsia="Meiryo UI" w:cs="Arial"/>
        </w:rPr>
        <w:t xml:space="preserve"> </w:t>
      </w:r>
      <w:r w:rsidRPr="00B01DB0">
        <w:rPr>
          <w:rFonts w:eastAsia="Meiryo UI" w:cs="Arial"/>
        </w:rPr>
        <w:t>を特権</w:t>
      </w:r>
      <w:r w:rsidRPr="00B01DB0">
        <w:rPr>
          <w:rFonts w:eastAsia="Meiryo UI" w:cs="Arial"/>
        </w:rPr>
        <w:t xml:space="preserve"> EXEC </w:t>
      </w:r>
      <w:r w:rsidRPr="00B01DB0">
        <w:rPr>
          <w:rFonts w:eastAsia="Meiryo UI" w:cs="Arial"/>
        </w:rPr>
        <w:t>モードのパスワードとして使用します。</w:t>
      </w:r>
      <w:r w:rsidR="008C6CC5">
        <w:rPr>
          <w:rFonts w:eastAsia="Meiryo UI" w:cs="Arial"/>
        </w:rPr>
        <w:br/>
      </w:r>
      <w:r w:rsidR="00564E2C">
        <w:t xml:space="preserve">Switch </w:t>
      </w:r>
      <w:r w:rsidR="004B20AB">
        <w:t>(config)#</w:t>
      </w:r>
      <w:r w:rsidR="004B20AB" w:rsidRPr="00716275">
        <w:rPr>
          <w:rStyle w:val="AnswerGray"/>
          <w:rFonts w:eastAsia="Meiryo UI" w:cs="Arial" w:hint="eastAsia"/>
          <w:highlight w:val="yellow"/>
        </w:rPr>
        <w:t xml:space="preserve"> </w:t>
      </w:r>
      <w:r w:rsidR="008C6CC5" w:rsidRPr="00716275">
        <w:rPr>
          <w:rStyle w:val="AnswerGray"/>
          <w:rFonts w:eastAsia="Meiryo UI" w:cs="Arial" w:hint="eastAsia"/>
          <w:highlight w:val="yellow"/>
        </w:rPr>
        <w:t>[</w:t>
      </w:r>
      <w:r w:rsidR="007C66A5" w:rsidRPr="00F23EC1">
        <w:rPr>
          <w:rStyle w:val="AnswerGray"/>
          <w:rFonts w:eastAsia="Meiryo UI" w:cs="Arial" w:hint="eastAsia"/>
          <w:color w:val="0000FF"/>
          <w:highlight w:val="yellow"/>
        </w:rPr>
        <w:t xml:space="preserve">　</w:t>
      </w:r>
      <w:r w:rsidR="00D77D57" w:rsidRPr="00D77D57">
        <w:rPr>
          <w:rStyle w:val="AnswerGray"/>
          <w:rFonts w:eastAsia="Meiryo UI" w:cs="Arial"/>
          <w:color w:val="0000FF"/>
        </w:rPr>
        <w:t>enable secret @Cons1234!</w:t>
      </w:r>
      <w:r w:rsidR="007C66A5" w:rsidRPr="00F23EC1">
        <w:rPr>
          <w:rStyle w:val="AnswerGray"/>
          <w:rFonts w:eastAsia="Meiryo UI" w:cs="Arial" w:hint="eastAsia"/>
          <w:color w:val="0000FF"/>
          <w:highlight w:val="yellow"/>
        </w:rPr>
        <w:t xml:space="preserve">　　</w:t>
      </w:r>
      <w:r w:rsidR="008C6CC5" w:rsidRPr="00716275">
        <w:rPr>
          <w:rStyle w:val="AnswerGray"/>
          <w:rFonts w:eastAsia="Meiryo UI" w:cs="Arial"/>
          <w:highlight w:val="yellow"/>
        </w:rPr>
        <w:t>]</w:t>
      </w:r>
    </w:p>
    <w:p w14:paraId="6325A5D5" w14:textId="77777777" w:rsidR="004D7C8B" w:rsidRPr="00B01DB0" w:rsidRDefault="004D7C8B" w:rsidP="004D7C8B">
      <w:pPr>
        <w:pStyle w:val="Bulletlevel1"/>
        <w:numPr>
          <w:ilvl w:val="0"/>
          <w:numId w:val="0"/>
        </w:numPr>
        <w:ind w:left="720"/>
        <w:rPr>
          <w:rFonts w:eastAsia="Meiryo UI" w:cs="Arial"/>
        </w:rPr>
      </w:pPr>
    </w:p>
    <w:p w14:paraId="0FA5E351" w14:textId="2F5A084E" w:rsidR="00DF1850" w:rsidRDefault="00920C61" w:rsidP="00DF1850">
      <w:pPr>
        <w:pStyle w:val="Bulletlevel1"/>
        <w:rPr>
          <w:rFonts w:eastAsia="Meiryo UI" w:cs="Arial"/>
        </w:rPr>
      </w:pPr>
      <w:r w:rsidRPr="00DF1850">
        <w:rPr>
          <w:rFonts w:eastAsia="Meiryo UI" w:cs="Arial"/>
        </w:rPr>
        <w:t>ルータと同じように</w:t>
      </w:r>
      <w:r w:rsidRPr="00DF1850">
        <w:rPr>
          <w:rFonts w:eastAsia="Meiryo UI" w:cs="Arial"/>
        </w:rPr>
        <w:t xml:space="preserve"> SSH </w:t>
      </w:r>
      <w:r w:rsidRPr="00DF1850">
        <w:rPr>
          <w:rFonts w:eastAsia="Meiryo UI" w:cs="Arial"/>
        </w:rPr>
        <w:t>を設定します。</w:t>
      </w:r>
    </w:p>
    <w:p w14:paraId="6A0E5DEF" w14:textId="3A89FB3C" w:rsidR="00DF1850" w:rsidRPr="008A62B1" w:rsidRDefault="00DF1850" w:rsidP="0086569B">
      <w:pPr>
        <w:pStyle w:val="Bulletlevel1"/>
        <w:numPr>
          <w:ilvl w:val="1"/>
          <w:numId w:val="14"/>
        </w:numPr>
        <w:rPr>
          <w:rStyle w:val="AnswerGray"/>
          <w:rFonts w:eastAsia="Meiryo UI" w:cs="Arial"/>
          <w:b w:val="0"/>
          <w:shd w:val="clear" w:color="auto" w:fill="auto"/>
        </w:rPr>
      </w:pPr>
      <w:r>
        <w:rPr>
          <w:rFonts w:eastAsia="Meiryo UI" w:cs="Arial" w:hint="eastAsia"/>
        </w:rPr>
        <w:t>ホスト名をアドレッシングテーブルに基づいて設定します</w:t>
      </w:r>
      <w:r>
        <w:rPr>
          <w:rFonts w:eastAsia="Meiryo UI" w:cs="Arial"/>
        </w:rPr>
        <w:br/>
      </w:r>
      <w:r>
        <w:t>Switch(config)#</w:t>
      </w:r>
      <w:r w:rsidRPr="00716275">
        <w:rPr>
          <w:rStyle w:val="AnswerGray"/>
          <w:rFonts w:eastAsia="Meiryo UI" w:cs="Arial" w:hint="eastAsia"/>
          <w:highlight w:val="yellow"/>
        </w:rPr>
        <w:t xml:space="preserve"> [</w:t>
      </w:r>
      <w:r w:rsidRPr="00781527">
        <w:rPr>
          <w:rStyle w:val="AnswerGray"/>
          <w:rFonts w:eastAsia="Meiryo UI" w:hint="eastAsia"/>
          <w:color w:val="0000FF"/>
          <w:szCs w:val="20"/>
          <w:highlight w:val="yellow"/>
        </w:rPr>
        <w:t xml:space="preserve"> </w:t>
      </w:r>
      <w:r w:rsidR="007C66A5" w:rsidRPr="00F23EC1">
        <w:rPr>
          <w:rStyle w:val="AnswerGray"/>
          <w:rFonts w:eastAsia="Meiryo UI" w:cs="Arial" w:hint="eastAsia"/>
          <w:color w:val="0000FF"/>
          <w:highlight w:val="yellow"/>
        </w:rPr>
        <w:t xml:space="preserve">　　</w:t>
      </w:r>
      <w:r w:rsidR="007C66A5">
        <w:rPr>
          <w:rStyle w:val="AnswerGray"/>
          <w:rFonts w:eastAsia="Meiryo UI" w:cs="Arial" w:hint="eastAsia"/>
          <w:color w:val="0000FF"/>
          <w:highlight w:val="yellow"/>
        </w:rPr>
        <w:t xml:space="preserve">　　　　　　　　</w:t>
      </w:r>
      <w:r w:rsidR="007C66A5" w:rsidRPr="00F23EC1">
        <w:rPr>
          <w:rStyle w:val="AnswerGray"/>
          <w:rFonts w:eastAsia="Meiryo UI" w:cs="Arial" w:hint="eastAsia"/>
          <w:color w:val="0000FF"/>
          <w:highlight w:val="yellow"/>
        </w:rPr>
        <w:t xml:space="preserve">　　　　</w:t>
      </w:r>
      <w:r w:rsidRPr="00781527">
        <w:rPr>
          <w:rStyle w:val="AnswerGray"/>
          <w:rFonts w:eastAsia="Meiryo UI" w:hint="eastAsia"/>
          <w:color w:val="0000FF"/>
          <w:szCs w:val="20"/>
          <w:highlight w:val="yellow"/>
        </w:rPr>
        <w:t xml:space="preserve"> </w:t>
      </w:r>
      <w:r w:rsidRPr="00716275">
        <w:rPr>
          <w:rStyle w:val="AnswerGray"/>
          <w:rFonts w:eastAsia="Meiryo UI" w:cs="Arial"/>
          <w:highlight w:val="yellow"/>
        </w:rPr>
        <w:t>]</w:t>
      </w:r>
    </w:p>
    <w:p w14:paraId="18D14C96" w14:textId="77777777" w:rsidR="008A62B1" w:rsidRPr="00B01DB0" w:rsidRDefault="008A62B1" w:rsidP="008A62B1">
      <w:pPr>
        <w:pStyle w:val="Bulletlevel1"/>
        <w:numPr>
          <w:ilvl w:val="0"/>
          <w:numId w:val="0"/>
        </w:numPr>
        <w:ind w:left="1080"/>
        <w:rPr>
          <w:rFonts w:eastAsia="Meiryo UI" w:cs="Arial" w:hint="eastAsia"/>
        </w:rPr>
      </w:pPr>
    </w:p>
    <w:p w14:paraId="44368CEA" w14:textId="282D3DEF" w:rsidR="00DF1850" w:rsidRPr="008A62B1" w:rsidRDefault="00DF1850" w:rsidP="0086569B">
      <w:pPr>
        <w:pStyle w:val="Bulletlevel1"/>
        <w:numPr>
          <w:ilvl w:val="1"/>
          <w:numId w:val="14"/>
        </w:numPr>
        <w:rPr>
          <w:rStyle w:val="AnswerGray"/>
          <w:rFonts w:eastAsia="Meiryo UI" w:cs="Arial"/>
          <w:b w:val="0"/>
          <w:shd w:val="clear" w:color="auto" w:fill="auto"/>
        </w:rPr>
      </w:pPr>
      <w:r w:rsidRPr="00B01DB0">
        <w:rPr>
          <w:rFonts w:eastAsia="Meiryo UI" w:cs="Arial"/>
        </w:rPr>
        <w:t>ドメイン名として</w:t>
      </w:r>
      <w:r w:rsidRPr="00B01DB0">
        <w:rPr>
          <w:rFonts w:eastAsia="Meiryo UI" w:cs="Arial"/>
        </w:rPr>
        <w:t xml:space="preserve"> </w:t>
      </w:r>
      <w:r w:rsidRPr="00B01DB0">
        <w:rPr>
          <w:rFonts w:eastAsia="Meiryo UI" w:cs="Arial"/>
          <w:b/>
        </w:rPr>
        <w:t>security.com</w:t>
      </w:r>
      <w:r w:rsidRPr="00B01DB0">
        <w:rPr>
          <w:rFonts w:eastAsia="Meiryo UI" w:cs="Arial"/>
        </w:rPr>
        <w:t xml:space="preserve"> </w:t>
      </w:r>
      <w:r w:rsidRPr="00B01DB0">
        <w:rPr>
          <w:rFonts w:eastAsia="Meiryo UI" w:cs="Arial"/>
        </w:rPr>
        <w:t>を使用します。</w:t>
      </w:r>
      <w:r>
        <w:rPr>
          <w:rFonts w:eastAsia="Meiryo UI" w:cs="Arial"/>
        </w:rPr>
        <w:br/>
      </w:r>
      <w:r>
        <w:t>SW-1</w:t>
      </w:r>
      <w:r w:rsidRPr="00897086">
        <w:t xml:space="preserve"> </w:t>
      </w:r>
      <w:r>
        <w:t>(config)#</w:t>
      </w:r>
      <w:r w:rsidRPr="00716275">
        <w:rPr>
          <w:rStyle w:val="AnswerGray"/>
          <w:rFonts w:eastAsia="Meiryo UI" w:cs="Arial" w:hint="eastAsia"/>
          <w:highlight w:val="yellow"/>
        </w:rPr>
        <w:t xml:space="preserve"> [</w:t>
      </w:r>
      <w:r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4841E9" w:rsidRPr="004841E9">
        <w:rPr>
          <w:rStyle w:val="AnswerGray"/>
          <w:rFonts w:eastAsia="Meiryo UI" w:cs="Arial"/>
          <w:color w:val="0000FF"/>
        </w:rPr>
        <w:t>ip domain name</w:t>
      </w:r>
      <w:r w:rsidR="004841E9">
        <w:rPr>
          <w:rStyle w:val="AnswerGray"/>
          <w:rFonts w:eastAsia="Meiryo UI" w:cs="Arial"/>
          <w:color w:val="0000FF"/>
        </w:rPr>
        <w:t xml:space="preserve"> security.com</w:t>
      </w:r>
      <w:r w:rsidR="007C66A5">
        <w:rPr>
          <w:rStyle w:val="AnswerGray"/>
          <w:rFonts w:eastAsia="Meiryo UI" w:cs="Arial" w:hint="eastAsia"/>
          <w:color w:val="0000FF"/>
          <w:highlight w:val="yellow"/>
        </w:rPr>
        <w:t xml:space="preserve">　</w:t>
      </w:r>
      <w:r w:rsidR="007C66A5" w:rsidRPr="00F23EC1">
        <w:rPr>
          <w:rStyle w:val="AnswerGray"/>
          <w:rFonts w:eastAsia="Meiryo UI" w:cs="Arial" w:hint="eastAsia"/>
          <w:color w:val="0000FF"/>
          <w:highlight w:val="yellow"/>
        </w:rPr>
        <w:t xml:space="preserve">　　　　</w:t>
      </w:r>
      <w:r w:rsidRPr="00716275">
        <w:rPr>
          <w:rStyle w:val="AnswerGray"/>
          <w:rFonts w:eastAsia="Meiryo UI" w:cs="Arial"/>
          <w:highlight w:val="yellow"/>
        </w:rPr>
        <w:t xml:space="preserve"> ]</w:t>
      </w:r>
    </w:p>
    <w:p w14:paraId="5F4B009E" w14:textId="77777777" w:rsidR="008A62B1" w:rsidRPr="00B01DB0" w:rsidRDefault="008A62B1" w:rsidP="008A62B1">
      <w:pPr>
        <w:pStyle w:val="Bulletlevel1"/>
        <w:numPr>
          <w:ilvl w:val="0"/>
          <w:numId w:val="0"/>
        </w:numPr>
        <w:ind w:left="1080"/>
        <w:rPr>
          <w:rFonts w:eastAsia="Meiryo UI" w:cs="Arial" w:hint="eastAsia"/>
        </w:rPr>
      </w:pPr>
    </w:p>
    <w:p w14:paraId="7BC8C6D8" w14:textId="251929BD" w:rsidR="00DF1850" w:rsidRPr="008A62B1" w:rsidRDefault="00DF1850" w:rsidP="0086569B">
      <w:pPr>
        <w:pStyle w:val="Bulletlevel1"/>
        <w:numPr>
          <w:ilvl w:val="1"/>
          <w:numId w:val="14"/>
        </w:numPr>
        <w:rPr>
          <w:rStyle w:val="AnswerGray"/>
          <w:rFonts w:eastAsia="Meiryo UI" w:cs="Arial"/>
          <w:b w:val="0"/>
          <w:shd w:val="clear" w:color="auto" w:fill="auto"/>
        </w:rPr>
      </w:pPr>
      <w:r w:rsidRPr="00EA175C">
        <w:rPr>
          <w:rFonts w:eastAsia="Meiryo UI" w:cs="Arial"/>
          <w:b/>
        </w:rPr>
        <w:t>1024</w:t>
      </w:r>
      <w:r w:rsidRPr="00EA175C">
        <w:rPr>
          <w:rFonts w:eastAsia="Meiryo UI" w:cs="Arial"/>
        </w:rPr>
        <w:t>のモジュラスを使用します。</w:t>
      </w:r>
      <w:r w:rsidRPr="00EA175C">
        <w:rPr>
          <w:rFonts w:eastAsia="Meiryo UI" w:cs="Arial"/>
        </w:rPr>
        <w:br/>
      </w:r>
      <w:r>
        <w:t>SW-1</w:t>
      </w:r>
      <w:r w:rsidRPr="00897086">
        <w:t xml:space="preserve"> </w:t>
      </w:r>
      <w:r>
        <w:t>(config)#</w:t>
      </w:r>
      <w:r w:rsidRPr="00716275">
        <w:rPr>
          <w:rStyle w:val="AnswerGray"/>
          <w:rFonts w:eastAsia="Meiryo UI" w:cs="Arial" w:hint="eastAsia"/>
          <w:highlight w:val="yellow"/>
        </w:rPr>
        <w:t xml:space="preserve"> [</w:t>
      </w:r>
      <w:r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826E45" w:rsidRPr="000D27BB">
        <w:rPr>
          <w:rFonts w:ascii="Consolas" w:eastAsia="Yu Mincho" w:hAnsi="Consolas"/>
          <w:b/>
          <w:kern w:val="2"/>
        </w:rPr>
        <w:t>crypto key generate rsa general-keys modulus 1024</w:t>
      </w:r>
      <w:r w:rsidR="007C66A5" w:rsidRPr="00F23EC1">
        <w:rPr>
          <w:rStyle w:val="AnswerGray"/>
          <w:rFonts w:eastAsia="Meiryo UI" w:cs="Arial" w:hint="eastAsia"/>
          <w:color w:val="0000FF"/>
          <w:highlight w:val="yellow"/>
        </w:rPr>
        <w:t xml:space="preserve">　</w:t>
      </w:r>
      <w:r w:rsidRPr="00CC6AC0">
        <w:rPr>
          <w:rStyle w:val="AnswerGray"/>
          <w:rFonts w:eastAsia="Meiryo UI"/>
          <w:color w:val="0000FF"/>
          <w:szCs w:val="20"/>
          <w:highlight w:val="yellow"/>
        </w:rPr>
        <w:t xml:space="preserve"> </w:t>
      </w:r>
      <w:r w:rsidRPr="00716275">
        <w:rPr>
          <w:rStyle w:val="AnswerGray"/>
          <w:rFonts w:eastAsia="Meiryo UI" w:cs="Arial"/>
          <w:highlight w:val="yellow"/>
        </w:rPr>
        <w:t>]</w:t>
      </w:r>
    </w:p>
    <w:p w14:paraId="2D3C65CC" w14:textId="77777777" w:rsidR="008A62B1" w:rsidRPr="00536788" w:rsidRDefault="008A62B1" w:rsidP="008A62B1">
      <w:pPr>
        <w:pStyle w:val="Bulletlevel1"/>
        <w:numPr>
          <w:ilvl w:val="0"/>
          <w:numId w:val="0"/>
        </w:numPr>
        <w:ind w:left="1080"/>
        <w:rPr>
          <w:rStyle w:val="AnswerGray"/>
          <w:rFonts w:eastAsia="Meiryo UI" w:cs="Arial"/>
          <w:b w:val="0"/>
          <w:shd w:val="clear" w:color="auto" w:fill="auto"/>
        </w:rPr>
      </w:pPr>
    </w:p>
    <w:p w14:paraId="60814481" w14:textId="0A193FD2" w:rsidR="00DF1850" w:rsidRPr="008A62B1" w:rsidRDefault="00DF1850" w:rsidP="0086569B">
      <w:pPr>
        <w:pStyle w:val="Bulletlevel1"/>
        <w:numPr>
          <w:ilvl w:val="1"/>
          <w:numId w:val="14"/>
        </w:numPr>
        <w:rPr>
          <w:rStyle w:val="AnswerGray"/>
          <w:rFonts w:eastAsia="Meiryo UI" w:cs="Arial"/>
          <w:b w:val="0"/>
          <w:shd w:val="clear" w:color="auto" w:fill="auto"/>
        </w:rPr>
      </w:pPr>
      <w:r w:rsidRPr="00B01DB0">
        <w:rPr>
          <w:rFonts w:eastAsia="Meiryo UI" w:cs="Arial"/>
        </w:rPr>
        <w:t>暗号化されたパスワード</w:t>
      </w:r>
      <w:r w:rsidRPr="00B01DB0">
        <w:rPr>
          <w:rFonts w:eastAsia="Meiryo UI" w:cs="Arial"/>
          <w:b/>
        </w:rPr>
        <w:t>LogAdmin!9</w:t>
      </w:r>
      <w:r w:rsidRPr="00B01DB0">
        <w:rPr>
          <w:rFonts w:eastAsia="Meiryo UI" w:cs="Arial"/>
        </w:rPr>
        <w:t>を持つユーザ</w:t>
      </w:r>
      <w:r w:rsidRPr="00B01DB0">
        <w:rPr>
          <w:rFonts w:eastAsia="Meiryo UI" w:cs="Arial"/>
        </w:rPr>
        <w:t xml:space="preserve"> </w:t>
      </w:r>
      <w:r w:rsidRPr="00B01DB0">
        <w:rPr>
          <w:rFonts w:eastAsia="Meiryo UI" w:cs="Arial"/>
          <w:b/>
        </w:rPr>
        <w:t>NETAdmin</w:t>
      </w:r>
      <w:r>
        <w:rPr>
          <w:rFonts w:eastAsia="Meiryo UI" w:cs="Arial"/>
        </w:rPr>
        <w:br/>
      </w:r>
      <w:r>
        <w:t>SW-1</w:t>
      </w:r>
      <w:r w:rsidRPr="00897086">
        <w:t xml:space="preserve"> </w:t>
      </w:r>
      <w:r>
        <w:t>(config)#</w:t>
      </w:r>
      <w:r w:rsidRPr="00716275">
        <w:rPr>
          <w:rStyle w:val="AnswerGray"/>
          <w:rFonts w:eastAsia="Meiryo UI" w:cs="Arial" w:hint="eastAsia"/>
          <w:highlight w:val="yellow"/>
        </w:rPr>
        <w:t xml:space="preserve"> [</w:t>
      </w:r>
      <w:r w:rsidRPr="00716275">
        <w:rPr>
          <w:rStyle w:val="AnswerGray"/>
          <w:rFonts w:eastAsia="Meiryo UI" w:cs="Arial"/>
          <w:highlight w:val="yellow"/>
        </w:rPr>
        <w:t xml:space="preserve"> </w:t>
      </w:r>
      <w:r w:rsidR="007C66A5" w:rsidRPr="00F23EC1">
        <w:rPr>
          <w:rStyle w:val="AnswerGray"/>
          <w:rFonts w:eastAsia="Meiryo UI" w:cs="Arial" w:hint="eastAsia"/>
          <w:color w:val="0000FF"/>
          <w:highlight w:val="yellow"/>
        </w:rPr>
        <w:t xml:space="preserve">　</w:t>
      </w:r>
      <w:r w:rsidR="004841E9">
        <w:rPr>
          <w:rStyle w:val="AnswerGray"/>
          <w:rFonts w:eastAsia="Meiryo UI" w:cs="Arial" w:hint="eastAsia"/>
          <w:color w:val="0000FF"/>
          <w:highlight w:val="yellow"/>
        </w:rPr>
        <w:t>u</w:t>
      </w:r>
      <w:r w:rsidR="004841E9">
        <w:rPr>
          <w:rStyle w:val="AnswerGray"/>
          <w:rFonts w:eastAsia="Meiryo UI" w:cs="Arial"/>
          <w:color w:val="0000FF"/>
          <w:highlight w:val="yellow"/>
        </w:rPr>
        <w:t>sername NETAdmin secret LogAdmin!9</w:t>
      </w:r>
      <w:r w:rsidR="007C66A5" w:rsidRPr="00F23EC1">
        <w:rPr>
          <w:rStyle w:val="AnswerGray"/>
          <w:rFonts w:eastAsia="Meiryo UI" w:cs="Arial" w:hint="eastAsia"/>
          <w:color w:val="0000FF"/>
          <w:highlight w:val="yellow"/>
        </w:rPr>
        <w:t xml:space="preserve">　　　　</w:t>
      </w:r>
      <w:r w:rsidRPr="00872E0B">
        <w:rPr>
          <w:rStyle w:val="AnswerGray"/>
          <w:rFonts w:eastAsia="Meiryo UI"/>
          <w:color w:val="0000FF"/>
          <w:szCs w:val="20"/>
          <w:highlight w:val="yellow"/>
        </w:rPr>
        <w:t xml:space="preserve">  </w:t>
      </w:r>
      <w:r w:rsidRPr="00716275">
        <w:rPr>
          <w:rStyle w:val="AnswerGray"/>
          <w:rFonts w:eastAsia="Meiryo UI" w:cs="Arial"/>
          <w:highlight w:val="yellow"/>
        </w:rPr>
        <w:t>]</w:t>
      </w:r>
    </w:p>
    <w:p w14:paraId="28C8E9EA" w14:textId="77777777" w:rsidR="008A62B1" w:rsidRPr="00F5009C" w:rsidRDefault="008A62B1" w:rsidP="008A62B1">
      <w:pPr>
        <w:pStyle w:val="Bulletlevel1"/>
        <w:numPr>
          <w:ilvl w:val="0"/>
          <w:numId w:val="0"/>
        </w:numPr>
        <w:rPr>
          <w:rFonts w:eastAsia="Meiryo UI" w:cs="Arial" w:hint="eastAsia"/>
        </w:rPr>
      </w:pPr>
    </w:p>
    <w:p w14:paraId="5A2DE267" w14:textId="42713427" w:rsidR="00DF1850" w:rsidRPr="008A62B1" w:rsidRDefault="00DF1850" w:rsidP="0086569B">
      <w:pPr>
        <w:pStyle w:val="Bulletlevel1"/>
        <w:numPr>
          <w:ilvl w:val="1"/>
          <w:numId w:val="14"/>
        </w:numPr>
        <w:rPr>
          <w:rStyle w:val="AnswerGray"/>
          <w:rFonts w:eastAsia="MS Mincho"/>
          <w:b w:val="0"/>
          <w:shd w:val="clear" w:color="auto" w:fill="auto"/>
        </w:rPr>
      </w:pPr>
      <w:r w:rsidRPr="00EA175C">
        <w:t xml:space="preserve">VTY </w:t>
      </w:r>
      <w:r w:rsidRPr="00EA175C">
        <w:t>回線では、ログインを認証するように設定されたユーザ名とパスワードを使用する必要があります。</w:t>
      </w:r>
      <w:r w:rsidRPr="00EA175C">
        <w:br/>
      </w:r>
      <w:r>
        <w:lastRenderedPageBreak/>
        <w:t>SW-1</w:t>
      </w:r>
      <w:r w:rsidRPr="00897086">
        <w:t xml:space="preserve"> </w:t>
      </w:r>
      <w:r>
        <w:t>(config)</w:t>
      </w:r>
      <w:r w:rsidR="00A26242" w:rsidRPr="00A26242">
        <w:t xml:space="preserve"> </w:t>
      </w:r>
      <w:r w:rsidR="00A26242">
        <w:t>#</w:t>
      </w:r>
      <w:r w:rsidR="00A26242" w:rsidRPr="00A26242">
        <w:rPr>
          <w:rStyle w:val="AnswerGray"/>
          <w:rFonts w:eastAsia="Meiryo UI" w:hint="eastAsia"/>
          <w:color w:val="FF0000"/>
          <w:szCs w:val="20"/>
          <w:highlight w:val="lightGray"/>
        </w:rPr>
        <w:t xml:space="preserve"> </w:t>
      </w:r>
      <w:r w:rsidR="00A26242" w:rsidRPr="00A26242">
        <w:rPr>
          <w:rStyle w:val="AnswerGray"/>
          <w:rFonts w:eastAsia="Meiryo UI"/>
          <w:color w:val="FF0000"/>
          <w:szCs w:val="20"/>
          <w:highlight w:val="lightGray"/>
        </w:rPr>
        <w:t xml:space="preserve"> line vty 0 </w:t>
      </w:r>
      <w:r w:rsidR="0059668A">
        <w:rPr>
          <w:rStyle w:val="AnswerGray"/>
          <w:rFonts w:eastAsia="Meiryo UI" w:hint="eastAsia"/>
          <w:color w:val="FF0000"/>
          <w:szCs w:val="20"/>
          <w:highlight w:val="lightGray"/>
        </w:rPr>
        <w:t>15</w:t>
      </w:r>
      <w:r w:rsidR="00726A96">
        <w:rPr>
          <w:rStyle w:val="AnswerGray"/>
          <w:rFonts w:eastAsia="Meiryo UI" w:hint="eastAsia"/>
          <w:color w:val="FF0000"/>
          <w:szCs w:val="20"/>
          <w:highlight w:val="lightGray"/>
        </w:rPr>
        <w:t xml:space="preserve">　</w:t>
      </w:r>
      <w:r w:rsidR="00726A96" w:rsidRPr="00B736AA">
        <w:rPr>
          <w:rStyle w:val="AnswerGray"/>
          <w:rFonts w:eastAsia="Meiryo UI" w:hint="eastAsia"/>
          <w:szCs w:val="20"/>
        </w:rPr>
        <w:t>※</w:t>
      </w:r>
      <w:r w:rsidR="00726A96">
        <w:rPr>
          <w:rStyle w:val="AnswerGray"/>
          <w:rFonts w:eastAsia="Meiryo UI" w:hint="eastAsia"/>
          <w:szCs w:val="20"/>
        </w:rPr>
        <w:t>スイッチ</w:t>
      </w:r>
      <w:r w:rsidR="00726A96" w:rsidRPr="00B736AA">
        <w:rPr>
          <w:rStyle w:val="AnswerGray"/>
          <w:rFonts w:eastAsia="Meiryo UI" w:hint="eastAsia"/>
          <w:szCs w:val="20"/>
        </w:rPr>
        <w:t>の場合</w:t>
      </w:r>
      <w:r w:rsidR="00726A96" w:rsidRPr="00B736AA">
        <w:rPr>
          <w:rStyle w:val="AnswerGray"/>
          <w:rFonts w:eastAsia="Meiryo UI" w:hint="eastAsia"/>
          <w:szCs w:val="20"/>
        </w:rPr>
        <w:t>vty</w:t>
      </w:r>
      <w:r w:rsidR="00726A96" w:rsidRPr="00B736AA">
        <w:rPr>
          <w:rStyle w:val="AnswerGray"/>
          <w:rFonts w:eastAsia="Meiryo UI" w:hint="eastAsia"/>
          <w:szCs w:val="20"/>
        </w:rPr>
        <w:t>回線は</w:t>
      </w:r>
      <w:r w:rsidR="00726A96" w:rsidRPr="00B736AA">
        <w:rPr>
          <w:rStyle w:val="AnswerGray"/>
          <w:rFonts w:eastAsia="Meiryo UI" w:hint="eastAsia"/>
          <w:szCs w:val="20"/>
        </w:rPr>
        <w:t>0</w:t>
      </w:r>
      <w:r w:rsidR="00726A96" w:rsidRPr="00B736AA">
        <w:rPr>
          <w:rStyle w:val="AnswerGray"/>
          <w:rFonts w:eastAsia="Meiryo UI" w:hint="eastAsia"/>
          <w:szCs w:val="20"/>
        </w:rPr>
        <w:t>～</w:t>
      </w:r>
      <w:r w:rsidR="00726A96">
        <w:rPr>
          <w:rStyle w:val="AnswerGray"/>
          <w:rFonts w:eastAsia="Meiryo UI" w:hint="eastAsia"/>
          <w:szCs w:val="20"/>
        </w:rPr>
        <w:t>15</w:t>
      </w:r>
      <w:r w:rsidR="00726A96" w:rsidRPr="00B736AA">
        <w:rPr>
          <w:rStyle w:val="AnswerGray"/>
          <w:rFonts w:eastAsia="Meiryo UI" w:hint="eastAsia"/>
          <w:szCs w:val="20"/>
        </w:rPr>
        <w:t>の</w:t>
      </w:r>
      <w:r w:rsidR="00726A96">
        <w:rPr>
          <w:rStyle w:val="AnswerGray"/>
          <w:rFonts w:eastAsia="Meiryo UI" w:hint="eastAsia"/>
          <w:szCs w:val="20"/>
        </w:rPr>
        <w:t>16</w:t>
      </w:r>
      <w:r w:rsidR="00726A96" w:rsidRPr="00B736AA">
        <w:rPr>
          <w:rStyle w:val="AnswerGray"/>
          <w:rFonts w:eastAsia="Meiryo UI" w:hint="eastAsia"/>
          <w:szCs w:val="20"/>
        </w:rPr>
        <w:t>回線</w:t>
      </w:r>
      <w:r>
        <w:rPr>
          <w:rStyle w:val="AnswerGray"/>
          <w:rFonts w:eastAsia="Meiryo UI" w:cs="Arial"/>
        </w:rPr>
        <w:br/>
      </w:r>
      <w:r>
        <w:t>SW-1</w:t>
      </w:r>
      <w:r w:rsidRPr="00897086">
        <w:t xml:space="preserve"> </w:t>
      </w:r>
      <w:r>
        <w:t>(config-line)#</w:t>
      </w:r>
      <w:r w:rsidRPr="00716275">
        <w:rPr>
          <w:rStyle w:val="AnswerGray"/>
          <w:rFonts w:eastAsia="Meiryo UI" w:cs="Arial" w:hint="eastAsia"/>
          <w:highlight w:val="yellow"/>
        </w:rPr>
        <w:t xml:space="preserve"> [</w:t>
      </w:r>
      <w:r w:rsidRPr="00FE2E43">
        <w:rPr>
          <w:rStyle w:val="AnswerGray"/>
          <w:rFonts w:eastAsia="Meiryo UI"/>
          <w:color w:val="0000FF"/>
          <w:szCs w:val="20"/>
          <w:highlight w:val="yellow"/>
        </w:rPr>
        <w:t xml:space="preserve"> </w:t>
      </w:r>
      <w:r w:rsidR="007C66A5" w:rsidRPr="00F23EC1">
        <w:rPr>
          <w:rStyle w:val="AnswerGray"/>
          <w:rFonts w:eastAsia="Meiryo UI" w:cs="Arial" w:hint="eastAsia"/>
          <w:color w:val="0000FF"/>
          <w:highlight w:val="yellow"/>
        </w:rPr>
        <w:t xml:space="preserve">　　</w:t>
      </w:r>
      <w:r w:rsidR="00314B53" w:rsidRPr="000D27BB">
        <w:rPr>
          <w:rFonts w:ascii="Consolas" w:eastAsia="Yu Mincho" w:hAnsi="Consolas"/>
          <w:b/>
          <w:kern w:val="2"/>
        </w:rPr>
        <w:t>login local</w:t>
      </w:r>
      <w:r w:rsidR="007C66A5" w:rsidRPr="00F23EC1">
        <w:rPr>
          <w:rStyle w:val="AnswerGray"/>
          <w:rFonts w:eastAsia="Meiryo UI" w:cs="Arial" w:hint="eastAsia"/>
          <w:color w:val="0000FF"/>
          <w:highlight w:val="yellow"/>
        </w:rPr>
        <w:t xml:space="preserve">　　</w:t>
      </w:r>
      <w:r w:rsidRPr="00FE2E43">
        <w:rPr>
          <w:rStyle w:val="AnswerGray"/>
          <w:rFonts w:eastAsia="Meiryo UI"/>
          <w:color w:val="0000FF"/>
          <w:szCs w:val="20"/>
          <w:highlight w:val="yellow"/>
        </w:rPr>
        <w:t xml:space="preserve"> ]</w:t>
      </w:r>
    </w:p>
    <w:p w14:paraId="40BEEEC6" w14:textId="77777777" w:rsidR="008A62B1" w:rsidRPr="00B01DB0" w:rsidRDefault="008A62B1" w:rsidP="008A62B1">
      <w:pPr>
        <w:pStyle w:val="Bulletlevel1"/>
        <w:numPr>
          <w:ilvl w:val="0"/>
          <w:numId w:val="0"/>
        </w:numPr>
        <w:rPr>
          <w:rFonts w:hint="eastAsia"/>
        </w:rPr>
      </w:pPr>
    </w:p>
    <w:p w14:paraId="5F09DBF6" w14:textId="61719EA4" w:rsidR="00B67963" w:rsidRPr="004D7C8B" w:rsidRDefault="00DF1850" w:rsidP="004D7C8B">
      <w:pPr>
        <w:pStyle w:val="Bulletlevel1"/>
        <w:numPr>
          <w:ilvl w:val="1"/>
          <w:numId w:val="14"/>
        </w:numPr>
        <w:rPr>
          <w:rStyle w:val="AnswerGray"/>
          <w:rFonts w:eastAsia="MS Mincho"/>
          <w:b w:val="0"/>
          <w:shd w:val="clear" w:color="auto" w:fill="auto"/>
        </w:rPr>
      </w:pPr>
      <w:r w:rsidRPr="00EA175C">
        <w:t xml:space="preserve">VTY </w:t>
      </w:r>
      <w:r w:rsidRPr="00EA175C">
        <w:t>回線では、着信接続に</w:t>
      </w:r>
      <w:r w:rsidRPr="00EA175C">
        <w:t xml:space="preserve"> SSH </w:t>
      </w:r>
      <w:r w:rsidRPr="00EA175C">
        <w:t>を使用する必要があります。</w:t>
      </w:r>
      <w:r w:rsidRPr="00EA175C">
        <w:br/>
      </w:r>
      <w:r>
        <w:t>SW-1</w:t>
      </w:r>
      <w:r w:rsidRPr="00897086">
        <w:t xml:space="preserve"> </w:t>
      </w:r>
      <w:r>
        <w:t>(config-line)#</w:t>
      </w:r>
      <w:r w:rsidRPr="00716275">
        <w:rPr>
          <w:rStyle w:val="AnswerGray"/>
          <w:rFonts w:eastAsia="Meiryo UI" w:cs="Arial" w:hint="eastAsia"/>
          <w:highlight w:val="yellow"/>
        </w:rPr>
        <w:t xml:space="preserve"> [</w:t>
      </w:r>
      <w:r w:rsidRPr="00FE2E43">
        <w:rPr>
          <w:rStyle w:val="AnswerGray"/>
          <w:rFonts w:eastAsia="Meiryo UI"/>
          <w:color w:val="0000FF"/>
          <w:szCs w:val="20"/>
          <w:highlight w:val="yellow"/>
        </w:rPr>
        <w:t xml:space="preserve"> </w:t>
      </w:r>
      <w:r w:rsidR="007C66A5" w:rsidRPr="00F23EC1">
        <w:rPr>
          <w:rStyle w:val="AnswerGray"/>
          <w:rFonts w:eastAsia="Meiryo UI" w:cs="Arial" w:hint="eastAsia"/>
          <w:color w:val="0000FF"/>
          <w:highlight w:val="yellow"/>
        </w:rPr>
        <w:t xml:space="preserve">　</w:t>
      </w:r>
      <w:r w:rsidR="001078CF" w:rsidRPr="001078CF">
        <w:rPr>
          <w:rStyle w:val="AnswerGray"/>
          <w:rFonts w:eastAsia="Meiryo UI" w:cs="Arial"/>
          <w:color w:val="0000FF"/>
        </w:rPr>
        <w:t>transport input ssh</w:t>
      </w:r>
      <w:r w:rsidRPr="00FE2E43">
        <w:rPr>
          <w:rStyle w:val="AnswerGray"/>
          <w:rFonts w:eastAsia="Meiryo UI"/>
          <w:color w:val="0000FF"/>
          <w:szCs w:val="20"/>
          <w:highlight w:val="yellow"/>
        </w:rPr>
        <w:t xml:space="preserve">  </w:t>
      </w:r>
      <w:r w:rsidRPr="00716275">
        <w:rPr>
          <w:rStyle w:val="AnswerGray"/>
          <w:rFonts w:eastAsia="Meiryo UI" w:cs="Arial"/>
          <w:highlight w:val="yellow"/>
        </w:rPr>
        <w:t>]</w:t>
      </w:r>
    </w:p>
    <w:p w14:paraId="61DED62B" w14:textId="77777777" w:rsidR="004D7C8B" w:rsidRDefault="004D7C8B" w:rsidP="004D7C8B">
      <w:pPr>
        <w:pStyle w:val="aff1"/>
        <w:ind w:left="880"/>
        <w:rPr>
          <w:rFonts w:hint="eastAsia"/>
        </w:rPr>
      </w:pPr>
    </w:p>
    <w:p w14:paraId="7057582E" w14:textId="77777777" w:rsidR="004D7C8B" w:rsidRPr="004D7C8B" w:rsidRDefault="004D7C8B" w:rsidP="004D7C8B">
      <w:pPr>
        <w:pStyle w:val="Bulletlevel1"/>
        <w:numPr>
          <w:ilvl w:val="0"/>
          <w:numId w:val="0"/>
        </w:numPr>
        <w:ind w:left="1080"/>
        <w:rPr>
          <w:rFonts w:hint="eastAsia"/>
        </w:rPr>
      </w:pPr>
    </w:p>
    <w:p w14:paraId="6CE16C1D" w14:textId="0CBB0C9A" w:rsidR="007E5CE2" w:rsidRDefault="007E5CE2" w:rsidP="007E5CE2">
      <w:pPr>
        <w:pStyle w:val="3"/>
        <w:spacing w:before="120"/>
        <w:rPr>
          <w:rFonts w:eastAsia="Meiryo UI" w:cs="Arial"/>
        </w:rPr>
      </w:pPr>
      <w:r>
        <w:rPr>
          <w:rFonts w:eastAsia="Meiryo UI" w:cs="Arial" w:hint="eastAsia"/>
        </w:rPr>
        <w:t>設定確認</w:t>
      </w:r>
    </w:p>
    <w:p w14:paraId="1EFD9125" w14:textId="474229D4" w:rsidR="007E5CE2" w:rsidRPr="00C07B79" w:rsidRDefault="007E5CE2" w:rsidP="004D7C8B">
      <w:pPr>
        <w:pStyle w:val="Bulletlevel1"/>
        <w:numPr>
          <w:ilvl w:val="0"/>
          <w:numId w:val="0"/>
        </w:numPr>
        <w:ind w:left="720" w:hanging="360"/>
      </w:pPr>
    </w:p>
    <w:p w14:paraId="0D2DB2B7" w14:textId="2F8E2932" w:rsidR="00D91E88" w:rsidRDefault="007D65BB" w:rsidP="003176B4">
      <w:pPr>
        <w:pStyle w:val="Bulletlevel1"/>
        <w:rPr>
          <w:rFonts w:eastAsia="Meiryo UI" w:cs="Arial"/>
        </w:rPr>
      </w:pPr>
      <w:r>
        <w:rPr>
          <w:rFonts w:eastAsia="Meiryo UI" w:cs="Arial" w:hint="eastAsia"/>
        </w:rPr>
        <w:t>PC</w:t>
      </w:r>
      <w:r>
        <w:rPr>
          <w:rFonts w:eastAsia="Meiryo UI" w:cs="Arial" w:hint="eastAsia"/>
        </w:rPr>
        <w:t>の</w:t>
      </w:r>
      <w:r>
        <w:rPr>
          <w:rFonts w:eastAsia="Meiryo UI" w:cs="Arial" w:hint="eastAsia"/>
        </w:rPr>
        <w:t>Desktop</w:t>
      </w:r>
      <w:r>
        <w:rPr>
          <w:rFonts w:eastAsia="Meiryo UI" w:cs="Arial" w:hint="eastAsia"/>
        </w:rPr>
        <w:t>の</w:t>
      </w:r>
      <w:r>
        <w:rPr>
          <w:rFonts w:eastAsia="Meiryo UI" w:cs="Arial" w:hint="eastAsia"/>
        </w:rPr>
        <w:t>Comm</w:t>
      </w:r>
      <w:r w:rsidR="00D006A2">
        <w:rPr>
          <w:rFonts w:eastAsia="Meiryo UI" w:cs="Arial" w:hint="eastAsia"/>
        </w:rPr>
        <w:t>and</w:t>
      </w:r>
      <w:r w:rsidR="00D006A2">
        <w:rPr>
          <w:rFonts w:eastAsia="Meiryo UI" w:cs="Arial"/>
        </w:rPr>
        <w:t xml:space="preserve"> Prompt</w:t>
      </w:r>
      <w:r w:rsidR="00D006A2">
        <w:rPr>
          <w:rFonts w:eastAsia="Meiryo UI" w:cs="Arial" w:hint="eastAsia"/>
        </w:rPr>
        <w:t>から、</w:t>
      </w:r>
      <w:r w:rsidR="00D006A2">
        <w:rPr>
          <w:rFonts w:eastAsia="Meiryo UI" w:cs="Arial" w:hint="eastAsia"/>
        </w:rPr>
        <w:t>SW-1</w:t>
      </w:r>
      <w:r w:rsidR="00D006A2">
        <w:rPr>
          <w:rFonts w:eastAsia="Meiryo UI" w:cs="Arial" w:hint="eastAsia"/>
        </w:rPr>
        <w:t>、</w:t>
      </w:r>
      <w:r w:rsidR="00D272AD">
        <w:rPr>
          <w:rFonts w:eastAsia="Meiryo UI" w:cs="Arial" w:hint="eastAsia"/>
        </w:rPr>
        <w:t>RTR-A</w:t>
      </w:r>
      <w:r w:rsidR="00D272AD">
        <w:rPr>
          <w:rFonts w:eastAsia="Meiryo UI" w:cs="Arial" w:hint="eastAsia"/>
        </w:rPr>
        <w:t>、リモート</w:t>
      </w:r>
      <w:r w:rsidR="00D272AD">
        <w:rPr>
          <w:rFonts w:eastAsia="Meiryo UI" w:cs="Arial" w:hint="eastAsia"/>
        </w:rPr>
        <w:t>PC</w:t>
      </w:r>
      <w:r w:rsidR="00D272AD">
        <w:rPr>
          <w:rFonts w:eastAsia="Meiryo UI" w:cs="Arial" w:hint="eastAsia"/>
        </w:rPr>
        <w:t>に</w:t>
      </w:r>
      <w:r w:rsidR="00D272AD">
        <w:rPr>
          <w:rFonts w:eastAsia="Meiryo UI" w:cs="Arial" w:hint="eastAsia"/>
        </w:rPr>
        <w:t>p</w:t>
      </w:r>
      <w:r w:rsidR="00D272AD">
        <w:rPr>
          <w:rFonts w:eastAsia="Meiryo UI" w:cs="Arial"/>
        </w:rPr>
        <w:t>ing</w:t>
      </w:r>
      <w:r w:rsidR="00D272AD">
        <w:rPr>
          <w:rFonts w:eastAsia="Meiryo UI" w:cs="Arial" w:hint="eastAsia"/>
        </w:rPr>
        <w:t>で接続を確認します</w:t>
      </w:r>
      <w:r w:rsidR="00D272AD">
        <w:rPr>
          <w:rFonts w:eastAsia="Meiryo UI" w:cs="Arial"/>
        </w:rPr>
        <w:br/>
      </w:r>
      <w:r w:rsidR="00D272AD">
        <w:rPr>
          <w:rFonts w:eastAsia="Meiryo UI" w:cs="Arial" w:hint="eastAsia"/>
        </w:rPr>
        <w:t>SW-1(192.168.1.254)</w:t>
      </w:r>
      <w:r w:rsidR="005E1DA8">
        <w:rPr>
          <w:rFonts w:eastAsia="Meiryo UI" w:cs="Arial" w:hint="eastAsia"/>
        </w:rPr>
        <w:t xml:space="preserve">　</w:t>
      </w:r>
      <w:r w:rsidR="00076CC0">
        <w:rPr>
          <w:rFonts w:eastAsia="Meiryo UI" w:cs="Arial" w:hint="eastAsia"/>
        </w:rPr>
        <w:t>[</w:t>
      </w:r>
      <w:r w:rsidR="00076CC0">
        <w:rPr>
          <w:rFonts w:eastAsia="Meiryo UI" w:cs="Arial" w:hint="eastAsia"/>
        </w:rPr>
        <w:t xml:space="preserve">　接続できた　</w:t>
      </w:r>
      <w:r w:rsidR="00076CC0">
        <w:rPr>
          <w:rFonts w:eastAsia="Meiryo UI" w:cs="Arial" w:hint="eastAsia"/>
        </w:rPr>
        <w:t>]</w:t>
      </w:r>
      <w:r w:rsidR="00D272AD">
        <w:rPr>
          <w:rFonts w:eastAsia="Meiryo UI" w:cs="Arial"/>
        </w:rPr>
        <w:br/>
      </w:r>
      <w:r w:rsidR="00D272AD">
        <w:rPr>
          <w:rFonts w:eastAsia="Meiryo UI" w:cs="Arial" w:hint="eastAsia"/>
        </w:rPr>
        <w:t>RTR-A(192.168.1.1)</w:t>
      </w:r>
      <w:r w:rsidR="005E1DA8" w:rsidRPr="005E1DA8">
        <w:rPr>
          <w:rFonts w:eastAsia="Meiryo UI" w:cs="Arial" w:hint="eastAsia"/>
        </w:rPr>
        <w:t xml:space="preserve"> </w:t>
      </w:r>
      <w:r w:rsidR="005E1DA8">
        <w:rPr>
          <w:rFonts w:eastAsia="Meiryo UI" w:cs="Arial" w:hint="eastAsia"/>
        </w:rPr>
        <w:t xml:space="preserve">　</w:t>
      </w:r>
      <w:r w:rsidR="005E1DA8">
        <w:rPr>
          <w:rFonts w:eastAsia="Meiryo UI" w:cs="Arial" w:hint="eastAsia"/>
        </w:rPr>
        <w:t>[</w:t>
      </w:r>
      <w:r w:rsidR="005E1DA8">
        <w:rPr>
          <w:rFonts w:eastAsia="Meiryo UI" w:cs="Arial" w:hint="eastAsia"/>
        </w:rPr>
        <w:t xml:space="preserve">　接続できた　</w:t>
      </w:r>
      <w:r w:rsidR="005E1DA8">
        <w:rPr>
          <w:rFonts w:eastAsia="Meiryo UI" w:cs="Arial" w:hint="eastAsia"/>
        </w:rPr>
        <w:t>]</w:t>
      </w:r>
      <w:r w:rsidR="00D272AD">
        <w:rPr>
          <w:rFonts w:eastAsia="Meiryo UI" w:cs="Arial"/>
        </w:rPr>
        <w:br/>
      </w:r>
      <w:r w:rsidR="00D272AD">
        <w:rPr>
          <w:rFonts w:eastAsia="Meiryo UI" w:cs="Arial" w:hint="eastAsia"/>
        </w:rPr>
        <w:t>リモート</w:t>
      </w:r>
      <w:r w:rsidR="00D272AD">
        <w:rPr>
          <w:rFonts w:eastAsia="Meiryo UI" w:cs="Arial" w:hint="eastAsia"/>
        </w:rPr>
        <w:t>PC(192.168.</w:t>
      </w:r>
      <w:r w:rsidR="00076CC0">
        <w:rPr>
          <w:rFonts w:eastAsia="Meiryo UI" w:cs="Arial" w:hint="eastAsia"/>
        </w:rPr>
        <w:t>2.10</w:t>
      </w:r>
      <w:r w:rsidR="00D272AD">
        <w:rPr>
          <w:rFonts w:eastAsia="Meiryo UI" w:cs="Arial" w:hint="eastAsia"/>
        </w:rPr>
        <w:t>)</w:t>
      </w:r>
      <w:r w:rsidR="005E1DA8" w:rsidRPr="005E1DA8">
        <w:rPr>
          <w:rFonts w:eastAsia="Meiryo UI" w:cs="Arial" w:hint="eastAsia"/>
        </w:rPr>
        <w:t xml:space="preserve"> </w:t>
      </w:r>
      <w:r w:rsidR="005E1DA8">
        <w:rPr>
          <w:rFonts w:eastAsia="Meiryo UI" w:cs="Arial" w:hint="eastAsia"/>
        </w:rPr>
        <w:t xml:space="preserve">　</w:t>
      </w:r>
      <w:r w:rsidR="005E1DA8">
        <w:rPr>
          <w:rFonts w:eastAsia="Meiryo UI" w:cs="Arial" w:hint="eastAsia"/>
        </w:rPr>
        <w:t>[</w:t>
      </w:r>
      <w:r w:rsidR="005E1DA8">
        <w:rPr>
          <w:rFonts w:eastAsia="Meiryo UI" w:cs="Arial" w:hint="eastAsia"/>
        </w:rPr>
        <w:t xml:space="preserve">　接続できた　</w:t>
      </w:r>
      <w:r w:rsidR="005E1DA8">
        <w:rPr>
          <w:rFonts w:eastAsia="Meiryo UI" w:cs="Arial" w:hint="eastAsia"/>
        </w:rPr>
        <w:t>]</w:t>
      </w:r>
      <w:r w:rsidR="00D272AD">
        <w:rPr>
          <w:rFonts w:eastAsia="Meiryo UI" w:cs="Arial"/>
        </w:rPr>
        <w:br/>
      </w:r>
    </w:p>
    <w:p w14:paraId="372C2AA2" w14:textId="0AA0710B" w:rsidR="00A04428" w:rsidRDefault="002E160F" w:rsidP="002E160F">
      <w:pPr>
        <w:pStyle w:val="Bulletlevel1"/>
        <w:rPr>
          <w:rFonts w:eastAsia="Meiryo UI" w:cs="Arial"/>
        </w:rPr>
      </w:pPr>
      <w:r>
        <w:rPr>
          <w:rFonts w:eastAsia="Meiryo UI" w:cs="Arial" w:hint="eastAsia"/>
        </w:rPr>
        <w:t>リモート</w:t>
      </w:r>
      <w:r>
        <w:rPr>
          <w:rFonts w:eastAsia="Meiryo UI" w:cs="Arial" w:hint="eastAsia"/>
        </w:rPr>
        <w:t>PC</w:t>
      </w:r>
      <w:r>
        <w:rPr>
          <w:rFonts w:eastAsia="Meiryo UI" w:cs="Arial" w:hint="eastAsia"/>
        </w:rPr>
        <w:t>の</w:t>
      </w:r>
      <w:r>
        <w:rPr>
          <w:rFonts w:eastAsia="Meiryo UI" w:cs="Arial" w:hint="eastAsia"/>
        </w:rPr>
        <w:t>Desktop</w:t>
      </w:r>
      <w:r>
        <w:rPr>
          <w:rFonts w:eastAsia="Meiryo UI" w:cs="Arial" w:hint="eastAsia"/>
        </w:rPr>
        <w:t>の</w:t>
      </w:r>
      <w:r>
        <w:rPr>
          <w:rFonts w:eastAsia="Meiryo UI" w:cs="Arial" w:hint="eastAsia"/>
        </w:rPr>
        <w:t>Command</w:t>
      </w:r>
      <w:r>
        <w:rPr>
          <w:rFonts w:eastAsia="Meiryo UI" w:cs="Arial"/>
        </w:rPr>
        <w:t xml:space="preserve"> Prompt</w:t>
      </w:r>
      <w:r>
        <w:rPr>
          <w:rFonts w:eastAsia="Meiryo UI" w:cs="Arial" w:hint="eastAsia"/>
        </w:rPr>
        <w:t>から、</w:t>
      </w:r>
      <w:r>
        <w:rPr>
          <w:rFonts w:eastAsia="Meiryo UI" w:cs="Arial" w:hint="eastAsia"/>
        </w:rPr>
        <w:t>RTR-A</w:t>
      </w:r>
      <w:r>
        <w:rPr>
          <w:rFonts w:eastAsia="Meiryo UI" w:cs="Arial" w:hint="eastAsia"/>
        </w:rPr>
        <w:t>、</w:t>
      </w:r>
      <w:r>
        <w:rPr>
          <w:rFonts w:eastAsia="Meiryo UI" w:cs="Arial" w:hint="eastAsia"/>
        </w:rPr>
        <w:t>SW-1</w:t>
      </w:r>
      <w:r>
        <w:rPr>
          <w:rFonts w:eastAsia="Meiryo UI" w:cs="Arial" w:hint="eastAsia"/>
        </w:rPr>
        <w:t>、ラップトップに</w:t>
      </w:r>
      <w:r>
        <w:rPr>
          <w:rFonts w:eastAsia="Meiryo UI" w:cs="Arial" w:hint="eastAsia"/>
        </w:rPr>
        <w:t>p</w:t>
      </w:r>
      <w:r>
        <w:rPr>
          <w:rFonts w:eastAsia="Meiryo UI" w:cs="Arial"/>
        </w:rPr>
        <w:t>ing</w:t>
      </w:r>
      <w:r>
        <w:rPr>
          <w:rFonts w:eastAsia="Meiryo UI" w:cs="Arial" w:hint="eastAsia"/>
        </w:rPr>
        <w:t>で接続を確認します</w:t>
      </w:r>
      <w:r>
        <w:rPr>
          <w:rFonts w:eastAsia="Meiryo UI" w:cs="Arial"/>
        </w:rPr>
        <w:br/>
      </w:r>
      <w:r>
        <w:rPr>
          <w:rFonts w:eastAsia="Meiryo UI" w:cs="Arial" w:hint="eastAsia"/>
        </w:rPr>
        <w:t>RTR-A(192.168.</w:t>
      </w:r>
      <w:r w:rsidR="00951621">
        <w:rPr>
          <w:rFonts w:eastAsia="Meiryo UI" w:cs="Arial" w:hint="eastAsia"/>
        </w:rPr>
        <w:t>2</w:t>
      </w:r>
      <w:r>
        <w:rPr>
          <w:rFonts w:eastAsia="Meiryo UI" w:cs="Arial" w:hint="eastAsia"/>
        </w:rPr>
        <w:t>.1)</w:t>
      </w:r>
      <w:r w:rsidRPr="005E1DA8">
        <w:rPr>
          <w:rFonts w:eastAsia="Meiryo UI" w:cs="Arial" w:hint="eastAsia"/>
        </w:rPr>
        <w:t xml:space="preserve"> </w:t>
      </w:r>
      <w:r>
        <w:rPr>
          <w:rFonts w:eastAsia="Meiryo UI" w:cs="Arial" w:hint="eastAsia"/>
        </w:rPr>
        <w:t xml:space="preserve">　</w:t>
      </w:r>
      <w:r>
        <w:rPr>
          <w:rFonts w:eastAsia="Meiryo UI" w:cs="Arial" w:hint="eastAsia"/>
        </w:rPr>
        <w:t>[</w:t>
      </w:r>
      <w:r>
        <w:rPr>
          <w:rFonts w:eastAsia="Meiryo UI" w:cs="Arial" w:hint="eastAsia"/>
        </w:rPr>
        <w:t xml:space="preserve">　接続できた　</w:t>
      </w:r>
      <w:r>
        <w:rPr>
          <w:rFonts w:eastAsia="Meiryo UI" w:cs="Arial" w:hint="eastAsia"/>
        </w:rPr>
        <w:t>]</w:t>
      </w:r>
      <w:r>
        <w:rPr>
          <w:rFonts w:eastAsia="Meiryo UI" w:cs="Arial"/>
        </w:rPr>
        <w:br/>
      </w:r>
      <w:r w:rsidR="00557FF8">
        <w:rPr>
          <w:rFonts w:eastAsia="Meiryo UI" w:cs="Arial" w:hint="eastAsia"/>
        </w:rPr>
        <w:t>SW-1(192.168.1.254)</w:t>
      </w:r>
      <w:r w:rsidR="00557FF8">
        <w:rPr>
          <w:rFonts w:eastAsia="Meiryo UI" w:cs="Arial" w:hint="eastAsia"/>
        </w:rPr>
        <w:t xml:space="preserve">　</w:t>
      </w:r>
      <w:r w:rsidR="00557FF8">
        <w:rPr>
          <w:rFonts w:eastAsia="Meiryo UI" w:cs="Arial" w:hint="eastAsia"/>
        </w:rPr>
        <w:t>[</w:t>
      </w:r>
      <w:r w:rsidR="00557FF8">
        <w:rPr>
          <w:rFonts w:eastAsia="Meiryo UI" w:cs="Arial" w:hint="eastAsia"/>
        </w:rPr>
        <w:t xml:space="preserve">　接続できた　</w:t>
      </w:r>
      <w:r w:rsidR="00557FF8">
        <w:rPr>
          <w:rFonts w:eastAsia="Meiryo UI" w:cs="Arial" w:hint="eastAsia"/>
        </w:rPr>
        <w:t>]</w:t>
      </w:r>
      <w:r w:rsidR="00557FF8">
        <w:rPr>
          <w:rFonts w:eastAsia="Meiryo UI" w:cs="Arial"/>
        </w:rPr>
        <w:br/>
      </w:r>
      <w:r w:rsidR="00951621">
        <w:rPr>
          <w:rFonts w:eastAsia="Meiryo UI" w:cs="Arial" w:hint="eastAsia"/>
        </w:rPr>
        <w:t>ラップトップ</w:t>
      </w:r>
      <w:r>
        <w:rPr>
          <w:rFonts w:eastAsia="Meiryo UI" w:cs="Arial" w:hint="eastAsia"/>
        </w:rPr>
        <w:t>(192.168.</w:t>
      </w:r>
      <w:r w:rsidR="00951621">
        <w:rPr>
          <w:rFonts w:eastAsia="Meiryo UI" w:cs="Arial" w:hint="eastAsia"/>
        </w:rPr>
        <w:t>1</w:t>
      </w:r>
      <w:r>
        <w:rPr>
          <w:rFonts w:eastAsia="Meiryo UI" w:cs="Arial" w:hint="eastAsia"/>
        </w:rPr>
        <w:t>.10)</w:t>
      </w:r>
      <w:r w:rsidRPr="005E1DA8">
        <w:rPr>
          <w:rFonts w:eastAsia="Meiryo UI" w:cs="Arial" w:hint="eastAsia"/>
        </w:rPr>
        <w:t xml:space="preserve"> </w:t>
      </w:r>
      <w:r>
        <w:rPr>
          <w:rFonts w:eastAsia="Meiryo UI" w:cs="Arial" w:hint="eastAsia"/>
        </w:rPr>
        <w:t xml:space="preserve">　</w:t>
      </w:r>
      <w:r>
        <w:rPr>
          <w:rFonts w:eastAsia="Meiryo UI" w:cs="Arial" w:hint="eastAsia"/>
        </w:rPr>
        <w:t>[</w:t>
      </w:r>
      <w:r>
        <w:rPr>
          <w:rFonts w:eastAsia="Meiryo UI" w:cs="Arial" w:hint="eastAsia"/>
        </w:rPr>
        <w:t xml:space="preserve">　接続できた　</w:t>
      </w:r>
      <w:r>
        <w:rPr>
          <w:rFonts w:eastAsia="Meiryo UI" w:cs="Arial" w:hint="eastAsia"/>
        </w:rPr>
        <w:t>]</w:t>
      </w:r>
      <w:r>
        <w:rPr>
          <w:rFonts w:eastAsia="Meiryo UI" w:cs="Arial"/>
        </w:rPr>
        <w:br/>
      </w:r>
    </w:p>
    <w:p w14:paraId="1530A35C" w14:textId="41B30DE3" w:rsidR="002E160F" w:rsidRDefault="00B12992" w:rsidP="00C14227">
      <w:pPr>
        <w:pStyle w:val="Bulletlevel1"/>
        <w:numPr>
          <w:ilvl w:val="0"/>
          <w:numId w:val="0"/>
        </w:numPr>
        <w:ind w:left="720" w:hanging="360"/>
        <w:rPr>
          <w:rFonts w:eastAsia="Meiryo UI" w:cs="Arial"/>
        </w:rPr>
      </w:pPr>
      <w:r>
        <w:rPr>
          <w:rFonts w:eastAsia="Meiryo UI" w:cs="Arial"/>
          <w:noProof/>
        </w:rPr>
        <w:drawing>
          <wp:anchor distT="0" distB="0" distL="114300" distR="114300" simplePos="0" relativeHeight="251658240" behindDoc="0" locked="0" layoutInCell="1" allowOverlap="1" wp14:anchorId="6233E6EB" wp14:editId="5358DAFD">
            <wp:simplePos x="0" y="0"/>
            <wp:positionH relativeFrom="column">
              <wp:posOffset>5403850</wp:posOffset>
            </wp:positionH>
            <wp:positionV relativeFrom="paragraph">
              <wp:posOffset>44450</wp:posOffset>
            </wp:positionV>
            <wp:extent cx="854075" cy="962025"/>
            <wp:effectExtent l="0" t="0" r="3175" b="9525"/>
            <wp:wrapSquare wrapText="bothSides"/>
            <wp:docPr id="1" name="図 1" descr="アイ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アイコン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854075" cy="962025"/>
                    </a:xfrm>
                    <a:prstGeom prst="rect">
                      <a:avLst/>
                    </a:prstGeom>
                  </pic:spPr>
                </pic:pic>
              </a:graphicData>
            </a:graphic>
            <wp14:sizeRelH relativeFrom="margin">
              <wp14:pctWidth>0</wp14:pctWidth>
            </wp14:sizeRelH>
            <wp14:sizeRelV relativeFrom="margin">
              <wp14:pctHeight>0</wp14:pctHeight>
            </wp14:sizeRelV>
          </wp:anchor>
        </w:drawing>
      </w:r>
    </w:p>
    <w:p w14:paraId="04D7CB34" w14:textId="16C94AFD" w:rsidR="003176B4" w:rsidRPr="003176B4" w:rsidRDefault="007358E6" w:rsidP="003176B4">
      <w:pPr>
        <w:pStyle w:val="Bulletlevel1"/>
        <w:rPr>
          <w:rStyle w:val="AnswerGray"/>
          <w:rFonts w:eastAsia="Meiryo UI" w:cs="Arial"/>
          <w:b w:val="0"/>
          <w:shd w:val="clear" w:color="auto" w:fill="auto"/>
        </w:rPr>
      </w:pPr>
      <w:r>
        <w:rPr>
          <w:rFonts w:eastAsia="Meiryo UI" w:cs="Arial" w:hint="eastAsia"/>
        </w:rPr>
        <w:t>リモート</w:t>
      </w:r>
      <w:r>
        <w:rPr>
          <w:rFonts w:eastAsia="Meiryo UI" w:cs="Arial" w:hint="eastAsia"/>
        </w:rPr>
        <w:t>PC</w:t>
      </w:r>
      <w:r>
        <w:rPr>
          <w:rFonts w:eastAsia="Meiryo UI" w:cs="Arial" w:hint="eastAsia"/>
        </w:rPr>
        <w:t>の</w:t>
      </w:r>
      <w:r>
        <w:rPr>
          <w:rFonts w:eastAsia="Meiryo UI" w:cs="Arial" w:hint="eastAsia"/>
        </w:rPr>
        <w:t>Desktop</w:t>
      </w:r>
      <w:r>
        <w:rPr>
          <w:rFonts w:eastAsia="Meiryo UI" w:cs="Arial" w:hint="eastAsia"/>
        </w:rPr>
        <w:t>の</w:t>
      </w:r>
      <w:r w:rsidR="00C14227">
        <w:rPr>
          <w:rFonts w:eastAsia="Meiryo UI" w:cs="Arial" w:hint="eastAsia"/>
        </w:rPr>
        <w:t>Telnet/SSH</w:t>
      </w:r>
      <w:r w:rsidR="00C14227">
        <w:rPr>
          <w:rFonts w:eastAsia="Meiryo UI" w:cs="Arial"/>
        </w:rPr>
        <w:t xml:space="preserve"> Client</w:t>
      </w:r>
      <w:r w:rsidR="00F90ACB">
        <w:rPr>
          <w:rFonts w:eastAsia="Meiryo UI" w:cs="Arial" w:hint="eastAsia"/>
        </w:rPr>
        <w:t>で</w:t>
      </w:r>
      <w:r w:rsidR="005D47DB">
        <w:rPr>
          <w:rFonts w:eastAsia="Meiryo UI" w:cs="Arial" w:hint="eastAsia"/>
        </w:rPr>
        <w:t>Telnet</w:t>
      </w:r>
      <w:r w:rsidR="00B63F69">
        <w:rPr>
          <w:rFonts w:eastAsia="Meiryo UI" w:cs="Arial" w:hint="eastAsia"/>
        </w:rPr>
        <w:t>/</w:t>
      </w:r>
      <w:r w:rsidR="00B63F69">
        <w:rPr>
          <w:rFonts w:eastAsia="Meiryo UI" w:cs="Arial" w:hint="eastAsia"/>
        </w:rPr>
        <w:t>および</w:t>
      </w:r>
      <w:r w:rsidR="00B63F69">
        <w:rPr>
          <w:rFonts w:eastAsia="Meiryo UI" w:cs="Arial" w:hint="eastAsia"/>
        </w:rPr>
        <w:t>SSH</w:t>
      </w:r>
      <w:r w:rsidR="00B63F69">
        <w:rPr>
          <w:rFonts w:eastAsia="Meiryo UI" w:cs="Arial" w:hint="eastAsia"/>
        </w:rPr>
        <w:t>で、</w:t>
      </w:r>
      <w:r w:rsidR="00A22AF1">
        <w:rPr>
          <w:rFonts w:eastAsia="Meiryo UI" w:cs="Arial" w:hint="eastAsia"/>
        </w:rPr>
        <w:t>SW-1(192.168.1.254)</w:t>
      </w:r>
      <w:r w:rsidR="00A22AF1">
        <w:rPr>
          <w:rFonts w:eastAsia="Meiryo UI" w:cs="Arial" w:hint="eastAsia"/>
        </w:rPr>
        <w:t xml:space="preserve">に接続を試みます　</w:t>
      </w:r>
      <w:r w:rsidR="00C6127B">
        <w:rPr>
          <w:rFonts w:eastAsia="Meiryo UI" w:cs="Arial"/>
        </w:rPr>
        <w:br/>
      </w:r>
      <w:r w:rsidR="0063772C">
        <w:rPr>
          <w:rFonts w:eastAsia="Meiryo UI" w:cs="Arial" w:hint="eastAsia"/>
        </w:rPr>
        <w:t>Username</w:t>
      </w:r>
      <w:r w:rsidR="0063772C">
        <w:rPr>
          <w:rFonts w:eastAsia="Meiryo UI" w:cs="Arial" w:hint="eastAsia"/>
        </w:rPr>
        <w:t>は、</w:t>
      </w:r>
      <w:r w:rsidR="0063772C" w:rsidRPr="00B01DB0">
        <w:rPr>
          <w:rFonts w:eastAsia="Meiryo UI" w:cs="Arial"/>
          <w:b/>
        </w:rPr>
        <w:t>NETAdmin</w:t>
      </w:r>
      <w:r w:rsidR="00C6127B">
        <w:rPr>
          <w:rFonts w:eastAsia="Meiryo UI" w:cs="Arial" w:hint="eastAsia"/>
          <w:b/>
        </w:rPr>
        <w:t>、</w:t>
      </w:r>
      <w:r w:rsidR="00C6127B" w:rsidRPr="00C6127B">
        <w:rPr>
          <w:rFonts w:eastAsia="Meiryo UI" w:cs="Arial" w:hint="eastAsia"/>
          <w:bCs/>
        </w:rPr>
        <w:t>password</w:t>
      </w:r>
      <w:r w:rsidR="00C6127B" w:rsidRPr="00C6127B">
        <w:rPr>
          <w:rFonts w:eastAsia="Meiryo UI" w:cs="Arial" w:hint="eastAsia"/>
          <w:bCs/>
        </w:rPr>
        <w:t>は</w:t>
      </w:r>
      <w:r w:rsidR="00F32B5B">
        <w:rPr>
          <w:rFonts w:eastAsia="Meiryo UI" w:cs="Arial" w:hint="eastAsia"/>
          <w:bCs/>
        </w:rPr>
        <w:t>、</w:t>
      </w:r>
      <w:r w:rsidR="00F32B5B" w:rsidRPr="00F32B5B">
        <w:rPr>
          <w:rFonts w:eastAsia="Meiryo UI" w:cs="Arial"/>
          <w:b/>
        </w:rPr>
        <w:t>LogAdmin!9</w:t>
      </w:r>
      <w:r w:rsidR="00A22AF1">
        <w:rPr>
          <w:rFonts w:eastAsia="Meiryo UI" w:cs="Arial"/>
        </w:rPr>
        <w:br/>
      </w:r>
      <w:r w:rsidR="00A22AF1">
        <w:rPr>
          <w:rFonts w:eastAsia="Meiryo UI" w:cs="Arial" w:hint="eastAsia"/>
        </w:rPr>
        <w:t>Telnet</w:t>
      </w:r>
      <w:r w:rsidR="00A22AF1">
        <w:rPr>
          <w:rFonts w:eastAsia="Meiryo UI" w:cs="Arial" w:hint="eastAsia"/>
        </w:rPr>
        <w:t>→</w:t>
      </w:r>
      <w:r w:rsidR="0063772C">
        <w:rPr>
          <w:rFonts w:eastAsia="Meiryo UI" w:cs="Arial" w:hint="eastAsia"/>
        </w:rPr>
        <w:t xml:space="preserve">　</w:t>
      </w:r>
      <w:r w:rsidR="0063772C">
        <w:rPr>
          <w:rFonts w:eastAsia="Meiryo UI" w:cs="Arial" w:hint="eastAsia"/>
        </w:rPr>
        <w:t>[</w:t>
      </w:r>
      <w:r w:rsidR="0063772C">
        <w:rPr>
          <w:rFonts w:eastAsia="Meiryo UI" w:cs="Arial" w:hint="eastAsia"/>
        </w:rPr>
        <w:t xml:space="preserve">　接続できた　・　接続できない　</w:t>
      </w:r>
      <w:r w:rsidR="0063772C">
        <w:rPr>
          <w:rFonts w:eastAsia="Meiryo UI" w:cs="Arial" w:hint="eastAsia"/>
        </w:rPr>
        <w:t>]</w:t>
      </w:r>
      <w:r w:rsidR="0063772C">
        <w:rPr>
          <w:rFonts w:eastAsia="Meiryo UI" w:cs="Arial"/>
        </w:rPr>
        <w:br/>
      </w:r>
      <w:r w:rsidR="0063772C">
        <w:rPr>
          <w:rFonts w:eastAsia="Meiryo UI" w:cs="Arial" w:hint="eastAsia"/>
        </w:rPr>
        <w:t>SSH</w:t>
      </w:r>
      <w:r w:rsidR="0063772C">
        <w:rPr>
          <w:rFonts w:eastAsia="Meiryo UI" w:cs="Arial" w:hint="eastAsia"/>
        </w:rPr>
        <w:t xml:space="preserve">→　</w:t>
      </w:r>
      <w:r w:rsidR="0063772C">
        <w:rPr>
          <w:rFonts w:eastAsia="Meiryo UI" w:cs="Arial" w:hint="eastAsia"/>
        </w:rPr>
        <w:t>[</w:t>
      </w:r>
      <w:r w:rsidR="0063772C">
        <w:rPr>
          <w:rFonts w:eastAsia="Meiryo UI" w:cs="Arial" w:hint="eastAsia"/>
        </w:rPr>
        <w:t xml:space="preserve">　接続できた　・　接続できない　</w:t>
      </w:r>
      <w:r w:rsidR="0063772C">
        <w:rPr>
          <w:rFonts w:eastAsia="Meiryo UI" w:cs="Arial" w:hint="eastAsia"/>
        </w:rPr>
        <w:t>]</w:t>
      </w:r>
    </w:p>
    <w:p w14:paraId="422D6845" w14:textId="53E88957" w:rsidR="007E5CE2" w:rsidRPr="00D57F6B" w:rsidRDefault="00C40BA5" w:rsidP="00D57F6B">
      <w:pPr>
        <w:pStyle w:val="Bulletlevel1"/>
        <w:rPr>
          <w:rFonts w:eastAsia="Meiryo UI" w:cs="Arial"/>
        </w:rPr>
      </w:pPr>
      <w:r>
        <w:rPr>
          <w:rFonts w:eastAsia="Meiryo UI" w:cs="Arial" w:hint="eastAsia"/>
        </w:rPr>
        <w:t>SW-1</w:t>
      </w:r>
      <w:r>
        <w:rPr>
          <w:rFonts w:eastAsia="Meiryo UI" w:cs="Arial" w:hint="eastAsia"/>
        </w:rPr>
        <w:t>に接続後、特権モード（</w:t>
      </w:r>
      <w:r w:rsidR="004A0800">
        <w:rPr>
          <w:rFonts w:eastAsia="Meiryo UI" w:cs="Arial" w:hint="eastAsia"/>
        </w:rPr>
        <w:t>SW-1</w:t>
      </w:r>
      <w:r w:rsidR="004A0800">
        <w:rPr>
          <w:rFonts w:eastAsia="Meiryo UI" w:cs="Arial"/>
        </w:rPr>
        <w:t>#</w:t>
      </w:r>
      <w:r>
        <w:rPr>
          <w:rFonts w:eastAsia="Meiryo UI" w:cs="Arial" w:hint="eastAsia"/>
        </w:rPr>
        <w:t>）</w:t>
      </w:r>
      <w:r w:rsidR="004A0800">
        <w:rPr>
          <w:rFonts w:eastAsia="Meiryo UI" w:cs="Arial" w:hint="eastAsia"/>
        </w:rPr>
        <w:t>に移行後、</w:t>
      </w:r>
      <w:r w:rsidR="004A0800">
        <w:rPr>
          <w:rFonts w:eastAsia="Meiryo UI" w:cs="Arial" w:hint="eastAsia"/>
        </w:rPr>
        <w:t>RTR-A</w:t>
      </w:r>
      <w:r w:rsidR="00CF37FF">
        <w:rPr>
          <w:rFonts w:eastAsia="Meiryo UI" w:cs="Arial" w:hint="eastAsia"/>
        </w:rPr>
        <w:t>へ</w:t>
      </w:r>
      <w:r w:rsidR="00CF37FF">
        <w:rPr>
          <w:rFonts w:eastAsia="Meiryo UI" w:cs="Arial" w:hint="eastAsia"/>
        </w:rPr>
        <w:t>SSH</w:t>
      </w:r>
      <w:r w:rsidR="00CF37FF">
        <w:rPr>
          <w:rFonts w:eastAsia="Meiryo UI" w:cs="Arial" w:hint="eastAsia"/>
        </w:rPr>
        <w:t>で</w:t>
      </w:r>
      <w:r w:rsidR="00540AF0">
        <w:rPr>
          <w:rFonts w:eastAsia="Meiryo UI" w:cs="Arial" w:hint="eastAsia"/>
        </w:rPr>
        <w:t>接続を試み</w:t>
      </w:r>
      <w:r w:rsidR="00E85497">
        <w:rPr>
          <w:rFonts w:eastAsia="Meiryo UI" w:cs="Arial" w:hint="eastAsia"/>
        </w:rPr>
        <w:t>、わざと</w:t>
      </w:r>
      <w:r w:rsidR="00B43180">
        <w:rPr>
          <w:rFonts w:eastAsia="Meiryo UI" w:cs="Arial" w:hint="eastAsia"/>
        </w:rPr>
        <w:t>3</w:t>
      </w:r>
      <w:r w:rsidR="00B43180">
        <w:rPr>
          <w:rFonts w:eastAsia="Meiryo UI" w:cs="Arial" w:hint="eastAsia"/>
        </w:rPr>
        <w:t>回連続で</w:t>
      </w:r>
      <w:r w:rsidR="00E85497">
        <w:rPr>
          <w:rFonts w:eastAsia="Meiryo UI" w:cs="Arial" w:hint="eastAsia"/>
        </w:rPr>
        <w:t>接続に失敗し</w:t>
      </w:r>
      <w:r w:rsidR="00540AF0">
        <w:rPr>
          <w:rFonts w:eastAsia="Meiryo UI" w:cs="Arial" w:hint="eastAsia"/>
        </w:rPr>
        <w:t>ます</w:t>
      </w:r>
      <w:r w:rsidR="00540AF0">
        <w:rPr>
          <w:rFonts w:eastAsia="Meiryo UI" w:cs="Arial"/>
        </w:rPr>
        <w:br/>
      </w:r>
      <w:r w:rsidR="00540AF0">
        <w:rPr>
          <w:rFonts w:eastAsia="Meiryo UI" w:cs="Arial" w:hint="eastAsia"/>
        </w:rPr>
        <w:t>コマンド：</w:t>
      </w:r>
      <w:r w:rsidR="00540AF0">
        <w:rPr>
          <w:rFonts w:eastAsia="Meiryo UI" w:cs="Arial"/>
        </w:rPr>
        <w:t>SW-1</w:t>
      </w:r>
      <w:r w:rsidR="00F31DFC">
        <w:rPr>
          <w:rFonts w:eastAsia="Meiryo UI" w:cs="Arial"/>
        </w:rPr>
        <w:t>#</w:t>
      </w:r>
      <w:r w:rsidR="00910769">
        <w:rPr>
          <w:rFonts w:eastAsia="Meiryo UI" w:cs="Arial"/>
        </w:rPr>
        <w:t xml:space="preserve"> </w:t>
      </w:r>
      <w:r w:rsidR="00910769">
        <w:t>ssh -l NET</w:t>
      </w:r>
      <w:r w:rsidR="008850FA">
        <w:rPr>
          <w:rFonts w:hint="eastAsia"/>
        </w:rPr>
        <w:t>A</w:t>
      </w:r>
      <w:r w:rsidR="00910769">
        <w:t>dmin 192.168.1.1</w:t>
      </w:r>
      <w:r w:rsidR="00E85497">
        <w:t xml:space="preserve"> </w:t>
      </w:r>
      <w:r w:rsidR="00E85497">
        <w:br/>
      </w:r>
      <w:r w:rsidR="005D1A68">
        <w:rPr>
          <w:rFonts w:eastAsia="Meiryo UI" w:cs="Arial" w:hint="eastAsia"/>
        </w:rPr>
        <w:t>※パスワードを聞かれるの素早く</w:t>
      </w:r>
      <w:r w:rsidR="005D1A68">
        <w:rPr>
          <w:rFonts w:eastAsia="Meiryo UI" w:cs="Arial" w:hint="eastAsia"/>
        </w:rPr>
        <w:t>3</w:t>
      </w:r>
      <w:r w:rsidR="005D1A68">
        <w:rPr>
          <w:rFonts w:eastAsia="Meiryo UI" w:cs="Arial" w:hint="eastAsia"/>
        </w:rPr>
        <w:t>回</w:t>
      </w:r>
      <w:r w:rsidR="005D1A68">
        <w:rPr>
          <w:rFonts w:eastAsia="Meiryo UI" w:cs="Arial" w:hint="eastAsia"/>
        </w:rPr>
        <w:t>Enter</w:t>
      </w:r>
      <w:r w:rsidR="005D1A68">
        <w:rPr>
          <w:rFonts w:eastAsia="Meiryo UI" w:cs="Arial" w:hint="eastAsia"/>
        </w:rPr>
        <w:t>を押します</w:t>
      </w:r>
      <w:r w:rsidR="005D1A68">
        <w:rPr>
          <w:rFonts w:eastAsia="Meiryo UI" w:cs="Arial"/>
        </w:rPr>
        <w:br/>
      </w:r>
      <w:r w:rsidR="005D1A68">
        <w:rPr>
          <w:rFonts w:eastAsia="Meiryo UI" w:cs="Arial" w:hint="eastAsia"/>
        </w:rPr>
        <w:t>再度、コマンド：</w:t>
      </w:r>
      <w:r w:rsidR="005D1A68">
        <w:rPr>
          <w:rFonts w:eastAsia="Meiryo UI" w:cs="Arial"/>
        </w:rPr>
        <w:t xml:space="preserve">SW-1# </w:t>
      </w:r>
      <w:r w:rsidR="005D1A68">
        <w:t>ssh -l NET</w:t>
      </w:r>
      <w:r w:rsidR="008850FA">
        <w:rPr>
          <w:rFonts w:hint="eastAsia"/>
        </w:rPr>
        <w:t>A</w:t>
      </w:r>
      <w:r w:rsidR="005D1A68">
        <w:t>dmin 192.168.1.1</w:t>
      </w:r>
      <w:r w:rsidR="00794D8F">
        <w:rPr>
          <w:rFonts w:hint="eastAsia"/>
        </w:rPr>
        <w:t>を実施し、接続を試みます</w:t>
      </w:r>
      <w:r w:rsidR="005D1A68">
        <w:rPr>
          <w:rFonts w:eastAsia="Meiryo UI" w:cs="Arial"/>
        </w:rPr>
        <w:br/>
      </w:r>
      <w:r w:rsidR="00794D8F">
        <w:rPr>
          <w:rFonts w:eastAsia="Meiryo UI" w:cs="Arial" w:hint="eastAsia"/>
        </w:rPr>
        <w:t>[</w:t>
      </w:r>
      <w:r w:rsidR="00794D8F">
        <w:rPr>
          <w:rFonts w:eastAsia="Meiryo UI" w:cs="Arial" w:hint="eastAsia"/>
        </w:rPr>
        <w:t xml:space="preserve">　接続できた　・　接続できない　</w:t>
      </w:r>
      <w:r w:rsidR="00794D8F">
        <w:rPr>
          <w:rFonts w:eastAsia="Meiryo UI" w:cs="Arial" w:hint="eastAsia"/>
        </w:rPr>
        <w:t>]</w:t>
      </w:r>
      <w:r w:rsidR="005D1A68">
        <w:rPr>
          <w:rFonts w:eastAsia="Meiryo UI" w:cs="Arial"/>
        </w:rPr>
        <w:br/>
      </w:r>
      <w:r w:rsidR="00794D8F">
        <w:rPr>
          <w:rFonts w:eastAsia="Meiryo UI" w:cs="Arial"/>
        </w:rPr>
        <w:br/>
      </w:r>
      <w:r w:rsidR="00465DBD">
        <w:rPr>
          <w:rFonts w:eastAsia="Meiryo UI" w:cs="Arial" w:hint="eastAsia"/>
        </w:rPr>
        <w:t>45</w:t>
      </w:r>
      <w:r w:rsidR="00465DBD">
        <w:rPr>
          <w:rFonts w:eastAsia="Meiryo UI" w:cs="Arial" w:hint="eastAsia"/>
        </w:rPr>
        <w:t>秒程度待ってから、再度</w:t>
      </w:r>
      <w:r w:rsidR="00465DBD">
        <w:rPr>
          <w:rFonts w:eastAsia="Meiryo UI" w:cs="Arial" w:hint="eastAsia"/>
        </w:rPr>
        <w:t>SSH</w:t>
      </w:r>
      <w:r w:rsidR="00465DBD">
        <w:rPr>
          <w:rFonts w:eastAsia="Meiryo UI" w:cs="Arial" w:hint="eastAsia"/>
        </w:rPr>
        <w:t xml:space="preserve">で接続を試行します　</w:t>
      </w:r>
      <w:r w:rsidR="00465DBD">
        <w:rPr>
          <w:rFonts w:eastAsia="Meiryo UI" w:cs="Arial" w:hint="eastAsia"/>
        </w:rPr>
        <w:t>p</w:t>
      </w:r>
      <w:r w:rsidR="00465DBD">
        <w:rPr>
          <w:rFonts w:eastAsia="Meiryo UI" w:cs="Arial"/>
        </w:rPr>
        <w:t>assword</w:t>
      </w:r>
      <w:r w:rsidR="004572DD">
        <w:rPr>
          <w:rFonts w:eastAsia="Meiryo UI" w:cs="Arial" w:hint="eastAsia"/>
        </w:rPr>
        <w:t>は、</w:t>
      </w:r>
      <w:r w:rsidR="00F32B5B" w:rsidRPr="00F32B5B">
        <w:rPr>
          <w:rFonts w:eastAsia="Meiryo UI" w:cs="Arial"/>
          <w:b/>
        </w:rPr>
        <w:t>LogAdmin!9</w:t>
      </w:r>
      <w:r w:rsidR="00F32B5B">
        <w:rPr>
          <w:rFonts w:eastAsia="Meiryo UI" w:cs="Arial"/>
          <w:b/>
        </w:rPr>
        <w:br/>
      </w:r>
      <w:r w:rsidR="00F32B5B">
        <w:rPr>
          <w:rFonts w:eastAsia="Meiryo UI" w:cs="Arial" w:hint="eastAsia"/>
        </w:rPr>
        <w:t>[</w:t>
      </w:r>
      <w:r w:rsidR="00F32B5B">
        <w:rPr>
          <w:rFonts w:eastAsia="Meiryo UI" w:cs="Arial" w:hint="eastAsia"/>
        </w:rPr>
        <w:t xml:space="preserve">　接続できた　・　接続できない　</w:t>
      </w:r>
      <w:r w:rsidR="00F32B5B">
        <w:rPr>
          <w:rFonts w:eastAsia="Meiryo UI" w:cs="Arial" w:hint="eastAsia"/>
        </w:rPr>
        <w:t>]</w:t>
      </w:r>
      <w:r w:rsidR="00F32B5B">
        <w:rPr>
          <w:rFonts w:eastAsia="Meiryo UI" w:cs="Arial"/>
        </w:rPr>
        <w:br/>
      </w:r>
    </w:p>
    <w:p w14:paraId="3E88DFB8" w14:textId="1AE99E8E" w:rsidR="00D57F6B" w:rsidRDefault="00D57F6B">
      <w:pPr>
        <w:spacing w:before="0" w:after="0" w:line="240" w:lineRule="auto"/>
        <w:rPr>
          <w:rFonts w:eastAsia="Meiryo UI" w:cs="Arial"/>
        </w:rPr>
      </w:pPr>
      <w:r>
        <w:rPr>
          <w:noProof/>
        </w:rPr>
        <mc:AlternateContent>
          <mc:Choice Requires="wps">
            <w:drawing>
              <wp:anchor distT="0" distB="0" distL="114300" distR="114300" simplePos="0" relativeHeight="251660288" behindDoc="0" locked="0" layoutInCell="1" allowOverlap="1" wp14:anchorId="0191F7A6" wp14:editId="5F339D17">
                <wp:simplePos x="0" y="0"/>
                <wp:positionH relativeFrom="column">
                  <wp:posOffset>4286250</wp:posOffset>
                </wp:positionH>
                <wp:positionV relativeFrom="paragraph">
                  <wp:posOffset>9525</wp:posOffset>
                </wp:positionV>
                <wp:extent cx="828675" cy="42862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828675" cy="428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B71914" id="正方形/長方形 4" o:spid="_x0000_s1026" style="position:absolute;left:0;text-align:left;margin-left:337.5pt;margin-top:.75pt;width:65.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" filled="f" strokecolor="black [3213]" strokeweight="1pt"/>
            </w:pict>
          </mc:Fallback>
        </mc:AlternateContent>
      </w:r>
      <w:r>
        <w:rPr>
          <w:rFonts w:eastAsia="Meiryo UI" w:cs="Arial" w:hint="eastAsia"/>
          <w:u w:val="single"/>
        </w:rPr>
        <w:t>「</w:t>
      </w:r>
      <w:r>
        <w:rPr>
          <w:rFonts w:eastAsia="Meiryo UI" w:cs="Arial"/>
          <w:u w:val="single"/>
        </w:rPr>
        <w:t>Check Result</w:t>
      </w:r>
      <w:r>
        <w:rPr>
          <w:rFonts w:eastAsia="Meiryo UI" w:cs="Arial" w:hint="eastAsia"/>
          <w:u w:val="single"/>
        </w:rPr>
        <w:t xml:space="preserve">」で設定が完了していることを教員に確認してもらうこと。　</w:t>
      </w:r>
    </w:p>
    <w:p w14:paraId="71BD26CB" w14:textId="33AD5AE9" w:rsidR="00D57F6B" w:rsidRDefault="00D57F6B">
      <w:pPr>
        <w:spacing w:before="0" w:after="0" w:line="240" w:lineRule="auto"/>
        <w:rPr>
          <w:rFonts w:eastAsia="Meiryo UI" w:cs="Arial"/>
        </w:rPr>
      </w:pPr>
    </w:p>
    <w:p w14:paraId="5204D4FF" w14:textId="77777777" w:rsidR="00D57F6B" w:rsidRDefault="00D57F6B" w:rsidP="00D57F6B">
      <w:pPr>
        <w:rPr>
          <w:rFonts w:asciiTheme="majorEastAsia" w:eastAsiaTheme="majorEastAsia" w:hAnsiTheme="majorEastAsia"/>
          <w:szCs w:val="21"/>
        </w:rPr>
      </w:pPr>
      <w:r>
        <w:rPr>
          <w:rFonts w:hint="eastAsia"/>
          <w:sz w:val="20"/>
        </w:rPr>
        <w:lastRenderedPageBreak/>
        <w:t>■提出物</w:t>
      </w:r>
      <w:r>
        <w:rPr>
          <w:sz w:val="20"/>
        </w:rPr>
        <w:br/>
      </w:r>
      <w:r>
        <w:rPr>
          <mc:AlternateContent>
            <mc:Choice Requires="w16se">
              <w:rFonts w:asciiTheme="majorEastAsia" w:eastAsiaTheme="majorEastAsia" w:hAnsiTheme="majorEastAsia"/>
            </mc:Choice>
            <mc:Fallback>
              <w:rFonts w:ascii="Segoe UI Emoji" w:eastAsia="Segoe UI Emoji" w:hAnsi="Segoe UI Emoji" w:cs="Segoe UI Emoji"/>
            </mc:Fallback>
          </mc:AlternateContent>
          <w:szCs w:val="21"/>
          <w:u w:val="single"/>
        </w:rPr>
        <mc:AlternateContent>
          <mc:Choice Requires="w16se">
            <w16se:symEx w16se:font="Segoe UI Emoji" w16se:char="25A1"/>
          </mc:Choice>
          <mc:Fallback>
            <w:t>□</w:t>
          </mc:Fallback>
        </mc:AlternateContent>
      </w:r>
      <w:r>
        <w:rPr>
          <w:rFonts w:asciiTheme="majorEastAsia" w:eastAsiaTheme="majorEastAsia" w:hAnsiTheme="majorEastAsia" w:hint="eastAsia"/>
          <w:szCs w:val="21"/>
          <w:u w:val="single"/>
        </w:rPr>
        <w:t>全員</w:t>
      </w:r>
    </w:p>
    <w:p w14:paraId="1E6C270F" w14:textId="3EBFB06F" w:rsidR="00D57F6B" w:rsidRDefault="00D57F6B" w:rsidP="00D57F6B">
      <w:pPr>
        <w:rPr>
          <w:rFonts w:asciiTheme="majorEastAsia" w:eastAsiaTheme="majorEastAsia" w:hAnsiTheme="majorEastAsia"/>
          <w:szCs w:val="21"/>
        </w:rPr>
      </w:pPr>
      <w:r>
        <w:rPr>
          <w:rFonts w:asciiTheme="majorEastAsia" w:eastAsiaTheme="majorEastAsia" w:hAnsiTheme="majorEastAsia" w:hint="eastAsia"/>
          <w:szCs w:val="21"/>
        </w:rPr>
        <w:t>提出物：Packet Tracerのファイル(pka)</w:t>
      </w:r>
    </w:p>
    <w:p w14:paraId="36233DEC" w14:textId="77777777" w:rsidR="00D57F6B" w:rsidRDefault="00D57F6B" w:rsidP="00D57F6B">
      <w:pPr>
        <w:rPr>
          <w:rFonts w:asciiTheme="majorEastAsia" w:eastAsiaTheme="majorEastAsia" w:hAnsiTheme="majorEastAsia"/>
          <w:szCs w:val="21"/>
          <w:u w:val="single"/>
        </w:rPr>
      </w:pPr>
      <w:r>
        <w:rPr>
          <mc:AlternateContent>
            <mc:Choice Requires="w16se">
              <w:rFonts w:asciiTheme="majorEastAsia" w:eastAsiaTheme="majorEastAsia" w:hAnsiTheme="majorEastAsia"/>
            </mc:Choice>
            <mc:Fallback>
              <w:rFonts w:ascii="Segoe UI Emoji" w:eastAsia="Segoe UI Emoji" w:hAnsi="Segoe UI Emoji" w:cs="Segoe UI Emoji"/>
            </mc:Fallback>
          </mc:AlternateContent>
          <w:szCs w:val="21"/>
          <w:u w:val="single"/>
        </w:rPr>
        <mc:AlternateContent>
          <mc:Choice Requires="w16se">
            <w16se:symEx w16se:font="Segoe UI Emoji" w16se:char="25A1"/>
          </mc:Choice>
          <mc:Fallback>
            <w:t>□</w:t>
          </mc:Fallback>
        </mc:AlternateContent>
      </w:r>
      <w:r>
        <w:rPr>
          <w:rFonts w:asciiTheme="majorEastAsia" w:eastAsiaTheme="majorEastAsia" w:hAnsiTheme="majorEastAsia" w:hint="eastAsia"/>
          <w:szCs w:val="21"/>
          <w:u w:val="single"/>
        </w:rPr>
        <w:t>最後のチェックまで行かなかった人</w:t>
      </w:r>
    </w:p>
    <w:p w14:paraId="4CF291CB" w14:textId="5C42D501" w:rsidR="00B97EFE" w:rsidRDefault="00D57F6B" w:rsidP="00D57F6B">
      <w:pPr>
        <w:spacing w:before="0" w:after="0" w:line="240" w:lineRule="auto"/>
        <w:rPr>
          <w:rFonts w:eastAsia="Meiryo UI" w:cs="Arial"/>
        </w:rPr>
      </w:pPr>
      <w:r>
        <w:rPr>
          <w:rFonts w:asciiTheme="majorEastAsia" w:eastAsiaTheme="majorEastAsia" w:hAnsiTheme="majorEastAsia" w:hint="eastAsia"/>
          <w:szCs w:val="21"/>
        </w:rPr>
        <w:t>このWordファイル(docx)</w:t>
      </w:r>
    </w:p>
    <w:p w14:paraId="0FC716B8" w14:textId="77777777" w:rsidR="00CD5EDC" w:rsidRDefault="00CD5EDC" w:rsidP="00D57F6B">
      <w:pPr>
        <w:spacing w:before="0" w:after="0" w:line="240" w:lineRule="auto"/>
        <w:rPr>
          <w:rFonts w:eastAsia="Meiryo UI" w:cs="Arial"/>
          <w:sz w:val="20"/>
        </w:rPr>
      </w:pPr>
    </w:p>
    <w:p w14:paraId="54CFBB6F" w14:textId="77777777" w:rsidR="002A2CC2" w:rsidRPr="002A2CC2" w:rsidRDefault="002A2CC2" w:rsidP="002A2CC2">
      <w:pPr>
        <w:widowControl w:val="0"/>
        <w:spacing w:before="0" w:after="0" w:line="240" w:lineRule="auto"/>
        <w:jc w:val="both"/>
        <w:rPr>
          <w:rFonts w:ascii="Inconsolata" w:eastAsia="MyricaM M" w:hAnsi="Inconsolata"/>
          <w:kern w:val="2"/>
          <w:sz w:val="21"/>
        </w:rPr>
      </w:pPr>
      <w:r w:rsidRPr="002A2CC2">
        <w:rPr>
          <w:rFonts w:ascii="Inconsolata" w:eastAsia="MyricaM M" w:hAnsi="Inconsolata" w:hint="eastAsia"/>
          <w:kern w:val="2"/>
          <w:sz w:val="21"/>
        </w:rPr>
        <w:t>設定に必要なコマンド（ルータとスイッチ）</w:t>
      </w:r>
    </w:p>
    <w:p w14:paraId="405686BD" w14:textId="6D8927B7" w:rsidR="002A2CC2" w:rsidRPr="002A2CC2" w:rsidRDefault="002A2CC2" w:rsidP="002A2CC2">
      <w:pPr>
        <w:widowControl w:val="0"/>
        <w:numPr>
          <w:ilvl w:val="0"/>
          <w:numId w:val="15"/>
        </w:numPr>
        <w:spacing w:before="0" w:after="0" w:line="240" w:lineRule="auto"/>
        <w:jc w:val="both"/>
        <w:rPr>
          <w:rFonts w:ascii="Consolas" w:eastAsia="MyricaM M" w:hAnsi="Consolas" w:cs="Myrica P"/>
          <w:sz w:val="21"/>
          <w:szCs w:val="21"/>
        </w:rPr>
      </w:pPr>
      <w:r w:rsidRPr="002A2CC2">
        <w:rPr>
          <w:rFonts w:ascii="MyricaM M" w:eastAsia="MyricaM M" w:hAnsi="MyricaM M" w:cs="Myrica P" w:hint="eastAsia"/>
        </w:rPr>
        <w:t xml:space="preserve">ﾕｰｻﾞﾓｰﾄﾞから特権モードに　</w:t>
      </w:r>
      <w:r w:rsidRPr="002A2CC2">
        <w:rPr>
          <w:rFonts w:ascii="MyricaM M" w:eastAsia="MyricaM M" w:hAnsi="MyricaM M" w:cs="Myrica P" w:hint="eastAsia"/>
        </w:rPr>
        <w:tab/>
        <w:t xml:space="preserve">　　　　</w:t>
      </w:r>
      <w:r w:rsidRPr="002A2CC2">
        <w:rPr>
          <w:rFonts w:ascii="MyricaM M" w:eastAsia="MyricaM M" w:hAnsi="MyricaM M" w:cs="Myrica P"/>
        </w:rPr>
        <w:tab/>
      </w:r>
      <w:r w:rsidRPr="002A2CC2">
        <w:rPr>
          <w:rFonts w:ascii="Consolas" w:eastAsia="MyricaM M" w:hAnsi="Consolas" w:cs="Myrica P"/>
          <w:sz w:val="21"/>
          <w:szCs w:val="21"/>
        </w:rPr>
        <w:t>Router&gt;</w:t>
      </w:r>
      <w:r w:rsidR="00781753">
        <w:rPr>
          <w:rFonts w:ascii="Consolas" w:eastAsia="MyricaM M" w:hAnsi="Consolas" w:cs="Myrica P"/>
          <w:sz w:val="21"/>
          <w:szCs w:val="21"/>
        </w:rPr>
        <w:t xml:space="preserve"> </w:t>
      </w:r>
      <w:r w:rsidRPr="002A2CC2">
        <w:rPr>
          <w:rFonts w:ascii="Consolas" w:eastAsia="MyricaM M" w:hAnsi="Consolas" w:cs="Myrica P"/>
          <w:b/>
          <w:bCs/>
          <w:sz w:val="21"/>
          <w:szCs w:val="21"/>
        </w:rPr>
        <w:t>enable</w:t>
      </w:r>
      <w:r w:rsidRPr="002A2CC2">
        <w:rPr>
          <w:rFonts w:ascii="Consolas" w:eastAsia="MyricaM M" w:hAnsi="Consolas" w:cs="Myrica P"/>
          <w:sz w:val="21"/>
          <w:szCs w:val="21"/>
        </w:rPr>
        <w:t xml:space="preserve">  (en</w:t>
      </w:r>
      <w:r w:rsidRPr="002A2CC2">
        <w:rPr>
          <w:rFonts w:ascii="Consolas" w:eastAsia="MyricaM M" w:hAnsi="Consolas" w:cs="Myrica P"/>
          <w:sz w:val="21"/>
          <w:szCs w:val="21"/>
        </w:rPr>
        <w:t>に省略可</w:t>
      </w:r>
      <w:r w:rsidRPr="002A2CC2">
        <w:rPr>
          <w:rFonts w:ascii="Consolas" w:eastAsia="MyricaM M" w:hAnsi="Consolas" w:cs="Myrica P"/>
          <w:sz w:val="21"/>
          <w:szCs w:val="21"/>
        </w:rPr>
        <w:t>)</w:t>
      </w:r>
    </w:p>
    <w:p w14:paraId="527BCC56" w14:textId="01852FD8" w:rsidR="002A2CC2" w:rsidRPr="000606E8" w:rsidRDefault="002A2CC2" w:rsidP="002A2CC2">
      <w:pPr>
        <w:widowControl w:val="0"/>
        <w:numPr>
          <w:ilvl w:val="0"/>
          <w:numId w:val="15"/>
        </w:numPr>
        <w:spacing w:before="0" w:after="0" w:line="240" w:lineRule="auto"/>
        <w:jc w:val="both"/>
        <w:rPr>
          <w:rFonts w:ascii="Consolas" w:eastAsia="MyricaM M" w:hAnsi="Consolas" w:cs="Myrica P"/>
          <w:sz w:val="21"/>
          <w:szCs w:val="21"/>
        </w:rPr>
      </w:pPr>
      <w:r w:rsidRPr="002A2CC2">
        <w:rPr>
          <w:rFonts w:ascii="Consolas" w:eastAsia="MyricaM M" w:hAnsi="Consolas" w:cs="Myrica P"/>
          <w:sz w:val="21"/>
          <w:szCs w:val="21"/>
        </w:rPr>
        <w:t xml:space="preserve">特権モードからﾕｰｻﾞﾓｰﾄﾞに戻る　</w:t>
      </w: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r>
      <w:r w:rsidRPr="002A2CC2">
        <w:rPr>
          <w:rFonts w:ascii="Consolas" w:eastAsia="MyricaM M" w:hAnsi="Consolas" w:cs="Myrica P"/>
          <w:sz w:val="21"/>
          <w:szCs w:val="21"/>
        </w:rPr>
        <w:tab/>
        <w:t>Router#</w:t>
      </w:r>
      <w:r w:rsidR="00781753">
        <w:rPr>
          <w:rFonts w:ascii="Consolas" w:eastAsia="MyricaM M" w:hAnsi="Consolas" w:cs="Myrica P"/>
          <w:sz w:val="21"/>
          <w:szCs w:val="21"/>
        </w:rPr>
        <w:t xml:space="preserve"> </w:t>
      </w:r>
      <w:r w:rsidRPr="002A2CC2">
        <w:rPr>
          <w:rFonts w:ascii="Consolas" w:eastAsia="MyricaM M" w:hAnsi="Consolas" w:cs="Myrica P"/>
          <w:b/>
          <w:bCs/>
          <w:sz w:val="21"/>
          <w:szCs w:val="21"/>
        </w:rPr>
        <w:t>disable</w:t>
      </w:r>
    </w:p>
    <w:p w14:paraId="1F7C1033" w14:textId="77777777" w:rsidR="000606E8" w:rsidRPr="002A2CC2" w:rsidRDefault="000606E8" w:rsidP="000606E8">
      <w:pPr>
        <w:widowControl w:val="0"/>
        <w:spacing w:before="0" w:after="0" w:line="240" w:lineRule="auto"/>
        <w:ind w:left="420"/>
        <w:jc w:val="both"/>
        <w:rPr>
          <w:rFonts w:ascii="Consolas" w:eastAsia="MyricaM M" w:hAnsi="Consolas" w:cs="Myrica P" w:hint="eastAsia"/>
          <w:sz w:val="21"/>
          <w:szCs w:val="21"/>
        </w:rPr>
      </w:pPr>
    </w:p>
    <w:p w14:paraId="725AEA9D" w14:textId="77777777" w:rsidR="002A2CC2" w:rsidRPr="002A2CC2" w:rsidRDefault="002A2CC2" w:rsidP="002A2CC2">
      <w:pPr>
        <w:widowControl w:val="0"/>
        <w:numPr>
          <w:ilvl w:val="0"/>
          <w:numId w:val="15"/>
        </w:numPr>
        <w:spacing w:before="0" w:after="0" w:line="240" w:lineRule="auto"/>
        <w:jc w:val="both"/>
        <w:rPr>
          <w:rFonts w:ascii="Consolas" w:eastAsia="MyricaM M" w:hAnsi="Consolas" w:cs="Myrica P"/>
          <w:sz w:val="21"/>
          <w:szCs w:val="21"/>
        </w:rPr>
      </w:pPr>
      <w:r w:rsidRPr="002A2CC2">
        <w:rPr>
          <w:rFonts w:ascii="Consolas" w:eastAsia="MyricaM M" w:hAnsi="Consolas" w:cs="Myrica P"/>
          <w:sz w:val="21"/>
          <w:szCs w:val="21"/>
        </w:rPr>
        <w:t xml:space="preserve">特権モードからグローバル設定モードに　</w:t>
      </w:r>
      <w:r w:rsidRPr="002A2CC2">
        <w:rPr>
          <w:rFonts w:ascii="Consolas" w:eastAsia="MyricaM M" w:hAnsi="Consolas" w:cs="Myrica P"/>
          <w:sz w:val="21"/>
          <w:szCs w:val="21"/>
        </w:rPr>
        <w:tab/>
        <w:t>Router#</w:t>
      </w:r>
      <w:r w:rsidRPr="002A2CC2">
        <w:rPr>
          <w:rFonts w:ascii="Consolas" w:eastAsia="MyricaM M" w:hAnsi="Consolas" w:cs="Myrica P"/>
          <w:b/>
          <w:bCs/>
          <w:sz w:val="21"/>
          <w:szCs w:val="21"/>
        </w:rPr>
        <w:t>conf</w:t>
      </w:r>
      <w:r w:rsidRPr="002A2CC2">
        <w:rPr>
          <w:rFonts w:ascii="Consolas" w:eastAsia="MyricaM M" w:hAnsi="Consolas" w:cs="Myrica P"/>
          <w:sz w:val="21"/>
          <w:szCs w:val="21"/>
        </w:rPr>
        <w:t xml:space="preserve">igure </w:t>
      </w:r>
      <w:r w:rsidRPr="002A2CC2">
        <w:rPr>
          <w:rFonts w:ascii="Consolas" w:eastAsia="MyricaM M" w:hAnsi="Consolas" w:cs="Myrica P"/>
          <w:b/>
          <w:bCs/>
          <w:sz w:val="21"/>
          <w:szCs w:val="21"/>
        </w:rPr>
        <w:t>t</w:t>
      </w:r>
      <w:r w:rsidRPr="002A2CC2">
        <w:rPr>
          <w:rFonts w:ascii="Consolas" w:eastAsia="MyricaM M" w:hAnsi="Consolas" w:cs="Myrica P"/>
          <w:sz w:val="21"/>
          <w:szCs w:val="21"/>
        </w:rPr>
        <w:t>erminal (conf t</w:t>
      </w:r>
      <w:r w:rsidRPr="002A2CC2">
        <w:rPr>
          <w:rFonts w:ascii="Consolas" w:eastAsia="MyricaM M" w:hAnsi="Consolas" w:cs="Myrica P"/>
          <w:sz w:val="21"/>
          <w:szCs w:val="21"/>
        </w:rPr>
        <w:t>に省略可</w:t>
      </w:r>
      <w:r w:rsidRPr="002A2CC2">
        <w:rPr>
          <w:rFonts w:ascii="Consolas" w:eastAsia="MyricaM M" w:hAnsi="Consolas" w:cs="Myrica P"/>
          <w:sz w:val="21"/>
          <w:szCs w:val="21"/>
        </w:rPr>
        <w:t>)</w:t>
      </w:r>
    </w:p>
    <w:p w14:paraId="24E76E0A" w14:textId="0934267E" w:rsidR="002A2CC2" w:rsidRPr="002A2CC2" w:rsidRDefault="002A2CC2" w:rsidP="002A2CC2">
      <w:pPr>
        <w:widowControl w:val="0"/>
        <w:numPr>
          <w:ilvl w:val="0"/>
          <w:numId w:val="15"/>
        </w:numPr>
        <w:spacing w:before="0" w:after="0" w:line="240" w:lineRule="auto"/>
        <w:jc w:val="both"/>
        <w:rPr>
          <w:rFonts w:ascii="Consolas" w:eastAsia="MyricaM M" w:hAnsi="Consolas" w:cs="Myrica P"/>
          <w:sz w:val="21"/>
          <w:szCs w:val="21"/>
        </w:rPr>
      </w:pPr>
      <w:r w:rsidRPr="002A2CC2">
        <w:rPr>
          <w:rFonts w:ascii="Consolas" w:eastAsia="MyricaM M" w:hAnsi="Consolas" w:cs="Myrica P"/>
          <w:sz w:val="21"/>
          <w:szCs w:val="21"/>
        </w:rPr>
        <w:t xml:space="preserve">一つ上のモードに戻る　　　　　　　</w:t>
      </w:r>
      <w:r w:rsidRPr="002A2CC2">
        <w:rPr>
          <w:rFonts w:ascii="Consolas" w:eastAsia="MyricaM M" w:hAnsi="Consolas" w:cs="Myrica P" w:hint="eastAsia"/>
          <w:sz w:val="21"/>
          <w:szCs w:val="21"/>
        </w:rPr>
        <w:t xml:space="preserve"> </w:t>
      </w: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r>
      <w:r w:rsidR="005F284B">
        <w:rPr>
          <w:rFonts w:ascii="Consolas" w:eastAsia="MyricaM M" w:hAnsi="Consolas" w:cs="Myrica P"/>
          <w:sz w:val="21"/>
          <w:szCs w:val="21"/>
        </w:rPr>
        <w:tab/>
      </w:r>
      <w:r w:rsidRPr="002A2CC2">
        <w:rPr>
          <w:rFonts w:ascii="Consolas" w:eastAsia="MyricaM M" w:hAnsi="Consolas" w:cs="Myrica P"/>
          <w:sz w:val="21"/>
          <w:szCs w:val="21"/>
        </w:rPr>
        <w:t>Router(config)#</w:t>
      </w:r>
      <w:r w:rsidRPr="002A2CC2">
        <w:rPr>
          <w:rFonts w:ascii="Consolas" w:eastAsia="MyricaM M" w:hAnsi="Consolas" w:cs="Myrica P"/>
          <w:b/>
          <w:bCs/>
          <w:sz w:val="21"/>
          <w:szCs w:val="21"/>
        </w:rPr>
        <w:t>exit</w:t>
      </w:r>
    </w:p>
    <w:p w14:paraId="3244D86B" w14:textId="77777777" w:rsidR="000606E8" w:rsidRDefault="000606E8" w:rsidP="000606E8">
      <w:pPr>
        <w:widowControl w:val="0"/>
        <w:spacing w:before="0" w:after="0" w:line="240" w:lineRule="auto"/>
        <w:ind w:left="420"/>
        <w:jc w:val="both"/>
        <w:rPr>
          <w:rFonts w:ascii="Consolas" w:eastAsia="MyricaM M" w:hAnsi="Consolas" w:cs="Myrica P" w:hint="eastAsia"/>
          <w:sz w:val="21"/>
          <w:szCs w:val="21"/>
        </w:rPr>
      </w:pPr>
    </w:p>
    <w:p w14:paraId="5D7549C7" w14:textId="1CF9B296" w:rsidR="002A2CC2" w:rsidRPr="002A2CC2" w:rsidRDefault="002A2CC2" w:rsidP="002A2CC2">
      <w:pPr>
        <w:widowControl w:val="0"/>
        <w:numPr>
          <w:ilvl w:val="0"/>
          <w:numId w:val="15"/>
        </w:numPr>
        <w:spacing w:before="0" w:after="0" w:line="240" w:lineRule="auto"/>
        <w:jc w:val="both"/>
        <w:rPr>
          <w:rFonts w:ascii="Consolas" w:eastAsia="MyricaM M" w:hAnsi="Consolas" w:cs="Myrica P"/>
          <w:sz w:val="21"/>
          <w:szCs w:val="21"/>
        </w:rPr>
      </w:pPr>
      <w:r w:rsidRPr="002A2CC2">
        <w:rPr>
          <w:rFonts w:ascii="Consolas" w:eastAsia="MyricaM M" w:hAnsi="Consolas" w:cs="Myrica P"/>
          <w:sz w:val="21"/>
          <w:szCs w:val="21"/>
        </w:rPr>
        <w:t>ホスト名をつける</w:t>
      </w:r>
      <w:r w:rsidRPr="002A2CC2">
        <w:rPr>
          <w:rFonts w:ascii="Consolas" w:eastAsia="MyricaM M" w:hAnsi="Consolas" w:cs="Myrica P"/>
          <w:b/>
          <w:bCs/>
          <w:sz w:val="21"/>
          <w:szCs w:val="21"/>
        </w:rPr>
        <w:t xml:space="preserve">　　　　　　　　　</w:t>
      </w:r>
      <w:r w:rsidRPr="002A2CC2">
        <w:rPr>
          <w:rFonts w:ascii="Consolas" w:eastAsia="MyricaM M" w:hAnsi="Consolas" w:cs="Myrica P"/>
          <w:b/>
          <w:bCs/>
          <w:sz w:val="21"/>
          <w:szCs w:val="21"/>
        </w:rPr>
        <w:tab/>
      </w:r>
      <w:r w:rsidRPr="002A2CC2">
        <w:rPr>
          <w:rFonts w:ascii="Consolas" w:eastAsia="MyricaM M" w:hAnsi="Consolas" w:cs="Myrica P"/>
          <w:b/>
          <w:bCs/>
          <w:sz w:val="21"/>
          <w:szCs w:val="21"/>
        </w:rPr>
        <w:tab/>
      </w:r>
      <w:r w:rsidRPr="002A2CC2">
        <w:rPr>
          <w:rFonts w:ascii="Consolas" w:eastAsia="MyricaM M" w:hAnsi="Consolas" w:cs="Myrica P"/>
          <w:sz w:val="21"/>
          <w:szCs w:val="21"/>
        </w:rPr>
        <w:t xml:space="preserve">Router(config)# </w:t>
      </w:r>
      <w:r w:rsidRPr="002A2CC2">
        <w:rPr>
          <w:rFonts w:ascii="Consolas" w:eastAsia="MyricaM M" w:hAnsi="Consolas" w:cs="Myrica P"/>
          <w:b/>
          <w:bCs/>
          <w:sz w:val="21"/>
          <w:szCs w:val="21"/>
        </w:rPr>
        <w:t>hostname</w:t>
      </w:r>
      <w:r w:rsidRPr="002A2CC2">
        <w:rPr>
          <w:rFonts w:ascii="Consolas" w:eastAsia="MyricaM M" w:hAnsi="Consolas" w:cs="Myrica P"/>
          <w:sz w:val="21"/>
          <w:szCs w:val="21"/>
        </w:rPr>
        <w:t xml:space="preserve"> </w:t>
      </w:r>
      <w:r w:rsidRPr="002A2CC2">
        <w:rPr>
          <w:rFonts w:ascii="Consolas" w:eastAsia="MyricaM M" w:hAnsi="Consolas" w:cs="Myrica P"/>
          <w:i/>
          <w:iCs/>
          <w:sz w:val="21"/>
          <w:szCs w:val="21"/>
        </w:rPr>
        <w:t>ホスト名</w:t>
      </w:r>
    </w:p>
    <w:p w14:paraId="075B1696" w14:textId="77777777" w:rsidR="000606E8" w:rsidRDefault="000606E8" w:rsidP="000606E8">
      <w:pPr>
        <w:widowControl w:val="0"/>
        <w:spacing w:before="0" w:after="0" w:line="380" w:lineRule="exact"/>
        <w:ind w:left="420"/>
        <w:jc w:val="both"/>
        <w:rPr>
          <w:rFonts w:ascii="Consolas" w:eastAsia="MyricaM M" w:hAnsi="Consolas" w:cs="Myrica P" w:hint="eastAsia"/>
          <w:sz w:val="21"/>
          <w:szCs w:val="21"/>
        </w:rPr>
      </w:pPr>
    </w:p>
    <w:p w14:paraId="779C3074" w14:textId="745BF88C" w:rsidR="002A2CC2" w:rsidRPr="002A2CC2" w:rsidRDefault="002A2CC2" w:rsidP="002A2CC2">
      <w:pPr>
        <w:widowControl w:val="0"/>
        <w:numPr>
          <w:ilvl w:val="0"/>
          <w:numId w:val="15"/>
        </w:numPr>
        <w:spacing w:before="0" w:after="0" w:line="380" w:lineRule="exact"/>
        <w:jc w:val="both"/>
        <w:rPr>
          <w:rFonts w:ascii="Consolas" w:eastAsia="MyricaM M" w:hAnsi="Consolas" w:cs="Myrica P"/>
          <w:sz w:val="21"/>
          <w:szCs w:val="21"/>
        </w:rPr>
      </w:pPr>
      <w:r w:rsidRPr="002A2CC2">
        <w:rPr>
          <w:rFonts w:ascii="Consolas" w:eastAsia="MyricaM M" w:hAnsi="Consolas" w:cs="Myrica P"/>
          <w:sz w:val="21"/>
          <w:szCs w:val="21"/>
        </w:rPr>
        <w:t>特権モードのパスワードを設定する</w:t>
      </w:r>
      <w:r w:rsidRPr="002A2CC2">
        <w:rPr>
          <w:rFonts w:ascii="Consolas" w:eastAsia="MyricaM M" w:hAnsi="Consolas" w:cs="Myrica P"/>
          <w:sz w:val="21"/>
          <w:szCs w:val="21"/>
        </w:rPr>
        <w:tab/>
      </w: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t>Router (config)#</w:t>
      </w:r>
      <w:r w:rsidRPr="002A2CC2">
        <w:rPr>
          <w:rFonts w:ascii="Consolas" w:eastAsia="MyricaM M" w:hAnsi="Consolas" w:cs="Myrica P"/>
          <w:b/>
          <w:sz w:val="21"/>
          <w:szCs w:val="21"/>
        </w:rPr>
        <w:t xml:space="preserve">enable secret </w:t>
      </w:r>
      <w:r w:rsidRPr="002A2CC2">
        <w:rPr>
          <w:rFonts w:ascii="Consolas" w:eastAsia="MyricaM M" w:hAnsi="Consolas" w:cs="Myrica P"/>
          <w:i/>
          <w:sz w:val="21"/>
          <w:szCs w:val="21"/>
        </w:rPr>
        <w:t>パスワード</w:t>
      </w:r>
    </w:p>
    <w:p w14:paraId="6F9F0A55" w14:textId="77777777" w:rsidR="000606E8" w:rsidRDefault="000606E8" w:rsidP="000606E8">
      <w:pPr>
        <w:widowControl w:val="0"/>
        <w:spacing w:before="0" w:after="0" w:line="380" w:lineRule="exact"/>
        <w:ind w:left="420"/>
        <w:jc w:val="both"/>
        <w:rPr>
          <w:rFonts w:ascii="Consolas" w:eastAsia="MyricaM M" w:hAnsi="Consolas" w:cs="Myrica P" w:hint="eastAsia"/>
          <w:sz w:val="21"/>
          <w:szCs w:val="21"/>
        </w:rPr>
      </w:pPr>
    </w:p>
    <w:p w14:paraId="3DFBD830" w14:textId="6986B372" w:rsidR="002A2CC2" w:rsidRPr="002A2CC2" w:rsidRDefault="00F02E7D" w:rsidP="002A2CC2">
      <w:pPr>
        <w:widowControl w:val="0"/>
        <w:numPr>
          <w:ilvl w:val="0"/>
          <w:numId w:val="15"/>
        </w:numPr>
        <w:spacing w:before="0" w:after="0" w:line="380" w:lineRule="exact"/>
        <w:jc w:val="both"/>
        <w:rPr>
          <w:rFonts w:ascii="Consolas" w:eastAsia="MyricaM M" w:hAnsi="Consolas" w:cs="Myrica P"/>
          <w:sz w:val="21"/>
          <w:szCs w:val="21"/>
        </w:rPr>
      </w:pPr>
      <w:r>
        <w:rPr>
          <w:rFonts w:ascii="Consolas" w:eastAsia="MyricaM M" w:hAnsi="Consolas" w:cs="Myrica P" w:hint="eastAsia"/>
          <w:sz w:val="21"/>
          <w:szCs w:val="21"/>
        </w:rPr>
        <w:t>コンソール</w:t>
      </w:r>
      <w:r w:rsidR="002A2CC2" w:rsidRPr="002A2CC2">
        <w:rPr>
          <w:rFonts w:ascii="Consolas" w:eastAsia="MyricaM M" w:hAnsi="Consolas" w:cs="Myrica P"/>
          <w:sz w:val="21"/>
          <w:szCs w:val="21"/>
        </w:rPr>
        <w:t>のパスワードの設定</w:t>
      </w:r>
      <w:r w:rsidR="002A2CC2" w:rsidRPr="002A2CC2">
        <w:rPr>
          <w:rFonts w:ascii="Consolas" w:eastAsia="MyricaM M" w:hAnsi="Consolas" w:cs="Myrica P" w:hint="eastAsia"/>
          <w:sz w:val="21"/>
          <w:szCs w:val="21"/>
        </w:rPr>
        <w:t xml:space="preserve"> </w:t>
      </w:r>
      <w:r w:rsidR="002A2CC2" w:rsidRPr="002A2CC2">
        <w:rPr>
          <w:rFonts w:ascii="Consolas" w:eastAsia="MyricaM M" w:hAnsi="Consolas" w:cs="Myrica P"/>
          <w:sz w:val="21"/>
          <w:szCs w:val="21"/>
        </w:rPr>
        <w:t xml:space="preserve"> </w:t>
      </w:r>
      <w:r>
        <w:rPr>
          <w:rFonts w:ascii="Consolas" w:eastAsia="MyricaM M" w:hAnsi="Consolas" w:cs="Myrica P" w:hint="eastAsia"/>
          <w:sz w:val="21"/>
          <w:szCs w:val="21"/>
        </w:rPr>
        <w:t xml:space="preserve">   </w:t>
      </w:r>
      <w:r w:rsidR="002A2CC2" w:rsidRPr="002A2CC2">
        <w:rPr>
          <w:rFonts w:ascii="Consolas" w:eastAsia="MyricaM M" w:hAnsi="Consolas" w:cs="Myrica P"/>
          <w:sz w:val="21"/>
          <w:szCs w:val="21"/>
        </w:rPr>
        <w:tab/>
      </w:r>
      <w:r>
        <w:rPr>
          <w:rFonts w:ascii="Consolas" w:eastAsia="MyricaM M" w:hAnsi="Consolas" w:cs="Myrica P" w:hint="eastAsia"/>
          <w:sz w:val="21"/>
          <w:szCs w:val="21"/>
        </w:rPr>
        <w:t xml:space="preserve">      </w:t>
      </w:r>
      <w:r w:rsidR="002A2CC2" w:rsidRPr="002A2CC2">
        <w:rPr>
          <w:rFonts w:ascii="Consolas" w:eastAsia="MyricaM M" w:hAnsi="Consolas" w:cs="Myrica P"/>
          <w:sz w:val="21"/>
          <w:szCs w:val="21"/>
        </w:rPr>
        <w:t>Router(config)#</w:t>
      </w:r>
      <w:r w:rsidR="002A2CC2" w:rsidRPr="002A2CC2">
        <w:rPr>
          <w:rFonts w:ascii="Consolas" w:eastAsia="MyricaM M" w:hAnsi="Consolas" w:cs="Myrica P"/>
          <w:b/>
          <w:sz w:val="21"/>
          <w:szCs w:val="21"/>
        </w:rPr>
        <w:t xml:space="preserve">line </w:t>
      </w:r>
      <w:r>
        <w:rPr>
          <w:rFonts w:ascii="Consolas" w:eastAsia="MyricaM M" w:hAnsi="Consolas" w:cs="Myrica P"/>
          <w:b/>
          <w:sz w:val="21"/>
          <w:szCs w:val="21"/>
        </w:rPr>
        <w:t>cons 0</w:t>
      </w:r>
    </w:p>
    <w:p w14:paraId="01A181A2" w14:textId="0B63A817" w:rsidR="002A2CC2" w:rsidRPr="002A2CC2" w:rsidRDefault="002A2CC2" w:rsidP="002A2CC2">
      <w:pPr>
        <w:widowControl w:val="0"/>
        <w:spacing w:before="0" w:after="0" w:line="380" w:lineRule="exact"/>
        <w:rPr>
          <w:rFonts w:ascii="Consolas" w:eastAsia="MyricaM M" w:hAnsi="Consolas" w:cs="Myrica P"/>
          <w:sz w:val="21"/>
          <w:szCs w:val="21"/>
        </w:rPr>
      </w:pP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t>Router(config-line)#</w:t>
      </w:r>
      <w:r w:rsidRPr="002A2CC2">
        <w:rPr>
          <w:rFonts w:ascii="Consolas" w:eastAsia="MyricaM M" w:hAnsi="Consolas" w:cs="Myrica P"/>
          <w:b/>
          <w:sz w:val="21"/>
          <w:szCs w:val="21"/>
        </w:rPr>
        <w:t>password</w:t>
      </w:r>
      <w:r w:rsidRPr="002A2CC2">
        <w:rPr>
          <w:rFonts w:ascii="Consolas" w:eastAsia="MyricaM M" w:hAnsi="Consolas" w:cs="Myrica P"/>
          <w:sz w:val="21"/>
          <w:szCs w:val="21"/>
        </w:rPr>
        <w:t xml:space="preserve"> </w:t>
      </w:r>
      <w:r w:rsidRPr="002A2CC2">
        <w:rPr>
          <w:rFonts w:ascii="Consolas" w:eastAsia="MyricaM M" w:hAnsi="Consolas" w:cs="Myrica P"/>
          <w:i/>
          <w:sz w:val="21"/>
          <w:szCs w:val="21"/>
        </w:rPr>
        <w:t>パスワード</w:t>
      </w:r>
    </w:p>
    <w:p w14:paraId="367BF107" w14:textId="32BEC4A5" w:rsidR="002A2CC2" w:rsidRPr="00F02E7D" w:rsidRDefault="002A2CC2" w:rsidP="002A2CC2">
      <w:pPr>
        <w:widowControl w:val="0"/>
        <w:spacing w:before="0" w:after="0" w:line="380" w:lineRule="exact"/>
        <w:rPr>
          <w:rFonts w:ascii="Consolas" w:eastAsia="MyricaM M" w:hAnsi="Consolas" w:cs="Myrica P"/>
          <w:b/>
          <w:sz w:val="21"/>
          <w:szCs w:val="21"/>
        </w:rPr>
      </w:pPr>
      <w:r w:rsidRPr="002A2CC2">
        <w:rPr>
          <w:rFonts w:ascii="Consolas" w:eastAsia="MyricaM M" w:hAnsi="Consolas" w:cs="Myrica P"/>
          <w:sz w:val="21"/>
          <w:szCs w:val="21"/>
        </w:rPr>
        <w:t xml:space="preserve">　　　　　　　　　　　　　　　　　　</w:t>
      </w: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r>
      <w:r w:rsidRPr="002A2CC2">
        <w:rPr>
          <w:rFonts w:ascii="Consolas" w:eastAsia="MyricaM M" w:hAnsi="Consolas" w:cs="Myrica P"/>
          <w:sz w:val="21"/>
          <w:szCs w:val="21"/>
        </w:rPr>
        <w:tab/>
        <w:t>Router(config-line)#</w:t>
      </w:r>
      <w:r w:rsidRPr="002A2CC2">
        <w:rPr>
          <w:rFonts w:ascii="Consolas" w:eastAsia="MyricaM M" w:hAnsi="Consolas" w:cs="Myrica P"/>
          <w:b/>
          <w:sz w:val="21"/>
          <w:szCs w:val="21"/>
        </w:rPr>
        <w:t>login</w:t>
      </w:r>
    </w:p>
    <w:p w14:paraId="46A7BD9B" w14:textId="77777777" w:rsidR="000606E8" w:rsidRDefault="000606E8" w:rsidP="000606E8">
      <w:pPr>
        <w:widowControl w:val="0"/>
        <w:spacing w:before="0" w:after="0" w:line="380" w:lineRule="exact"/>
        <w:ind w:left="420"/>
        <w:jc w:val="both"/>
        <w:rPr>
          <w:rFonts w:ascii="MyricaM M" w:eastAsia="MyricaM M" w:hAnsi="MyricaM M" w:cs="Myrica P" w:hint="eastAsia"/>
          <w:sz w:val="20"/>
          <w:szCs w:val="20"/>
        </w:rPr>
      </w:pPr>
    </w:p>
    <w:p w14:paraId="5DC16CF2" w14:textId="435C4AA0" w:rsidR="0083262A" w:rsidRPr="00FF1426" w:rsidRDefault="0083262A" w:rsidP="0083262A">
      <w:pPr>
        <w:widowControl w:val="0"/>
        <w:numPr>
          <w:ilvl w:val="0"/>
          <w:numId w:val="15"/>
        </w:numPr>
        <w:spacing w:before="0" w:after="0" w:line="380" w:lineRule="exact"/>
        <w:jc w:val="both"/>
        <w:rPr>
          <w:rFonts w:ascii="MyricaM M" w:eastAsia="MyricaM M" w:hAnsi="MyricaM M" w:cs="Myrica P"/>
          <w:sz w:val="20"/>
          <w:szCs w:val="20"/>
        </w:rPr>
      </w:pPr>
      <w:r w:rsidRPr="00FF1426">
        <w:rPr>
          <w:rFonts w:ascii="MyricaM M" w:eastAsia="MyricaM M" w:hAnsi="MyricaM M" w:cs="Myrica P" w:hint="eastAsia"/>
          <w:sz w:val="20"/>
          <w:szCs w:val="20"/>
        </w:rPr>
        <w:t xml:space="preserve">設定画面のタイムアウト時間を設定　</w:t>
      </w:r>
      <w:r w:rsidRPr="00FF1426">
        <w:rPr>
          <w:rFonts w:ascii="MyricaM M" w:eastAsia="MyricaM M" w:hAnsi="MyricaM M" w:cs="Myrica P"/>
          <w:sz w:val="20"/>
          <w:szCs w:val="20"/>
        </w:rPr>
        <w:tab/>
      </w:r>
      <w:r w:rsidRPr="00FF1426">
        <w:rPr>
          <w:rFonts w:ascii="MyricaM M" w:eastAsia="MyricaM M" w:hAnsi="MyricaM M" w:cs="Myrica P" w:hint="eastAsia"/>
          <w:sz w:val="20"/>
          <w:szCs w:val="20"/>
        </w:rPr>
        <w:tab/>
        <w:t>Router(config-line)#</w:t>
      </w:r>
      <w:r w:rsidRPr="00FF1426">
        <w:rPr>
          <w:rFonts w:ascii="MyricaM M" w:eastAsia="MyricaM M" w:hAnsi="MyricaM M" w:cs="Myrica P"/>
          <w:b/>
          <w:sz w:val="20"/>
          <w:szCs w:val="20"/>
        </w:rPr>
        <w:t>exec-timeout</w:t>
      </w:r>
      <w:r w:rsidRPr="00FF1426">
        <w:rPr>
          <w:rFonts w:ascii="MyricaM M" w:eastAsia="MyricaM M" w:hAnsi="MyricaM M" w:cs="Myrica P" w:hint="eastAsia"/>
          <w:i/>
          <w:sz w:val="20"/>
          <w:szCs w:val="20"/>
        </w:rPr>
        <w:t xml:space="preserve">　分　秒</w:t>
      </w:r>
    </w:p>
    <w:p w14:paraId="49FFB4D4" w14:textId="77777777" w:rsidR="000606E8" w:rsidRPr="000606E8" w:rsidRDefault="000606E8" w:rsidP="000606E8">
      <w:pPr>
        <w:widowControl w:val="0"/>
        <w:spacing w:before="0" w:after="0" w:line="380" w:lineRule="exact"/>
        <w:ind w:left="420"/>
        <w:jc w:val="both"/>
        <w:rPr>
          <w:rFonts w:ascii="Consolas" w:eastAsia="Yu Mincho" w:hAnsi="Consolas" w:hint="eastAsia"/>
          <w:b/>
          <w:kern w:val="2"/>
          <w:sz w:val="21"/>
          <w:szCs w:val="21"/>
        </w:rPr>
      </w:pPr>
    </w:p>
    <w:p w14:paraId="2BAF1FB6" w14:textId="624D493E" w:rsidR="00130A01" w:rsidRPr="002A2CC2" w:rsidRDefault="0083262A" w:rsidP="00A9387C">
      <w:pPr>
        <w:widowControl w:val="0"/>
        <w:numPr>
          <w:ilvl w:val="0"/>
          <w:numId w:val="15"/>
        </w:numPr>
        <w:spacing w:before="0" w:after="0" w:line="380" w:lineRule="exact"/>
        <w:jc w:val="both"/>
        <w:rPr>
          <w:rFonts w:ascii="Consolas" w:eastAsia="Yu Mincho" w:hAnsi="Consolas"/>
          <w:b/>
          <w:kern w:val="2"/>
          <w:sz w:val="21"/>
          <w:szCs w:val="21"/>
        </w:rPr>
      </w:pPr>
      <w:r w:rsidRPr="00EE1E98">
        <w:rPr>
          <w:rFonts w:ascii="MyricaM M" w:eastAsia="MyricaM M" w:hAnsi="MyricaM M" w:cs="Myrica P" w:hint="eastAsia"/>
          <w:sz w:val="20"/>
          <w:szCs w:val="20"/>
        </w:rPr>
        <w:t xml:space="preserve">入力中のログ出力を抑制する　　　　</w:t>
      </w:r>
      <w:r w:rsidRPr="00EE1E98">
        <w:rPr>
          <w:rFonts w:ascii="MyricaM M" w:eastAsia="MyricaM M" w:hAnsi="MyricaM M" w:cs="Myrica P"/>
          <w:sz w:val="20"/>
          <w:szCs w:val="20"/>
        </w:rPr>
        <w:tab/>
      </w:r>
      <w:r w:rsidRPr="00EE1E98">
        <w:rPr>
          <w:rFonts w:ascii="MyricaM M" w:eastAsia="MyricaM M" w:hAnsi="MyricaM M" w:cs="Myrica P"/>
          <w:sz w:val="20"/>
          <w:szCs w:val="20"/>
        </w:rPr>
        <w:tab/>
      </w:r>
      <w:r w:rsidRPr="00EE1E98">
        <w:rPr>
          <w:rFonts w:ascii="MyricaM M" w:eastAsia="MyricaM M" w:hAnsi="MyricaM M" w:cs="Myrica P" w:hint="eastAsia"/>
          <w:sz w:val="20"/>
          <w:szCs w:val="20"/>
        </w:rPr>
        <w:t>Router(config-line)</w:t>
      </w:r>
      <w:r w:rsidRPr="00EE1E98">
        <w:rPr>
          <w:rFonts w:ascii="MyricaM M" w:eastAsia="MyricaM M" w:hAnsi="MyricaM M" w:cs="Myrica P"/>
          <w:b/>
          <w:sz w:val="20"/>
          <w:szCs w:val="20"/>
        </w:rPr>
        <w:t>logging</w:t>
      </w:r>
      <w:r w:rsidRPr="00EE1E98">
        <w:rPr>
          <w:rFonts w:ascii="MyricaM M" w:eastAsia="MyricaM M" w:hAnsi="MyricaM M" w:cs="Myrica P" w:hint="eastAsia"/>
          <w:b/>
          <w:sz w:val="20"/>
          <w:szCs w:val="20"/>
        </w:rPr>
        <w:t xml:space="preserve">　</w:t>
      </w:r>
      <w:r w:rsidRPr="00EE1E98">
        <w:rPr>
          <w:rFonts w:ascii="MyricaM M" w:eastAsia="MyricaM M" w:hAnsi="MyricaM M" w:cs="Myrica P"/>
          <w:b/>
          <w:sz w:val="20"/>
          <w:szCs w:val="20"/>
        </w:rPr>
        <w:t>synchronous</w:t>
      </w:r>
    </w:p>
    <w:p w14:paraId="189807BC" w14:textId="77777777" w:rsidR="000606E8" w:rsidRDefault="000606E8" w:rsidP="000606E8">
      <w:pPr>
        <w:widowControl w:val="0"/>
        <w:spacing w:before="0" w:after="0" w:line="380" w:lineRule="exact"/>
        <w:ind w:left="420"/>
        <w:jc w:val="both"/>
        <w:rPr>
          <w:rFonts w:ascii="Consolas" w:eastAsia="MyricaM M" w:hAnsi="Consolas" w:cs="Myrica P" w:hint="eastAsia"/>
          <w:sz w:val="21"/>
          <w:szCs w:val="21"/>
        </w:rPr>
      </w:pPr>
    </w:p>
    <w:p w14:paraId="4BDA6B07" w14:textId="7898CA5B" w:rsidR="002A2CC2" w:rsidRPr="007E2ACF" w:rsidRDefault="002A2CC2" w:rsidP="002A2CC2">
      <w:pPr>
        <w:widowControl w:val="0"/>
        <w:numPr>
          <w:ilvl w:val="0"/>
          <w:numId w:val="15"/>
        </w:numPr>
        <w:spacing w:before="0" w:after="0" w:line="380" w:lineRule="exact"/>
        <w:jc w:val="both"/>
        <w:rPr>
          <w:rFonts w:ascii="Consolas" w:eastAsia="MyricaM M" w:hAnsi="Consolas" w:cs="Myrica P"/>
          <w:sz w:val="21"/>
          <w:szCs w:val="21"/>
        </w:rPr>
      </w:pPr>
      <w:r w:rsidRPr="002A2CC2">
        <w:rPr>
          <w:rFonts w:ascii="Consolas" w:eastAsia="MyricaM M" w:hAnsi="Consolas" w:cs="Myrica P"/>
          <w:sz w:val="21"/>
          <w:szCs w:val="21"/>
        </w:rPr>
        <w:t>パスワードを暗号化する</w:t>
      </w:r>
      <w:r w:rsidRPr="002A2CC2">
        <w:rPr>
          <w:rFonts w:ascii="Consolas" w:eastAsia="MyricaM M" w:hAnsi="Consolas" w:cs="Myrica P"/>
          <w:sz w:val="21"/>
          <w:szCs w:val="21"/>
        </w:rPr>
        <w:t xml:space="preserve"> </w:t>
      </w:r>
      <w:r w:rsidRPr="002A2CC2">
        <w:rPr>
          <w:rFonts w:ascii="Consolas" w:eastAsia="MyricaM M" w:hAnsi="Consolas" w:cs="Myrica P"/>
          <w:sz w:val="21"/>
          <w:szCs w:val="21"/>
        </w:rPr>
        <w:t xml:space="preserve">　</w:t>
      </w:r>
      <w:r w:rsidRPr="002A2CC2">
        <w:rPr>
          <w:rFonts w:ascii="Consolas" w:eastAsia="MyricaM M" w:hAnsi="Consolas" w:cs="Myrica P" w:hint="eastAsia"/>
          <w:sz w:val="21"/>
          <w:szCs w:val="21"/>
        </w:rPr>
        <w:t xml:space="preserve">　　　　</w:t>
      </w:r>
      <w:r w:rsidRPr="002A2CC2">
        <w:rPr>
          <w:rFonts w:ascii="Consolas" w:eastAsia="MyricaM M" w:hAnsi="Consolas" w:cs="Myrica P" w:hint="eastAsia"/>
          <w:sz w:val="21"/>
          <w:szCs w:val="21"/>
        </w:rPr>
        <w:t xml:space="preserve"> </w:t>
      </w: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r>
      <w:r w:rsidR="003F74DA">
        <w:rPr>
          <w:rFonts w:ascii="Consolas" w:eastAsia="MyricaM M" w:hAnsi="Consolas" w:cs="Myrica P"/>
          <w:sz w:val="21"/>
          <w:szCs w:val="21"/>
        </w:rPr>
        <w:tab/>
      </w:r>
      <w:r w:rsidRPr="002A2CC2">
        <w:rPr>
          <w:rFonts w:ascii="Consolas" w:eastAsia="Yu Mincho" w:hAnsi="Consolas"/>
          <w:kern w:val="2"/>
          <w:sz w:val="21"/>
          <w:szCs w:val="21"/>
        </w:rPr>
        <w:t>Router</w:t>
      </w:r>
      <w:r w:rsidRPr="002A2CC2">
        <w:rPr>
          <w:rFonts w:ascii="Consolas" w:eastAsia="MyricaM M" w:hAnsi="Consolas" w:cs="Myrica P"/>
          <w:sz w:val="21"/>
          <w:szCs w:val="21"/>
        </w:rPr>
        <w:t xml:space="preserve">(config)# </w:t>
      </w:r>
      <w:r w:rsidRPr="002A2CC2">
        <w:rPr>
          <w:rFonts w:ascii="Consolas" w:eastAsia="MyricaM M" w:hAnsi="Consolas" w:cs="Myrica P"/>
          <w:b/>
          <w:sz w:val="21"/>
          <w:szCs w:val="21"/>
        </w:rPr>
        <w:t>service password-encryption</w:t>
      </w:r>
    </w:p>
    <w:p w14:paraId="5423CBDF" w14:textId="77777777" w:rsidR="000606E8" w:rsidRPr="000606E8" w:rsidRDefault="000606E8" w:rsidP="000606E8">
      <w:pPr>
        <w:pStyle w:val="aff1"/>
        <w:widowControl w:val="0"/>
        <w:spacing w:before="0" w:after="0" w:line="240" w:lineRule="auto"/>
        <w:ind w:leftChars="0" w:left="426"/>
        <w:rPr>
          <w:rFonts w:eastAsia="Meiryo UI" w:cs="Arial" w:hint="eastAsia"/>
          <w:sz w:val="21"/>
          <w:szCs w:val="21"/>
        </w:rPr>
      </w:pPr>
    </w:p>
    <w:p w14:paraId="7C3526F8" w14:textId="1B6D88BF" w:rsidR="007E2ACF" w:rsidRPr="007E2ACF" w:rsidRDefault="007E2ACF" w:rsidP="007E2ACF">
      <w:pPr>
        <w:pStyle w:val="aff1"/>
        <w:widowControl w:val="0"/>
        <w:numPr>
          <w:ilvl w:val="0"/>
          <w:numId w:val="15"/>
        </w:numPr>
        <w:spacing w:before="0" w:after="0" w:line="240" w:lineRule="auto"/>
        <w:ind w:leftChars="0" w:left="426" w:hanging="426"/>
        <w:rPr>
          <w:rFonts w:eastAsia="Meiryo UI" w:cs="Arial"/>
          <w:sz w:val="21"/>
          <w:szCs w:val="21"/>
        </w:rPr>
      </w:pPr>
      <w:r w:rsidRPr="007E2ACF">
        <w:rPr>
          <w:rFonts w:ascii="Consolas" w:eastAsia="MyricaM M" w:hAnsi="Consolas" w:cs="Myrica P" w:hint="eastAsia"/>
          <w:sz w:val="21"/>
          <w:szCs w:val="21"/>
        </w:rPr>
        <w:t>DNS</w:t>
      </w:r>
      <w:r w:rsidRPr="007E2ACF">
        <w:rPr>
          <w:rFonts w:ascii="Consolas" w:eastAsia="MyricaM M" w:hAnsi="Consolas" w:cs="Myrica P" w:hint="eastAsia"/>
          <w:sz w:val="21"/>
          <w:szCs w:val="21"/>
        </w:rPr>
        <w:t>検索を無効化する</w:t>
      </w:r>
      <w:r w:rsidRPr="00F63D8F">
        <w:rPr>
          <w:rFonts w:eastAsia="Meiryo UI" w:cs="Arial" w:hint="eastAsia"/>
        </w:rPr>
        <w:t xml:space="preserve">　　　　　　　</w:t>
      </w:r>
      <w:r w:rsidRPr="00F63D8F">
        <w:rPr>
          <w:rFonts w:eastAsia="Meiryo UI" w:cs="Arial" w:hint="eastAsia"/>
        </w:rPr>
        <w:t xml:space="preserve"> </w:t>
      </w:r>
      <w:r w:rsidRPr="00F63D8F">
        <w:rPr>
          <w:rFonts w:eastAsia="Meiryo UI" w:cs="Arial" w:hint="eastAsia"/>
        </w:rPr>
        <w:tab/>
      </w:r>
      <w:r>
        <w:rPr>
          <w:rFonts w:eastAsia="Meiryo UI" w:cs="Arial"/>
        </w:rPr>
        <w:tab/>
      </w:r>
      <w:r>
        <w:rPr>
          <w:rFonts w:eastAsia="Meiryo UI" w:cs="Arial"/>
        </w:rPr>
        <w:tab/>
      </w:r>
      <w:r w:rsidR="00A23194" w:rsidRPr="002A2CC2">
        <w:rPr>
          <w:rFonts w:ascii="Consolas" w:eastAsia="MyricaM M" w:hAnsi="Consolas" w:cs="Myrica P"/>
          <w:sz w:val="21"/>
          <w:szCs w:val="21"/>
        </w:rPr>
        <w:t>Router(config)</w:t>
      </w:r>
      <w:r w:rsidRPr="007E2ACF">
        <w:rPr>
          <w:rFonts w:eastAsia="Meiryo UI" w:cs="Arial" w:hint="eastAsia"/>
          <w:sz w:val="21"/>
          <w:szCs w:val="21"/>
        </w:rPr>
        <w:t xml:space="preserve"># </w:t>
      </w:r>
      <w:r w:rsidRPr="007E2ACF">
        <w:rPr>
          <w:rFonts w:eastAsia="Meiryo UI" w:cs="Arial" w:hint="eastAsia"/>
          <w:b/>
          <w:bCs/>
          <w:sz w:val="21"/>
          <w:szCs w:val="21"/>
        </w:rPr>
        <w:t>no ip domain-lookup</w:t>
      </w:r>
    </w:p>
    <w:p w14:paraId="4B2A5293" w14:textId="77777777" w:rsidR="000606E8" w:rsidRDefault="000606E8" w:rsidP="000606E8">
      <w:pPr>
        <w:widowControl w:val="0"/>
        <w:spacing w:before="0" w:after="0" w:line="240" w:lineRule="auto"/>
        <w:ind w:left="420"/>
        <w:jc w:val="both"/>
        <w:rPr>
          <w:rFonts w:ascii="Consolas" w:eastAsia="MyricaM M" w:hAnsi="Consolas" w:cs="Myrica P" w:hint="eastAsia"/>
          <w:sz w:val="21"/>
          <w:szCs w:val="21"/>
        </w:rPr>
      </w:pPr>
    </w:p>
    <w:p w14:paraId="1548C6A9" w14:textId="7C510499" w:rsidR="002A2CC2" w:rsidRPr="002A2CC2" w:rsidRDefault="002A2CC2" w:rsidP="002A2CC2">
      <w:pPr>
        <w:widowControl w:val="0"/>
        <w:numPr>
          <w:ilvl w:val="0"/>
          <w:numId w:val="15"/>
        </w:numPr>
        <w:spacing w:before="0" w:after="0" w:line="240" w:lineRule="auto"/>
        <w:jc w:val="both"/>
        <w:rPr>
          <w:rFonts w:ascii="Consolas" w:eastAsia="MyricaM M" w:hAnsi="Consolas" w:cs="Myrica P"/>
          <w:sz w:val="21"/>
          <w:szCs w:val="21"/>
        </w:rPr>
      </w:pPr>
      <w:r w:rsidRPr="002A2CC2">
        <w:rPr>
          <w:rFonts w:ascii="Consolas" w:eastAsia="MyricaM M" w:hAnsi="Consolas" w:cs="Myrica P"/>
          <w:sz w:val="21"/>
          <w:szCs w:val="21"/>
        </w:rPr>
        <w:t>インターフェイスの設定</w:t>
      </w:r>
      <w:r w:rsidRPr="002A2CC2">
        <w:rPr>
          <w:rFonts w:ascii="Consolas" w:eastAsia="MyricaM M" w:hAnsi="Consolas" w:cs="Myrica P"/>
          <w:sz w:val="21"/>
          <w:szCs w:val="21"/>
        </w:rPr>
        <w:t>(IPv4)</w:t>
      </w: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t xml:space="preserve">Router(config)#int </w:t>
      </w:r>
      <w:r w:rsidRPr="002A2CC2">
        <w:rPr>
          <w:rFonts w:ascii="Consolas" w:eastAsia="MyricaM M" w:hAnsi="Consolas" w:cs="Myrica P"/>
          <w:i/>
          <w:sz w:val="18"/>
          <w:szCs w:val="18"/>
        </w:rPr>
        <w:t>インターフェイス名</w:t>
      </w:r>
    </w:p>
    <w:p w14:paraId="23F9F014" w14:textId="77777777" w:rsidR="002A2CC2" w:rsidRPr="002A2CC2" w:rsidRDefault="002A2CC2" w:rsidP="002A2CC2">
      <w:pPr>
        <w:widowControl w:val="0"/>
        <w:spacing w:before="0" w:after="0" w:line="240" w:lineRule="auto"/>
        <w:ind w:left="5040"/>
        <w:rPr>
          <w:rFonts w:ascii="Consolas" w:eastAsia="MyricaM M" w:hAnsi="Consolas" w:cs="Myrica P"/>
          <w:iCs/>
          <w:sz w:val="18"/>
          <w:szCs w:val="18"/>
        </w:rPr>
      </w:pPr>
      <w:r w:rsidRPr="002A2CC2">
        <w:rPr>
          <w:rFonts w:ascii="Consolas" w:eastAsia="MyricaM M" w:hAnsi="Consolas" w:cs="Myrica P"/>
          <w:sz w:val="21"/>
          <w:szCs w:val="21"/>
        </w:rPr>
        <w:t>Router(config-if)#</w:t>
      </w:r>
      <w:r w:rsidRPr="002A2CC2">
        <w:rPr>
          <w:rFonts w:ascii="Consolas" w:eastAsia="MyricaM M" w:hAnsi="Consolas" w:cs="Myrica P"/>
          <w:b/>
          <w:bCs/>
          <w:sz w:val="20"/>
          <w:szCs w:val="20"/>
        </w:rPr>
        <w:t>ip address</w:t>
      </w:r>
      <w:r w:rsidRPr="002A2CC2">
        <w:rPr>
          <w:rFonts w:ascii="Consolas" w:eastAsia="MyricaM M" w:hAnsi="Consolas" w:cs="Myrica P"/>
          <w:sz w:val="20"/>
          <w:szCs w:val="20"/>
        </w:rPr>
        <w:t xml:space="preserve"> </w:t>
      </w:r>
      <w:r w:rsidRPr="002A2CC2">
        <w:rPr>
          <w:rFonts w:ascii="Consolas" w:eastAsia="MyricaM M" w:hAnsi="Consolas" w:cs="Myrica P"/>
          <w:i/>
          <w:sz w:val="18"/>
          <w:szCs w:val="18"/>
        </w:rPr>
        <w:t>IP</w:t>
      </w:r>
      <w:r w:rsidRPr="002A2CC2">
        <w:rPr>
          <w:rFonts w:ascii="Consolas" w:eastAsia="MyricaM M" w:hAnsi="Consolas" w:cs="Myrica P"/>
          <w:i/>
          <w:sz w:val="18"/>
          <w:szCs w:val="18"/>
        </w:rPr>
        <w:t>ｱﾄﾞﾚｽ</w:t>
      </w:r>
      <w:r w:rsidRPr="002A2CC2">
        <w:rPr>
          <w:rFonts w:ascii="Consolas" w:eastAsia="MyricaM M" w:hAnsi="Consolas" w:cs="Myrica P"/>
          <w:i/>
          <w:sz w:val="18"/>
          <w:szCs w:val="18"/>
        </w:rPr>
        <w:t xml:space="preserve"> </w:t>
      </w:r>
      <w:r w:rsidRPr="002A2CC2">
        <w:rPr>
          <w:rFonts w:ascii="Consolas" w:eastAsia="MyricaM M" w:hAnsi="Consolas" w:cs="Myrica P"/>
          <w:i/>
          <w:sz w:val="18"/>
          <w:szCs w:val="18"/>
        </w:rPr>
        <w:t>ｻﾌﾞﾈｯﾄﾏｽｸ</w:t>
      </w:r>
      <w:r w:rsidRPr="002A2CC2">
        <w:rPr>
          <w:rFonts w:ascii="Consolas" w:eastAsia="MyricaM M" w:hAnsi="Consolas" w:cs="Myrica P"/>
          <w:i/>
          <w:sz w:val="21"/>
          <w:szCs w:val="21"/>
        </w:rPr>
        <w:br/>
      </w:r>
      <w:r w:rsidRPr="002A2CC2">
        <w:rPr>
          <w:rFonts w:ascii="MS Mincho" w:hAnsi="MS Mincho" w:cs="MS Mincho" w:hint="eastAsia"/>
          <w:iCs/>
          <w:sz w:val="18"/>
          <w:szCs w:val="18"/>
        </w:rPr>
        <w:t>※</w:t>
      </w:r>
      <w:r w:rsidRPr="002A2CC2">
        <w:rPr>
          <w:rFonts w:ascii="Consolas" w:eastAsia="MyricaM M" w:hAnsi="Consolas" w:cs="Myrica P"/>
          <w:iCs/>
          <w:sz w:val="18"/>
          <w:szCs w:val="18"/>
        </w:rPr>
        <w:t>今回のサブネットマスクは</w:t>
      </w:r>
      <w:r w:rsidRPr="002A2CC2">
        <w:rPr>
          <w:rFonts w:ascii="Consolas" w:eastAsia="MyricaM M" w:hAnsi="Consolas" w:cs="Myrica P"/>
          <w:iCs/>
          <w:sz w:val="18"/>
          <w:szCs w:val="18"/>
        </w:rPr>
        <w:t>255.255.255.0</w:t>
      </w:r>
      <w:r w:rsidRPr="002A2CC2">
        <w:rPr>
          <w:rFonts w:ascii="Consolas" w:eastAsia="MyricaM M" w:hAnsi="Consolas" w:cs="Myrica P"/>
          <w:iCs/>
          <w:sz w:val="18"/>
          <w:szCs w:val="18"/>
        </w:rPr>
        <w:t>のみ</w:t>
      </w:r>
    </w:p>
    <w:p w14:paraId="467BE8F6" w14:textId="77777777" w:rsidR="002A2CC2" w:rsidRPr="002A2CC2" w:rsidRDefault="002A2CC2" w:rsidP="002A2CC2">
      <w:pPr>
        <w:widowControl w:val="0"/>
        <w:spacing w:before="0" w:after="0" w:line="240" w:lineRule="auto"/>
        <w:rPr>
          <w:rFonts w:ascii="Consolas" w:eastAsia="MyricaM M" w:hAnsi="Consolas" w:cs="Myrica P"/>
          <w:sz w:val="21"/>
          <w:szCs w:val="21"/>
        </w:rPr>
      </w:pPr>
      <w:r w:rsidRPr="002A2CC2">
        <w:rPr>
          <w:rFonts w:ascii="Consolas" w:eastAsia="MyricaM M" w:hAnsi="Consolas" w:cs="Myrica P"/>
          <w:sz w:val="21"/>
          <w:szCs w:val="21"/>
        </w:rPr>
        <w:t xml:space="preserve">　　　　　　　　　　　　　　　　　　　　</w:t>
      </w:r>
      <w:r w:rsidRPr="002A2CC2">
        <w:rPr>
          <w:rFonts w:ascii="Consolas" w:eastAsia="MyricaM M" w:hAnsi="Consolas" w:cs="Myrica P"/>
          <w:sz w:val="21"/>
          <w:szCs w:val="21"/>
        </w:rPr>
        <w:tab/>
        <w:t>Router(config-if)#</w:t>
      </w:r>
      <w:r w:rsidRPr="002A2CC2">
        <w:rPr>
          <w:rFonts w:ascii="Consolas" w:eastAsia="MyricaM M" w:hAnsi="Consolas" w:cs="Myrica P"/>
          <w:b/>
          <w:bCs/>
          <w:sz w:val="21"/>
          <w:szCs w:val="21"/>
        </w:rPr>
        <w:t>no shutdown</w:t>
      </w:r>
      <w:r w:rsidRPr="002A2CC2">
        <w:rPr>
          <w:rFonts w:ascii="Consolas" w:eastAsia="MyricaM M" w:hAnsi="Consolas" w:cs="Myrica P"/>
          <w:sz w:val="21"/>
          <w:szCs w:val="21"/>
        </w:rPr>
        <w:t>(</w:t>
      </w:r>
      <w:r w:rsidRPr="002A2CC2">
        <w:rPr>
          <w:rFonts w:ascii="Consolas" w:eastAsia="MyricaM M" w:hAnsi="Consolas" w:cs="Myrica P"/>
          <w:sz w:val="21"/>
          <w:szCs w:val="21"/>
        </w:rPr>
        <w:t>初回のみ実施</w:t>
      </w:r>
      <w:r w:rsidRPr="002A2CC2">
        <w:rPr>
          <w:rFonts w:ascii="Consolas" w:eastAsia="MyricaM M" w:hAnsi="Consolas" w:cs="Myrica P"/>
          <w:sz w:val="21"/>
          <w:szCs w:val="21"/>
        </w:rPr>
        <w:t>)</w:t>
      </w:r>
    </w:p>
    <w:p w14:paraId="1AA4F9F7" w14:textId="77777777" w:rsidR="002A2CC2" w:rsidRPr="002A2CC2" w:rsidRDefault="002A2CC2" w:rsidP="002A2CC2">
      <w:pPr>
        <w:widowControl w:val="0"/>
        <w:spacing w:before="0" w:after="0" w:line="240" w:lineRule="auto"/>
        <w:rPr>
          <w:rFonts w:ascii="Consolas" w:eastAsia="MyricaM M" w:hAnsi="Consolas" w:cs="Myrica P"/>
          <w:sz w:val="21"/>
          <w:szCs w:val="21"/>
        </w:rPr>
      </w:pPr>
      <w:r w:rsidRPr="002A2CC2">
        <w:rPr>
          <w:rFonts w:ascii="Consolas" w:eastAsia="MyricaM M" w:hAnsi="Consolas" w:cs="Myrica P"/>
          <w:sz w:val="21"/>
          <w:szCs w:val="21"/>
        </w:rPr>
        <w:t xml:space="preserve">　　　　　　インターフェイスの説明の記述</w:t>
      </w:r>
      <w:r w:rsidRPr="002A2CC2">
        <w:rPr>
          <w:rFonts w:ascii="Consolas" w:eastAsia="MyricaM M" w:hAnsi="Consolas" w:cs="Myrica P"/>
          <w:sz w:val="21"/>
          <w:szCs w:val="21"/>
        </w:rPr>
        <w:tab/>
        <w:t>Router(config-if)#</w:t>
      </w:r>
      <w:r w:rsidRPr="002A2CC2">
        <w:rPr>
          <w:rFonts w:ascii="Consolas" w:eastAsia="MyricaM M" w:hAnsi="Consolas" w:cs="Myrica P"/>
          <w:b/>
          <w:bCs/>
          <w:sz w:val="21"/>
          <w:szCs w:val="21"/>
        </w:rPr>
        <w:t xml:space="preserve">description </w:t>
      </w:r>
      <w:r w:rsidRPr="002A2CC2">
        <w:rPr>
          <w:rFonts w:ascii="Consolas" w:eastAsia="MyricaM M" w:hAnsi="Consolas" w:cs="Myrica P"/>
          <w:i/>
          <w:iCs/>
          <w:sz w:val="21"/>
          <w:szCs w:val="21"/>
        </w:rPr>
        <w:t>説明文</w:t>
      </w:r>
    </w:p>
    <w:p w14:paraId="132F4E7C" w14:textId="77777777" w:rsidR="000606E8" w:rsidRDefault="000606E8" w:rsidP="000606E8">
      <w:pPr>
        <w:widowControl w:val="0"/>
        <w:spacing w:before="0" w:after="0" w:line="380" w:lineRule="exact"/>
        <w:ind w:left="420"/>
        <w:jc w:val="both"/>
        <w:rPr>
          <w:rFonts w:ascii="Consolas" w:eastAsia="MyricaM M" w:hAnsi="Consolas" w:cs="Myrica P" w:hint="eastAsia"/>
          <w:sz w:val="21"/>
          <w:szCs w:val="21"/>
        </w:rPr>
      </w:pPr>
    </w:p>
    <w:p w14:paraId="46162EFA" w14:textId="72A731D3" w:rsidR="002A2CC2" w:rsidRPr="00D50923" w:rsidRDefault="002A2CC2" w:rsidP="002A2CC2">
      <w:pPr>
        <w:widowControl w:val="0"/>
        <w:numPr>
          <w:ilvl w:val="0"/>
          <w:numId w:val="15"/>
        </w:numPr>
        <w:spacing w:before="0" w:after="0" w:line="380" w:lineRule="exact"/>
        <w:jc w:val="both"/>
        <w:rPr>
          <w:rFonts w:ascii="Consolas" w:eastAsia="MyricaM M" w:hAnsi="Consolas" w:cs="Myrica P"/>
          <w:sz w:val="21"/>
          <w:szCs w:val="21"/>
        </w:rPr>
      </w:pPr>
      <w:r w:rsidRPr="002A2CC2">
        <w:rPr>
          <w:rFonts w:ascii="Consolas" w:eastAsia="MyricaM M" w:hAnsi="Consolas" w:cs="Myrica P" w:hint="eastAsia"/>
          <w:sz w:val="21"/>
          <w:szCs w:val="21"/>
        </w:rPr>
        <w:t>デフォルトルートの設定</w:t>
      </w:r>
      <w:r w:rsidR="004D1DC7">
        <w:rPr>
          <w:rFonts w:ascii="Consolas" w:eastAsia="MyricaM M" w:hAnsi="Consolas" w:cs="Myrica P" w:hint="eastAsia"/>
          <w:sz w:val="21"/>
          <w:szCs w:val="21"/>
        </w:rPr>
        <w:t>(</w:t>
      </w:r>
      <w:r w:rsidR="004D1DC7">
        <w:rPr>
          <w:rFonts w:ascii="Consolas" w:eastAsia="MyricaM M" w:hAnsi="Consolas" w:cs="Myrica P" w:hint="eastAsia"/>
          <w:sz w:val="21"/>
          <w:szCs w:val="21"/>
        </w:rPr>
        <w:t>ルータ</w:t>
      </w:r>
      <w:r w:rsidR="004D1DC7">
        <w:rPr>
          <w:rFonts w:ascii="Consolas" w:eastAsia="MyricaM M" w:hAnsi="Consolas" w:cs="Myrica P"/>
          <w:sz w:val="21"/>
          <w:szCs w:val="21"/>
        </w:rPr>
        <w:t>)</w:t>
      </w:r>
      <w:r w:rsidRPr="002A2CC2">
        <w:rPr>
          <w:rFonts w:ascii="Consolas" w:eastAsia="MyricaM M" w:hAnsi="Consolas" w:cs="Myrica P" w:hint="eastAsia"/>
          <w:sz w:val="21"/>
          <w:szCs w:val="21"/>
        </w:rPr>
        <w:t xml:space="preserve">　　　</w:t>
      </w:r>
      <w:r w:rsidRPr="002A2CC2">
        <w:rPr>
          <w:rFonts w:ascii="Consolas" w:eastAsia="MyricaM M" w:hAnsi="Consolas" w:cs="Myrica P"/>
          <w:sz w:val="21"/>
          <w:szCs w:val="21"/>
        </w:rPr>
        <w:tab/>
      </w:r>
      <w:r w:rsidRPr="002A2CC2">
        <w:rPr>
          <w:rFonts w:ascii="Consolas" w:eastAsia="Yu Mincho" w:hAnsi="Consolas"/>
          <w:kern w:val="2"/>
          <w:sz w:val="20"/>
        </w:rPr>
        <w:t xml:space="preserve">Router(config)# </w:t>
      </w:r>
      <w:r w:rsidRPr="002A2CC2">
        <w:rPr>
          <w:rFonts w:ascii="Consolas" w:eastAsia="Yu Mincho" w:hAnsi="Consolas" w:hint="eastAsia"/>
          <w:b/>
          <w:kern w:val="2"/>
          <w:sz w:val="20"/>
        </w:rPr>
        <w:t>i</w:t>
      </w:r>
      <w:r w:rsidRPr="002A2CC2">
        <w:rPr>
          <w:rFonts w:ascii="Consolas" w:eastAsia="Yu Mincho" w:hAnsi="Consolas"/>
          <w:b/>
          <w:kern w:val="2"/>
          <w:sz w:val="20"/>
        </w:rPr>
        <w:t xml:space="preserve">p route 0.0.0.0 0.0.0.0 </w:t>
      </w:r>
      <w:r w:rsidRPr="002A2CC2">
        <w:rPr>
          <w:rFonts w:ascii="Consolas" w:eastAsia="MyricaM M" w:hAnsi="Consolas" w:cs="Myrica P"/>
          <w:i/>
          <w:sz w:val="21"/>
          <w:szCs w:val="21"/>
        </w:rPr>
        <w:t>IP</w:t>
      </w:r>
      <w:r w:rsidRPr="002A2CC2">
        <w:rPr>
          <w:rFonts w:ascii="Consolas" w:eastAsia="MyricaM M" w:hAnsi="Consolas" w:cs="Myrica P"/>
          <w:i/>
          <w:sz w:val="21"/>
          <w:szCs w:val="21"/>
        </w:rPr>
        <w:t>ｱﾄﾞﾚｽ</w:t>
      </w:r>
    </w:p>
    <w:p w14:paraId="4C46A58E" w14:textId="77777777" w:rsidR="000606E8" w:rsidRDefault="000606E8" w:rsidP="000606E8">
      <w:pPr>
        <w:widowControl w:val="0"/>
        <w:spacing w:before="0" w:after="0" w:line="380" w:lineRule="exact"/>
        <w:ind w:left="420"/>
        <w:jc w:val="both"/>
        <w:rPr>
          <w:rFonts w:ascii="Consolas" w:eastAsia="MyricaM M" w:hAnsi="Consolas" w:cs="Myrica P" w:hint="eastAsia"/>
          <w:sz w:val="21"/>
          <w:szCs w:val="21"/>
        </w:rPr>
      </w:pPr>
    </w:p>
    <w:p w14:paraId="6508FB64" w14:textId="18E2B501" w:rsidR="004D1DC7" w:rsidRDefault="004D1DC7" w:rsidP="002A2CC2">
      <w:pPr>
        <w:widowControl w:val="0"/>
        <w:numPr>
          <w:ilvl w:val="0"/>
          <w:numId w:val="15"/>
        </w:numPr>
        <w:spacing w:before="0" w:after="0" w:line="380" w:lineRule="exact"/>
        <w:jc w:val="both"/>
        <w:rPr>
          <w:rFonts w:ascii="Consolas" w:eastAsia="MyricaM M" w:hAnsi="Consolas" w:cs="Myrica P"/>
          <w:sz w:val="21"/>
          <w:szCs w:val="21"/>
        </w:rPr>
      </w:pPr>
      <w:r>
        <w:rPr>
          <w:rFonts w:ascii="Consolas" w:eastAsia="MyricaM M" w:hAnsi="Consolas" w:cs="Myrica P" w:hint="eastAsia"/>
          <w:sz w:val="21"/>
          <w:szCs w:val="21"/>
        </w:rPr>
        <w:t>デフォルトゲートウェイの設定</w:t>
      </w:r>
      <w:r>
        <w:rPr>
          <w:rFonts w:ascii="Consolas" w:eastAsia="MyricaM M" w:hAnsi="Consolas" w:cs="Myrica P" w:hint="eastAsia"/>
          <w:sz w:val="21"/>
          <w:szCs w:val="21"/>
        </w:rPr>
        <w:t>(</w:t>
      </w:r>
      <w:r>
        <w:rPr>
          <w:rFonts w:ascii="Consolas" w:eastAsia="MyricaM M" w:hAnsi="Consolas" w:cs="Myrica P" w:hint="eastAsia"/>
          <w:sz w:val="21"/>
          <w:szCs w:val="21"/>
        </w:rPr>
        <w:t>スイッチ</w:t>
      </w:r>
      <w:r>
        <w:rPr>
          <w:rFonts w:ascii="Consolas" w:eastAsia="MyricaM M" w:hAnsi="Consolas" w:cs="Myrica P" w:hint="eastAsia"/>
          <w:sz w:val="21"/>
          <w:szCs w:val="21"/>
        </w:rPr>
        <w:t xml:space="preserve">) </w:t>
      </w:r>
      <w:r w:rsidRPr="000D27BB">
        <w:rPr>
          <w:rFonts w:ascii="Consolas" w:eastAsia="Yu Mincho" w:hAnsi="Consolas"/>
          <w:kern w:val="2"/>
        </w:rPr>
        <w:t>Switch(config)#</w:t>
      </w:r>
      <w:r>
        <w:rPr>
          <w:rFonts w:ascii="Consolas" w:eastAsia="Yu Mincho" w:hAnsi="Consolas"/>
          <w:kern w:val="2"/>
        </w:rPr>
        <w:t xml:space="preserve">ip default-gateway </w:t>
      </w:r>
      <w:r w:rsidRPr="002A2CC2">
        <w:rPr>
          <w:rFonts w:ascii="Consolas" w:eastAsia="MyricaM M" w:hAnsi="Consolas" w:cs="Myrica P"/>
          <w:i/>
          <w:sz w:val="21"/>
          <w:szCs w:val="21"/>
        </w:rPr>
        <w:t>IP</w:t>
      </w:r>
      <w:r w:rsidRPr="002A2CC2">
        <w:rPr>
          <w:rFonts w:ascii="Consolas" w:eastAsia="MyricaM M" w:hAnsi="Consolas" w:cs="Myrica P"/>
          <w:i/>
          <w:sz w:val="21"/>
          <w:szCs w:val="21"/>
        </w:rPr>
        <w:t>ｱﾄﾞﾚｽ</w:t>
      </w:r>
    </w:p>
    <w:p w14:paraId="2C53010C" w14:textId="075C06CC" w:rsidR="000606E8" w:rsidRDefault="000606E8">
      <w:pPr>
        <w:spacing w:before="0" w:after="0" w:line="240" w:lineRule="auto"/>
        <w:rPr>
          <w:rFonts w:ascii="Consolas" w:eastAsia="MyricaM M" w:hAnsi="Consolas" w:cs="Myrica P"/>
          <w:sz w:val="21"/>
          <w:szCs w:val="21"/>
        </w:rPr>
      </w:pPr>
      <w:r>
        <w:rPr>
          <w:rFonts w:ascii="Consolas" w:eastAsia="MyricaM M" w:hAnsi="Consolas" w:cs="Myrica P"/>
          <w:sz w:val="21"/>
          <w:szCs w:val="21"/>
        </w:rPr>
        <w:br w:type="page"/>
      </w:r>
    </w:p>
    <w:p w14:paraId="707D86FD" w14:textId="77777777" w:rsidR="000606E8" w:rsidRDefault="000606E8" w:rsidP="000606E8">
      <w:pPr>
        <w:widowControl w:val="0"/>
        <w:spacing w:before="0" w:after="0" w:line="380" w:lineRule="exact"/>
        <w:ind w:left="420"/>
        <w:jc w:val="both"/>
        <w:rPr>
          <w:rFonts w:ascii="Consolas" w:eastAsia="MyricaM M" w:hAnsi="Consolas" w:cs="Myrica P" w:hint="eastAsia"/>
          <w:sz w:val="21"/>
          <w:szCs w:val="21"/>
        </w:rPr>
      </w:pPr>
    </w:p>
    <w:p w14:paraId="410D9169" w14:textId="4D4A0949" w:rsidR="00D50923" w:rsidRPr="002A2CC2" w:rsidRDefault="008F4AF3" w:rsidP="002A2CC2">
      <w:pPr>
        <w:widowControl w:val="0"/>
        <w:numPr>
          <w:ilvl w:val="0"/>
          <w:numId w:val="15"/>
        </w:numPr>
        <w:spacing w:before="0" w:after="0" w:line="380" w:lineRule="exact"/>
        <w:jc w:val="both"/>
        <w:rPr>
          <w:rFonts w:ascii="Consolas" w:eastAsia="MyricaM M" w:hAnsi="Consolas" w:cs="Myrica P"/>
          <w:sz w:val="21"/>
          <w:szCs w:val="21"/>
        </w:rPr>
      </w:pPr>
      <w:r w:rsidRPr="008F4AF3">
        <w:rPr>
          <w:rFonts w:ascii="Consolas" w:eastAsia="MyricaM M" w:hAnsi="Consolas" w:cs="Myrica P" w:hint="eastAsia"/>
          <w:sz w:val="21"/>
          <w:szCs w:val="21"/>
        </w:rPr>
        <w:t>S</w:t>
      </w:r>
      <w:r w:rsidRPr="008F4AF3">
        <w:rPr>
          <w:rFonts w:ascii="Consolas" w:eastAsia="MyricaM M" w:hAnsi="Consolas" w:cs="Myrica P"/>
          <w:sz w:val="21"/>
          <w:szCs w:val="21"/>
        </w:rPr>
        <w:t>SH</w:t>
      </w:r>
      <w:r w:rsidRPr="008F4AF3">
        <w:rPr>
          <w:rFonts w:ascii="Consolas" w:eastAsia="MyricaM M" w:hAnsi="Consolas" w:cs="Myrica P" w:hint="eastAsia"/>
          <w:sz w:val="21"/>
          <w:szCs w:val="21"/>
        </w:rPr>
        <w:t>の</w:t>
      </w:r>
      <w:r w:rsidR="001F6843">
        <w:rPr>
          <w:rFonts w:ascii="Consolas" w:eastAsia="MyricaM M" w:hAnsi="Consolas" w:cs="Myrica P" w:hint="eastAsia"/>
          <w:sz w:val="21"/>
          <w:szCs w:val="21"/>
        </w:rPr>
        <w:t>設定</w:t>
      </w:r>
      <w:r w:rsidR="00ED6473">
        <w:rPr>
          <w:rFonts w:ascii="Consolas" w:eastAsia="MyricaM M" w:hAnsi="Consolas" w:cs="Myrica P" w:hint="eastAsia"/>
          <w:sz w:val="21"/>
          <w:szCs w:val="21"/>
        </w:rPr>
        <w:t>（</w:t>
      </w:r>
      <w:r w:rsidR="00ED6473">
        <w:rPr>
          <w:rFonts w:ascii="Consolas" w:eastAsia="MyricaM M" w:hAnsi="Consolas" w:cs="Myrica P" w:hint="eastAsia"/>
          <w:sz w:val="21"/>
          <w:szCs w:val="21"/>
        </w:rPr>
        <w:t>6</w:t>
      </w:r>
      <w:r w:rsidR="00ED6473">
        <w:rPr>
          <w:rFonts w:ascii="Consolas" w:eastAsia="MyricaM M" w:hAnsi="Consolas" w:cs="Myrica P" w:hint="eastAsia"/>
          <w:sz w:val="21"/>
          <w:szCs w:val="21"/>
        </w:rPr>
        <w:t>ステップ）</w:t>
      </w:r>
    </w:p>
    <w:p w14:paraId="5C46245F" w14:textId="0EA82C1E" w:rsidR="005B7843" w:rsidRPr="00192D85" w:rsidRDefault="005B7843" w:rsidP="00781753">
      <w:pPr>
        <w:pStyle w:val="Bulletlevel1"/>
        <w:numPr>
          <w:ilvl w:val="1"/>
          <w:numId w:val="16"/>
        </w:numPr>
        <w:spacing w:line="300" w:lineRule="exact"/>
        <w:rPr>
          <w:rFonts w:eastAsia="Meiryo UI" w:cs="Arial"/>
        </w:rPr>
      </w:pPr>
      <w:r>
        <w:rPr>
          <w:rFonts w:eastAsia="Meiryo UI" w:cs="Arial" w:hint="eastAsia"/>
        </w:rPr>
        <w:t>ホスト名を設定</w:t>
      </w:r>
      <w:r w:rsidR="001F6843">
        <w:rPr>
          <w:rFonts w:eastAsia="Meiryo UI" w:cs="Arial"/>
        </w:rPr>
        <w:tab/>
      </w:r>
      <w:r w:rsidR="001F6843">
        <w:rPr>
          <w:rFonts w:eastAsia="Meiryo UI" w:cs="Arial"/>
        </w:rPr>
        <w:tab/>
      </w:r>
      <w:r w:rsidR="001F6843">
        <w:rPr>
          <w:rFonts w:eastAsia="Meiryo UI" w:cs="Arial"/>
        </w:rPr>
        <w:tab/>
      </w:r>
      <w:r w:rsidR="001F6843">
        <w:rPr>
          <w:rFonts w:eastAsia="Meiryo UI" w:cs="Arial"/>
        </w:rPr>
        <w:tab/>
      </w:r>
      <w:r w:rsidRPr="000D27BB">
        <w:rPr>
          <w:rFonts w:ascii="Consolas" w:eastAsia="Yu Mincho" w:hAnsi="Consolas"/>
          <w:kern w:val="2"/>
        </w:rPr>
        <w:t>Switch(config)#</w:t>
      </w:r>
      <w:r w:rsidRPr="000D27BB">
        <w:rPr>
          <w:rFonts w:ascii="Consolas" w:eastAsia="Yu Mincho" w:hAnsi="Consolas" w:hint="eastAsia"/>
          <w:b/>
          <w:kern w:val="2"/>
        </w:rPr>
        <w:t xml:space="preserve">  h</w:t>
      </w:r>
      <w:r w:rsidRPr="000D27BB">
        <w:rPr>
          <w:rFonts w:ascii="Consolas" w:eastAsia="Yu Mincho" w:hAnsi="Consolas"/>
          <w:b/>
          <w:kern w:val="2"/>
        </w:rPr>
        <w:t xml:space="preserve">ostname </w:t>
      </w:r>
      <w:r w:rsidR="001F6843" w:rsidRPr="001F6843">
        <w:rPr>
          <w:rFonts w:ascii="Consolas" w:eastAsia="Yu Mincho" w:hAnsi="Consolas" w:hint="eastAsia"/>
          <w:b/>
          <w:i/>
          <w:iCs/>
          <w:kern w:val="2"/>
        </w:rPr>
        <w:t>ホスト名</w:t>
      </w:r>
      <w:r w:rsidRPr="000D27BB">
        <w:rPr>
          <w:rFonts w:ascii="Consolas" w:eastAsia="Yu Mincho" w:hAnsi="Consolas" w:hint="eastAsia"/>
          <w:b/>
          <w:kern w:val="2"/>
        </w:rPr>
        <w:t xml:space="preserve"> </w:t>
      </w:r>
    </w:p>
    <w:p w14:paraId="6669AD53" w14:textId="77777777" w:rsidR="00192D85" w:rsidRPr="00B01DB0" w:rsidRDefault="00192D85" w:rsidP="00192D85">
      <w:pPr>
        <w:pStyle w:val="Bulletlevel1"/>
        <w:numPr>
          <w:ilvl w:val="0"/>
          <w:numId w:val="0"/>
        </w:numPr>
        <w:spacing w:line="300" w:lineRule="exact"/>
        <w:ind w:left="840"/>
        <w:rPr>
          <w:rFonts w:eastAsia="Meiryo UI" w:cs="Arial" w:hint="eastAsia"/>
        </w:rPr>
      </w:pPr>
    </w:p>
    <w:p w14:paraId="09EE2C74" w14:textId="0BE22C36" w:rsidR="005B7843" w:rsidRPr="00192D85" w:rsidRDefault="005B7843" w:rsidP="00781753">
      <w:pPr>
        <w:pStyle w:val="Bulletlevel1"/>
        <w:numPr>
          <w:ilvl w:val="1"/>
          <w:numId w:val="16"/>
        </w:numPr>
        <w:spacing w:line="300" w:lineRule="exact"/>
        <w:rPr>
          <w:rFonts w:eastAsia="Meiryo UI" w:cs="Arial"/>
        </w:rPr>
      </w:pPr>
      <w:r w:rsidRPr="001F6843">
        <w:rPr>
          <w:rFonts w:eastAsia="Meiryo UI" w:cs="Arial"/>
        </w:rPr>
        <w:t>ドメイン名</w:t>
      </w:r>
      <w:r w:rsidR="001F6843">
        <w:rPr>
          <w:rFonts w:eastAsia="Meiryo UI" w:cs="Arial" w:hint="eastAsia"/>
        </w:rPr>
        <w:t>を設定</w:t>
      </w:r>
      <w:r w:rsidR="001F6843">
        <w:rPr>
          <w:rFonts w:eastAsia="Meiryo UI" w:cs="Arial"/>
        </w:rPr>
        <w:tab/>
      </w:r>
      <w:r w:rsidR="001F6843">
        <w:rPr>
          <w:rFonts w:eastAsia="Meiryo UI" w:cs="Arial"/>
        </w:rPr>
        <w:tab/>
      </w:r>
      <w:r w:rsidR="001F6843">
        <w:rPr>
          <w:rFonts w:eastAsia="Meiryo UI" w:cs="Arial"/>
        </w:rPr>
        <w:tab/>
      </w:r>
      <w:r w:rsidR="001F6843" w:rsidRPr="000D27BB">
        <w:rPr>
          <w:rFonts w:ascii="Consolas" w:eastAsia="Yu Mincho" w:hAnsi="Consolas"/>
          <w:kern w:val="2"/>
        </w:rPr>
        <w:t>Switch</w:t>
      </w:r>
      <w:r w:rsidR="001F6843" w:rsidRPr="001F6843">
        <w:rPr>
          <w:rFonts w:ascii="Consolas" w:eastAsia="Yu Mincho" w:hAnsi="Consolas"/>
          <w:kern w:val="2"/>
        </w:rPr>
        <w:t xml:space="preserve"> </w:t>
      </w:r>
      <w:r w:rsidRPr="001F6843">
        <w:rPr>
          <w:rFonts w:ascii="Consolas" w:eastAsia="Yu Mincho" w:hAnsi="Consolas"/>
          <w:kern w:val="2"/>
        </w:rPr>
        <w:t>(config)#</w:t>
      </w:r>
      <w:r w:rsidRPr="001F6843">
        <w:rPr>
          <w:rFonts w:ascii="Consolas" w:eastAsia="Yu Mincho" w:hAnsi="Consolas" w:hint="eastAsia"/>
          <w:b/>
          <w:kern w:val="2"/>
        </w:rPr>
        <w:t xml:space="preserve"> </w:t>
      </w:r>
      <w:r w:rsidRPr="001F6843">
        <w:rPr>
          <w:rFonts w:ascii="Consolas" w:eastAsia="Yu Mincho" w:hAnsi="Consolas"/>
          <w:b/>
          <w:kern w:val="2"/>
        </w:rPr>
        <w:t xml:space="preserve"> ip domain-name </w:t>
      </w:r>
      <w:r w:rsidR="001F6843" w:rsidRPr="001F6843">
        <w:rPr>
          <w:rFonts w:ascii="Consolas" w:eastAsia="Yu Mincho" w:hAnsi="Consolas" w:hint="eastAsia"/>
          <w:b/>
          <w:i/>
          <w:iCs/>
          <w:kern w:val="2"/>
        </w:rPr>
        <w:t>ドメイン名</w:t>
      </w:r>
      <w:r w:rsidRPr="001F6843">
        <w:rPr>
          <w:rFonts w:ascii="Consolas" w:eastAsia="Yu Mincho" w:hAnsi="Consolas"/>
          <w:b/>
          <w:kern w:val="2"/>
        </w:rPr>
        <w:t xml:space="preserve"> </w:t>
      </w:r>
    </w:p>
    <w:p w14:paraId="3EACD843" w14:textId="77777777" w:rsidR="00192D85" w:rsidRPr="001F6843" w:rsidRDefault="00192D85" w:rsidP="00192D85">
      <w:pPr>
        <w:pStyle w:val="Bulletlevel1"/>
        <w:numPr>
          <w:ilvl w:val="0"/>
          <w:numId w:val="0"/>
        </w:numPr>
        <w:spacing w:line="300" w:lineRule="exact"/>
        <w:ind w:left="840"/>
        <w:rPr>
          <w:rFonts w:eastAsia="Meiryo UI" w:cs="Arial" w:hint="eastAsia"/>
        </w:rPr>
      </w:pPr>
    </w:p>
    <w:p w14:paraId="112C0CC0" w14:textId="72DFE39B" w:rsidR="005B7843" w:rsidRPr="00192D85" w:rsidRDefault="005B7843" w:rsidP="00781753">
      <w:pPr>
        <w:pStyle w:val="Bulletlevel1"/>
        <w:numPr>
          <w:ilvl w:val="1"/>
          <w:numId w:val="16"/>
        </w:numPr>
        <w:spacing w:line="300" w:lineRule="exact"/>
        <w:rPr>
          <w:rFonts w:eastAsia="Meiryo UI" w:cs="Arial"/>
        </w:rPr>
      </w:pPr>
      <w:r w:rsidRPr="00F76D24">
        <w:rPr>
          <w:rFonts w:eastAsia="Meiryo UI" w:cs="Arial"/>
        </w:rPr>
        <w:t>1024</w:t>
      </w:r>
      <w:r w:rsidRPr="00EA175C">
        <w:rPr>
          <w:rFonts w:eastAsia="Meiryo UI" w:cs="Arial"/>
        </w:rPr>
        <w:t>のモジュラスを使用</w:t>
      </w:r>
      <w:r w:rsidR="004848D5">
        <w:rPr>
          <w:rFonts w:eastAsia="Meiryo UI" w:cs="Arial" w:hint="eastAsia"/>
        </w:rPr>
        <w:t>（</w:t>
      </w:r>
      <w:r w:rsidR="004848D5" w:rsidRPr="004848D5">
        <w:rPr>
          <w:rFonts w:eastAsia="Meiryo UI" w:cs="Arial" w:hint="eastAsia"/>
        </w:rPr>
        <w:t>秘密鍵を生成</w:t>
      </w:r>
      <w:r w:rsidR="004848D5">
        <w:rPr>
          <w:rFonts w:eastAsia="Meiryo UI" w:cs="Arial" w:hint="eastAsia"/>
        </w:rPr>
        <w:t>）</w:t>
      </w:r>
      <w:r w:rsidRPr="00EA175C">
        <w:rPr>
          <w:rFonts w:eastAsia="Meiryo UI" w:cs="Arial"/>
        </w:rPr>
        <w:t>します。</w:t>
      </w:r>
      <w:r w:rsidR="006817BD">
        <w:rPr>
          <w:rFonts w:eastAsia="Meiryo UI" w:cs="Arial"/>
        </w:rPr>
        <w:br/>
      </w:r>
      <w:r w:rsidR="006817BD">
        <w:rPr>
          <w:rFonts w:eastAsia="Meiryo UI" w:cs="Arial"/>
        </w:rPr>
        <w:tab/>
      </w:r>
      <w:r w:rsidR="006817BD">
        <w:rPr>
          <w:rFonts w:eastAsia="Meiryo UI" w:cs="Arial"/>
        </w:rPr>
        <w:tab/>
      </w:r>
      <w:r w:rsidR="00FB3284" w:rsidRPr="000D27BB">
        <w:rPr>
          <w:rFonts w:ascii="Consolas" w:eastAsia="Yu Mincho" w:hAnsi="Consolas"/>
          <w:kern w:val="2"/>
        </w:rPr>
        <w:t>Switch</w:t>
      </w:r>
      <w:r w:rsidR="00FB3284" w:rsidRPr="001F6843">
        <w:rPr>
          <w:rFonts w:ascii="Consolas" w:eastAsia="Yu Mincho" w:hAnsi="Consolas"/>
          <w:kern w:val="2"/>
        </w:rPr>
        <w:t xml:space="preserve"> </w:t>
      </w:r>
      <w:r w:rsidRPr="000D27BB">
        <w:rPr>
          <w:rFonts w:ascii="Consolas" w:eastAsia="Yu Mincho" w:hAnsi="Consolas"/>
          <w:kern w:val="2"/>
        </w:rPr>
        <w:t>(config)#</w:t>
      </w:r>
      <w:r w:rsidRPr="000D27BB">
        <w:rPr>
          <w:rFonts w:ascii="Consolas" w:eastAsia="Yu Mincho" w:hAnsi="Consolas" w:hint="eastAsia"/>
          <w:b/>
          <w:kern w:val="2"/>
        </w:rPr>
        <w:t xml:space="preserve"> </w:t>
      </w:r>
      <w:r w:rsidRPr="000D27BB">
        <w:rPr>
          <w:rFonts w:ascii="Consolas" w:eastAsia="Yu Mincho" w:hAnsi="Consolas"/>
          <w:b/>
          <w:kern w:val="2"/>
        </w:rPr>
        <w:t xml:space="preserve">crypto key generate rsa general-keys modulus 1024 </w:t>
      </w:r>
    </w:p>
    <w:p w14:paraId="21BFD3EE" w14:textId="77777777" w:rsidR="00192D85" w:rsidRPr="00536788" w:rsidRDefault="00192D85" w:rsidP="00192D85">
      <w:pPr>
        <w:pStyle w:val="Bulletlevel1"/>
        <w:numPr>
          <w:ilvl w:val="0"/>
          <w:numId w:val="0"/>
        </w:numPr>
        <w:spacing w:line="300" w:lineRule="exact"/>
        <w:ind w:left="840"/>
        <w:rPr>
          <w:rStyle w:val="AnswerGray"/>
          <w:rFonts w:eastAsia="Meiryo UI" w:cs="Arial" w:hint="eastAsia"/>
          <w:b w:val="0"/>
          <w:shd w:val="clear" w:color="auto" w:fill="auto"/>
        </w:rPr>
      </w:pPr>
    </w:p>
    <w:p w14:paraId="61F1D47A" w14:textId="1F660E17" w:rsidR="005B7843" w:rsidRPr="00192D85" w:rsidRDefault="00F76D24" w:rsidP="00781753">
      <w:pPr>
        <w:pStyle w:val="Bulletlevel1"/>
        <w:numPr>
          <w:ilvl w:val="1"/>
          <w:numId w:val="16"/>
        </w:numPr>
        <w:spacing w:line="300" w:lineRule="exact"/>
        <w:rPr>
          <w:rFonts w:ascii="Consolas" w:eastAsia="Yu Mincho" w:hAnsi="Consolas"/>
          <w:kern w:val="2"/>
        </w:rPr>
      </w:pPr>
      <w:r w:rsidRPr="00F76D24">
        <w:rPr>
          <w:rFonts w:eastAsia="Meiryo UI" w:cs="Arial" w:hint="eastAsia"/>
        </w:rPr>
        <w:t>ローカル</w:t>
      </w:r>
      <w:r w:rsidRPr="00F76D24">
        <w:rPr>
          <w:rFonts w:eastAsia="Meiryo UI" w:cs="Arial" w:hint="eastAsia"/>
        </w:rPr>
        <w:t xml:space="preserve"> </w:t>
      </w:r>
      <w:r w:rsidRPr="00F76D24">
        <w:rPr>
          <w:rFonts w:eastAsia="Meiryo UI" w:cs="Arial" w:hint="eastAsia"/>
        </w:rPr>
        <w:t>データベースのユーザ名</w:t>
      </w:r>
      <w:r w:rsidR="004E3B10">
        <w:rPr>
          <w:rFonts w:eastAsia="Meiryo UI" w:cs="Arial" w:hint="eastAsia"/>
        </w:rPr>
        <w:t>、</w:t>
      </w:r>
      <w:r w:rsidR="005B7843" w:rsidRPr="00B01DB0">
        <w:rPr>
          <w:rFonts w:eastAsia="Meiryo UI" w:cs="Arial"/>
        </w:rPr>
        <w:t>暗号化されたパスワード</w:t>
      </w:r>
      <w:r w:rsidR="004E3B10">
        <w:rPr>
          <w:rFonts w:eastAsia="Meiryo UI" w:cs="Arial" w:hint="eastAsia"/>
        </w:rPr>
        <w:t>を設定</w:t>
      </w:r>
      <w:r w:rsidR="005B7843">
        <w:rPr>
          <w:rFonts w:eastAsia="Meiryo UI" w:cs="Arial"/>
        </w:rPr>
        <w:br/>
      </w:r>
      <w:r w:rsidR="004E3B10">
        <w:rPr>
          <w:rFonts w:eastAsia="Meiryo UI" w:cs="Arial"/>
        </w:rPr>
        <w:tab/>
      </w:r>
      <w:r w:rsidR="004E3B10">
        <w:rPr>
          <w:rFonts w:eastAsia="Meiryo UI" w:cs="Arial"/>
        </w:rPr>
        <w:tab/>
      </w:r>
      <w:r w:rsidR="004E3B10" w:rsidRPr="000D27BB">
        <w:rPr>
          <w:rFonts w:ascii="Consolas" w:eastAsia="Yu Mincho" w:hAnsi="Consolas"/>
          <w:kern w:val="2"/>
        </w:rPr>
        <w:t>Switch</w:t>
      </w:r>
      <w:r w:rsidR="004E3B10" w:rsidRPr="001F6843">
        <w:rPr>
          <w:rFonts w:ascii="Consolas" w:eastAsia="Yu Mincho" w:hAnsi="Consolas"/>
          <w:kern w:val="2"/>
        </w:rPr>
        <w:t xml:space="preserve"> </w:t>
      </w:r>
      <w:r w:rsidR="005B7843" w:rsidRPr="000D27BB">
        <w:rPr>
          <w:rFonts w:ascii="Consolas" w:eastAsia="Yu Mincho" w:hAnsi="Consolas"/>
          <w:kern w:val="2"/>
        </w:rPr>
        <w:t>(config)#</w:t>
      </w:r>
      <w:r w:rsidR="005B7843" w:rsidRPr="000D27BB">
        <w:rPr>
          <w:rFonts w:ascii="Consolas" w:eastAsia="Yu Mincho" w:hAnsi="Consolas" w:hint="eastAsia"/>
          <w:b/>
          <w:kern w:val="2"/>
        </w:rPr>
        <w:t xml:space="preserve"> </w:t>
      </w:r>
      <w:r w:rsidR="005B7843" w:rsidRPr="000D27BB">
        <w:rPr>
          <w:rFonts w:ascii="Consolas" w:eastAsia="Yu Mincho" w:hAnsi="Consolas"/>
          <w:b/>
          <w:kern w:val="2"/>
        </w:rPr>
        <w:t xml:space="preserve"> username </w:t>
      </w:r>
      <w:r w:rsidR="004E3B10" w:rsidRPr="004E3B10">
        <w:rPr>
          <w:rFonts w:ascii="Consolas" w:eastAsia="Yu Mincho" w:hAnsi="Consolas" w:hint="eastAsia"/>
          <w:b/>
          <w:i/>
          <w:iCs/>
          <w:kern w:val="2"/>
        </w:rPr>
        <w:t>ユーザ名</w:t>
      </w:r>
      <w:r w:rsidR="005B7843" w:rsidRPr="000D27BB">
        <w:rPr>
          <w:rFonts w:ascii="Consolas" w:eastAsia="Yu Mincho" w:hAnsi="Consolas"/>
          <w:b/>
          <w:kern w:val="2"/>
        </w:rPr>
        <w:t xml:space="preserve"> secret </w:t>
      </w:r>
      <w:r w:rsidR="004E3B10" w:rsidRPr="004E3B10">
        <w:rPr>
          <w:rFonts w:ascii="Consolas" w:eastAsia="Yu Mincho" w:hAnsi="Consolas" w:hint="eastAsia"/>
          <w:b/>
          <w:i/>
          <w:iCs/>
          <w:kern w:val="2"/>
        </w:rPr>
        <w:t>パスワード</w:t>
      </w:r>
    </w:p>
    <w:p w14:paraId="4AEDF91F" w14:textId="77777777" w:rsidR="00192D85" w:rsidRPr="000D27BB" w:rsidRDefault="00192D85" w:rsidP="00192D85">
      <w:pPr>
        <w:pStyle w:val="Bulletlevel1"/>
        <w:numPr>
          <w:ilvl w:val="0"/>
          <w:numId w:val="0"/>
        </w:numPr>
        <w:spacing w:line="300" w:lineRule="exact"/>
        <w:rPr>
          <w:rFonts w:ascii="Consolas" w:eastAsia="Yu Mincho" w:hAnsi="Consolas" w:hint="eastAsia"/>
          <w:kern w:val="2"/>
        </w:rPr>
      </w:pPr>
    </w:p>
    <w:p w14:paraId="1571250A" w14:textId="023DA51B" w:rsidR="005B7843" w:rsidRPr="00192D85" w:rsidRDefault="005B7843" w:rsidP="00781753">
      <w:pPr>
        <w:pStyle w:val="Bulletlevel1"/>
        <w:numPr>
          <w:ilvl w:val="1"/>
          <w:numId w:val="16"/>
        </w:numPr>
        <w:spacing w:line="300" w:lineRule="exact"/>
        <w:rPr>
          <w:rFonts w:ascii="Consolas" w:eastAsia="Yu Mincho" w:hAnsi="Consolas"/>
          <w:kern w:val="2"/>
        </w:rPr>
      </w:pPr>
      <w:r w:rsidRPr="00EA175C">
        <w:t xml:space="preserve">VTY </w:t>
      </w:r>
      <w:r w:rsidRPr="00EA175C">
        <w:t>回線で、ログイン</w:t>
      </w:r>
      <w:r w:rsidR="004E3B10">
        <w:rPr>
          <w:rFonts w:hint="eastAsia"/>
        </w:rPr>
        <w:t>時</w:t>
      </w:r>
      <w:r w:rsidRPr="00EA175C">
        <w:t>を</w:t>
      </w:r>
      <w:r w:rsidR="004E3B10" w:rsidRPr="00F76D24">
        <w:rPr>
          <w:rFonts w:eastAsia="Meiryo UI" w:cs="Arial" w:hint="eastAsia"/>
        </w:rPr>
        <w:t>ローカル</w:t>
      </w:r>
      <w:r w:rsidR="004E3B10" w:rsidRPr="00F76D24">
        <w:rPr>
          <w:rFonts w:eastAsia="Meiryo UI" w:cs="Arial" w:hint="eastAsia"/>
        </w:rPr>
        <w:t xml:space="preserve"> </w:t>
      </w:r>
      <w:r w:rsidR="004E3B10" w:rsidRPr="00F76D24">
        <w:rPr>
          <w:rFonts w:eastAsia="Meiryo UI" w:cs="Arial" w:hint="eastAsia"/>
        </w:rPr>
        <w:t>データベースのユーザ名</w:t>
      </w:r>
      <w:r w:rsidR="004E3B10">
        <w:rPr>
          <w:rFonts w:eastAsia="Meiryo UI" w:cs="Arial" w:hint="eastAsia"/>
        </w:rPr>
        <w:t>、</w:t>
      </w:r>
      <w:r w:rsidR="004E3B10" w:rsidRPr="00B01DB0">
        <w:rPr>
          <w:rFonts w:eastAsia="Meiryo UI" w:cs="Arial"/>
        </w:rPr>
        <w:t>暗号化されたパスワード</w:t>
      </w:r>
      <w:r w:rsidR="004E3B10">
        <w:rPr>
          <w:rFonts w:eastAsia="Meiryo UI" w:cs="Arial" w:hint="eastAsia"/>
        </w:rPr>
        <w:t>で</w:t>
      </w:r>
      <w:r w:rsidRPr="00EA175C">
        <w:t>認証するように設定</w:t>
      </w:r>
      <w:r w:rsidRPr="00EA175C">
        <w:br/>
      </w:r>
      <w:r w:rsidR="004E3B10">
        <w:rPr>
          <w:rFonts w:eastAsia="Meiryo UI" w:cs="Arial"/>
        </w:rPr>
        <w:tab/>
      </w:r>
      <w:r w:rsidR="004E3B10">
        <w:rPr>
          <w:rFonts w:eastAsia="Meiryo UI" w:cs="Arial"/>
        </w:rPr>
        <w:tab/>
      </w:r>
      <w:r w:rsidR="004E3B10" w:rsidRPr="000D27BB">
        <w:rPr>
          <w:rFonts w:ascii="Consolas" w:eastAsia="Yu Mincho" w:hAnsi="Consolas"/>
          <w:kern w:val="2"/>
        </w:rPr>
        <w:t>Switch</w:t>
      </w:r>
      <w:r w:rsidR="004E3B10" w:rsidRPr="001F6843">
        <w:rPr>
          <w:rFonts w:ascii="Consolas" w:eastAsia="Yu Mincho" w:hAnsi="Consolas"/>
          <w:kern w:val="2"/>
        </w:rPr>
        <w:t xml:space="preserve"> </w:t>
      </w:r>
      <w:r w:rsidRPr="000D27BB">
        <w:rPr>
          <w:rFonts w:ascii="Consolas" w:eastAsia="Yu Mincho" w:hAnsi="Consolas"/>
          <w:kern w:val="2"/>
        </w:rPr>
        <w:t>(config) #</w:t>
      </w:r>
      <w:r w:rsidRPr="000D27BB">
        <w:rPr>
          <w:rFonts w:ascii="Consolas" w:eastAsia="Yu Mincho" w:hAnsi="Consolas" w:hint="eastAsia"/>
          <w:b/>
          <w:kern w:val="2"/>
        </w:rPr>
        <w:t xml:space="preserve"> </w:t>
      </w:r>
      <w:r w:rsidRPr="000D27BB">
        <w:rPr>
          <w:rFonts w:ascii="Consolas" w:eastAsia="Yu Mincho" w:hAnsi="Consolas"/>
          <w:b/>
          <w:kern w:val="2"/>
        </w:rPr>
        <w:t xml:space="preserve"> line vty 0 </w:t>
      </w:r>
      <w:r w:rsidRPr="000D27BB">
        <w:rPr>
          <w:rFonts w:ascii="Consolas" w:eastAsia="Yu Mincho" w:hAnsi="Consolas" w:hint="eastAsia"/>
          <w:b/>
          <w:kern w:val="2"/>
        </w:rPr>
        <w:t>15</w:t>
      </w:r>
      <w:r w:rsidRPr="000D27BB">
        <w:rPr>
          <w:rFonts w:ascii="Consolas" w:eastAsia="Yu Mincho" w:hAnsi="Consolas" w:hint="eastAsia"/>
          <w:b/>
          <w:kern w:val="2"/>
        </w:rPr>
        <w:t xml:space="preserve">　※</w:t>
      </w:r>
      <w:r w:rsidR="004E3B10">
        <w:rPr>
          <w:rFonts w:ascii="Consolas" w:eastAsia="Yu Mincho" w:hAnsi="Consolas" w:hint="eastAsia"/>
          <w:b/>
          <w:kern w:val="2"/>
        </w:rPr>
        <w:t>ルータ</w:t>
      </w:r>
      <w:r w:rsidRPr="000D27BB">
        <w:rPr>
          <w:rFonts w:ascii="Consolas" w:eastAsia="Yu Mincho" w:hAnsi="Consolas" w:hint="eastAsia"/>
          <w:b/>
          <w:kern w:val="2"/>
        </w:rPr>
        <w:t>の場合</w:t>
      </w:r>
      <w:r w:rsidRPr="001E6EE1">
        <w:rPr>
          <w:rFonts w:ascii="Consolas" w:eastAsia="Yu Mincho" w:hAnsi="Consolas" w:hint="eastAsia"/>
          <w:bCs/>
          <w:kern w:val="2"/>
        </w:rPr>
        <w:t>vty</w:t>
      </w:r>
      <w:r w:rsidRPr="001E6EE1">
        <w:rPr>
          <w:rFonts w:ascii="Consolas" w:eastAsia="Yu Mincho" w:hAnsi="Consolas" w:hint="eastAsia"/>
          <w:bCs/>
          <w:kern w:val="2"/>
        </w:rPr>
        <w:t>回線は</w:t>
      </w:r>
      <w:r w:rsidRPr="001E6EE1">
        <w:rPr>
          <w:rFonts w:ascii="Consolas" w:eastAsia="Yu Mincho" w:hAnsi="Consolas" w:hint="eastAsia"/>
          <w:bCs/>
          <w:kern w:val="2"/>
        </w:rPr>
        <w:t>0</w:t>
      </w:r>
      <w:r w:rsidRPr="001E6EE1">
        <w:rPr>
          <w:rFonts w:ascii="Consolas" w:eastAsia="Yu Mincho" w:hAnsi="Consolas" w:hint="eastAsia"/>
          <w:bCs/>
          <w:kern w:val="2"/>
        </w:rPr>
        <w:t>～</w:t>
      </w:r>
      <w:r w:rsidR="00A82AD5" w:rsidRPr="001E6EE1">
        <w:rPr>
          <w:rFonts w:ascii="Consolas" w:eastAsia="Yu Mincho" w:hAnsi="Consolas" w:hint="eastAsia"/>
          <w:bCs/>
          <w:kern w:val="2"/>
        </w:rPr>
        <w:t>4</w:t>
      </w:r>
      <w:r w:rsidRPr="001E6EE1">
        <w:rPr>
          <w:rFonts w:ascii="Consolas" w:eastAsia="Yu Mincho" w:hAnsi="Consolas" w:hint="eastAsia"/>
          <w:bCs/>
          <w:kern w:val="2"/>
        </w:rPr>
        <w:t>の</w:t>
      </w:r>
      <w:r w:rsidR="00A82AD5" w:rsidRPr="001E6EE1">
        <w:rPr>
          <w:rFonts w:ascii="Consolas" w:eastAsia="Yu Mincho" w:hAnsi="Consolas" w:hint="eastAsia"/>
          <w:bCs/>
          <w:kern w:val="2"/>
        </w:rPr>
        <w:t>5</w:t>
      </w:r>
      <w:r w:rsidRPr="001E6EE1">
        <w:rPr>
          <w:rFonts w:ascii="Consolas" w:eastAsia="Yu Mincho" w:hAnsi="Consolas" w:hint="eastAsia"/>
          <w:bCs/>
          <w:kern w:val="2"/>
        </w:rPr>
        <w:t>回線</w:t>
      </w:r>
      <w:r>
        <w:rPr>
          <w:rStyle w:val="AnswerGray"/>
          <w:rFonts w:eastAsia="Meiryo UI" w:cs="Arial"/>
        </w:rPr>
        <w:br/>
      </w:r>
      <w:r w:rsidR="004E3B10">
        <w:rPr>
          <w:rFonts w:eastAsia="Meiryo UI" w:cs="Arial"/>
        </w:rPr>
        <w:tab/>
      </w:r>
      <w:r w:rsidR="004E3B10">
        <w:rPr>
          <w:rFonts w:eastAsia="Meiryo UI" w:cs="Arial"/>
        </w:rPr>
        <w:tab/>
      </w:r>
      <w:r w:rsidR="004E3B10" w:rsidRPr="000D27BB">
        <w:rPr>
          <w:rFonts w:ascii="Consolas" w:eastAsia="Yu Mincho" w:hAnsi="Consolas"/>
          <w:kern w:val="2"/>
        </w:rPr>
        <w:t>Switch</w:t>
      </w:r>
      <w:r w:rsidR="004E3B10" w:rsidRPr="001F6843">
        <w:rPr>
          <w:rFonts w:ascii="Consolas" w:eastAsia="Yu Mincho" w:hAnsi="Consolas"/>
          <w:kern w:val="2"/>
        </w:rPr>
        <w:t xml:space="preserve"> </w:t>
      </w:r>
      <w:r w:rsidRPr="000D27BB">
        <w:rPr>
          <w:rFonts w:ascii="Consolas" w:eastAsia="Yu Mincho" w:hAnsi="Consolas"/>
          <w:kern w:val="2"/>
        </w:rPr>
        <w:t>(config-line)#</w:t>
      </w:r>
      <w:r w:rsidRPr="000D27BB">
        <w:rPr>
          <w:rFonts w:ascii="Consolas" w:eastAsia="Yu Mincho" w:hAnsi="Consolas" w:hint="eastAsia"/>
          <w:b/>
          <w:kern w:val="2"/>
        </w:rPr>
        <w:t xml:space="preserve"> </w:t>
      </w:r>
      <w:r w:rsidRPr="000D27BB">
        <w:rPr>
          <w:rFonts w:ascii="Consolas" w:eastAsia="Yu Mincho" w:hAnsi="Consolas"/>
          <w:b/>
          <w:kern w:val="2"/>
        </w:rPr>
        <w:t xml:space="preserve"> login local </w:t>
      </w:r>
    </w:p>
    <w:p w14:paraId="5B35C34C" w14:textId="77777777" w:rsidR="00192D85" w:rsidRPr="000D27BB" w:rsidRDefault="00192D85" w:rsidP="00192D85">
      <w:pPr>
        <w:pStyle w:val="Bulletlevel1"/>
        <w:numPr>
          <w:ilvl w:val="0"/>
          <w:numId w:val="0"/>
        </w:numPr>
        <w:spacing w:line="300" w:lineRule="exact"/>
        <w:rPr>
          <w:rFonts w:ascii="Consolas" w:eastAsia="Yu Mincho" w:hAnsi="Consolas" w:hint="eastAsia"/>
          <w:kern w:val="2"/>
        </w:rPr>
      </w:pPr>
    </w:p>
    <w:p w14:paraId="30A6A682" w14:textId="3ECC7F27" w:rsidR="005B7843" w:rsidRPr="00397DDF" w:rsidRDefault="005B7843" w:rsidP="00781753">
      <w:pPr>
        <w:pStyle w:val="Bulletlevel1"/>
        <w:numPr>
          <w:ilvl w:val="1"/>
          <w:numId w:val="16"/>
        </w:numPr>
        <w:spacing w:line="300" w:lineRule="exact"/>
      </w:pPr>
      <w:r w:rsidRPr="00EA175C">
        <w:t xml:space="preserve">VTY </w:t>
      </w:r>
      <w:r w:rsidRPr="00EA175C">
        <w:t>回線で、着信接続に</w:t>
      </w:r>
      <w:r w:rsidRPr="00EA175C">
        <w:t xml:space="preserve"> SSH </w:t>
      </w:r>
      <w:r w:rsidR="00A82AD5">
        <w:rPr>
          <w:rFonts w:hint="eastAsia"/>
        </w:rPr>
        <w:t>のみ</w:t>
      </w:r>
      <w:r w:rsidRPr="00EA175C">
        <w:t>を</w:t>
      </w:r>
      <w:r w:rsidR="00A82AD5">
        <w:rPr>
          <w:rFonts w:hint="eastAsia"/>
        </w:rPr>
        <w:t>限定します</w:t>
      </w:r>
      <w:r w:rsidRPr="00EA175C">
        <w:br/>
      </w:r>
      <w:r w:rsidR="00A82AD5">
        <w:rPr>
          <w:rFonts w:eastAsia="Meiryo UI" w:cs="Arial"/>
        </w:rPr>
        <w:tab/>
      </w:r>
      <w:r w:rsidR="00A82AD5">
        <w:rPr>
          <w:rFonts w:eastAsia="Meiryo UI" w:cs="Arial"/>
        </w:rPr>
        <w:tab/>
      </w:r>
      <w:r w:rsidR="00A82AD5" w:rsidRPr="000D27BB">
        <w:rPr>
          <w:rFonts w:ascii="Consolas" w:eastAsia="Yu Mincho" w:hAnsi="Consolas"/>
          <w:kern w:val="2"/>
        </w:rPr>
        <w:t>Switch</w:t>
      </w:r>
      <w:r w:rsidR="00A82AD5" w:rsidRPr="001F6843">
        <w:rPr>
          <w:rFonts w:ascii="Consolas" w:eastAsia="Yu Mincho" w:hAnsi="Consolas"/>
          <w:kern w:val="2"/>
        </w:rPr>
        <w:t xml:space="preserve"> </w:t>
      </w:r>
      <w:r w:rsidRPr="000D27BB">
        <w:rPr>
          <w:rFonts w:ascii="Consolas" w:eastAsia="Yu Mincho" w:hAnsi="Consolas"/>
          <w:kern w:val="2"/>
        </w:rPr>
        <w:t>(config-line)#</w:t>
      </w:r>
      <w:r w:rsidRPr="000D27BB">
        <w:rPr>
          <w:rFonts w:ascii="Consolas" w:eastAsia="Yu Mincho" w:hAnsi="Consolas" w:hint="eastAsia"/>
          <w:b/>
          <w:kern w:val="2"/>
        </w:rPr>
        <w:t xml:space="preserve"> </w:t>
      </w:r>
      <w:r w:rsidRPr="000D27BB">
        <w:rPr>
          <w:rFonts w:ascii="Consolas" w:eastAsia="Yu Mincho" w:hAnsi="Consolas"/>
          <w:b/>
          <w:kern w:val="2"/>
        </w:rPr>
        <w:t xml:space="preserve"> transport input ssh</w:t>
      </w:r>
      <w:r w:rsidR="00397DDF">
        <w:rPr>
          <w:rFonts w:ascii="Consolas" w:eastAsia="Yu Mincho" w:hAnsi="Consolas"/>
          <w:b/>
          <w:kern w:val="2"/>
        </w:rPr>
        <w:br/>
      </w:r>
    </w:p>
    <w:p w14:paraId="4636D42F" w14:textId="77777777" w:rsidR="00397DDF" w:rsidRPr="00B01DB0" w:rsidRDefault="00397DDF" w:rsidP="00397DDF">
      <w:pPr>
        <w:pStyle w:val="Bulletlevel1"/>
        <w:numPr>
          <w:ilvl w:val="0"/>
          <w:numId w:val="0"/>
        </w:numPr>
        <w:spacing w:line="300" w:lineRule="exact"/>
      </w:pPr>
    </w:p>
    <w:p w14:paraId="4AFAFC24" w14:textId="30533798" w:rsidR="00A52384" w:rsidRDefault="009311B8" w:rsidP="00397DDF">
      <w:pPr>
        <w:widowControl w:val="0"/>
        <w:numPr>
          <w:ilvl w:val="0"/>
          <w:numId w:val="15"/>
        </w:numPr>
        <w:spacing w:before="0" w:after="0" w:line="380" w:lineRule="exact"/>
        <w:jc w:val="both"/>
        <w:rPr>
          <w:rFonts w:ascii="Consolas" w:eastAsia="Yu Mincho" w:hAnsi="Consolas"/>
          <w:b/>
          <w:kern w:val="2"/>
          <w:sz w:val="18"/>
          <w:szCs w:val="21"/>
        </w:rPr>
      </w:pPr>
      <w:r>
        <w:rPr>
          <w:rFonts w:ascii="Consolas" w:eastAsia="MyricaM M" w:hAnsi="Consolas" w:cs="Myrica P" w:hint="eastAsia"/>
          <w:sz w:val="21"/>
          <w:szCs w:val="21"/>
        </w:rPr>
        <w:t>全ての</w:t>
      </w:r>
      <w:r w:rsidR="00AA5D6D">
        <w:rPr>
          <w:rFonts w:ascii="Consolas" w:eastAsia="MyricaM M" w:hAnsi="Consolas" w:cs="Myrica P" w:hint="eastAsia"/>
          <w:sz w:val="21"/>
          <w:szCs w:val="21"/>
        </w:rPr>
        <w:t>パスワードの文字数の最小値を設定する</w:t>
      </w:r>
      <w:r w:rsidR="00AA5D6D">
        <w:rPr>
          <w:rFonts w:ascii="Consolas" w:eastAsia="MyricaM M" w:hAnsi="Consolas" w:cs="Myrica P"/>
          <w:sz w:val="21"/>
          <w:szCs w:val="21"/>
        </w:rPr>
        <w:tab/>
      </w:r>
      <w:r w:rsidR="00AA5D6D" w:rsidRPr="00AA5D6D">
        <w:rPr>
          <w:rFonts w:ascii="Consolas" w:eastAsia="Yu Mincho" w:hAnsi="Consolas"/>
          <w:kern w:val="2"/>
          <w:sz w:val="20"/>
        </w:rPr>
        <w:t>Router(config</w:t>
      </w:r>
      <w:r w:rsidR="00AA5D6D" w:rsidRPr="00AA5D6D">
        <w:rPr>
          <w:rFonts w:ascii="Consolas" w:eastAsia="Yu Mincho" w:hAnsi="Consolas" w:hint="eastAsia"/>
          <w:kern w:val="2"/>
          <w:sz w:val="20"/>
        </w:rPr>
        <w:t xml:space="preserve"> )</w:t>
      </w:r>
      <w:r w:rsidR="00AA5D6D" w:rsidRPr="00AA5D6D">
        <w:rPr>
          <w:rFonts w:ascii="Consolas" w:eastAsia="Yu Mincho" w:hAnsi="Consolas"/>
          <w:kern w:val="2"/>
          <w:sz w:val="20"/>
        </w:rPr>
        <w:t>#</w:t>
      </w:r>
      <w:r w:rsidR="00AA5D6D" w:rsidRPr="00AA5D6D">
        <w:rPr>
          <w:rFonts w:ascii="Consolas" w:eastAsia="Yu Mincho" w:hAnsi="Consolas" w:hint="eastAsia"/>
          <w:kern w:val="2"/>
        </w:rPr>
        <w:t xml:space="preserve"> </w:t>
      </w:r>
      <w:r w:rsidR="00AA5D6D" w:rsidRPr="009311B8">
        <w:rPr>
          <w:rFonts w:ascii="Consolas" w:eastAsia="Yu Mincho" w:hAnsi="Consolas"/>
          <w:b/>
          <w:kern w:val="2"/>
          <w:sz w:val="18"/>
          <w:szCs w:val="21"/>
        </w:rPr>
        <w:t>security passwords min-length 10</w:t>
      </w:r>
    </w:p>
    <w:p w14:paraId="4D5237C6" w14:textId="77777777" w:rsidR="00192D85" w:rsidRPr="00397DDF" w:rsidRDefault="00192D85" w:rsidP="00192D85">
      <w:pPr>
        <w:widowControl w:val="0"/>
        <w:spacing w:before="0" w:after="0" w:line="380" w:lineRule="exact"/>
        <w:jc w:val="both"/>
        <w:rPr>
          <w:rFonts w:ascii="Consolas" w:eastAsia="Yu Mincho" w:hAnsi="Consolas" w:hint="eastAsia"/>
          <w:b/>
          <w:kern w:val="2"/>
          <w:sz w:val="18"/>
          <w:szCs w:val="21"/>
        </w:rPr>
      </w:pPr>
    </w:p>
    <w:p w14:paraId="115C557D" w14:textId="77777777" w:rsidR="00665CF0" w:rsidRPr="00192D85" w:rsidRDefault="00665CF0" w:rsidP="00665CF0">
      <w:pPr>
        <w:widowControl w:val="0"/>
        <w:numPr>
          <w:ilvl w:val="0"/>
          <w:numId w:val="15"/>
        </w:numPr>
        <w:spacing w:before="0" w:after="0" w:line="240" w:lineRule="auto"/>
        <w:ind w:left="426" w:hanging="426"/>
        <w:rPr>
          <w:rFonts w:eastAsia="Meiryo UI" w:cs="Arial"/>
        </w:rPr>
      </w:pPr>
      <w:r w:rsidRPr="002C4C12">
        <w:rPr>
          <w:rFonts w:ascii="Consolas" w:eastAsia="MyricaM M" w:hAnsi="Consolas" w:cs="Myrica P" w:hint="eastAsia"/>
          <w:sz w:val="21"/>
          <w:szCs w:val="21"/>
        </w:rPr>
        <w:t>ブルートゥースのログイン試行回数の制御</w:t>
      </w:r>
      <w:r w:rsidRPr="002C4C12">
        <w:rPr>
          <w:rFonts w:ascii="Consolas" w:eastAsia="MyricaM M" w:hAnsi="Consolas" w:cs="Myrica P"/>
          <w:sz w:val="21"/>
          <w:szCs w:val="21"/>
        </w:rPr>
        <w:br/>
      </w:r>
      <w:r w:rsidRPr="002C4C12">
        <w:rPr>
          <w:rFonts w:eastAsia="Meiryo UI" w:cs="Arial"/>
          <w:sz w:val="21"/>
          <w:szCs w:val="21"/>
        </w:rPr>
        <w:tab/>
      </w:r>
      <w:r w:rsidRPr="002C4C12">
        <w:rPr>
          <w:rFonts w:eastAsia="Meiryo UI" w:cs="Arial"/>
          <w:sz w:val="21"/>
          <w:szCs w:val="21"/>
        </w:rPr>
        <w:tab/>
      </w:r>
      <w:r w:rsidRPr="00F02E7D">
        <w:rPr>
          <w:rFonts w:ascii="Consolas" w:eastAsia="Yu Mincho" w:hAnsi="Consolas"/>
          <w:b/>
          <w:bCs/>
          <w:kern w:val="2"/>
          <w:sz w:val="18"/>
          <w:szCs w:val="21"/>
        </w:rPr>
        <w:t>Router(config</w:t>
      </w:r>
      <w:r w:rsidRPr="00F02E7D">
        <w:rPr>
          <w:rFonts w:ascii="Consolas" w:eastAsia="Yu Mincho" w:hAnsi="Consolas" w:hint="eastAsia"/>
          <w:b/>
          <w:bCs/>
          <w:kern w:val="2"/>
          <w:sz w:val="18"/>
          <w:szCs w:val="21"/>
        </w:rPr>
        <w:t xml:space="preserve"> )</w:t>
      </w:r>
      <w:r w:rsidRPr="00F02E7D">
        <w:rPr>
          <w:rFonts w:ascii="Consolas" w:eastAsia="Yu Mincho" w:hAnsi="Consolas"/>
          <w:b/>
          <w:bCs/>
          <w:kern w:val="2"/>
          <w:sz w:val="18"/>
          <w:szCs w:val="21"/>
        </w:rPr>
        <w:t>#</w:t>
      </w:r>
      <w:r w:rsidRPr="002C4C12">
        <w:rPr>
          <w:rFonts w:ascii="Consolas" w:eastAsia="MyricaM M" w:hAnsi="Consolas" w:cs="Myrica P"/>
          <w:sz w:val="16"/>
          <w:szCs w:val="16"/>
        </w:rPr>
        <w:t xml:space="preserve"> </w:t>
      </w:r>
      <w:r w:rsidRPr="002C4C12">
        <w:rPr>
          <w:rFonts w:ascii="Consolas" w:eastAsia="MyricaM M" w:hAnsi="Consolas" w:cs="Myrica P"/>
          <w:b/>
          <w:bCs/>
          <w:sz w:val="16"/>
          <w:szCs w:val="16"/>
        </w:rPr>
        <w:t>login block-for</w:t>
      </w:r>
      <w:r w:rsidRPr="002C4C12">
        <w:rPr>
          <w:rFonts w:ascii="Consolas" w:eastAsia="MyricaM M" w:hAnsi="Consolas" w:cs="Myrica P"/>
          <w:sz w:val="16"/>
          <w:szCs w:val="16"/>
        </w:rPr>
        <w:t xml:space="preserve"> </w:t>
      </w:r>
      <w:r w:rsidRPr="00B85325">
        <w:rPr>
          <w:rFonts w:ascii="Consolas" w:eastAsia="MyricaM M" w:hAnsi="Consolas" w:cs="Myrica P" w:hint="eastAsia"/>
          <w:i/>
          <w:iCs/>
          <w:sz w:val="12"/>
          <w:szCs w:val="12"/>
        </w:rPr>
        <w:t>ブロック</w:t>
      </w:r>
      <w:r w:rsidRPr="00B85325">
        <w:rPr>
          <w:rFonts w:ascii="Consolas" w:eastAsia="MyricaM M" w:hAnsi="Consolas" w:cs="Myrica P" w:hint="eastAsia"/>
          <w:i/>
          <w:iCs/>
          <w:sz w:val="12"/>
          <w:szCs w:val="12"/>
        </w:rPr>
        <w:t>(</w:t>
      </w:r>
      <w:r w:rsidRPr="00B85325">
        <w:rPr>
          <w:rFonts w:ascii="Consolas" w:eastAsia="MyricaM M" w:hAnsi="Consolas" w:cs="Myrica P" w:hint="eastAsia"/>
          <w:i/>
          <w:iCs/>
          <w:sz w:val="12"/>
          <w:szCs w:val="12"/>
        </w:rPr>
        <w:t>待機・ブロック</w:t>
      </w:r>
      <w:r w:rsidRPr="00B85325">
        <w:rPr>
          <w:rFonts w:ascii="Consolas" w:eastAsia="MyricaM M" w:hAnsi="Consolas" w:cs="Myrica P" w:hint="eastAsia"/>
          <w:i/>
          <w:iCs/>
          <w:sz w:val="12"/>
          <w:szCs w:val="12"/>
        </w:rPr>
        <w:t>)</w:t>
      </w:r>
      <w:r w:rsidRPr="00B85325">
        <w:rPr>
          <w:rFonts w:ascii="Consolas" w:eastAsia="MyricaM M" w:hAnsi="Consolas" w:cs="Myrica P" w:hint="eastAsia"/>
          <w:i/>
          <w:iCs/>
          <w:sz w:val="12"/>
          <w:szCs w:val="12"/>
        </w:rPr>
        <w:t>秒数</w:t>
      </w:r>
      <w:r>
        <w:rPr>
          <w:rFonts w:ascii="Consolas" w:eastAsia="MyricaM M" w:hAnsi="Consolas" w:cs="Myrica P" w:hint="eastAsia"/>
          <w:i/>
          <w:iCs/>
          <w:sz w:val="16"/>
          <w:szCs w:val="16"/>
        </w:rPr>
        <w:t xml:space="preserve"> </w:t>
      </w:r>
      <w:r w:rsidRPr="002C4C12">
        <w:rPr>
          <w:rFonts w:ascii="Consolas" w:eastAsia="MyricaM M" w:hAnsi="Consolas" w:cs="Myrica P"/>
          <w:b/>
          <w:bCs/>
          <w:sz w:val="16"/>
          <w:szCs w:val="16"/>
        </w:rPr>
        <w:t>attempts</w:t>
      </w:r>
      <w:r w:rsidRPr="002C4C12">
        <w:rPr>
          <w:rFonts w:ascii="Consolas" w:eastAsia="MyricaM M" w:hAnsi="Consolas" w:cs="Myrica P"/>
          <w:sz w:val="16"/>
          <w:szCs w:val="16"/>
        </w:rPr>
        <w:t xml:space="preserve"> </w:t>
      </w:r>
      <w:r w:rsidRPr="00B85325">
        <w:rPr>
          <w:rFonts w:ascii="Consolas" w:eastAsia="MyricaM M" w:hAnsi="Consolas" w:cs="Myrica P" w:hint="eastAsia"/>
          <w:i/>
          <w:iCs/>
          <w:sz w:val="12"/>
          <w:szCs w:val="12"/>
        </w:rPr>
        <w:t>失敗回数</w:t>
      </w:r>
      <w:r w:rsidRPr="002C4C12">
        <w:rPr>
          <w:rFonts w:ascii="Consolas" w:eastAsia="MyricaM M" w:hAnsi="Consolas" w:cs="Myrica P"/>
          <w:sz w:val="16"/>
          <w:szCs w:val="16"/>
        </w:rPr>
        <w:t xml:space="preserve"> </w:t>
      </w:r>
      <w:r w:rsidRPr="002C4C12">
        <w:rPr>
          <w:rFonts w:ascii="Consolas" w:eastAsia="MyricaM M" w:hAnsi="Consolas" w:cs="Myrica P"/>
          <w:b/>
          <w:bCs/>
          <w:sz w:val="16"/>
          <w:szCs w:val="16"/>
        </w:rPr>
        <w:t>within</w:t>
      </w:r>
      <w:r w:rsidRPr="002C4C12">
        <w:rPr>
          <w:rFonts w:ascii="Consolas" w:eastAsia="MyricaM M" w:hAnsi="Consolas" w:cs="Myrica P"/>
          <w:sz w:val="16"/>
          <w:szCs w:val="16"/>
        </w:rPr>
        <w:t xml:space="preserve"> </w:t>
      </w:r>
      <w:r w:rsidRPr="00B85325">
        <w:rPr>
          <w:rFonts w:ascii="Consolas" w:eastAsia="MyricaM M" w:hAnsi="Consolas" w:cs="Myrica P" w:hint="eastAsia"/>
          <w:i/>
          <w:iCs/>
          <w:sz w:val="12"/>
          <w:szCs w:val="12"/>
        </w:rPr>
        <w:t>制限秒数</w:t>
      </w:r>
      <w:r w:rsidRPr="00B85325">
        <w:rPr>
          <w:rFonts w:ascii="Consolas" w:eastAsia="MyricaM M" w:hAnsi="Consolas" w:cs="Myrica P" w:hint="eastAsia"/>
          <w:i/>
          <w:iCs/>
          <w:sz w:val="12"/>
          <w:szCs w:val="12"/>
        </w:rPr>
        <w:t>(</w:t>
      </w:r>
      <w:r w:rsidRPr="00B85325">
        <w:rPr>
          <w:rFonts w:ascii="Consolas" w:eastAsia="MyricaM M" w:hAnsi="Consolas" w:cs="Myrica P" w:hint="eastAsia"/>
          <w:i/>
          <w:iCs/>
          <w:sz w:val="12"/>
          <w:szCs w:val="12"/>
        </w:rPr>
        <w:t>〇秒以内</w:t>
      </w:r>
      <w:r w:rsidRPr="00B85325">
        <w:rPr>
          <w:rFonts w:ascii="Consolas" w:eastAsia="MyricaM M" w:hAnsi="Consolas" w:cs="Myrica P"/>
          <w:i/>
          <w:iCs/>
          <w:sz w:val="12"/>
          <w:szCs w:val="12"/>
        </w:rPr>
        <w:t>)</w:t>
      </w:r>
    </w:p>
    <w:p w14:paraId="3A4214E8" w14:textId="77777777" w:rsidR="00192D85" w:rsidRDefault="00192D85" w:rsidP="00192D85">
      <w:pPr>
        <w:widowControl w:val="0"/>
        <w:spacing w:before="0" w:after="0" w:line="240" w:lineRule="auto"/>
        <w:rPr>
          <w:rFonts w:eastAsia="Meiryo UI" w:cs="Arial" w:hint="eastAsia"/>
        </w:rPr>
      </w:pPr>
    </w:p>
    <w:p w14:paraId="13436736" w14:textId="7C0D8FC1" w:rsidR="00BB7846" w:rsidRPr="00917054" w:rsidRDefault="00F06E50" w:rsidP="00BB7846">
      <w:pPr>
        <w:widowControl w:val="0"/>
        <w:numPr>
          <w:ilvl w:val="0"/>
          <w:numId w:val="15"/>
        </w:numPr>
        <w:spacing w:before="0" w:after="0" w:line="240" w:lineRule="auto"/>
        <w:ind w:left="426" w:hanging="426"/>
        <w:rPr>
          <w:rFonts w:ascii="Consolas" w:eastAsia="MyricaM M" w:hAnsi="Consolas" w:cs="Myrica P"/>
          <w:sz w:val="21"/>
          <w:szCs w:val="21"/>
        </w:rPr>
      </w:pPr>
      <w:r w:rsidRPr="00917054">
        <w:rPr>
          <w:rFonts w:ascii="Consolas" w:eastAsia="MyricaM M" w:hAnsi="Consolas" w:cs="Myrica P" w:hint="eastAsia"/>
          <w:sz w:val="21"/>
          <w:szCs w:val="21"/>
        </w:rPr>
        <w:t>MOTD</w:t>
      </w:r>
      <w:r w:rsidRPr="00917054">
        <w:rPr>
          <w:rFonts w:ascii="Consolas" w:eastAsia="MyricaM M" w:hAnsi="Consolas" w:cs="Myrica P" w:hint="eastAsia"/>
          <w:sz w:val="21"/>
          <w:szCs w:val="21"/>
        </w:rPr>
        <w:t>バナー</w:t>
      </w:r>
      <w:r w:rsidRPr="00917054">
        <w:rPr>
          <w:rFonts w:ascii="Consolas" w:eastAsia="MyricaM M" w:hAnsi="Consolas" w:cs="Myrica P" w:hint="eastAsia"/>
          <w:sz w:val="21"/>
          <w:szCs w:val="21"/>
        </w:rPr>
        <w:t>(</w:t>
      </w:r>
      <w:r w:rsidRPr="00917054">
        <w:rPr>
          <w:rFonts w:ascii="Consolas" w:eastAsia="MyricaM M" w:hAnsi="Consolas" w:cs="Myrica P" w:hint="eastAsia"/>
          <w:sz w:val="21"/>
          <w:szCs w:val="21"/>
        </w:rPr>
        <w:t>不正アクセスへの警告</w:t>
      </w:r>
      <w:r w:rsidRPr="00917054">
        <w:rPr>
          <w:rFonts w:ascii="Consolas" w:eastAsia="MyricaM M" w:hAnsi="Consolas" w:cs="Myrica P" w:hint="eastAsia"/>
          <w:sz w:val="21"/>
          <w:szCs w:val="21"/>
        </w:rPr>
        <w:t>)</w:t>
      </w:r>
      <w:r w:rsidR="00F63D8F" w:rsidRPr="00917054">
        <w:rPr>
          <w:rFonts w:ascii="Consolas" w:eastAsia="MyricaM M" w:hAnsi="Consolas" w:cs="Myrica P"/>
          <w:sz w:val="21"/>
          <w:szCs w:val="21"/>
        </w:rPr>
        <w:tab/>
      </w:r>
      <w:r w:rsidR="00917054" w:rsidRPr="00F02E7D">
        <w:rPr>
          <w:rFonts w:ascii="Consolas" w:eastAsia="Yu Mincho" w:hAnsi="Consolas"/>
          <w:b/>
          <w:bCs/>
          <w:kern w:val="2"/>
          <w:sz w:val="18"/>
          <w:szCs w:val="21"/>
        </w:rPr>
        <w:t>Router(config</w:t>
      </w:r>
      <w:r w:rsidR="00917054" w:rsidRPr="00F02E7D">
        <w:rPr>
          <w:rFonts w:ascii="Consolas" w:eastAsia="Yu Mincho" w:hAnsi="Consolas" w:hint="eastAsia"/>
          <w:b/>
          <w:bCs/>
          <w:kern w:val="2"/>
          <w:sz w:val="18"/>
          <w:szCs w:val="21"/>
        </w:rPr>
        <w:t xml:space="preserve"> )</w:t>
      </w:r>
      <w:r w:rsidR="00917054" w:rsidRPr="00F02E7D">
        <w:rPr>
          <w:rFonts w:ascii="Consolas" w:eastAsia="Yu Mincho" w:hAnsi="Consolas"/>
          <w:b/>
          <w:bCs/>
          <w:kern w:val="2"/>
          <w:sz w:val="18"/>
          <w:szCs w:val="21"/>
        </w:rPr>
        <w:t>#</w:t>
      </w:r>
      <w:r w:rsidR="00917054">
        <w:rPr>
          <w:rFonts w:ascii="Consolas" w:eastAsia="Yu Mincho" w:hAnsi="Consolas"/>
          <w:kern w:val="2"/>
          <w:sz w:val="18"/>
          <w:szCs w:val="21"/>
        </w:rPr>
        <w:t xml:space="preserve"> </w:t>
      </w:r>
      <w:r w:rsidR="00917054" w:rsidRPr="00F02E7D">
        <w:rPr>
          <w:rFonts w:ascii="Consolas" w:eastAsia="Yu Mincho" w:hAnsi="Consolas"/>
          <w:b/>
          <w:bCs/>
          <w:kern w:val="2"/>
          <w:sz w:val="18"/>
          <w:szCs w:val="21"/>
        </w:rPr>
        <w:t>banner motd #</w:t>
      </w:r>
      <w:r w:rsidR="00917054">
        <w:rPr>
          <w:rFonts w:ascii="Consolas" w:eastAsia="Yu Mincho" w:hAnsi="Consolas"/>
          <w:kern w:val="2"/>
          <w:sz w:val="18"/>
          <w:szCs w:val="21"/>
        </w:rPr>
        <w:t xml:space="preserve"> </w:t>
      </w:r>
      <w:r w:rsidR="00917054" w:rsidRPr="00276766">
        <w:rPr>
          <w:rFonts w:ascii="Consolas" w:eastAsia="Yu Mincho" w:hAnsi="Consolas" w:hint="eastAsia"/>
          <w:i/>
          <w:iCs/>
          <w:kern w:val="2"/>
          <w:sz w:val="18"/>
          <w:szCs w:val="21"/>
        </w:rPr>
        <w:t>メッセージ</w:t>
      </w:r>
      <w:r w:rsidR="00917054">
        <w:rPr>
          <w:rFonts w:ascii="Consolas" w:eastAsia="Yu Mincho" w:hAnsi="Consolas" w:hint="eastAsia"/>
          <w:kern w:val="2"/>
          <w:sz w:val="18"/>
          <w:szCs w:val="21"/>
        </w:rPr>
        <w:t xml:space="preserve"> </w:t>
      </w:r>
      <w:r w:rsidR="00917054" w:rsidRPr="00F02E7D">
        <w:rPr>
          <w:rFonts w:ascii="Consolas" w:eastAsia="Yu Mincho" w:hAnsi="Consolas"/>
          <w:b/>
          <w:bCs/>
          <w:kern w:val="2"/>
          <w:sz w:val="18"/>
          <w:szCs w:val="21"/>
        </w:rPr>
        <w:t>#</w:t>
      </w:r>
    </w:p>
    <w:sectPr w:rsidR="00BB7846" w:rsidRPr="00917054"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5BB3" w14:textId="77777777" w:rsidR="00E14E38" w:rsidRDefault="00E14E38" w:rsidP="00710659">
      <w:pPr>
        <w:spacing w:after="0" w:line="240" w:lineRule="auto"/>
      </w:pPr>
      <w:r>
        <w:separator/>
      </w:r>
    </w:p>
    <w:p w14:paraId="2050A4F1" w14:textId="77777777" w:rsidR="00E14E38" w:rsidRDefault="00E14E38"/>
  </w:endnote>
  <w:endnote w:type="continuationSeparator" w:id="0">
    <w:p w14:paraId="006261A4" w14:textId="77777777" w:rsidR="00E14E38" w:rsidRDefault="00E14E38" w:rsidP="00710659">
      <w:pPr>
        <w:spacing w:after="0" w:line="240" w:lineRule="auto"/>
      </w:pPr>
      <w:r>
        <w:continuationSeparator/>
      </w:r>
    </w:p>
    <w:p w14:paraId="594878E3" w14:textId="77777777" w:rsidR="00E14E38" w:rsidRDefault="00E14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6FF" w:usb1="4000FCFF" w:usb2="00000009" w:usb3="00000000" w:csb0="0000019F" w:csb1="00000000"/>
  </w:font>
  <w:font w:name="MyricaM M">
    <w:altName w:val="Yu Gothic"/>
    <w:panose1 w:val="020B0604020202020204"/>
    <w:charset w:val="80"/>
    <w:family w:val="modern"/>
    <w:pitch w:val="fixed"/>
    <w:sig w:usb0="E00002FF" w:usb1="6A4FFDEB" w:usb2="00000012" w:usb3="00000000" w:csb0="0012019F" w:csb1="00000000"/>
  </w:font>
  <w:font w:name="Myrica P">
    <w:altName w:val="游ゴシック"/>
    <w:panose1 w:val="020B0604020202020204"/>
    <w:charset w:val="80"/>
    <w:family w:val="modern"/>
    <w:pitch w:val="variable"/>
    <w:sig w:usb0="E1000AFF" w:usb1="6A4FFDFB" w:usb2="02000012" w:usb3="00000000" w:csb0="001201B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Inconsolata">
    <w:altName w:val="Times New Roman"/>
    <w:panose1 w:val="00000000000000000000"/>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9C88" w14:textId="72DE967F" w:rsidR="00926CB2" w:rsidRPr="00882B63" w:rsidRDefault="00B01DB0" w:rsidP="00E859E3">
    <w:pPr>
      <w:pStyle w:val="a5"/>
      <w:rPr>
        <w:szCs w:val="16"/>
      </w:rPr>
    </w:pPr>
    <w:r w:rsidRPr="00B31F19">
      <w:sym w:font="Symbol" w:char="F0E3"/>
    </w:r>
    <w:r>
      <w:t xml:space="preserve"> </w:t>
    </w:r>
    <w:r>
      <w:fldChar w:fldCharType="begin"/>
    </w:r>
    <w:r>
      <w:instrText xml:space="preserve"> SAVEDATE  \@ "yyyy"  \* MERGEFORMAT </w:instrText>
    </w:r>
    <w:r>
      <w:fldChar w:fldCharType="separate"/>
    </w:r>
    <w:r w:rsidR="000606E8">
      <w:rPr>
        <w:noProof/>
      </w:rPr>
      <w:t>2023</w:t>
    </w:r>
    <w:r>
      <w:fldChar w:fldCharType="end"/>
    </w:r>
    <w:r>
      <w:t xml:space="preserve"> Cisco and/or its affiliates. All rights reserved. Cisco Public</w:t>
    </w:r>
    <w:r w:rsidR="008E00D5">
      <w:tab/>
    </w:r>
    <w:r>
      <w:t xml:space="preserve">Page </w:t>
    </w:r>
    <w:r w:rsidR="008E00D5" w:rsidRPr="0090659A">
      <w:rPr>
        <w:b/>
        <w:szCs w:val="16"/>
      </w:rPr>
      <w:fldChar w:fldCharType="begin"/>
    </w:r>
    <w:r w:rsidR="008E00D5" w:rsidRPr="0090659A">
      <w:rPr>
        <w:b/>
        <w:szCs w:val="16"/>
      </w:rPr>
      <w:instrText xml:space="preserve"> PAGE </w:instrText>
    </w:r>
    <w:r w:rsidR="008E00D5" w:rsidRPr="0090659A">
      <w:rPr>
        <w:b/>
        <w:szCs w:val="16"/>
      </w:rPr>
      <w:fldChar w:fldCharType="separate"/>
    </w:r>
    <w:r w:rsidR="00D57F6B">
      <w:rPr>
        <w:b/>
        <w:noProof/>
        <w:szCs w:val="16"/>
      </w:rPr>
      <w:t>6</w:t>
    </w:r>
    <w:r w:rsidR="008E00D5" w:rsidRPr="0090659A">
      <w:rPr>
        <w:b/>
        <w:szCs w:val="16"/>
      </w:rPr>
      <w:fldChar w:fldCharType="end"/>
    </w:r>
    <w:r w:rsidR="008E00D5">
      <w:t xml:space="preserve">/ </w:t>
    </w:r>
    <w:r w:rsidR="008E00D5" w:rsidRPr="0090659A">
      <w:rPr>
        <w:b/>
        <w:szCs w:val="16"/>
      </w:rPr>
      <w:fldChar w:fldCharType="begin"/>
    </w:r>
    <w:r w:rsidR="008E00D5" w:rsidRPr="0090659A">
      <w:rPr>
        <w:b/>
        <w:szCs w:val="16"/>
      </w:rPr>
      <w:instrText xml:space="preserve"> NUMPAGES  </w:instrText>
    </w:r>
    <w:r w:rsidR="008E00D5" w:rsidRPr="0090659A">
      <w:rPr>
        <w:b/>
        <w:szCs w:val="16"/>
      </w:rPr>
      <w:fldChar w:fldCharType="separate"/>
    </w:r>
    <w:r w:rsidR="00D57F6B">
      <w:rPr>
        <w:b/>
        <w:noProof/>
        <w:szCs w:val="16"/>
      </w:rPr>
      <w:t>6</w:t>
    </w:r>
    <w:r w:rsidR="008E00D5" w:rsidRPr="0090659A">
      <w:rPr>
        <w:b/>
        <w:szCs w:val="16"/>
      </w:rPr>
      <w:fldChar w:fldCharType="end"/>
    </w:r>
    <w:r w:rsidR="00882B63">
      <w:tab/>
    </w:r>
    <w:r w:rsidR="00882B63" w:rsidRPr="0046747B">
      <w:rPr>
        <w:color w:val="00B0F0"/>
      </w:rPr>
      <w:t xml:space="preserve"> 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2798" w14:textId="70E6FE53" w:rsidR="00882B63" w:rsidRPr="00882B63" w:rsidRDefault="00882B63" w:rsidP="00E859E3">
    <w:pPr>
      <w:pStyle w:val="a5"/>
      <w:rPr>
        <w:szCs w:val="16"/>
      </w:rPr>
    </w:pPr>
    <w:r w:rsidRPr="00B31F19">
      <w:sym w:font="Symbol" w:char="F0E3"/>
    </w:r>
    <w:r>
      <w:t xml:space="preserve"> </w:t>
    </w:r>
    <w:r w:rsidR="007E6402">
      <w:fldChar w:fldCharType="begin"/>
    </w:r>
    <w:r w:rsidR="007E6402">
      <w:instrText xml:space="preserve"> SAVEDATE  \@ "yyyy"  \* MERGEFORMAT </w:instrText>
    </w:r>
    <w:r w:rsidR="007E6402">
      <w:fldChar w:fldCharType="separate"/>
    </w:r>
    <w:r w:rsidR="000606E8">
      <w:rPr>
        <w:noProof/>
      </w:rPr>
      <w:t>2023</w:t>
    </w:r>
    <w:r w:rsidR="007E6402">
      <w:fldChar w:fldCharType="end"/>
    </w:r>
    <w:r>
      <w:t xml:space="preserve"> Cisco and/or its affiliates. All rights reserved. Cisco Public </w:t>
    </w:r>
    <w:r>
      <w:tab/>
    </w:r>
    <w:r w:rsidR="00B01DB0">
      <w:rPr>
        <w:rFonts w:hint="eastAsia"/>
      </w:rPr>
      <w:t>Page</w:t>
    </w:r>
    <w:r w:rsidR="00B01DB0">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sidR="00D57F6B">
      <w:rPr>
        <w:b/>
        <w:noProof/>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D57F6B">
      <w:rPr>
        <w:b/>
        <w:noProof/>
        <w:szCs w:val="16"/>
      </w:rPr>
      <w:t>6</w:t>
    </w:r>
    <w:r w:rsidRPr="0090659A">
      <w:rPr>
        <w:b/>
        <w:szCs w:val="16"/>
      </w:rPr>
      <w:fldChar w:fldCharType="end"/>
    </w:r>
    <w:r w:rsidR="00C20634">
      <w:tab/>
    </w:r>
    <w:r w:rsidRPr="0046747B">
      <w:rPr>
        <w:color w:val="00B0F0"/>
      </w:rPr>
      <w:t xml:space="preserve"> 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99CA" w14:textId="77777777" w:rsidR="00E14E38" w:rsidRDefault="00E14E38" w:rsidP="00710659">
      <w:pPr>
        <w:spacing w:after="0" w:line="240" w:lineRule="auto"/>
      </w:pPr>
      <w:r>
        <w:separator/>
      </w:r>
    </w:p>
    <w:p w14:paraId="6F938397" w14:textId="77777777" w:rsidR="00E14E38" w:rsidRDefault="00E14E38"/>
  </w:footnote>
  <w:footnote w:type="continuationSeparator" w:id="0">
    <w:p w14:paraId="7FDFAFA9" w14:textId="77777777" w:rsidR="00E14E38" w:rsidRDefault="00E14E38" w:rsidP="00710659">
      <w:pPr>
        <w:spacing w:after="0" w:line="240" w:lineRule="auto"/>
      </w:pPr>
      <w:r>
        <w:continuationSeparator/>
      </w:r>
    </w:p>
    <w:p w14:paraId="4362D4FD" w14:textId="77777777" w:rsidR="00E14E38" w:rsidRDefault="00E14E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Meiryo UI" w:cs="Arial"/>
      </w:rPr>
      <w:alias w:val="タイトル"/>
      <w:tag w:val=""/>
      <w:id w:val="-1711953976"/>
      <w:placeholder>
        <w:docPart w:val="467CFDA3E8844AFDBA2D88AF39ED9BE6"/>
      </w:placeholder>
      <w:dataBinding w:prefixMappings="xmlns:ns0='http://purl.org/dc/elements/1.1/' xmlns:ns1='http://schemas.openxmlformats.org/package/2006/metadata/core-properties' " w:xpath="/ns1:coreProperties[1]/ns0:title[1]" w:storeItemID="{6C3C8BC8-F283-45AE-878A-BAB7291924A1}"/>
      <w:text/>
    </w:sdtPr>
    <w:sdtContent>
      <w:p w14:paraId="155475E5" w14:textId="2C0E04F4" w:rsidR="00926CB2" w:rsidRPr="00B01DB0" w:rsidRDefault="00B01DB0" w:rsidP="008402F2">
        <w:pPr>
          <w:pStyle w:val="PageHead"/>
          <w:rPr>
            <w:rFonts w:eastAsia="Meiryo UI" w:cs="Arial"/>
          </w:rPr>
        </w:pPr>
        <w:r>
          <w:rPr>
            <w:rFonts w:eastAsia="Meiryo UI" w:cs="Arial"/>
          </w:rPr>
          <w:t xml:space="preserve">Packet Tracer </w:t>
        </w:r>
        <w:r>
          <w:rPr>
            <w:rFonts w:eastAsia="Meiryo UI" w:cs="Arial"/>
          </w:rPr>
          <w:t>－</w:t>
        </w:r>
        <w:r>
          <w:rPr>
            <w:rFonts w:eastAsia="Meiryo UI" w:cs="Arial"/>
          </w:rPr>
          <w:t xml:space="preserve"> </w:t>
        </w:r>
        <w:r>
          <w:rPr>
            <w:rFonts w:eastAsia="Meiryo UI" w:cs="Arial"/>
          </w:rPr>
          <w:t>ネットワークデバイスのセキュリティ保護</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2220" w14:textId="77777777" w:rsidR="00926CB2" w:rsidRDefault="00882B63" w:rsidP="006C3FCF">
    <w:pPr>
      <w:ind w:left="-288"/>
    </w:pPr>
    <w:r>
      <w:rPr>
        <w:noProof/>
      </w:rPr>
      <w:drawing>
        <wp:inline distT="0" distB="0" distL="0" distR="0" wp14:anchorId="2ABE804E" wp14:editId="694CFC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eastAsia="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5D215D8"/>
    <w:lvl w:ilvl="0" w:tplc="2C60B186">
      <w:start w:val="1"/>
      <w:numFmt w:val="bullet"/>
      <w:pStyle w:val="Bulletlevel2"/>
      <w:lvlText w:val="o"/>
      <w:lvlJc w:val="left"/>
      <w:pPr>
        <w:ind w:left="1080" w:hanging="360"/>
      </w:pPr>
      <w:rPr>
        <w:rFonts w:ascii="Courier New" w:eastAsia="Courier New" w:hAnsi="Courier New" w:cs="Courier New" w:hint="default"/>
      </w:rPr>
    </w:lvl>
    <w:lvl w:ilvl="1" w:tplc="04090003" w:tentative="1">
      <w:start w:val="1"/>
      <w:numFmt w:val="bullet"/>
      <w:lvlText w:val="o"/>
      <w:lvlJc w:val="left"/>
      <w:pPr>
        <w:ind w:left="2160" w:hanging="360"/>
      </w:pPr>
      <w:rPr>
        <w:rFonts w:ascii="Courier New" w:eastAsia="Courier New" w:hAnsi="Courier New" w:cs="Courier New" w:hint="default"/>
      </w:rPr>
    </w:lvl>
    <w:lvl w:ilvl="2" w:tplc="04090005" w:tentative="1">
      <w:start w:val="1"/>
      <w:numFmt w:val="bullet"/>
      <w:lvlText w:val=""/>
      <w:lvlJc w:val="left"/>
      <w:pPr>
        <w:ind w:left="2880" w:hanging="360"/>
      </w:pPr>
      <w:rPr>
        <w:rFonts w:ascii="Wingdings" w:eastAsia="Wingdings" w:hAnsi="Wingdings" w:hint="default"/>
      </w:rPr>
    </w:lvl>
    <w:lvl w:ilvl="3" w:tplc="04090001" w:tentative="1">
      <w:start w:val="1"/>
      <w:numFmt w:val="bullet"/>
      <w:lvlText w:val=""/>
      <w:lvlJc w:val="left"/>
      <w:pPr>
        <w:ind w:left="3600" w:hanging="360"/>
      </w:pPr>
      <w:rPr>
        <w:rFonts w:ascii="Symbol" w:eastAsia="Symbol" w:hAnsi="Symbol" w:hint="default"/>
      </w:rPr>
    </w:lvl>
    <w:lvl w:ilvl="4" w:tplc="04090003" w:tentative="1">
      <w:start w:val="1"/>
      <w:numFmt w:val="bullet"/>
      <w:lvlText w:val="o"/>
      <w:lvlJc w:val="left"/>
      <w:pPr>
        <w:ind w:left="4320" w:hanging="360"/>
      </w:pPr>
      <w:rPr>
        <w:rFonts w:ascii="Courier New" w:eastAsia="Courier New" w:hAnsi="Courier New" w:cs="Courier New" w:hint="default"/>
      </w:rPr>
    </w:lvl>
    <w:lvl w:ilvl="5" w:tplc="04090005" w:tentative="1">
      <w:start w:val="1"/>
      <w:numFmt w:val="bullet"/>
      <w:lvlText w:val=""/>
      <w:lvlJc w:val="left"/>
      <w:pPr>
        <w:ind w:left="5040" w:hanging="360"/>
      </w:pPr>
      <w:rPr>
        <w:rFonts w:ascii="Wingdings" w:eastAsia="Wingdings" w:hAnsi="Wingdings" w:hint="default"/>
      </w:rPr>
    </w:lvl>
    <w:lvl w:ilvl="6" w:tplc="04090001" w:tentative="1">
      <w:start w:val="1"/>
      <w:numFmt w:val="bullet"/>
      <w:lvlText w:val=""/>
      <w:lvlJc w:val="left"/>
      <w:pPr>
        <w:ind w:left="5760" w:hanging="360"/>
      </w:pPr>
      <w:rPr>
        <w:rFonts w:ascii="Symbol" w:eastAsia="Symbol" w:hAnsi="Symbol" w:hint="default"/>
      </w:rPr>
    </w:lvl>
    <w:lvl w:ilvl="7" w:tplc="04090003" w:tentative="1">
      <w:start w:val="1"/>
      <w:numFmt w:val="bullet"/>
      <w:lvlText w:val="o"/>
      <w:lvlJc w:val="left"/>
      <w:pPr>
        <w:ind w:left="6480" w:hanging="360"/>
      </w:pPr>
      <w:rPr>
        <w:rFonts w:ascii="Courier New" w:eastAsia="Courier New" w:hAnsi="Courier New" w:cs="Courier New" w:hint="default"/>
      </w:rPr>
    </w:lvl>
    <w:lvl w:ilvl="8" w:tplc="04090005" w:tentative="1">
      <w:start w:val="1"/>
      <w:numFmt w:val="bullet"/>
      <w:lvlText w:val=""/>
      <w:lvlJc w:val="left"/>
      <w:pPr>
        <w:ind w:left="7200" w:hanging="360"/>
      </w:pPr>
      <w:rPr>
        <w:rFonts w:ascii="Wingdings" w:eastAsia="Wingdings" w:hAnsi="Wingdings" w:hint="default"/>
      </w:rPr>
    </w:lvl>
  </w:abstractNum>
  <w:abstractNum w:abstractNumId="2" w15:restartNumberingAfterBreak="0">
    <w:nsid w:val="0A840D4D"/>
    <w:multiLevelType w:val="hybridMultilevel"/>
    <w:tmpl w:val="0DDE478E"/>
    <w:lvl w:ilvl="0" w:tplc="6A7452BA">
      <w:start w:val="1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602E4"/>
    <w:multiLevelType w:val="hybridMultilevel"/>
    <w:tmpl w:val="0A6E96F2"/>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5" w15:restartNumberingAfterBreak="0">
    <w:nsid w:val="1DF612DD"/>
    <w:multiLevelType w:val="multilevel"/>
    <w:tmpl w:val="B562103E"/>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パート %2："/>
      <w:lvlJc w:val="left"/>
      <w:pPr>
        <w:ind w:left="0" w:firstLine="0"/>
      </w:pPr>
      <w:rPr>
        <w:rFonts w:hint="default"/>
      </w:rPr>
    </w:lvl>
    <w:lvl w:ilvl="2">
      <w:start w:val="1"/>
      <w:numFmt w:val="decimal"/>
      <w:pStyle w:val="3"/>
      <w:suff w:val="space"/>
      <w:lvlText w:val="ステップ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パート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eastAsia="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D3B6C8C"/>
    <w:multiLevelType w:val="hybridMultilevel"/>
    <w:tmpl w:val="FC36402C"/>
    <w:lvl w:ilvl="0" w:tplc="FFFFFFFF">
      <w:start w:val="1"/>
      <w:numFmt w:val="decimal"/>
      <w:lvlText w:val="%1."/>
      <w:lvlJc w:val="left"/>
      <w:pPr>
        <w:ind w:left="420" w:hanging="420"/>
      </w:pPr>
    </w:lvl>
    <w:lvl w:ilvl="1" w:tplc="04090011">
      <w:start w:val="1"/>
      <w:numFmt w:val="decimalEnclosedCircle"/>
      <w:lvlText w:val="%2"/>
      <w:lvlJc w:val="left"/>
      <w:pPr>
        <w:ind w:left="840" w:hanging="420"/>
      </w:pPr>
    </w:lvl>
    <w:lvl w:ilvl="2" w:tplc="FFFFFFFF">
      <w:start w:val="1"/>
      <w:numFmt w:val="decimalEnclosedCircle"/>
      <w:lvlText w:val="%3"/>
      <w:lvlJc w:val="left"/>
      <w:pPr>
        <w:ind w:left="1260" w:hanging="420"/>
      </w:pPr>
    </w:lvl>
    <w:lvl w:ilvl="3" w:tplc="FFFFFFFF">
      <w:start w:val="1"/>
      <w:numFmt w:val="decimal"/>
      <w:lvlText w:val="%4."/>
      <w:lvlJc w:val="left"/>
      <w:pPr>
        <w:ind w:left="1680" w:hanging="420"/>
      </w:pPr>
    </w:lvl>
    <w:lvl w:ilvl="4" w:tplc="FFFFFFFF">
      <w:start w:val="1"/>
      <w:numFmt w:val="aiueoFullWidth"/>
      <w:lvlText w:val="(%5)"/>
      <w:lvlJc w:val="left"/>
      <w:pPr>
        <w:ind w:left="2100" w:hanging="420"/>
      </w:pPr>
    </w:lvl>
    <w:lvl w:ilvl="5" w:tplc="FFFFFFFF">
      <w:start w:val="1"/>
      <w:numFmt w:val="decimalEnclosedCircle"/>
      <w:lvlText w:val="%6"/>
      <w:lvlJc w:val="left"/>
      <w:pPr>
        <w:ind w:left="2520" w:hanging="420"/>
      </w:pPr>
    </w:lvl>
    <w:lvl w:ilvl="6" w:tplc="FFFFFFFF">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8" w15:restartNumberingAfterBreak="0">
    <w:nsid w:val="316E735B"/>
    <w:multiLevelType w:val="multilevel"/>
    <w:tmpl w:val="8C620C82"/>
    <w:lvl w:ilvl="0">
      <w:start w:val="1"/>
      <w:numFmt w:val="bullet"/>
      <w:lvlText w:val=""/>
      <w:lvlJc w:val="left"/>
      <w:pPr>
        <w:ind w:left="720" w:hanging="360"/>
      </w:pPr>
      <w:rPr>
        <w:rFonts w:ascii="Symbol" w:eastAsia="Symbol" w:hAnsi="Symbol" w:hint="default"/>
      </w:rPr>
    </w:lvl>
    <w:lvl w:ilvl="1">
      <w:start w:val="1"/>
      <w:numFmt w:val="decimalEnclosedCircle"/>
      <w:lvlText w:val="%2"/>
      <w:lvlJc w:val="left"/>
      <w:pPr>
        <w:tabs>
          <w:tab w:val="num" w:pos="1080"/>
        </w:tabs>
        <w:ind w:left="1080" w:hanging="360"/>
      </w:pPr>
      <w:rPr>
        <w:rFonts w:hint="eastAsia"/>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7A30993"/>
    <w:multiLevelType w:val="multilevel"/>
    <w:tmpl w:val="13982FD6"/>
    <w:lvl w:ilvl="0">
      <w:start w:val="6"/>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4BF23836"/>
    <w:multiLevelType w:val="multilevel"/>
    <w:tmpl w:val="BB5A0792"/>
    <w:styleLink w:val="BulletList"/>
    <w:lvl w:ilvl="0">
      <w:start w:val="1"/>
      <w:numFmt w:val="bullet"/>
      <w:pStyle w:val="Bulletlevel1"/>
      <w:lvlText w:val=""/>
      <w:lvlJc w:val="left"/>
      <w:pPr>
        <w:ind w:left="720" w:hanging="360"/>
      </w:pPr>
      <w:rPr>
        <w:rFonts w:ascii="Symbol" w:eastAsia="Symbol" w:hAnsi="Symbol" w:hint="default"/>
      </w:rPr>
    </w:lvl>
    <w:lvl w:ilvl="1">
      <w:start w:val="1"/>
      <w:numFmt w:val="none"/>
      <w:lvlText w:val="o"/>
      <w:lvlJc w:val="left"/>
      <w:pPr>
        <w:tabs>
          <w:tab w:val="num" w:pos="1080"/>
        </w:tabs>
        <w:ind w:left="1080" w:hanging="360"/>
      </w:pPr>
      <w:rPr>
        <w:rFonts w:ascii="Arial" w:eastAsia="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FD07909"/>
    <w:multiLevelType w:val="hybridMultilevel"/>
    <w:tmpl w:val="F65CCCE6"/>
    <w:lvl w:ilvl="0" w:tplc="382A1008">
      <w:start w:val="1"/>
      <w:numFmt w:val="decimal"/>
      <w:lvlText w:val="%1."/>
      <w:lvlJc w:val="left"/>
      <w:pPr>
        <w:ind w:left="420" w:hanging="420"/>
      </w:pPr>
      <w:rPr>
        <w:sz w:val="20"/>
        <w:szCs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AC06449"/>
    <w:multiLevelType w:val="multilevel"/>
    <w:tmpl w:val="2BF855F6"/>
    <w:lvl w:ilvl="0">
      <w:start w:val="1"/>
      <w:numFmt w:val="bullet"/>
      <w:lvlText w:val=""/>
      <w:lvlJc w:val="left"/>
      <w:pPr>
        <w:ind w:left="720" w:hanging="360"/>
      </w:pPr>
      <w:rPr>
        <w:rFonts w:ascii="Symbol" w:eastAsia="Symbol" w:hAnsi="Symbol" w:hint="default"/>
      </w:rPr>
    </w:lvl>
    <w:lvl w:ilvl="1">
      <w:start w:val="1"/>
      <w:numFmt w:val="decimalEnclosedCircle"/>
      <w:lvlText w:val="%2"/>
      <w:lvlJc w:val="left"/>
      <w:pPr>
        <w:tabs>
          <w:tab w:val="num" w:pos="1080"/>
        </w:tabs>
        <w:ind w:left="1080" w:hanging="360"/>
      </w:pPr>
      <w:rPr>
        <w:rFonts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7B37470C"/>
    <w:multiLevelType w:val="hybridMultilevel"/>
    <w:tmpl w:val="C3B6B0F6"/>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16cid:durableId="555363049">
    <w:abstractNumId w:val="10"/>
  </w:num>
  <w:num w:numId="2" w16cid:durableId="1257056656">
    <w:abstractNumId w:val="5"/>
    <w:lvlOverride w:ilvl="0">
      <w:lvl w:ilvl="0">
        <w:start w:val="1"/>
        <w:numFmt w:val="decimal"/>
        <w:pStyle w:val="1"/>
        <w:suff w:val="space"/>
        <w:lvlText w:val="パート %1："/>
        <w:lvlJc w:val="left"/>
        <w:pPr>
          <w:ind w:left="0" w:firstLine="0"/>
        </w:pPr>
        <w:rPr>
          <w:rFonts w:hint="default"/>
        </w:rPr>
      </w:lvl>
    </w:lvlOverride>
    <w:lvlOverride w:ilvl="1">
      <w:lvl w:ilvl="1">
        <w:start w:val="1"/>
        <w:numFmt w:val="decimal"/>
        <w:pStyle w:val="2"/>
        <w:suff w:val="space"/>
        <w:lvlText w:val="タスク %2："/>
        <w:lvlJc w:val="left"/>
        <w:pPr>
          <w:ind w:left="0" w:firstLine="0"/>
        </w:pPr>
        <w:rPr>
          <w:rFonts w:hint="default"/>
        </w:rPr>
      </w:lvl>
    </w:lvlOverride>
    <w:lvlOverride w:ilvl="2">
      <w:lvl w:ilvl="2">
        <w:start w:val="1"/>
        <w:numFmt w:val="decimal"/>
        <w:pStyle w:val="3"/>
        <w:suff w:val="space"/>
        <w:lvlText w:val="ステップ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62173884">
    <w:abstractNumId w:val="3"/>
  </w:num>
  <w:num w:numId="4" w16cid:durableId="945767510">
    <w:abstractNumId w:val="5"/>
    <w:lvlOverride w:ilvl="0">
      <w:startOverride w:val="1"/>
      <w:lvl w:ilvl="0">
        <w:start w:val="1"/>
        <w:numFmt w:val="decimal"/>
        <w:pStyle w:val="1"/>
        <w:suff w:val="space"/>
        <w:lvlText w:val="パート %1："/>
        <w:lvlJc w:val="left"/>
        <w:pPr>
          <w:ind w:left="0" w:firstLine="0"/>
        </w:pPr>
        <w:rPr>
          <w:rFonts w:hint="default"/>
        </w:rPr>
      </w:lvl>
    </w:lvlOverride>
    <w:lvlOverride w:ilvl="1">
      <w:startOverride w:val="1"/>
      <w:lvl w:ilvl="1">
        <w:start w:val="1"/>
        <w:numFmt w:val="decimal"/>
        <w:pStyle w:val="2"/>
        <w:suff w:val="space"/>
        <w:lvlText w:val="タスク %2："/>
        <w:lvlJc w:val="left"/>
        <w:pPr>
          <w:ind w:left="0" w:firstLine="0"/>
        </w:pPr>
        <w:rPr>
          <w:rFonts w:hint="default"/>
        </w:rPr>
      </w:lvl>
    </w:lvlOverride>
    <w:lvlOverride w:ilvl="2">
      <w:startOverride w:val="1"/>
      <w:lvl w:ilvl="2">
        <w:start w:val="1"/>
        <w:numFmt w:val="decimal"/>
        <w:pStyle w:val="3"/>
        <w:suff w:val="space"/>
        <w:lvlText w:val="ステップ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55452891">
    <w:abstractNumId w:val="5"/>
  </w:num>
  <w:num w:numId="6" w16cid:durableId="551499908">
    <w:abstractNumId w:val="0"/>
  </w:num>
  <w:num w:numId="7" w16cid:durableId="1424376467">
    <w:abstractNumId w:val="1"/>
  </w:num>
  <w:num w:numId="8" w16cid:durableId="218133467">
    <w:abstractNumId w:val="6"/>
    <w:lvlOverride w:ilvl="0">
      <w:lvl w:ilvl="0">
        <w:start w:val="1"/>
        <w:numFmt w:val="decimal"/>
        <w:lvlText w:val="パート %1："/>
        <w:lvlJc w:val="left"/>
        <w:pPr>
          <w:tabs>
            <w:tab w:val="num" w:pos="1152"/>
          </w:tabs>
          <w:ind w:left="1152" w:hanging="792"/>
        </w:pPr>
        <w:rPr>
          <w:rFonts w:hint="default"/>
        </w:rPr>
      </w:lvl>
    </w:lvlOverride>
  </w:num>
  <w:num w:numId="9" w16cid:durableId="1772771787">
    <w:abstractNumId w:val="5"/>
  </w:num>
  <w:num w:numId="10" w16cid:durableId="208804443">
    <w:abstractNumId w:val="4"/>
  </w:num>
  <w:num w:numId="11" w16cid:durableId="1400596233">
    <w:abstractNumId w:val="5"/>
  </w:num>
  <w:num w:numId="12" w16cid:durableId="1401749777">
    <w:abstractNumId w:val="12"/>
  </w:num>
  <w:num w:numId="13" w16cid:durableId="1763720222">
    <w:abstractNumId w:val="10"/>
  </w:num>
  <w:num w:numId="14" w16cid:durableId="482281704">
    <w:abstractNumId w:val="8"/>
  </w:num>
  <w:num w:numId="15" w16cid:durableId="604001129">
    <w:abstractNumId w:val="11"/>
  </w:num>
  <w:num w:numId="16" w16cid:durableId="1324318209">
    <w:abstractNumId w:val="7"/>
  </w:num>
  <w:num w:numId="17" w16cid:durableId="105276958">
    <w:abstractNumId w:val="10"/>
  </w:num>
  <w:num w:numId="18" w16cid:durableId="1350182834">
    <w:abstractNumId w:val="2"/>
  </w:num>
  <w:num w:numId="19" w16cid:durableId="1439830063">
    <w:abstractNumId w:val="9"/>
  </w:num>
  <w:num w:numId="20" w16cid:durableId="1138186560">
    <w:abstractNumId w:val="13"/>
  </w:num>
  <w:num w:numId="21" w16cid:durableId="44048865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3FA"/>
    <w:rsid w:val="00001BDF"/>
    <w:rsid w:val="0000380F"/>
    <w:rsid w:val="00003A3B"/>
    <w:rsid w:val="00004175"/>
    <w:rsid w:val="000052F3"/>
    <w:rsid w:val="000059C9"/>
    <w:rsid w:val="000070B2"/>
    <w:rsid w:val="00007A6C"/>
    <w:rsid w:val="00011687"/>
    <w:rsid w:val="00012C22"/>
    <w:rsid w:val="000160F7"/>
    <w:rsid w:val="00016D5B"/>
    <w:rsid w:val="00016F30"/>
    <w:rsid w:val="0002047C"/>
    <w:rsid w:val="00021B9A"/>
    <w:rsid w:val="000242D6"/>
    <w:rsid w:val="00024EE5"/>
    <w:rsid w:val="0003188B"/>
    <w:rsid w:val="00035433"/>
    <w:rsid w:val="00035C9A"/>
    <w:rsid w:val="00041AF6"/>
    <w:rsid w:val="00044E62"/>
    <w:rsid w:val="00050BA4"/>
    <w:rsid w:val="0005141D"/>
    <w:rsid w:val="00051738"/>
    <w:rsid w:val="0005242B"/>
    <w:rsid w:val="00052548"/>
    <w:rsid w:val="00053426"/>
    <w:rsid w:val="000538D2"/>
    <w:rsid w:val="00060696"/>
    <w:rsid w:val="000606E8"/>
    <w:rsid w:val="00062D89"/>
    <w:rsid w:val="00067A67"/>
    <w:rsid w:val="00070C16"/>
    <w:rsid w:val="00075EA9"/>
    <w:rsid w:val="000769CF"/>
    <w:rsid w:val="00076CC0"/>
    <w:rsid w:val="000815D8"/>
    <w:rsid w:val="00084C99"/>
    <w:rsid w:val="00085CC6"/>
    <w:rsid w:val="000864C0"/>
    <w:rsid w:val="00090C07"/>
    <w:rsid w:val="0009147A"/>
    <w:rsid w:val="00091E8D"/>
    <w:rsid w:val="0009378D"/>
    <w:rsid w:val="00095B21"/>
    <w:rsid w:val="00096283"/>
    <w:rsid w:val="00097163"/>
    <w:rsid w:val="000A22C8"/>
    <w:rsid w:val="000B2344"/>
    <w:rsid w:val="000B7DE5"/>
    <w:rsid w:val="000C2118"/>
    <w:rsid w:val="000C6425"/>
    <w:rsid w:val="000C6E6E"/>
    <w:rsid w:val="000C7B7D"/>
    <w:rsid w:val="000D27BB"/>
    <w:rsid w:val="000D55B4"/>
    <w:rsid w:val="000E163D"/>
    <w:rsid w:val="000E40C7"/>
    <w:rsid w:val="000E65F0"/>
    <w:rsid w:val="000F072C"/>
    <w:rsid w:val="000F2074"/>
    <w:rsid w:val="000F31D7"/>
    <w:rsid w:val="000F6743"/>
    <w:rsid w:val="001006C2"/>
    <w:rsid w:val="00101BE8"/>
    <w:rsid w:val="00103401"/>
    <w:rsid w:val="00103A44"/>
    <w:rsid w:val="00103D36"/>
    <w:rsid w:val="0010436E"/>
    <w:rsid w:val="00105FF0"/>
    <w:rsid w:val="001078CF"/>
    <w:rsid w:val="00107B2B"/>
    <w:rsid w:val="00111D6A"/>
    <w:rsid w:val="00112AC5"/>
    <w:rsid w:val="001133DD"/>
    <w:rsid w:val="00120CBE"/>
    <w:rsid w:val="00121BAE"/>
    <w:rsid w:val="00123870"/>
    <w:rsid w:val="00125806"/>
    <w:rsid w:val="001261C4"/>
    <w:rsid w:val="00130A01"/>
    <w:rsid w:val="00130A20"/>
    <w:rsid w:val="001314FB"/>
    <w:rsid w:val="001336E9"/>
    <w:rsid w:val="00134F68"/>
    <w:rsid w:val="001366EC"/>
    <w:rsid w:val="0014219C"/>
    <w:rsid w:val="001425ED"/>
    <w:rsid w:val="00143450"/>
    <w:rsid w:val="00144997"/>
    <w:rsid w:val="001523C0"/>
    <w:rsid w:val="001535FE"/>
    <w:rsid w:val="00154E3A"/>
    <w:rsid w:val="00155352"/>
    <w:rsid w:val="00157902"/>
    <w:rsid w:val="00157CD9"/>
    <w:rsid w:val="00162105"/>
    <w:rsid w:val="00162EEA"/>
    <w:rsid w:val="00163164"/>
    <w:rsid w:val="00164A90"/>
    <w:rsid w:val="00166253"/>
    <w:rsid w:val="00170168"/>
    <w:rsid w:val="001704B7"/>
    <w:rsid w:val="001708A6"/>
    <w:rsid w:val="001710C0"/>
    <w:rsid w:val="00172AFB"/>
    <w:rsid w:val="001772B8"/>
    <w:rsid w:val="00180621"/>
    <w:rsid w:val="00180FBF"/>
    <w:rsid w:val="001813C3"/>
    <w:rsid w:val="00182CF4"/>
    <w:rsid w:val="00185EB4"/>
    <w:rsid w:val="00186CE1"/>
    <w:rsid w:val="00191F00"/>
    <w:rsid w:val="00192D85"/>
    <w:rsid w:val="00192F12"/>
    <w:rsid w:val="00193F14"/>
    <w:rsid w:val="00196CBC"/>
    <w:rsid w:val="0019753E"/>
    <w:rsid w:val="00197614"/>
    <w:rsid w:val="001A0312"/>
    <w:rsid w:val="001A15DA"/>
    <w:rsid w:val="001A2694"/>
    <w:rsid w:val="001A34C2"/>
    <w:rsid w:val="001A3CC7"/>
    <w:rsid w:val="001A67A4"/>
    <w:rsid w:val="001A69AC"/>
    <w:rsid w:val="001A7210"/>
    <w:rsid w:val="001B11C1"/>
    <w:rsid w:val="001B67D8"/>
    <w:rsid w:val="001B6F95"/>
    <w:rsid w:val="001C05A1"/>
    <w:rsid w:val="001C1D9E"/>
    <w:rsid w:val="001C5998"/>
    <w:rsid w:val="001C7C3B"/>
    <w:rsid w:val="001D50B9"/>
    <w:rsid w:val="001D5B6F"/>
    <w:rsid w:val="001E0AB8"/>
    <w:rsid w:val="001E38E0"/>
    <w:rsid w:val="001E4E72"/>
    <w:rsid w:val="001E62B3"/>
    <w:rsid w:val="001E6424"/>
    <w:rsid w:val="001E6EE1"/>
    <w:rsid w:val="001F0171"/>
    <w:rsid w:val="001F0D77"/>
    <w:rsid w:val="001F643A"/>
    <w:rsid w:val="001F6843"/>
    <w:rsid w:val="001F7DD8"/>
    <w:rsid w:val="002003FA"/>
    <w:rsid w:val="00201928"/>
    <w:rsid w:val="00202065"/>
    <w:rsid w:val="00203E26"/>
    <w:rsid w:val="0020449C"/>
    <w:rsid w:val="002069F2"/>
    <w:rsid w:val="002113B8"/>
    <w:rsid w:val="00215665"/>
    <w:rsid w:val="002163BB"/>
    <w:rsid w:val="0021792C"/>
    <w:rsid w:val="002240AB"/>
    <w:rsid w:val="002258BF"/>
    <w:rsid w:val="00225E37"/>
    <w:rsid w:val="00231DCA"/>
    <w:rsid w:val="00234662"/>
    <w:rsid w:val="00242E3A"/>
    <w:rsid w:val="00246492"/>
    <w:rsid w:val="002501B1"/>
    <w:rsid w:val="002506CF"/>
    <w:rsid w:val="0025107F"/>
    <w:rsid w:val="00260CD4"/>
    <w:rsid w:val="002639D8"/>
    <w:rsid w:val="00265F77"/>
    <w:rsid w:val="00266C83"/>
    <w:rsid w:val="00270FCC"/>
    <w:rsid w:val="00276766"/>
    <w:rsid w:val="002768DC"/>
    <w:rsid w:val="00294C8F"/>
    <w:rsid w:val="002A0B2E"/>
    <w:rsid w:val="002A0DC1"/>
    <w:rsid w:val="002A2CC2"/>
    <w:rsid w:val="002A6C56"/>
    <w:rsid w:val="002A70C9"/>
    <w:rsid w:val="002B148B"/>
    <w:rsid w:val="002B3D9E"/>
    <w:rsid w:val="002C04C4"/>
    <w:rsid w:val="002C090C"/>
    <w:rsid w:val="002C1243"/>
    <w:rsid w:val="002C17EC"/>
    <w:rsid w:val="002C1815"/>
    <w:rsid w:val="002C475E"/>
    <w:rsid w:val="002C4C12"/>
    <w:rsid w:val="002C6AD6"/>
    <w:rsid w:val="002D6C2A"/>
    <w:rsid w:val="002D7A86"/>
    <w:rsid w:val="002E0A50"/>
    <w:rsid w:val="002E160F"/>
    <w:rsid w:val="002F0B74"/>
    <w:rsid w:val="002F45FF"/>
    <w:rsid w:val="002F66D3"/>
    <w:rsid w:val="002F6D17"/>
    <w:rsid w:val="002F7766"/>
    <w:rsid w:val="002F7899"/>
    <w:rsid w:val="00302887"/>
    <w:rsid w:val="003056EB"/>
    <w:rsid w:val="003071FF"/>
    <w:rsid w:val="00310652"/>
    <w:rsid w:val="00310BDC"/>
    <w:rsid w:val="00311065"/>
    <w:rsid w:val="0031371D"/>
    <w:rsid w:val="00314B53"/>
    <w:rsid w:val="003176B4"/>
    <w:rsid w:val="0031789F"/>
    <w:rsid w:val="00320788"/>
    <w:rsid w:val="003233A3"/>
    <w:rsid w:val="00334C33"/>
    <w:rsid w:val="0034455D"/>
    <w:rsid w:val="0034604B"/>
    <w:rsid w:val="00346D17"/>
    <w:rsid w:val="00347956"/>
    <w:rsid w:val="00347972"/>
    <w:rsid w:val="003513D4"/>
    <w:rsid w:val="0035469B"/>
    <w:rsid w:val="003559CC"/>
    <w:rsid w:val="00355D4B"/>
    <w:rsid w:val="003569D7"/>
    <w:rsid w:val="003608AC"/>
    <w:rsid w:val="00363A23"/>
    <w:rsid w:val="0036440C"/>
    <w:rsid w:val="0036454D"/>
    <w:rsid w:val="0036465A"/>
    <w:rsid w:val="00390C38"/>
    <w:rsid w:val="00392748"/>
    <w:rsid w:val="00392C65"/>
    <w:rsid w:val="00392ED5"/>
    <w:rsid w:val="00397DDF"/>
    <w:rsid w:val="003A19DC"/>
    <w:rsid w:val="003A1B45"/>
    <w:rsid w:val="003A220C"/>
    <w:rsid w:val="003A3836"/>
    <w:rsid w:val="003A5B9C"/>
    <w:rsid w:val="003B256A"/>
    <w:rsid w:val="003B274D"/>
    <w:rsid w:val="003B34C2"/>
    <w:rsid w:val="003B46FC"/>
    <w:rsid w:val="003B5767"/>
    <w:rsid w:val="003B7605"/>
    <w:rsid w:val="003C08AA"/>
    <w:rsid w:val="003C2A7B"/>
    <w:rsid w:val="003C49EF"/>
    <w:rsid w:val="003C6BCA"/>
    <w:rsid w:val="003C7340"/>
    <w:rsid w:val="003C7902"/>
    <w:rsid w:val="003C7B2D"/>
    <w:rsid w:val="003D0BFF"/>
    <w:rsid w:val="003D1873"/>
    <w:rsid w:val="003D2760"/>
    <w:rsid w:val="003D6EF1"/>
    <w:rsid w:val="003E5BE5"/>
    <w:rsid w:val="003F18D1"/>
    <w:rsid w:val="003F20EC"/>
    <w:rsid w:val="003F4F0E"/>
    <w:rsid w:val="003F6096"/>
    <w:rsid w:val="003F6E06"/>
    <w:rsid w:val="003F74DA"/>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1A9A"/>
    <w:rsid w:val="00452C6D"/>
    <w:rsid w:val="00455E0B"/>
    <w:rsid w:val="0045724D"/>
    <w:rsid w:val="004572DD"/>
    <w:rsid w:val="00457934"/>
    <w:rsid w:val="00462B9F"/>
    <w:rsid w:val="004659EE"/>
    <w:rsid w:val="00465DBD"/>
    <w:rsid w:val="00473E34"/>
    <w:rsid w:val="00476BA9"/>
    <w:rsid w:val="004815BD"/>
    <w:rsid w:val="00481650"/>
    <w:rsid w:val="004841E9"/>
    <w:rsid w:val="004848D5"/>
    <w:rsid w:val="004936C2"/>
    <w:rsid w:val="0049379C"/>
    <w:rsid w:val="004A0800"/>
    <w:rsid w:val="004A1CA0"/>
    <w:rsid w:val="004A22E9"/>
    <w:rsid w:val="004A4ACD"/>
    <w:rsid w:val="004A506C"/>
    <w:rsid w:val="004A5BC5"/>
    <w:rsid w:val="004B023D"/>
    <w:rsid w:val="004B20AB"/>
    <w:rsid w:val="004C0909"/>
    <w:rsid w:val="004C3F97"/>
    <w:rsid w:val="004D01F2"/>
    <w:rsid w:val="004D1DC7"/>
    <w:rsid w:val="004D2CED"/>
    <w:rsid w:val="004D3339"/>
    <w:rsid w:val="004D353F"/>
    <w:rsid w:val="004D36D7"/>
    <w:rsid w:val="004D682B"/>
    <w:rsid w:val="004D7C8B"/>
    <w:rsid w:val="004E11FA"/>
    <w:rsid w:val="004E3B10"/>
    <w:rsid w:val="004E6152"/>
    <w:rsid w:val="004E685F"/>
    <w:rsid w:val="004F344A"/>
    <w:rsid w:val="004F4EC3"/>
    <w:rsid w:val="004F6631"/>
    <w:rsid w:val="004F73A4"/>
    <w:rsid w:val="00504ED4"/>
    <w:rsid w:val="00510639"/>
    <w:rsid w:val="00511791"/>
    <w:rsid w:val="005139BE"/>
    <w:rsid w:val="00516142"/>
    <w:rsid w:val="0051681C"/>
    <w:rsid w:val="00520027"/>
    <w:rsid w:val="0052093C"/>
    <w:rsid w:val="005215A4"/>
    <w:rsid w:val="00521B31"/>
    <w:rsid w:val="00522469"/>
    <w:rsid w:val="0052400A"/>
    <w:rsid w:val="00536277"/>
    <w:rsid w:val="00536788"/>
    <w:rsid w:val="00536F43"/>
    <w:rsid w:val="00540AF0"/>
    <w:rsid w:val="00541485"/>
    <w:rsid w:val="0054677C"/>
    <w:rsid w:val="005510BA"/>
    <w:rsid w:val="005538C8"/>
    <w:rsid w:val="00554364"/>
    <w:rsid w:val="00554B4E"/>
    <w:rsid w:val="00556C02"/>
    <w:rsid w:val="00557FF8"/>
    <w:rsid w:val="00561BB2"/>
    <w:rsid w:val="00563249"/>
    <w:rsid w:val="00564719"/>
    <w:rsid w:val="00564E2C"/>
    <w:rsid w:val="00570A65"/>
    <w:rsid w:val="00575F55"/>
    <w:rsid w:val="0057607B"/>
    <w:rsid w:val="005762B1"/>
    <w:rsid w:val="00580456"/>
    <w:rsid w:val="00580E73"/>
    <w:rsid w:val="0058345B"/>
    <w:rsid w:val="00592329"/>
    <w:rsid w:val="00593386"/>
    <w:rsid w:val="0059668A"/>
    <w:rsid w:val="00596998"/>
    <w:rsid w:val="0059790F"/>
    <w:rsid w:val="005A6E62"/>
    <w:rsid w:val="005B2FB3"/>
    <w:rsid w:val="005B7843"/>
    <w:rsid w:val="005D1A68"/>
    <w:rsid w:val="005D2B29"/>
    <w:rsid w:val="005D354A"/>
    <w:rsid w:val="005D3E53"/>
    <w:rsid w:val="005D47DB"/>
    <w:rsid w:val="005D506C"/>
    <w:rsid w:val="005E1DA8"/>
    <w:rsid w:val="005E3235"/>
    <w:rsid w:val="005E4176"/>
    <w:rsid w:val="005E4876"/>
    <w:rsid w:val="005E516B"/>
    <w:rsid w:val="005E65B5"/>
    <w:rsid w:val="005F0301"/>
    <w:rsid w:val="005F1441"/>
    <w:rsid w:val="005F284B"/>
    <w:rsid w:val="005F3AE9"/>
    <w:rsid w:val="006007BB"/>
    <w:rsid w:val="00601DC0"/>
    <w:rsid w:val="006034CB"/>
    <w:rsid w:val="00603503"/>
    <w:rsid w:val="00603C52"/>
    <w:rsid w:val="00604959"/>
    <w:rsid w:val="0061045C"/>
    <w:rsid w:val="006131CE"/>
    <w:rsid w:val="0061336B"/>
    <w:rsid w:val="006146B2"/>
    <w:rsid w:val="00616106"/>
    <w:rsid w:val="00617D6E"/>
    <w:rsid w:val="00620ED5"/>
    <w:rsid w:val="006213A9"/>
    <w:rsid w:val="00622D61"/>
    <w:rsid w:val="00624198"/>
    <w:rsid w:val="00636C28"/>
    <w:rsid w:val="0063772C"/>
    <w:rsid w:val="00641A06"/>
    <w:rsid w:val="006428E5"/>
    <w:rsid w:val="00644958"/>
    <w:rsid w:val="00645AE3"/>
    <w:rsid w:val="00651222"/>
    <w:rsid w:val="006513FB"/>
    <w:rsid w:val="00656EEF"/>
    <w:rsid w:val="006576AF"/>
    <w:rsid w:val="00665CF0"/>
    <w:rsid w:val="006728B1"/>
    <w:rsid w:val="00672919"/>
    <w:rsid w:val="006747B3"/>
    <w:rsid w:val="006759E4"/>
    <w:rsid w:val="00675CD0"/>
    <w:rsid w:val="00677544"/>
    <w:rsid w:val="00681687"/>
    <w:rsid w:val="006817BD"/>
    <w:rsid w:val="00686295"/>
    <w:rsid w:val="00686587"/>
    <w:rsid w:val="006904CF"/>
    <w:rsid w:val="00695EE2"/>
    <w:rsid w:val="0069660B"/>
    <w:rsid w:val="00697EAB"/>
    <w:rsid w:val="006A1B33"/>
    <w:rsid w:val="006A48F1"/>
    <w:rsid w:val="006A71A3"/>
    <w:rsid w:val="006B03F2"/>
    <w:rsid w:val="006B14C1"/>
    <w:rsid w:val="006B1639"/>
    <w:rsid w:val="006B5CA7"/>
    <w:rsid w:val="006B5E89"/>
    <w:rsid w:val="006B7E15"/>
    <w:rsid w:val="006C19B2"/>
    <w:rsid w:val="006C30A0"/>
    <w:rsid w:val="006C35FF"/>
    <w:rsid w:val="006C3FCF"/>
    <w:rsid w:val="006C57F2"/>
    <w:rsid w:val="006C5949"/>
    <w:rsid w:val="006C6832"/>
    <w:rsid w:val="006D1370"/>
    <w:rsid w:val="006D2C28"/>
    <w:rsid w:val="006D3FC1"/>
    <w:rsid w:val="006D7590"/>
    <w:rsid w:val="006E0FD3"/>
    <w:rsid w:val="006E372B"/>
    <w:rsid w:val="006E5FE9"/>
    <w:rsid w:val="006E6581"/>
    <w:rsid w:val="006E71DF"/>
    <w:rsid w:val="006F1616"/>
    <w:rsid w:val="006F1CC4"/>
    <w:rsid w:val="006F2A86"/>
    <w:rsid w:val="006F3163"/>
    <w:rsid w:val="006F66F9"/>
    <w:rsid w:val="00705FEC"/>
    <w:rsid w:val="00710659"/>
    <w:rsid w:val="0071147A"/>
    <w:rsid w:val="0071185D"/>
    <w:rsid w:val="00716275"/>
    <w:rsid w:val="007167CD"/>
    <w:rsid w:val="00721E01"/>
    <w:rsid w:val="007222AD"/>
    <w:rsid w:val="007267CF"/>
    <w:rsid w:val="00726A96"/>
    <w:rsid w:val="00731F3F"/>
    <w:rsid w:val="00733BAB"/>
    <w:rsid w:val="007358E6"/>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1527"/>
    <w:rsid w:val="00781753"/>
    <w:rsid w:val="0078405B"/>
    <w:rsid w:val="0078694A"/>
    <w:rsid w:val="00786F58"/>
    <w:rsid w:val="00787CC1"/>
    <w:rsid w:val="007921CF"/>
    <w:rsid w:val="00792F4E"/>
    <w:rsid w:val="0079398D"/>
    <w:rsid w:val="00794D8F"/>
    <w:rsid w:val="007960C7"/>
    <w:rsid w:val="00796C25"/>
    <w:rsid w:val="007A287C"/>
    <w:rsid w:val="007A3B2A"/>
    <w:rsid w:val="007B0C9D"/>
    <w:rsid w:val="007B5522"/>
    <w:rsid w:val="007C0EE0"/>
    <w:rsid w:val="007C1B71"/>
    <w:rsid w:val="007C2FBB"/>
    <w:rsid w:val="007C37F1"/>
    <w:rsid w:val="007C66A5"/>
    <w:rsid w:val="007C7164"/>
    <w:rsid w:val="007C7413"/>
    <w:rsid w:val="007D1214"/>
    <w:rsid w:val="007D1984"/>
    <w:rsid w:val="007D2AFE"/>
    <w:rsid w:val="007D39FB"/>
    <w:rsid w:val="007D65BB"/>
    <w:rsid w:val="007E2ACF"/>
    <w:rsid w:val="007E3264"/>
    <w:rsid w:val="007E3FEA"/>
    <w:rsid w:val="007E5CE2"/>
    <w:rsid w:val="007E6402"/>
    <w:rsid w:val="007F0A0B"/>
    <w:rsid w:val="007F3A60"/>
    <w:rsid w:val="007F3D0B"/>
    <w:rsid w:val="007F7C94"/>
    <w:rsid w:val="00802FFA"/>
    <w:rsid w:val="00810E4B"/>
    <w:rsid w:val="00814BAA"/>
    <w:rsid w:val="00816F0C"/>
    <w:rsid w:val="0082211C"/>
    <w:rsid w:val="00822AF9"/>
    <w:rsid w:val="00824295"/>
    <w:rsid w:val="00826E45"/>
    <w:rsid w:val="00827A65"/>
    <w:rsid w:val="00827CFF"/>
    <w:rsid w:val="00830473"/>
    <w:rsid w:val="008313F3"/>
    <w:rsid w:val="0083262A"/>
    <w:rsid w:val="008337A0"/>
    <w:rsid w:val="008402F2"/>
    <w:rsid w:val="00840469"/>
    <w:rsid w:val="008405BB"/>
    <w:rsid w:val="0084564F"/>
    <w:rsid w:val="0084606F"/>
    <w:rsid w:val="00846494"/>
    <w:rsid w:val="00847B20"/>
    <w:rsid w:val="008509D3"/>
    <w:rsid w:val="00853418"/>
    <w:rsid w:val="00856EBD"/>
    <w:rsid w:val="00857CF6"/>
    <w:rsid w:val="008610ED"/>
    <w:rsid w:val="00861C6A"/>
    <w:rsid w:val="00865199"/>
    <w:rsid w:val="0086569B"/>
    <w:rsid w:val="00867EAF"/>
    <w:rsid w:val="00870763"/>
    <w:rsid w:val="00870E6F"/>
    <w:rsid w:val="00871000"/>
    <w:rsid w:val="008713EA"/>
    <w:rsid w:val="00872E0B"/>
    <w:rsid w:val="00873C6B"/>
    <w:rsid w:val="00882B63"/>
    <w:rsid w:val="00883500"/>
    <w:rsid w:val="0088426A"/>
    <w:rsid w:val="008850FA"/>
    <w:rsid w:val="008852BA"/>
    <w:rsid w:val="00890108"/>
    <w:rsid w:val="008930EF"/>
    <w:rsid w:val="0089320E"/>
    <w:rsid w:val="00893877"/>
    <w:rsid w:val="0089532C"/>
    <w:rsid w:val="00896165"/>
    <w:rsid w:val="00896681"/>
    <w:rsid w:val="00897086"/>
    <w:rsid w:val="008A2749"/>
    <w:rsid w:val="008A2DCA"/>
    <w:rsid w:val="008A3A90"/>
    <w:rsid w:val="008A62B1"/>
    <w:rsid w:val="008B06D4"/>
    <w:rsid w:val="008B4F20"/>
    <w:rsid w:val="008B604E"/>
    <w:rsid w:val="008B68E7"/>
    <w:rsid w:val="008B7FFD"/>
    <w:rsid w:val="008C286A"/>
    <w:rsid w:val="008C2920"/>
    <w:rsid w:val="008C4307"/>
    <w:rsid w:val="008C6CC5"/>
    <w:rsid w:val="008D23DF"/>
    <w:rsid w:val="008D57CA"/>
    <w:rsid w:val="008D73BF"/>
    <w:rsid w:val="008D7F09"/>
    <w:rsid w:val="008E00D5"/>
    <w:rsid w:val="008E5B64"/>
    <w:rsid w:val="008E7DAA"/>
    <w:rsid w:val="008F0094"/>
    <w:rsid w:val="008F03EF"/>
    <w:rsid w:val="008F0ADF"/>
    <w:rsid w:val="008F340F"/>
    <w:rsid w:val="008F4AF3"/>
    <w:rsid w:val="008F778F"/>
    <w:rsid w:val="00903523"/>
    <w:rsid w:val="00903B91"/>
    <w:rsid w:val="00906281"/>
    <w:rsid w:val="0090659A"/>
    <w:rsid w:val="00910769"/>
    <w:rsid w:val="00911080"/>
    <w:rsid w:val="00911339"/>
    <w:rsid w:val="00912500"/>
    <w:rsid w:val="0091350B"/>
    <w:rsid w:val="00915986"/>
    <w:rsid w:val="00917054"/>
    <w:rsid w:val="00917624"/>
    <w:rsid w:val="00920C61"/>
    <w:rsid w:val="009254F4"/>
    <w:rsid w:val="00926CB2"/>
    <w:rsid w:val="00930386"/>
    <w:rsid w:val="009309F5"/>
    <w:rsid w:val="009311B8"/>
    <w:rsid w:val="00933237"/>
    <w:rsid w:val="00933F28"/>
    <w:rsid w:val="009400C3"/>
    <w:rsid w:val="00940634"/>
    <w:rsid w:val="009453F7"/>
    <w:rsid w:val="00946CCF"/>
    <w:rsid w:val="009476C0"/>
    <w:rsid w:val="009513DA"/>
    <w:rsid w:val="00951621"/>
    <w:rsid w:val="0095529C"/>
    <w:rsid w:val="00956DC8"/>
    <w:rsid w:val="00963E34"/>
    <w:rsid w:val="00964DFA"/>
    <w:rsid w:val="00970A69"/>
    <w:rsid w:val="0098155C"/>
    <w:rsid w:val="00983B77"/>
    <w:rsid w:val="00985B10"/>
    <w:rsid w:val="00996053"/>
    <w:rsid w:val="009A0B2F"/>
    <w:rsid w:val="009A1AED"/>
    <w:rsid w:val="009A1CF4"/>
    <w:rsid w:val="009A37D7"/>
    <w:rsid w:val="009A4E17"/>
    <w:rsid w:val="009A6955"/>
    <w:rsid w:val="009A7955"/>
    <w:rsid w:val="009A7DE9"/>
    <w:rsid w:val="009B341C"/>
    <w:rsid w:val="009B51B4"/>
    <w:rsid w:val="009B5317"/>
    <w:rsid w:val="009B5747"/>
    <w:rsid w:val="009C0B81"/>
    <w:rsid w:val="009C3182"/>
    <w:rsid w:val="009D2C27"/>
    <w:rsid w:val="009D503E"/>
    <w:rsid w:val="009D7F7C"/>
    <w:rsid w:val="009E2309"/>
    <w:rsid w:val="009E42B9"/>
    <w:rsid w:val="009E4CD3"/>
    <w:rsid w:val="009E4E17"/>
    <w:rsid w:val="009E54B9"/>
    <w:rsid w:val="009F4C2E"/>
    <w:rsid w:val="00A014A3"/>
    <w:rsid w:val="00A027CC"/>
    <w:rsid w:val="00A0412D"/>
    <w:rsid w:val="00A04428"/>
    <w:rsid w:val="00A077F7"/>
    <w:rsid w:val="00A15DF0"/>
    <w:rsid w:val="00A21211"/>
    <w:rsid w:val="00A22AF1"/>
    <w:rsid w:val="00A23194"/>
    <w:rsid w:val="00A26242"/>
    <w:rsid w:val="00A30F8A"/>
    <w:rsid w:val="00A33890"/>
    <w:rsid w:val="00A34E7F"/>
    <w:rsid w:val="00A46F0A"/>
    <w:rsid w:val="00A46F25"/>
    <w:rsid w:val="00A47CC2"/>
    <w:rsid w:val="00A502BA"/>
    <w:rsid w:val="00A52384"/>
    <w:rsid w:val="00A60146"/>
    <w:rsid w:val="00A601A9"/>
    <w:rsid w:val="00A60F6F"/>
    <w:rsid w:val="00A622C4"/>
    <w:rsid w:val="00A6283D"/>
    <w:rsid w:val="00A62ABC"/>
    <w:rsid w:val="00A62D5A"/>
    <w:rsid w:val="00A65C10"/>
    <w:rsid w:val="00A676FF"/>
    <w:rsid w:val="00A70279"/>
    <w:rsid w:val="00A73EBA"/>
    <w:rsid w:val="00A754B4"/>
    <w:rsid w:val="00A76665"/>
    <w:rsid w:val="00A76749"/>
    <w:rsid w:val="00A807C1"/>
    <w:rsid w:val="00A82658"/>
    <w:rsid w:val="00A82AD5"/>
    <w:rsid w:val="00A83374"/>
    <w:rsid w:val="00A96172"/>
    <w:rsid w:val="00A96D52"/>
    <w:rsid w:val="00A97B1C"/>
    <w:rsid w:val="00A97C5F"/>
    <w:rsid w:val="00AA532D"/>
    <w:rsid w:val="00AA5D6D"/>
    <w:rsid w:val="00AB0D6A"/>
    <w:rsid w:val="00AB43B3"/>
    <w:rsid w:val="00AB49B9"/>
    <w:rsid w:val="00AB501D"/>
    <w:rsid w:val="00AB758A"/>
    <w:rsid w:val="00AC027E"/>
    <w:rsid w:val="00AC16F4"/>
    <w:rsid w:val="00AC1E7E"/>
    <w:rsid w:val="00AC507D"/>
    <w:rsid w:val="00AC66E4"/>
    <w:rsid w:val="00AD04F2"/>
    <w:rsid w:val="00AD4578"/>
    <w:rsid w:val="00AD68E9"/>
    <w:rsid w:val="00AE56C0"/>
    <w:rsid w:val="00AF7ACC"/>
    <w:rsid w:val="00B00914"/>
    <w:rsid w:val="00B01DB0"/>
    <w:rsid w:val="00B02A8E"/>
    <w:rsid w:val="00B052EE"/>
    <w:rsid w:val="00B06A53"/>
    <w:rsid w:val="00B1081F"/>
    <w:rsid w:val="00B12992"/>
    <w:rsid w:val="00B2496B"/>
    <w:rsid w:val="00B24A15"/>
    <w:rsid w:val="00B26C73"/>
    <w:rsid w:val="00B27499"/>
    <w:rsid w:val="00B3010D"/>
    <w:rsid w:val="00B35151"/>
    <w:rsid w:val="00B43180"/>
    <w:rsid w:val="00B433F2"/>
    <w:rsid w:val="00B458E8"/>
    <w:rsid w:val="00B45F4C"/>
    <w:rsid w:val="00B47331"/>
    <w:rsid w:val="00B5397B"/>
    <w:rsid w:val="00B53EE9"/>
    <w:rsid w:val="00B6011E"/>
    <w:rsid w:val="00B6183E"/>
    <w:rsid w:val="00B62809"/>
    <w:rsid w:val="00B63F69"/>
    <w:rsid w:val="00B6477C"/>
    <w:rsid w:val="00B67963"/>
    <w:rsid w:val="00B736AA"/>
    <w:rsid w:val="00B74716"/>
    <w:rsid w:val="00B7675A"/>
    <w:rsid w:val="00B77FD2"/>
    <w:rsid w:val="00B81898"/>
    <w:rsid w:val="00B82DED"/>
    <w:rsid w:val="00B8606B"/>
    <w:rsid w:val="00B877ED"/>
    <w:rsid w:val="00B878E7"/>
    <w:rsid w:val="00B879CC"/>
    <w:rsid w:val="00B97278"/>
    <w:rsid w:val="00B97943"/>
    <w:rsid w:val="00B97EFE"/>
    <w:rsid w:val="00BA1D0B"/>
    <w:rsid w:val="00BA2B50"/>
    <w:rsid w:val="00BA6972"/>
    <w:rsid w:val="00BA779A"/>
    <w:rsid w:val="00BB1E0D"/>
    <w:rsid w:val="00BB26C8"/>
    <w:rsid w:val="00BB4D9B"/>
    <w:rsid w:val="00BB73FF"/>
    <w:rsid w:val="00BB7688"/>
    <w:rsid w:val="00BB7846"/>
    <w:rsid w:val="00BC7423"/>
    <w:rsid w:val="00BC7CAC"/>
    <w:rsid w:val="00BD5C15"/>
    <w:rsid w:val="00BD6D76"/>
    <w:rsid w:val="00BE56B3"/>
    <w:rsid w:val="00BE676D"/>
    <w:rsid w:val="00BF04E8"/>
    <w:rsid w:val="00BF16BF"/>
    <w:rsid w:val="00BF4D1F"/>
    <w:rsid w:val="00BF76BE"/>
    <w:rsid w:val="00C02A73"/>
    <w:rsid w:val="00C063D2"/>
    <w:rsid w:val="00C07B79"/>
    <w:rsid w:val="00C07FD9"/>
    <w:rsid w:val="00C10955"/>
    <w:rsid w:val="00C11C4D"/>
    <w:rsid w:val="00C14227"/>
    <w:rsid w:val="00C14B34"/>
    <w:rsid w:val="00C162C0"/>
    <w:rsid w:val="00C1712C"/>
    <w:rsid w:val="00C20634"/>
    <w:rsid w:val="00C212E0"/>
    <w:rsid w:val="00C23E16"/>
    <w:rsid w:val="00C27E37"/>
    <w:rsid w:val="00C32713"/>
    <w:rsid w:val="00C351B8"/>
    <w:rsid w:val="00C3528E"/>
    <w:rsid w:val="00C40BA5"/>
    <w:rsid w:val="00C410D9"/>
    <w:rsid w:val="00C44DB7"/>
    <w:rsid w:val="00C44DE6"/>
    <w:rsid w:val="00C4510A"/>
    <w:rsid w:val="00C47F2E"/>
    <w:rsid w:val="00C52BA6"/>
    <w:rsid w:val="00C52E26"/>
    <w:rsid w:val="00C568ED"/>
    <w:rsid w:val="00C57A1A"/>
    <w:rsid w:val="00C60BBD"/>
    <w:rsid w:val="00C6127B"/>
    <w:rsid w:val="00C6258F"/>
    <w:rsid w:val="00C62C41"/>
    <w:rsid w:val="00C63DF6"/>
    <w:rsid w:val="00C63E58"/>
    <w:rsid w:val="00C6495E"/>
    <w:rsid w:val="00C670EE"/>
    <w:rsid w:val="00C67E3B"/>
    <w:rsid w:val="00C7170C"/>
    <w:rsid w:val="00C71F4C"/>
    <w:rsid w:val="00C73E03"/>
    <w:rsid w:val="00C77B29"/>
    <w:rsid w:val="00C82501"/>
    <w:rsid w:val="00C87039"/>
    <w:rsid w:val="00C8718B"/>
    <w:rsid w:val="00C872E4"/>
    <w:rsid w:val="00C878D9"/>
    <w:rsid w:val="00C87D87"/>
    <w:rsid w:val="00C90311"/>
    <w:rsid w:val="00C90E1B"/>
    <w:rsid w:val="00C91C26"/>
    <w:rsid w:val="00CA2BB2"/>
    <w:rsid w:val="00CA73D5"/>
    <w:rsid w:val="00CB0410"/>
    <w:rsid w:val="00CB205E"/>
    <w:rsid w:val="00CB2FC9"/>
    <w:rsid w:val="00CB5068"/>
    <w:rsid w:val="00CB6DAA"/>
    <w:rsid w:val="00CB7984"/>
    <w:rsid w:val="00CB7D2B"/>
    <w:rsid w:val="00CC1C87"/>
    <w:rsid w:val="00CC3000"/>
    <w:rsid w:val="00CC4859"/>
    <w:rsid w:val="00CC6AC0"/>
    <w:rsid w:val="00CC7A35"/>
    <w:rsid w:val="00CD072A"/>
    <w:rsid w:val="00CD40B1"/>
    <w:rsid w:val="00CD4A8D"/>
    <w:rsid w:val="00CD5EDC"/>
    <w:rsid w:val="00CD66E5"/>
    <w:rsid w:val="00CD7F73"/>
    <w:rsid w:val="00CE26C5"/>
    <w:rsid w:val="00CE36AF"/>
    <w:rsid w:val="00CE47F3"/>
    <w:rsid w:val="00CE54DD"/>
    <w:rsid w:val="00CF0DA5"/>
    <w:rsid w:val="00CF37FF"/>
    <w:rsid w:val="00CF5D31"/>
    <w:rsid w:val="00CF5F3B"/>
    <w:rsid w:val="00CF7733"/>
    <w:rsid w:val="00CF791A"/>
    <w:rsid w:val="00D00513"/>
    <w:rsid w:val="00D006A2"/>
    <w:rsid w:val="00D00D7D"/>
    <w:rsid w:val="00D030AE"/>
    <w:rsid w:val="00D12A79"/>
    <w:rsid w:val="00D139C8"/>
    <w:rsid w:val="00D166BD"/>
    <w:rsid w:val="00D17F81"/>
    <w:rsid w:val="00D2218F"/>
    <w:rsid w:val="00D272AD"/>
    <w:rsid w:val="00D2758C"/>
    <w:rsid w:val="00D275CA"/>
    <w:rsid w:val="00D2789B"/>
    <w:rsid w:val="00D345AB"/>
    <w:rsid w:val="00D41045"/>
    <w:rsid w:val="00D41566"/>
    <w:rsid w:val="00D42524"/>
    <w:rsid w:val="00D44291"/>
    <w:rsid w:val="00D452F4"/>
    <w:rsid w:val="00D458EC"/>
    <w:rsid w:val="00D501B0"/>
    <w:rsid w:val="00D50923"/>
    <w:rsid w:val="00D5107C"/>
    <w:rsid w:val="00D51F65"/>
    <w:rsid w:val="00D52582"/>
    <w:rsid w:val="00D52662"/>
    <w:rsid w:val="00D5533F"/>
    <w:rsid w:val="00D5695D"/>
    <w:rsid w:val="00D56A0E"/>
    <w:rsid w:val="00D57AD3"/>
    <w:rsid w:val="00D57F6B"/>
    <w:rsid w:val="00D62F25"/>
    <w:rsid w:val="00D635FE"/>
    <w:rsid w:val="00D66A7B"/>
    <w:rsid w:val="00D729DE"/>
    <w:rsid w:val="00D74C06"/>
    <w:rsid w:val="00D75B6A"/>
    <w:rsid w:val="00D778DF"/>
    <w:rsid w:val="00D77D57"/>
    <w:rsid w:val="00D84BDA"/>
    <w:rsid w:val="00D86D9E"/>
    <w:rsid w:val="00D87013"/>
    <w:rsid w:val="00D876A8"/>
    <w:rsid w:val="00D87F26"/>
    <w:rsid w:val="00D913F0"/>
    <w:rsid w:val="00D91E88"/>
    <w:rsid w:val="00D93063"/>
    <w:rsid w:val="00D933B0"/>
    <w:rsid w:val="00D951FC"/>
    <w:rsid w:val="00D977E8"/>
    <w:rsid w:val="00D97B16"/>
    <w:rsid w:val="00DA0ACC"/>
    <w:rsid w:val="00DA119B"/>
    <w:rsid w:val="00DB1C89"/>
    <w:rsid w:val="00DB3763"/>
    <w:rsid w:val="00DB4029"/>
    <w:rsid w:val="00DB5F4D"/>
    <w:rsid w:val="00DB66F2"/>
    <w:rsid w:val="00DB6DA5"/>
    <w:rsid w:val="00DC076B"/>
    <w:rsid w:val="00DC186F"/>
    <w:rsid w:val="00DC252F"/>
    <w:rsid w:val="00DC31FE"/>
    <w:rsid w:val="00DC6050"/>
    <w:rsid w:val="00DC6445"/>
    <w:rsid w:val="00DC6AA3"/>
    <w:rsid w:val="00DD35E1"/>
    <w:rsid w:val="00DD400B"/>
    <w:rsid w:val="00DD43EA"/>
    <w:rsid w:val="00DE4881"/>
    <w:rsid w:val="00DE6F44"/>
    <w:rsid w:val="00DF07FE"/>
    <w:rsid w:val="00DF1850"/>
    <w:rsid w:val="00DF1B58"/>
    <w:rsid w:val="00E009DA"/>
    <w:rsid w:val="00E037D9"/>
    <w:rsid w:val="00E03A68"/>
    <w:rsid w:val="00E04927"/>
    <w:rsid w:val="00E11A48"/>
    <w:rsid w:val="00E130EB"/>
    <w:rsid w:val="00E14E38"/>
    <w:rsid w:val="00E162CD"/>
    <w:rsid w:val="00E17FA5"/>
    <w:rsid w:val="00E21BFE"/>
    <w:rsid w:val="00E21C88"/>
    <w:rsid w:val="00E223AC"/>
    <w:rsid w:val="00E2252A"/>
    <w:rsid w:val="00E23BEE"/>
    <w:rsid w:val="00E26930"/>
    <w:rsid w:val="00E27257"/>
    <w:rsid w:val="00E27F4F"/>
    <w:rsid w:val="00E35375"/>
    <w:rsid w:val="00E449D0"/>
    <w:rsid w:val="00E44A34"/>
    <w:rsid w:val="00E4506A"/>
    <w:rsid w:val="00E53F99"/>
    <w:rsid w:val="00E56510"/>
    <w:rsid w:val="00E62EA8"/>
    <w:rsid w:val="00E67A6E"/>
    <w:rsid w:val="00E70096"/>
    <w:rsid w:val="00E71B43"/>
    <w:rsid w:val="00E81612"/>
    <w:rsid w:val="00E82BD7"/>
    <w:rsid w:val="00E85497"/>
    <w:rsid w:val="00E859E3"/>
    <w:rsid w:val="00E85B49"/>
    <w:rsid w:val="00E86DE2"/>
    <w:rsid w:val="00E87D18"/>
    <w:rsid w:val="00E87D62"/>
    <w:rsid w:val="00E95A68"/>
    <w:rsid w:val="00E97333"/>
    <w:rsid w:val="00EA175C"/>
    <w:rsid w:val="00EA486E"/>
    <w:rsid w:val="00EA4FA3"/>
    <w:rsid w:val="00EB001B"/>
    <w:rsid w:val="00EB044C"/>
    <w:rsid w:val="00EB3082"/>
    <w:rsid w:val="00EB645D"/>
    <w:rsid w:val="00EB6C33"/>
    <w:rsid w:val="00EC6F62"/>
    <w:rsid w:val="00ED2EA2"/>
    <w:rsid w:val="00ED5549"/>
    <w:rsid w:val="00ED6019"/>
    <w:rsid w:val="00ED62B3"/>
    <w:rsid w:val="00ED6473"/>
    <w:rsid w:val="00ED7830"/>
    <w:rsid w:val="00EE1E98"/>
    <w:rsid w:val="00EE2BFF"/>
    <w:rsid w:val="00EE3909"/>
    <w:rsid w:val="00EF4205"/>
    <w:rsid w:val="00EF5939"/>
    <w:rsid w:val="00F01714"/>
    <w:rsid w:val="00F0258F"/>
    <w:rsid w:val="00F02D06"/>
    <w:rsid w:val="00F02E7D"/>
    <w:rsid w:val="00F056E5"/>
    <w:rsid w:val="00F06E50"/>
    <w:rsid w:val="00F06FDD"/>
    <w:rsid w:val="00F10819"/>
    <w:rsid w:val="00F11219"/>
    <w:rsid w:val="00F167E9"/>
    <w:rsid w:val="00F16F35"/>
    <w:rsid w:val="00F17559"/>
    <w:rsid w:val="00F2229D"/>
    <w:rsid w:val="00F223A9"/>
    <w:rsid w:val="00F23EC1"/>
    <w:rsid w:val="00F25401"/>
    <w:rsid w:val="00F25ABB"/>
    <w:rsid w:val="00F26F62"/>
    <w:rsid w:val="00F27963"/>
    <w:rsid w:val="00F30103"/>
    <w:rsid w:val="00F30446"/>
    <w:rsid w:val="00F31DFC"/>
    <w:rsid w:val="00F32B5B"/>
    <w:rsid w:val="00F36002"/>
    <w:rsid w:val="00F4135D"/>
    <w:rsid w:val="00F41F1B"/>
    <w:rsid w:val="00F46BD9"/>
    <w:rsid w:val="00F5009C"/>
    <w:rsid w:val="00F567CC"/>
    <w:rsid w:val="00F60BE0"/>
    <w:rsid w:val="00F6280E"/>
    <w:rsid w:val="00F638C3"/>
    <w:rsid w:val="00F63D8F"/>
    <w:rsid w:val="00F7050A"/>
    <w:rsid w:val="00F75533"/>
    <w:rsid w:val="00F76D24"/>
    <w:rsid w:val="00F77F8B"/>
    <w:rsid w:val="00F8036D"/>
    <w:rsid w:val="00F809DC"/>
    <w:rsid w:val="00F86EB0"/>
    <w:rsid w:val="00F90ACB"/>
    <w:rsid w:val="00F91F9E"/>
    <w:rsid w:val="00FA0082"/>
    <w:rsid w:val="00FA154B"/>
    <w:rsid w:val="00FA3811"/>
    <w:rsid w:val="00FA3B9F"/>
    <w:rsid w:val="00FA3F06"/>
    <w:rsid w:val="00FA49D6"/>
    <w:rsid w:val="00FA4A26"/>
    <w:rsid w:val="00FA7084"/>
    <w:rsid w:val="00FA7BEF"/>
    <w:rsid w:val="00FB1105"/>
    <w:rsid w:val="00FB1929"/>
    <w:rsid w:val="00FB3284"/>
    <w:rsid w:val="00FB5FD9"/>
    <w:rsid w:val="00FB6713"/>
    <w:rsid w:val="00FB748B"/>
    <w:rsid w:val="00FC48EE"/>
    <w:rsid w:val="00FD1398"/>
    <w:rsid w:val="00FD33AB"/>
    <w:rsid w:val="00FD3BA4"/>
    <w:rsid w:val="00FD4724"/>
    <w:rsid w:val="00FD4A68"/>
    <w:rsid w:val="00FD4D7E"/>
    <w:rsid w:val="00FD68ED"/>
    <w:rsid w:val="00FD7E00"/>
    <w:rsid w:val="00FE2824"/>
    <w:rsid w:val="00FE2E43"/>
    <w:rsid w:val="00FE2F0E"/>
    <w:rsid w:val="00FE53F2"/>
    <w:rsid w:val="00FE661F"/>
    <w:rsid w:val="00FF0400"/>
    <w:rsid w:val="00FF3D6B"/>
    <w:rsid w:val="00FF5407"/>
    <w:rsid w:val="00FF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6B95DE"/>
  <w15:docId w15:val="{37794A2B-C12F-4AB2-A546-C976EB18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B26C73"/>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unhideWhenUsed/>
    <w:qFormat/>
    <w:rsid w:val="00A76665"/>
    <w:pPr>
      <w:keepNext/>
      <w:numPr>
        <w:ilvl w:val="1"/>
        <w:numId w:val="5"/>
      </w:numPr>
      <w:spacing w:before="120" w:after="120"/>
      <w:outlineLvl w:val="1"/>
    </w:pPr>
    <w:rPr>
      <w:b/>
      <w:bCs/>
      <w:sz w:val="26"/>
      <w:szCs w:val="26"/>
    </w:rPr>
  </w:style>
  <w:style w:type="paragraph" w:styleId="3">
    <w:name w:val="heading 3"/>
    <w:basedOn w:val="a"/>
    <w:next w:val="a"/>
    <w:link w:val="30"/>
    <w:unhideWhenUsed/>
    <w:qFormat/>
    <w:rsid w:val="00A76665"/>
    <w:pPr>
      <w:keepNext/>
      <w:numPr>
        <w:ilvl w:val="2"/>
        <w:numId w:val="5"/>
      </w:numPr>
      <w:spacing w:before="240" w:line="240" w:lineRule="auto"/>
      <w:outlineLvl w:val="2"/>
    </w:pPr>
    <w:rPr>
      <w:b/>
      <w:bCs/>
      <w:sz w:val="24"/>
      <w:szCs w:val="26"/>
    </w:rPr>
  </w:style>
  <w:style w:type="paragraph" w:styleId="4">
    <w:name w:val="heading 4"/>
    <w:basedOn w:val="BodyTextL25"/>
    <w:next w:val="BodyTextL25"/>
    <w:link w:val="40"/>
    <w:unhideWhenUsed/>
    <w:qFormat/>
    <w:rsid w:val="00075EA9"/>
    <w:pPr>
      <w:keepNext/>
      <w:ind w:left="720"/>
      <w:outlineLvl w:val="3"/>
    </w:pPr>
    <w:rPr>
      <w:bCs/>
      <w:szCs w:val="28"/>
    </w:rPr>
  </w:style>
  <w:style w:type="paragraph" w:styleId="5">
    <w:name w:val="heading 5"/>
    <w:basedOn w:val="a"/>
    <w:next w:val="a"/>
    <w:link w:val="50"/>
    <w:semiHidden/>
    <w:unhideWhenUsed/>
    <w:qFormat/>
    <w:rsid w:val="00231DCA"/>
    <w:pPr>
      <w:spacing w:before="240" w:line="240" w:lineRule="auto"/>
      <w:outlineLvl w:val="4"/>
    </w:pPr>
    <w:rPr>
      <w:b/>
      <w:bCs/>
      <w:i/>
      <w:iCs/>
      <w:sz w:val="26"/>
      <w:szCs w:val="26"/>
    </w:rPr>
  </w:style>
  <w:style w:type="paragraph" w:styleId="6">
    <w:name w:val="heading 6"/>
    <w:basedOn w:val="a"/>
    <w:next w:val="a"/>
    <w:link w:val="60"/>
    <w:semiHidden/>
    <w:unhideWhenUsed/>
    <w:qFormat/>
    <w:rsid w:val="00231DCA"/>
    <w:pPr>
      <w:spacing w:before="240" w:line="240" w:lineRule="auto"/>
      <w:outlineLvl w:val="5"/>
    </w:pPr>
    <w:rPr>
      <w:b/>
      <w:bCs/>
    </w:rPr>
  </w:style>
  <w:style w:type="paragraph" w:styleId="7">
    <w:name w:val="heading 7"/>
    <w:basedOn w:val="a"/>
    <w:next w:val="a"/>
    <w:link w:val="70"/>
    <w:semiHidden/>
    <w:unhideWhenUsed/>
    <w:qFormat/>
    <w:rsid w:val="00231DCA"/>
    <w:pPr>
      <w:spacing w:before="240" w:line="240" w:lineRule="auto"/>
      <w:outlineLvl w:val="6"/>
    </w:pPr>
    <w:rPr>
      <w:sz w:val="20"/>
      <w:szCs w:val="24"/>
    </w:rPr>
  </w:style>
  <w:style w:type="paragraph" w:styleId="8">
    <w:name w:val="heading 8"/>
    <w:basedOn w:val="a"/>
    <w:next w:val="a"/>
    <w:link w:val="80"/>
    <w:semiHidden/>
    <w:unhideWhenUsed/>
    <w:qFormat/>
    <w:rsid w:val="00231DCA"/>
    <w:pPr>
      <w:spacing w:before="240" w:line="240" w:lineRule="auto"/>
      <w:outlineLvl w:val="7"/>
    </w:pPr>
    <w:rPr>
      <w:i/>
      <w:iCs/>
      <w:sz w:val="20"/>
      <w:szCs w:val="24"/>
    </w:rPr>
  </w:style>
  <w:style w:type="paragraph" w:styleId="9">
    <w:name w:val="heading 9"/>
    <w:basedOn w:val="a"/>
    <w:next w:val="a"/>
    <w:link w:val="90"/>
    <w:semiHidden/>
    <w:unhideWhenUsed/>
    <w:qFormat/>
    <w:rsid w:val="00231DCA"/>
    <w:pPr>
      <w:spacing w:before="240" w:line="240" w:lineRule="auto"/>
      <w:outlineLvl w:val="8"/>
    </w:pPr>
    <w:rPr>
      <w:rFonts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B26C73"/>
    <w:rPr>
      <w:b/>
      <w:bCs/>
      <w:noProof/>
      <w:sz w:val="26"/>
      <w:szCs w:val="26"/>
    </w:rPr>
  </w:style>
  <w:style w:type="character" w:customStyle="1" w:styleId="20">
    <w:name w:val="標題 2 字元"/>
    <w:link w:val="2"/>
    <w:uiPriority w:val="9"/>
    <w:semiHidden/>
    <w:rsid w:val="000C6425"/>
    <w:rPr>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F6631"/>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eastAsia="Tahoma" w:hAnsi="Tahoma"/>
      <w:sz w:val="16"/>
      <w:szCs w:val="16"/>
    </w:rPr>
  </w:style>
  <w:style w:type="character" w:customStyle="1" w:styleId="a8">
    <w:name w:val="註解方塊文字 字元"/>
    <w:link w:val="a7"/>
    <w:uiPriority w:val="99"/>
    <w:semiHidden/>
    <w:rsid w:val="0090659A"/>
    <w:rPr>
      <w:rFonts w:ascii="Tahoma" w:eastAsia="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5F1441"/>
    <w:pPr>
      <w:numPr>
        <w:numId w:val="1"/>
      </w:numPr>
    </w:pPr>
  </w:style>
  <w:style w:type="paragraph" w:customStyle="1" w:styleId="Bulletlevel2">
    <w:name w:val="Bullet level 2"/>
    <w:basedOn w:val="BodyTextL25"/>
    <w:qFormat/>
    <w:rsid w:val="005F1441"/>
    <w:pPr>
      <w:numPr>
        <w:numId w:val="7"/>
      </w:numPr>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03188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eastAsia="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eastAsia="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eastAsia="Tahoma" w:hAnsi="Tahoma"/>
      <w:sz w:val="16"/>
      <w:szCs w:val="16"/>
    </w:rPr>
  </w:style>
  <w:style w:type="character" w:customStyle="1" w:styleId="ac">
    <w:name w:val="文件引導模式 字元"/>
    <w:link w:val="ab"/>
    <w:uiPriority w:val="99"/>
    <w:semiHidden/>
    <w:rsid w:val="00AB758A"/>
    <w:rPr>
      <w:rFonts w:ascii="Tahoma" w:eastAsia="Tahoma" w:hAnsi="Tahoma" w:cs="Tahoma"/>
      <w:sz w:val="16"/>
      <w:szCs w:val="16"/>
    </w:rPr>
  </w:style>
  <w:style w:type="character" w:customStyle="1" w:styleId="LabTitleInstVersred">
    <w:name w:val="Lab Title Inst Vers (red)"/>
    <w:uiPriority w:val="1"/>
    <w:qFormat/>
    <w:rsid w:val="00D030AE"/>
    <w:rPr>
      <w:rFonts w:ascii="Arial" w:eastAsia="Arial" w:hAnsi="Arial"/>
      <w:b/>
      <w:color w:val="EE0000"/>
      <w:sz w:val="32"/>
    </w:rPr>
  </w:style>
  <w:style w:type="character" w:customStyle="1" w:styleId="AnswerGray">
    <w:name w:val="Answer Gray"/>
    <w:uiPriority w:val="1"/>
    <w:qFormat/>
    <w:rsid w:val="00603503"/>
    <w:rPr>
      <w:rFonts w:ascii="Arial" w:eastAsia="Arial" w:hAnsi="Arial"/>
      <w:b/>
      <w:sz w:val="20"/>
      <w:bdr w:val="none" w:sz="0" w:space="0" w:color="auto"/>
      <w:shd w:val="clear" w:color="auto" w:fill="BFBFBF"/>
    </w:rPr>
  </w:style>
  <w:style w:type="character" w:customStyle="1" w:styleId="LabSectionGray">
    <w:name w:val="Lab Section Gray"/>
    <w:uiPriority w:val="1"/>
    <w:qFormat/>
    <w:rsid w:val="003559CC"/>
    <w:rPr>
      <w:rFonts w:ascii="Arial" w:eastAsia="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eastAsia="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eastAsia="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eastAsia="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sz w:val="20"/>
      <w:szCs w:val="20"/>
    </w:rPr>
  </w:style>
  <w:style w:type="character" w:customStyle="1" w:styleId="HTML0">
    <w:name w:val="HTML 預設格式 字元"/>
    <w:link w:val="HTML"/>
    <w:uiPriority w:val="99"/>
    <w:semiHidden/>
    <w:rsid w:val="00C6495E"/>
    <w:rPr>
      <w:rFonts w:ascii="Courier New" w:eastAsia="Courier New"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075EA9"/>
    <w:rPr>
      <w:bCs/>
      <w:szCs w:val="28"/>
    </w:rPr>
  </w:style>
  <w:style w:type="character" w:customStyle="1" w:styleId="50">
    <w:name w:val="標題 5 字元"/>
    <w:basedOn w:val="a0"/>
    <w:link w:val="5"/>
    <w:semiHidden/>
    <w:rsid w:val="00BF76BE"/>
    <w:rPr>
      <w:b/>
      <w:bCs/>
      <w:i/>
      <w:iCs/>
      <w:sz w:val="26"/>
      <w:szCs w:val="26"/>
    </w:rPr>
  </w:style>
  <w:style w:type="character" w:customStyle="1" w:styleId="60">
    <w:name w:val="標題 6 字元"/>
    <w:basedOn w:val="a0"/>
    <w:link w:val="6"/>
    <w:semiHidden/>
    <w:rsid w:val="00BF76BE"/>
    <w:rPr>
      <w:b/>
      <w:bCs/>
      <w:sz w:val="22"/>
      <w:szCs w:val="22"/>
    </w:rPr>
  </w:style>
  <w:style w:type="character" w:customStyle="1" w:styleId="70">
    <w:name w:val="標題 7 字元"/>
    <w:basedOn w:val="a0"/>
    <w:link w:val="7"/>
    <w:semiHidden/>
    <w:rsid w:val="00BF76BE"/>
    <w:rPr>
      <w:szCs w:val="24"/>
    </w:rPr>
  </w:style>
  <w:style w:type="character" w:customStyle="1" w:styleId="80">
    <w:name w:val="標題 8 字元"/>
    <w:basedOn w:val="a0"/>
    <w:link w:val="8"/>
    <w:semiHidden/>
    <w:rsid w:val="00BF76BE"/>
    <w:rPr>
      <w:i/>
      <w:iCs/>
      <w:szCs w:val="24"/>
    </w:rPr>
  </w:style>
  <w:style w:type="character" w:customStyle="1" w:styleId="90">
    <w:name w:val="標題 9 字元"/>
    <w:basedOn w:val="a0"/>
    <w:link w:val="9"/>
    <w:semiHidden/>
    <w:rsid w:val="00BF76BE"/>
    <w:rPr>
      <w:rFonts w:cs="Arial"/>
      <w:sz w:val="22"/>
      <w:szCs w:val="22"/>
    </w:rPr>
  </w:style>
  <w:style w:type="character" w:customStyle="1" w:styleId="30">
    <w:name w:val="標題 3 字元"/>
    <w:link w:val="3"/>
    <w:rsid w:val="000C6425"/>
    <w:rPr>
      <w:b/>
      <w:bCs/>
      <w:sz w:val="24"/>
      <w:szCs w:val="26"/>
    </w:rPr>
  </w:style>
  <w:style w:type="paragraph" w:styleId="af2">
    <w:name w:val="endnote text"/>
    <w:basedOn w:val="a"/>
    <w:link w:val="af3"/>
    <w:semiHidden/>
    <w:rsid w:val="00231DCA"/>
    <w:pPr>
      <w:spacing w:before="0" w:after="0" w:line="240" w:lineRule="auto"/>
    </w:pPr>
    <w:rPr>
      <w:sz w:val="20"/>
      <w:szCs w:val="20"/>
    </w:rPr>
  </w:style>
  <w:style w:type="character" w:customStyle="1" w:styleId="af3">
    <w:name w:val="章節附註文字 字元"/>
    <w:basedOn w:val="a0"/>
    <w:link w:val="af2"/>
    <w:semiHidden/>
    <w:rsid w:val="00231DCA"/>
  </w:style>
  <w:style w:type="paragraph" w:styleId="af4">
    <w:name w:val="footnote text"/>
    <w:basedOn w:val="a"/>
    <w:link w:val="af5"/>
    <w:semiHidden/>
    <w:rsid w:val="00231DCA"/>
    <w:pPr>
      <w:spacing w:before="0" w:after="0" w:line="240" w:lineRule="auto"/>
    </w:pPr>
    <w:rPr>
      <w:sz w:val="20"/>
      <w:szCs w:val="20"/>
    </w:rPr>
  </w:style>
  <w:style w:type="character" w:customStyle="1" w:styleId="af5">
    <w:name w:val="註腳文字 字元"/>
    <w:basedOn w:val="a0"/>
    <w:link w:val="af4"/>
    <w:semiHidden/>
    <w:rsid w:val="00231DCA"/>
  </w:style>
  <w:style w:type="paragraph" w:styleId="11">
    <w:name w:val="index 1"/>
    <w:basedOn w:val="a"/>
    <w:next w:val="a"/>
    <w:autoRedefine/>
    <w:semiHidden/>
    <w:rsid w:val="00231DCA"/>
    <w:pPr>
      <w:spacing w:before="0" w:after="0" w:line="240" w:lineRule="auto"/>
      <w:ind w:left="240" w:hanging="240"/>
    </w:pPr>
    <w:rPr>
      <w:sz w:val="20"/>
      <w:szCs w:val="24"/>
    </w:rPr>
  </w:style>
  <w:style w:type="paragraph" w:styleId="21">
    <w:name w:val="index 2"/>
    <w:basedOn w:val="a"/>
    <w:next w:val="a"/>
    <w:autoRedefine/>
    <w:semiHidden/>
    <w:rsid w:val="00231DCA"/>
    <w:pPr>
      <w:spacing w:before="0" w:after="0" w:line="240" w:lineRule="auto"/>
      <w:ind w:left="480" w:hanging="240"/>
    </w:pPr>
    <w:rPr>
      <w:sz w:val="20"/>
      <w:szCs w:val="24"/>
    </w:rPr>
  </w:style>
  <w:style w:type="paragraph" w:styleId="31">
    <w:name w:val="index 3"/>
    <w:basedOn w:val="a"/>
    <w:next w:val="a"/>
    <w:autoRedefine/>
    <w:semiHidden/>
    <w:rsid w:val="00231DCA"/>
    <w:pPr>
      <w:spacing w:before="0" w:after="0" w:line="240" w:lineRule="auto"/>
      <w:ind w:left="720" w:hanging="240"/>
    </w:pPr>
    <w:rPr>
      <w:sz w:val="20"/>
      <w:szCs w:val="24"/>
    </w:rPr>
  </w:style>
  <w:style w:type="paragraph" w:styleId="41">
    <w:name w:val="index 4"/>
    <w:basedOn w:val="a"/>
    <w:next w:val="a"/>
    <w:autoRedefine/>
    <w:semiHidden/>
    <w:rsid w:val="00231DCA"/>
    <w:pPr>
      <w:spacing w:before="0" w:after="0" w:line="240" w:lineRule="auto"/>
      <w:ind w:left="960" w:hanging="240"/>
    </w:pPr>
    <w:rPr>
      <w:sz w:val="20"/>
      <w:szCs w:val="24"/>
    </w:rPr>
  </w:style>
  <w:style w:type="paragraph" w:styleId="51">
    <w:name w:val="index 5"/>
    <w:basedOn w:val="a"/>
    <w:next w:val="a"/>
    <w:autoRedefine/>
    <w:semiHidden/>
    <w:rsid w:val="00231DCA"/>
    <w:pPr>
      <w:spacing w:before="0" w:after="0" w:line="240" w:lineRule="auto"/>
      <w:ind w:left="1200" w:hanging="240"/>
    </w:pPr>
    <w:rPr>
      <w:sz w:val="20"/>
      <w:szCs w:val="24"/>
    </w:rPr>
  </w:style>
  <w:style w:type="paragraph" w:styleId="61">
    <w:name w:val="index 6"/>
    <w:basedOn w:val="a"/>
    <w:next w:val="a"/>
    <w:autoRedefine/>
    <w:semiHidden/>
    <w:rsid w:val="00231DCA"/>
    <w:pPr>
      <w:spacing w:before="0" w:after="0" w:line="240" w:lineRule="auto"/>
      <w:ind w:left="1440" w:hanging="240"/>
    </w:pPr>
    <w:rPr>
      <w:sz w:val="20"/>
      <w:szCs w:val="24"/>
    </w:rPr>
  </w:style>
  <w:style w:type="paragraph" w:styleId="71">
    <w:name w:val="index 7"/>
    <w:basedOn w:val="a"/>
    <w:next w:val="a"/>
    <w:autoRedefine/>
    <w:semiHidden/>
    <w:rsid w:val="00231DCA"/>
    <w:pPr>
      <w:spacing w:before="0" w:after="0" w:line="240" w:lineRule="auto"/>
      <w:ind w:left="1680" w:hanging="240"/>
    </w:pPr>
    <w:rPr>
      <w:sz w:val="20"/>
      <w:szCs w:val="24"/>
    </w:rPr>
  </w:style>
  <w:style w:type="paragraph" w:styleId="81">
    <w:name w:val="index 8"/>
    <w:basedOn w:val="a"/>
    <w:next w:val="a"/>
    <w:autoRedefine/>
    <w:semiHidden/>
    <w:rsid w:val="00231DCA"/>
    <w:pPr>
      <w:spacing w:before="0" w:after="0" w:line="240" w:lineRule="auto"/>
      <w:ind w:left="1920" w:hanging="240"/>
    </w:pPr>
    <w:rPr>
      <w:sz w:val="20"/>
      <w:szCs w:val="24"/>
    </w:rPr>
  </w:style>
  <w:style w:type="paragraph" w:styleId="91">
    <w:name w:val="index 9"/>
    <w:basedOn w:val="a"/>
    <w:next w:val="a"/>
    <w:autoRedefine/>
    <w:semiHidden/>
    <w:rsid w:val="00231DCA"/>
    <w:pPr>
      <w:spacing w:before="0" w:after="0" w:line="240" w:lineRule="auto"/>
      <w:ind w:left="2160" w:hanging="240"/>
    </w:pPr>
    <w:rPr>
      <w:sz w:val="20"/>
      <w:szCs w:val="24"/>
    </w:rPr>
  </w:style>
  <w:style w:type="paragraph" w:styleId="af6">
    <w:name w:val="index heading"/>
    <w:basedOn w:val="a"/>
    <w:next w:val="11"/>
    <w:semiHidden/>
    <w:rsid w:val="00231DCA"/>
    <w:pPr>
      <w:spacing w:before="0" w:after="0" w:line="240" w:lineRule="auto"/>
    </w:pPr>
    <w:rPr>
      <w:rFonts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Courier New" w:hAnsi="Courier New" w:cs="Courier New"/>
    </w:rPr>
  </w:style>
  <w:style w:type="character" w:customStyle="1" w:styleId="af8">
    <w:name w:val="巨集文字 字元"/>
    <w:basedOn w:val="a0"/>
    <w:link w:val="af7"/>
    <w:semiHidden/>
    <w:rsid w:val="00231DCA"/>
    <w:rPr>
      <w:rFonts w:ascii="Courier New" w:eastAsia="Courier New" w:hAnsi="Courier New" w:cs="Courier New"/>
      <w:lang w:val="en-US" w:eastAsia="ja-JP" w:bidi="ar-SA"/>
    </w:rPr>
  </w:style>
  <w:style w:type="paragraph" w:styleId="af9">
    <w:name w:val="table of authorities"/>
    <w:basedOn w:val="a"/>
    <w:next w:val="a"/>
    <w:semiHidden/>
    <w:rsid w:val="00231DCA"/>
    <w:pPr>
      <w:spacing w:before="0" w:after="0" w:line="240" w:lineRule="auto"/>
      <w:ind w:left="240" w:hanging="240"/>
    </w:pPr>
    <w:rPr>
      <w:sz w:val="20"/>
      <w:szCs w:val="24"/>
    </w:rPr>
  </w:style>
  <w:style w:type="paragraph" w:styleId="afa">
    <w:name w:val="table of figures"/>
    <w:basedOn w:val="a"/>
    <w:next w:val="a"/>
    <w:semiHidden/>
    <w:rsid w:val="00231DCA"/>
    <w:pPr>
      <w:spacing w:before="0" w:after="0" w:line="240" w:lineRule="auto"/>
      <w:ind w:left="480" w:hanging="480"/>
    </w:pPr>
    <w:rPr>
      <w:sz w:val="20"/>
      <w:szCs w:val="24"/>
    </w:rPr>
  </w:style>
  <w:style w:type="paragraph" w:styleId="afb">
    <w:name w:val="toa heading"/>
    <w:basedOn w:val="a"/>
    <w:next w:val="a"/>
    <w:semiHidden/>
    <w:rsid w:val="00231DCA"/>
    <w:pPr>
      <w:spacing w:before="120" w:after="0" w:line="240" w:lineRule="auto"/>
    </w:pPr>
    <w:rPr>
      <w:rFonts w:cs="Arial"/>
      <w:b/>
      <w:bCs/>
      <w:sz w:val="20"/>
      <w:szCs w:val="24"/>
    </w:rPr>
  </w:style>
  <w:style w:type="paragraph" w:styleId="12">
    <w:name w:val="toc 1"/>
    <w:basedOn w:val="a"/>
    <w:next w:val="a"/>
    <w:autoRedefine/>
    <w:semiHidden/>
    <w:rsid w:val="00231DCA"/>
    <w:pPr>
      <w:spacing w:before="0" w:after="0" w:line="240" w:lineRule="auto"/>
    </w:pPr>
    <w:rPr>
      <w:sz w:val="20"/>
      <w:szCs w:val="24"/>
    </w:rPr>
  </w:style>
  <w:style w:type="paragraph" w:styleId="22">
    <w:name w:val="toc 2"/>
    <w:basedOn w:val="a"/>
    <w:next w:val="a"/>
    <w:autoRedefine/>
    <w:semiHidden/>
    <w:rsid w:val="00231DCA"/>
    <w:pPr>
      <w:spacing w:before="0" w:after="0" w:line="240" w:lineRule="auto"/>
      <w:ind w:left="240"/>
    </w:pPr>
    <w:rPr>
      <w:sz w:val="20"/>
      <w:szCs w:val="24"/>
    </w:rPr>
  </w:style>
  <w:style w:type="paragraph" w:styleId="32">
    <w:name w:val="toc 3"/>
    <w:basedOn w:val="a"/>
    <w:next w:val="a"/>
    <w:autoRedefine/>
    <w:semiHidden/>
    <w:rsid w:val="00231DCA"/>
    <w:pPr>
      <w:spacing w:before="0" w:after="0" w:line="240" w:lineRule="auto"/>
      <w:ind w:left="480"/>
    </w:pPr>
    <w:rPr>
      <w:sz w:val="20"/>
      <w:szCs w:val="24"/>
    </w:rPr>
  </w:style>
  <w:style w:type="paragraph" w:styleId="42">
    <w:name w:val="toc 4"/>
    <w:basedOn w:val="a"/>
    <w:next w:val="a"/>
    <w:autoRedefine/>
    <w:semiHidden/>
    <w:rsid w:val="00231DCA"/>
    <w:pPr>
      <w:spacing w:before="0" w:after="0" w:line="240" w:lineRule="auto"/>
      <w:ind w:left="720"/>
    </w:pPr>
    <w:rPr>
      <w:sz w:val="20"/>
      <w:szCs w:val="24"/>
    </w:rPr>
  </w:style>
  <w:style w:type="paragraph" w:styleId="52">
    <w:name w:val="toc 5"/>
    <w:basedOn w:val="a"/>
    <w:next w:val="a"/>
    <w:autoRedefine/>
    <w:semiHidden/>
    <w:rsid w:val="00231DCA"/>
    <w:pPr>
      <w:spacing w:before="0" w:after="0" w:line="240" w:lineRule="auto"/>
      <w:ind w:left="960"/>
    </w:pPr>
    <w:rPr>
      <w:sz w:val="20"/>
      <w:szCs w:val="24"/>
    </w:rPr>
  </w:style>
  <w:style w:type="paragraph" w:styleId="62">
    <w:name w:val="toc 6"/>
    <w:basedOn w:val="a"/>
    <w:next w:val="a"/>
    <w:autoRedefine/>
    <w:semiHidden/>
    <w:rsid w:val="00231DCA"/>
    <w:pPr>
      <w:spacing w:before="0" w:after="0" w:line="240" w:lineRule="auto"/>
      <w:ind w:left="1200"/>
    </w:pPr>
    <w:rPr>
      <w:sz w:val="20"/>
      <w:szCs w:val="24"/>
    </w:rPr>
  </w:style>
  <w:style w:type="paragraph" w:styleId="72">
    <w:name w:val="toc 7"/>
    <w:basedOn w:val="a"/>
    <w:next w:val="a"/>
    <w:autoRedefine/>
    <w:semiHidden/>
    <w:rsid w:val="00231DCA"/>
    <w:pPr>
      <w:spacing w:before="0" w:after="0" w:line="240" w:lineRule="auto"/>
      <w:ind w:left="1440"/>
    </w:pPr>
    <w:rPr>
      <w:sz w:val="20"/>
      <w:szCs w:val="24"/>
    </w:rPr>
  </w:style>
  <w:style w:type="paragraph" w:styleId="82">
    <w:name w:val="toc 8"/>
    <w:basedOn w:val="a"/>
    <w:next w:val="a"/>
    <w:autoRedefine/>
    <w:semiHidden/>
    <w:rsid w:val="00231DCA"/>
    <w:pPr>
      <w:spacing w:before="0" w:after="0" w:line="240" w:lineRule="auto"/>
      <w:ind w:left="1680"/>
    </w:pPr>
    <w:rPr>
      <w:sz w:val="20"/>
      <w:szCs w:val="24"/>
    </w:rPr>
  </w:style>
  <w:style w:type="paragraph" w:styleId="92">
    <w:name w:val="toc 9"/>
    <w:basedOn w:val="a"/>
    <w:next w:val="a"/>
    <w:autoRedefine/>
    <w:semiHidden/>
    <w:rsid w:val="00231DCA"/>
    <w:pPr>
      <w:spacing w:before="0" w:after="0" w:line="240" w:lineRule="auto"/>
      <w:ind w:left="1920"/>
    </w:pPr>
    <w:rPr>
      <w:sz w:val="20"/>
      <w:szCs w:val="24"/>
    </w:rPr>
  </w:style>
  <w:style w:type="paragraph" w:styleId="aa">
    <w:name w:val="Body Text"/>
    <w:basedOn w:val="a"/>
    <w:link w:val="afc"/>
    <w:rsid w:val="00603503"/>
    <w:pPr>
      <w:spacing w:before="120" w:after="120" w:line="240" w:lineRule="auto"/>
    </w:pPr>
    <w:rPr>
      <w:sz w:val="20"/>
      <w:szCs w:val="24"/>
    </w:rPr>
  </w:style>
  <w:style w:type="character" w:customStyle="1" w:styleId="afc">
    <w:name w:val="本文 字元"/>
    <w:link w:val="aa"/>
    <w:rsid w:val="00603503"/>
    <w:rPr>
      <w:szCs w:val="24"/>
    </w:rPr>
  </w:style>
  <w:style w:type="paragraph" w:customStyle="1" w:styleId="ColorfulShading-Accent11">
    <w:name w:val="Colorful Shading - Accent 11"/>
    <w:hidden/>
    <w:semiHidden/>
    <w:rsid w:val="00231DCA"/>
    <w:rPr>
      <w:rFonts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eastAsia="Courier New" w:hAnsi="Courier New"/>
      <w:szCs w:val="22"/>
    </w:rPr>
  </w:style>
  <w:style w:type="character" w:customStyle="1" w:styleId="BodyTextBoldChar">
    <w:name w:val="Body Text Bold Char"/>
    <w:basedOn w:val="afc"/>
    <w:link w:val="BodyTextBold"/>
    <w:rsid w:val="00C73E03"/>
    <w:rPr>
      <w:rFonts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eastAsia="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styleId="aff0">
    <w:name w:val="Revision"/>
    <w:hidden/>
    <w:uiPriority w:val="99"/>
    <w:semiHidden/>
    <w:rsid w:val="008D57CA"/>
    <w:rPr>
      <w:sz w:val="22"/>
      <w:szCs w:val="22"/>
    </w:rPr>
  </w:style>
  <w:style w:type="paragraph" w:styleId="aff1">
    <w:name w:val="List Paragraph"/>
    <w:basedOn w:val="a"/>
    <w:uiPriority w:val="34"/>
    <w:qFormat/>
    <w:rsid w:val="00C07B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12211">
      <w:bodyDiv w:val="1"/>
      <w:marLeft w:val="0"/>
      <w:marRight w:val="0"/>
      <w:marTop w:val="0"/>
      <w:marBottom w:val="0"/>
      <w:divBdr>
        <w:top w:val="none" w:sz="0" w:space="0" w:color="auto"/>
        <w:left w:val="none" w:sz="0" w:space="0" w:color="auto"/>
        <w:bottom w:val="none" w:sz="0" w:space="0" w:color="auto"/>
        <w:right w:val="none" w:sz="0" w:space="0" w:color="auto"/>
      </w:divBdr>
    </w:div>
    <w:div w:id="85557666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52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7CFDA3E8844AFDBA2D88AF39ED9BE6"/>
        <w:category>
          <w:name w:val="General"/>
          <w:gallery w:val="placeholder"/>
        </w:category>
        <w:types>
          <w:type w:val="bbPlcHdr"/>
        </w:types>
        <w:behaviors>
          <w:behavior w:val="content"/>
        </w:behaviors>
        <w:guid w:val="{70142EA7-0FAA-4412-BB07-D8E7CA0D515F}"/>
      </w:docPartPr>
      <w:docPartBody>
        <w:p w:rsidR="00CD10C0" w:rsidRDefault="0071351B">
          <w:pPr>
            <w:pStyle w:val="467CFDA3E8844AFDBA2D88AF39ED9BE6"/>
          </w:pPr>
          <w:r>
            <w:rPr>
              <w:rStyle w:val="a3"/>
              <w:lang w:eastAsia="ja-JP"/>
            </w:rPr>
            <w:t>[</w:t>
          </w:r>
          <w:r>
            <w:rPr>
              <w:rStyle w:val="a3"/>
              <w:lang w:eastAsia="ja-JP"/>
            </w:rPr>
            <w:t>タイトル</w:t>
          </w:r>
          <w:r>
            <w:rPr>
              <w:rStyle w:val="a3"/>
              <w:lang w:eastAsia="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6FF" w:usb1="4000FCFF" w:usb2="00000009" w:usb3="00000000" w:csb0="0000019F" w:csb1="00000000"/>
  </w:font>
  <w:font w:name="MyricaM M">
    <w:altName w:val="Yu Gothic"/>
    <w:panose1 w:val="020B0604020202020204"/>
    <w:charset w:val="80"/>
    <w:family w:val="modern"/>
    <w:pitch w:val="fixed"/>
    <w:sig w:usb0="E00002FF" w:usb1="6A4FFDEB" w:usb2="00000012" w:usb3="00000000" w:csb0="0012019F" w:csb1="00000000"/>
  </w:font>
  <w:font w:name="Myrica P">
    <w:altName w:val="游ゴシック"/>
    <w:panose1 w:val="020B0604020202020204"/>
    <w:charset w:val="80"/>
    <w:family w:val="modern"/>
    <w:pitch w:val="variable"/>
    <w:sig w:usb0="E1000AFF" w:usb1="6A4FFDFB" w:usb2="02000012" w:usb3="00000000" w:csb0="001201B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Inconsolata">
    <w:altName w:val="Times New Roman"/>
    <w:panose1 w:val="00000000000000000000"/>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51B"/>
    <w:rsid w:val="00103F40"/>
    <w:rsid w:val="001D37BF"/>
    <w:rsid w:val="00356AF9"/>
    <w:rsid w:val="003E115C"/>
    <w:rsid w:val="0050440D"/>
    <w:rsid w:val="005116B8"/>
    <w:rsid w:val="0071351B"/>
    <w:rsid w:val="00AE6621"/>
    <w:rsid w:val="00AF1066"/>
    <w:rsid w:val="00CA51DF"/>
    <w:rsid w:val="00CD10C0"/>
    <w:rsid w:val="00D457C9"/>
    <w:rsid w:val="00E42C47"/>
    <w:rsid w:val="00E60784"/>
    <w:rsid w:val="00EF58E0"/>
    <w:rsid w:val="00F470F6"/>
    <w:rsid w:val="00FC5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67CFDA3E8844AFDBA2D88AF39ED9BE6">
    <w:name w:val="467CFDA3E8844AFDBA2D88AF39ED9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ＭＳ 明朝"/>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8f3056-9fa0-46e0-849b-ea04f895d48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12" ma:contentTypeDescription="新しいドキュメントを作成します。" ma:contentTypeScope="" ma:versionID="3d9bef672178672e7ebd2dc53252d010">
  <xsd:schema xmlns:xsd="http://www.w3.org/2001/XMLSchema" xmlns:xs="http://www.w3.org/2001/XMLSchema" xmlns:p="http://schemas.microsoft.com/office/2006/metadata/properties" xmlns:ns2="0b8f3056-9fa0-46e0-849b-ea04f895d482" xmlns:ns3="eff26d32-a0c0-4f84-86e7-518fcea2d023" targetNamespace="http://schemas.microsoft.com/office/2006/metadata/properties" ma:root="true" ma:fieldsID="f8809fedb77ca6aefc55aeafdeba6f72" ns2:_="" ns3:_="">
    <xsd:import namespace="0b8f3056-9fa0-46e0-849b-ea04f895d482"/>
    <xsd:import namespace="eff26d32-a0c0-4f84-86e7-518fcea2d0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9"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ff26d32-a0c0-4f84-86e7-518fcea2d023"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351F53-EB33-4696-A84C-36359C6100E4}">
  <ds:schemaRefs>
    <ds:schemaRef ds:uri="http://schemas.microsoft.com/office/2006/metadata/properties"/>
    <ds:schemaRef ds:uri="http://schemas.microsoft.com/office/infopath/2007/PartnerControls"/>
    <ds:schemaRef ds:uri="0b8f3056-9fa0-46e0-849b-ea04f895d482"/>
  </ds:schemaRefs>
</ds:datastoreItem>
</file>

<file path=customXml/itemProps2.xml><?xml version="1.0" encoding="utf-8"?>
<ds:datastoreItem xmlns:ds="http://schemas.openxmlformats.org/officeDocument/2006/customXml" ds:itemID="{8FF516AD-7910-4671-9CF0-4C4709A1D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eff26d32-a0c0-4f84-86e7-518fcea2d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605D1D-09F7-48C1-9E29-ADFB54B678A6}">
  <ds:schemaRefs>
    <ds:schemaRef ds:uri="http://schemas.microsoft.com/sharepoint/v3/contenttype/forms"/>
  </ds:schemaRefs>
</ds:datastoreItem>
</file>

<file path=customXml/itemProps4.xml><?xml version="1.0" encoding="utf-8"?>
<ds:datastoreItem xmlns:ds="http://schemas.openxmlformats.org/officeDocument/2006/customXml" ds:itemID="{9E3F1C08-B693-4C20-B0C2-D72F4969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C:\Users\mbenson\Documents\CCNA 7.0\Lab_Template - ILM_2019_Accessibility - NO CONTENT.dotx</Template>
  <TotalTime>150</TotalTime>
  <Pages>6</Pages>
  <Words>917</Words>
  <Characters>5233</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Packet Tracer － ネットワークデバイスのセキュリティ保護</vt:lpstr>
      <vt:lpstr>Packet Tracer - Secure Network Devices</vt:lpstr>
    </vt:vector>
  </TitlesOfParts>
  <Company>Cisco Systems, Inc.</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ネットワークデバイスのセキュリティ保護</dc:title>
  <dc:creator>Martin Benson</dc:creator>
  <dc:description>2019</dc:description>
  <cp:lastModifiedBy>文 家俊</cp:lastModifiedBy>
  <cp:revision>42</cp:revision>
  <cp:lastPrinted>2019-09-19T20:29:00Z</cp:lastPrinted>
  <dcterms:created xsi:type="dcterms:W3CDTF">2021-12-11T06:24:00Z</dcterms:created>
  <dcterms:modified xsi:type="dcterms:W3CDTF">2023-11-09T07:15:00Z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