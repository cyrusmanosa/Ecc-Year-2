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780D" w14:textId="51971AD8" w:rsidR="00D778DF" w:rsidRPr="002C1240" w:rsidRDefault="00000000" w:rsidP="00634330">
      <w:pPr>
        <w:pStyle w:val="afd"/>
        <w:rPr>
          <w:rFonts w:eastAsia="Meiryo UI" w:cs="Arial" w:hint="eastAsia"/>
        </w:rPr>
      </w:pPr>
      <w:sdt>
        <w:sdtPr>
          <w:rPr>
            <w:rFonts w:eastAsia="Meiryo UI" w:cs="Arial"/>
            <w:b w:val="0"/>
            <w:color w:val="EE0000"/>
          </w:rPr>
          <w:alias w:val="タイトル"/>
          <w:tag w:val=""/>
          <w:id w:val="-487021785"/>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33352" w:rsidRPr="002C1240">
            <w:rPr>
              <w:rFonts w:eastAsia="Meiryo UI" w:cs="Arial"/>
            </w:rPr>
            <w:t xml:space="preserve">Packet Tracer </w:t>
          </w:r>
          <w:r w:rsidR="002C1240" w:rsidRPr="002C1240">
            <w:rPr>
              <w:rFonts w:eastAsia="Meiryo UI" w:cs="Arial"/>
            </w:rPr>
            <w:t>－</w:t>
          </w:r>
          <w:r w:rsidR="00533352" w:rsidRPr="002C1240">
            <w:rPr>
              <w:rFonts w:eastAsia="Meiryo UI" w:cs="Arial"/>
            </w:rPr>
            <w:t xml:space="preserve">  IPv4 </w:t>
          </w:r>
          <w:r w:rsidR="00533352" w:rsidRPr="002C1240">
            <w:rPr>
              <w:rFonts w:eastAsia="Meiryo UI" w:cs="Arial"/>
            </w:rPr>
            <w:t>ネットワークのサブネット</w:t>
          </w:r>
        </w:sdtContent>
      </w:sdt>
      <w:r w:rsidR="00533352" w:rsidRPr="002C1240">
        <w:rPr>
          <w:rStyle w:val="LabTitleInstVersred"/>
          <w:rFonts w:eastAsia="Meiryo UI" w:cs="Arial"/>
        </w:rPr>
        <w:t xml:space="preserve"> </w:t>
      </w:r>
    </w:p>
    <w:p w14:paraId="35905C2C" w14:textId="77777777" w:rsidR="00783CDE" w:rsidRPr="002C1240" w:rsidRDefault="00783CDE" w:rsidP="00783CDE">
      <w:pPr>
        <w:pStyle w:val="1"/>
        <w:numPr>
          <w:ilvl w:val="0"/>
          <w:numId w:val="3"/>
        </w:numPr>
        <w:rPr>
          <w:rFonts w:eastAsia="Meiryo UI" w:cs="Arial"/>
        </w:rPr>
      </w:pPr>
      <w:r w:rsidRPr="002C1240">
        <w:rPr>
          <w:rFonts w:eastAsia="Meiryo UI" w:cs="Arial"/>
        </w:rPr>
        <w:t>アドレッシング</w:t>
      </w:r>
      <w:r w:rsidRPr="002C1240">
        <w:rPr>
          <w:rFonts w:eastAsia="Meiryo UI" w:cs="Arial"/>
        </w:rPr>
        <w:t xml:space="preserve"> </w:t>
      </w:r>
      <w:r w:rsidRPr="002C1240">
        <w:rPr>
          <w:rFonts w:eastAsia="Meiryo UI" w:cs="Arial"/>
        </w:rPr>
        <w:t>テーブル</w:t>
      </w:r>
    </w:p>
    <w:tbl>
      <w:tblPr>
        <w:tblW w:w="97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この部分的な表は、デバイス、インターフェイス、IP アドレス、サブネットマスク、およびデフォルトゲートウェイのアドレッシングを示しています。表を完成させるには、「空白」と表示されているセルに解答を入力します。"/>
      </w:tblPr>
      <w:tblGrid>
        <w:gridCol w:w="1840"/>
        <w:gridCol w:w="1843"/>
        <w:gridCol w:w="2014"/>
        <w:gridCol w:w="2014"/>
        <w:gridCol w:w="2015"/>
      </w:tblGrid>
      <w:tr w:rsidR="00783CDE" w:rsidRPr="002C1240" w14:paraId="61AA1936" w14:textId="77777777" w:rsidTr="004F1395">
        <w:trPr>
          <w:cantSplit/>
          <w:jc w:val="center"/>
        </w:trPr>
        <w:tc>
          <w:tcPr>
            <w:tcW w:w="18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7E2CC877" w14:textId="77777777" w:rsidR="00783CDE" w:rsidRPr="002C1240" w:rsidRDefault="00783CDE" w:rsidP="002C1240">
            <w:pPr>
              <w:pStyle w:val="TableHeading"/>
              <w:rPr>
                <w:rFonts w:eastAsia="Meiryo UI" w:cs="Arial"/>
              </w:rPr>
            </w:pPr>
            <w:r w:rsidRPr="002C1240">
              <w:rPr>
                <w:rFonts w:eastAsia="Meiryo UI" w:cs="Arial"/>
              </w:rPr>
              <w:t>デバイス</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17137E2F" w14:textId="77777777" w:rsidR="00783CDE" w:rsidRPr="002C1240" w:rsidRDefault="00783CDE" w:rsidP="002C1240">
            <w:pPr>
              <w:pStyle w:val="TableHeading"/>
              <w:rPr>
                <w:rFonts w:eastAsia="Meiryo UI" w:cs="Arial"/>
              </w:rPr>
            </w:pPr>
            <w:r w:rsidRPr="002C1240">
              <w:rPr>
                <w:rFonts w:eastAsia="Meiryo UI" w:cs="Arial"/>
              </w:rPr>
              <w:t>インターフェイス</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1DC9BC7" w14:textId="77777777" w:rsidR="00783CDE" w:rsidRPr="002C1240" w:rsidRDefault="00783CDE" w:rsidP="002C1240">
            <w:pPr>
              <w:pStyle w:val="TableHeading"/>
              <w:rPr>
                <w:rFonts w:eastAsia="Meiryo UI" w:cs="Arial"/>
              </w:rPr>
            </w:pPr>
            <w:r w:rsidRPr="002C1240">
              <w:rPr>
                <w:rFonts w:eastAsia="Meiryo UI" w:cs="Arial"/>
              </w:rPr>
              <w:t xml:space="preserve">IP </w:t>
            </w:r>
            <w:r w:rsidRPr="002C1240">
              <w:rPr>
                <w:rFonts w:eastAsia="Meiryo UI" w:cs="Arial"/>
              </w:rPr>
              <w:t>アドレス</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6750FECD" w14:textId="77777777" w:rsidR="00783CDE" w:rsidRPr="002C1240" w:rsidRDefault="00783CDE" w:rsidP="002C1240">
            <w:pPr>
              <w:pStyle w:val="TableHeading"/>
              <w:rPr>
                <w:rFonts w:eastAsia="Meiryo UI" w:cs="Arial"/>
              </w:rPr>
            </w:pPr>
            <w:r w:rsidRPr="002C1240">
              <w:rPr>
                <w:rFonts w:eastAsia="Meiryo UI" w:cs="Arial"/>
              </w:rPr>
              <w:t>サブネットマスク</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14:paraId="294BF2B0" w14:textId="77777777" w:rsidR="00783CDE" w:rsidRPr="002C1240" w:rsidRDefault="00783CDE" w:rsidP="002C1240">
            <w:pPr>
              <w:pStyle w:val="TableHeading"/>
              <w:rPr>
                <w:rFonts w:eastAsia="Meiryo UI" w:cs="Arial"/>
              </w:rPr>
            </w:pPr>
            <w:r w:rsidRPr="002C1240">
              <w:rPr>
                <w:rFonts w:eastAsia="Meiryo UI" w:cs="Arial"/>
              </w:rPr>
              <w:t>デフォルトゲートウェイ</w:t>
            </w:r>
          </w:p>
        </w:tc>
      </w:tr>
      <w:tr w:rsidR="000B248E" w:rsidRPr="002C1240" w14:paraId="40BDCACB" w14:textId="77777777" w:rsidTr="001D0EC2">
        <w:trPr>
          <w:cantSplit/>
          <w:trHeight w:val="450"/>
          <w:jc w:val="center"/>
        </w:trPr>
        <w:tc>
          <w:tcPr>
            <w:tcW w:w="1840" w:type="dxa"/>
            <w:tcBorders>
              <w:bottom w:val="nil"/>
            </w:tcBorders>
            <w:vAlign w:val="center"/>
          </w:tcPr>
          <w:p w14:paraId="55960D33" w14:textId="77777777" w:rsidR="000B248E" w:rsidRPr="002C1240" w:rsidRDefault="000B248E" w:rsidP="000B248E">
            <w:pPr>
              <w:pStyle w:val="TableText"/>
              <w:jc w:val="both"/>
              <w:rPr>
                <w:rFonts w:eastAsia="Meiryo UI" w:cs="Arial"/>
              </w:rPr>
            </w:pPr>
            <w:proofErr w:type="spellStart"/>
            <w:r w:rsidRPr="002C1240">
              <w:rPr>
                <w:rFonts w:eastAsia="Meiryo UI" w:cs="Arial"/>
              </w:rPr>
              <w:t>CustomerRouter</w:t>
            </w:r>
            <w:proofErr w:type="spellEnd"/>
          </w:p>
        </w:tc>
        <w:tc>
          <w:tcPr>
            <w:tcW w:w="1843" w:type="dxa"/>
            <w:vAlign w:val="center"/>
          </w:tcPr>
          <w:p w14:paraId="78853C89" w14:textId="77777777" w:rsidR="000B248E" w:rsidRPr="002C1240" w:rsidRDefault="000B248E" w:rsidP="000B248E">
            <w:pPr>
              <w:pStyle w:val="TableText"/>
              <w:jc w:val="both"/>
              <w:rPr>
                <w:rFonts w:eastAsia="Meiryo UI" w:cs="Arial"/>
              </w:rPr>
            </w:pPr>
            <w:r w:rsidRPr="002C1240">
              <w:rPr>
                <w:rFonts w:eastAsia="Meiryo UI" w:cs="Arial"/>
              </w:rPr>
              <w:t>G0/0</w:t>
            </w:r>
          </w:p>
        </w:tc>
        <w:tc>
          <w:tcPr>
            <w:tcW w:w="2014" w:type="dxa"/>
            <w:tcBorders>
              <w:bottom w:val="single" w:sz="2" w:space="0" w:color="auto"/>
            </w:tcBorders>
            <w:shd w:val="clear" w:color="auto" w:fill="FFFF99"/>
            <w:vAlign w:val="center"/>
          </w:tcPr>
          <w:p w14:paraId="2A7039E6" w14:textId="3B8BC1B9" w:rsidR="000B248E" w:rsidRPr="00362C69" w:rsidRDefault="00BF76E2" w:rsidP="000B248E">
            <w:pPr>
              <w:pStyle w:val="TableText"/>
              <w:jc w:val="both"/>
              <w:rPr>
                <w:rFonts w:eastAsia="Meiryo UI" w:cs="Arial"/>
                <w:highlight w:val="yellow"/>
              </w:rPr>
            </w:pPr>
            <w:r>
              <w:rPr>
                <w:rFonts w:eastAsia="Meiryo UI" w:cs="Arial"/>
                <w:highlight w:val="yellow"/>
              </w:rPr>
              <w:t>192.168.0.1</w:t>
            </w:r>
          </w:p>
        </w:tc>
        <w:tc>
          <w:tcPr>
            <w:tcW w:w="2014" w:type="dxa"/>
            <w:tcBorders>
              <w:bottom w:val="single" w:sz="2" w:space="0" w:color="auto"/>
            </w:tcBorders>
            <w:shd w:val="clear" w:color="auto" w:fill="FFFF99"/>
            <w:vAlign w:val="center"/>
          </w:tcPr>
          <w:p w14:paraId="2E69F636" w14:textId="7E319E99" w:rsidR="000B248E" w:rsidRPr="002C1240" w:rsidRDefault="000B248E" w:rsidP="000B248E">
            <w:pPr>
              <w:pStyle w:val="TableText"/>
              <w:jc w:val="both"/>
              <w:rPr>
                <w:rFonts w:eastAsia="Meiryo UI" w:cs="Arial"/>
                <w:highlight w:val="lightGray"/>
              </w:rPr>
            </w:pPr>
            <w:r>
              <w:rPr>
                <w:rFonts w:eastAsia="Meiryo UI" w:cs="Arial" w:hint="eastAsia"/>
                <w:highlight w:val="lightGray"/>
              </w:rPr>
              <w:t>2</w:t>
            </w:r>
            <w:r>
              <w:rPr>
                <w:rFonts w:eastAsia="Meiryo UI" w:cs="Arial"/>
                <w:highlight w:val="lightGray"/>
              </w:rPr>
              <w:t>55.255.255.192</w:t>
            </w:r>
          </w:p>
        </w:tc>
        <w:tc>
          <w:tcPr>
            <w:tcW w:w="2015" w:type="dxa"/>
            <w:vMerge w:val="restart"/>
          </w:tcPr>
          <w:p w14:paraId="32173E4C" w14:textId="6AE7AC2F" w:rsidR="000B248E" w:rsidRPr="002C1240" w:rsidRDefault="000B248E" w:rsidP="000B248E">
            <w:pPr>
              <w:pStyle w:val="TableText"/>
              <w:jc w:val="both"/>
              <w:rPr>
                <w:rFonts w:eastAsia="Meiryo UI" w:cs="Arial"/>
              </w:rPr>
            </w:pPr>
            <w:r w:rsidRPr="002C1240">
              <w:rPr>
                <w:rFonts w:eastAsia="Meiryo UI" w:cs="Arial"/>
              </w:rPr>
              <w:t>該当なし</w:t>
            </w:r>
          </w:p>
        </w:tc>
      </w:tr>
      <w:tr w:rsidR="000B248E" w:rsidRPr="002C1240" w14:paraId="79D91D9C" w14:textId="77777777" w:rsidTr="001D0EC2">
        <w:trPr>
          <w:cantSplit/>
          <w:trHeight w:val="450"/>
          <w:jc w:val="center"/>
        </w:trPr>
        <w:tc>
          <w:tcPr>
            <w:tcW w:w="1840" w:type="dxa"/>
            <w:tcBorders>
              <w:top w:val="nil"/>
              <w:bottom w:val="nil"/>
            </w:tcBorders>
            <w:vAlign w:val="center"/>
          </w:tcPr>
          <w:p w14:paraId="4C1997C6" w14:textId="77777777" w:rsidR="000B248E" w:rsidRPr="002C1240" w:rsidRDefault="000B248E" w:rsidP="000B248E">
            <w:pPr>
              <w:pStyle w:val="ConfigWindow"/>
              <w:jc w:val="both"/>
              <w:rPr>
                <w:rFonts w:eastAsia="Meiryo UI" w:cs="Arial"/>
              </w:rPr>
            </w:pPr>
            <w:proofErr w:type="spellStart"/>
            <w:r w:rsidRPr="002C1240">
              <w:rPr>
                <w:rFonts w:eastAsia="Meiryo UI" w:cs="Arial"/>
              </w:rPr>
              <w:t>CustomerRouter</w:t>
            </w:r>
            <w:proofErr w:type="spellEnd"/>
          </w:p>
        </w:tc>
        <w:tc>
          <w:tcPr>
            <w:tcW w:w="1843" w:type="dxa"/>
            <w:vAlign w:val="center"/>
          </w:tcPr>
          <w:p w14:paraId="0CE07275" w14:textId="77777777" w:rsidR="000B248E" w:rsidRPr="002C1240" w:rsidRDefault="000B248E" w:rsidP="000B248E">
            <w:pPr>
              <w:pStyle w:val="TableText"/>
              <w:jc w:val="both"/>
              <w:rPr>
                <w:rFonts w:eastAsia="Meiryo UI" w:cs="Arial"/>
              </w:rPr>
            </w:pPr>
            <w:r w:rsidRPr="002C1240">
              <w:rPr>
                <w:rFonts w:eastAsia="Meiryo UI" w:cs="Arial"/>
              </w:rPr>
              <w:t>G0/1</w:t>
            </w:r>
          </w:p>
        </w:tc>
        <w:tc>
          <w:tcPr>
            <w:tcW w:w="2014" w:type="dxa"/>
            <w:shd w:val="clear" w:color="auto" w:fill="CCFF99"/>
            <w:vAlign w:val="center"/>
          </w:tcPr>
          <w:p w14:paraId="199398B8" w14:textId="4FBD9C6A" w:rsidR="000B248E" w:rsidRPr="002C1240" w:rsidRDefault="00BF76E2" w:rsidP="000B248E">
            <w:pPr>
              <w:pStyle w:val="TableText"/>
              <w:jc w:val="both"/>
              <w:rPr>
                <w:rFonts w:eastAsia="Meiryo UI" w:cs="Arial"/>
                <w:highlight w:val="lightGray"/>
              </w:rPr>
            </w:pPr>
            <w:r>
              <w:rPr>
                <w:rFonts w:eastAsia="Meiryo UI" w:cs="Arial" w:hint="eastAsia"/>
                <w:highlight w:val="lightGray"/>
              </w:rPr>
              <w:t>1</w:t>
            </w:r>
            <w:r>
              <w:rPr>
                <w:rFonts w:eastAsia="Meiryo UI" w:cs="Arial"/>
                <w:highlight w:val="lightGray"/>
              </w:rPr>
              <w:t>92.168.0.65</w:t>
            </w:r>
          </w:p>
        </w:tc>
        <w:tc>
          <w:tcPr>
            <w:tcW w:w="2014" w:type="dxa"/>
            <w:shd w:val="clear" w:color="auto" w:fill="CCFF99"/>
            <w:vAlign w:val="center"/>
          </w:tcPr>
          <w:p w14:paraId="4E5696BF" w14:textId="3335679C" w:rsidR="000B248E" w:rsidRPr="002C1240" w:rsidRDefault="000B248E" w:rsidP="000B248E">
            <w:pPr>
              <w:pStyle w:val="TableText"/>
              <w:jc w:val="both"/>
              <w:rPr>
                <w:rFonts w:eastAsia="Meiryo UI" w:cs="Arial"/>
                <w:highlight w:val="lightGray"/>
              </w:rPr>
            </w:pPr>
            <w:r>
              <w:rPr>
                <w:rFonts w:eastAsia="Meiryo UI" w:cs="Arial" w:hint="eastAsia"/>
                <w:highlight w:val="lightGray"/>
              </w:rPr>
              <w:t>2</w:t>
            </w:r>
            <w:r>
              <w:rPr>
                <w:rFonts w:eastAsia="Meiryo UI" w:cs="Arial"/>
                <w:highlight w:val="lightGray"/>
              </w:rPr>
              <w:t>55.255.255.192</w:t>
            </w:r>
          </w:p>
        </w:tc>
        <w:tc>
          <w:tcPr>
            <w:tcW w:w="2015" w:type="dxa"/>
            <w:vMerge/>
            <w:vAlign w:val="center"/>
          </w:tcPr>
          <w:p w14:paraId="6AE1F74C" w14:textId="54F53A99" w:rsidR="000B248E" w:rsidRPr="002C1240" w:rsidRDefault="000B248E" w:rsidP="000B248E">
            <w:pPr>
              <w:pStyle w:val="ConfigWindow"/>
              <w:jc w:val="both"/>
              <w:rPr>
                <w:rFonts w:eastAsia="Meiryo UI" w:cs="Arial"/>
              </w:rPr>
            </w:pPr>
          </w:p>
        </w:tc>
      </w:tr>
      <w:tr w:rsidR="000B248E" w:rsidRPr="002C1240" w14:paraId="3767F625" w14:textId="77777777" w:rsidTr="004F1395">
        <w:trPr>
          <w:cantSplit/>
          <w:trHeight w:val="450"/>
          <w:jc w:val="center"/>
        </w:trPr>
        <w:tc>
          <w:tcPr>
            <w:tcW w:w="1840" w:type="dxa"/>
            <w:tcBorders>
              <w:top w:val="nil"/>
              <w:bottom w:val="single" w:sz="4" w:space="0" w:color="auto"/>
            </w:tcBorders>
            <w:vAlign w:val="center"/>
          </w:tcPr>
          <w:p w14:paraId="1951E562" w14:textId="77777777" w:rsidR="000B248E" w:rsidRPr="002C1240" w:rsidRDefault="000B248E" w:rsidP="000B248E">
            <w:pPr>
              <w:pStyle w:val="ConfigWindow"/>
              <w:jc w:val="both"/>
              <w:rPr>
                <w:rFonts w:eastAsia="Meiryo UI" w:cs="Arial"/>
              </w:rPr>
            </w:pPr>
            <w:r w:rsidRPr="002C1240">
              <w:rPr>
                <w:rFonts w:eastAsia="Meiryo UI" w:cs="Arial"/>
              </w:rPr>
              <w:t>CustomerRouter</w:t>
            </w:r>
          </w:p>
        </w:tc>
        <w:tc>
          <w:tcPr>
            <w:tcW w:w="1843" w:type="dxa"/>
            <w:vAlign w:val="center"/>
          </w:tcPr>
          <w:p w14:paraId="75D98FE1" w14:textId="77777777" w:rsidR="000B248E" w:rsidRPr="002C1240" w:rsidRDefault="000B248E" w:rsidP="000B248E">
            <w:pPr>
              <w:pStyle w:val="TableText"/>
              <w:jc w:val="both"/>
              <w:rPr>
                <w:rFonts w:eastAsia="Meiryo UI" w:cs="Arial"/>
              </w:rPr>
            </w:pPr>
            <w:r w:rsidRPr="002C1240">
              <w:rPr>
                <w:rFonts w:eastAsia="Meiryo UI" w:cs="Arial"/>
              </w:rPr>
              <w:t>S0/1/0</w:t>
            </w:r>
          </w:p>
        </w:tc>
        <w:tc>
          <w:tcPr>
            <w:tcW w:w="2014" w:type="dxa"/>
            <w:tcBorders>
              <w:bottom w:val="single" w:sz="2" w:space="0" w:color="auto"/>
            </w:tcBorders>
            <w:vAlign w:val="center"/>
          </w:tcPr>
          <w:p w14:paraId="36719C2E" w14:textId="77777777" w:rsidR="000B248E" w:rsidRPr="002C1240" w:rsidRDefault="000B248E" w:rsidP="000B248E">
            <w:pPr>
              <w:pStyle w:val="TableText"/>
              <w:jc w:val="both"/>
              <w:rPr>
                <w:rFonts w:eastAsia="Meiryo UI" w:cs="Arial"/>
              </w:rPr>
            </w:pPr>
            <w:r w:rsidRPr="002C1240">
              <w:rPr>
                <w:rFonts w:eastAsia="Meiryo UI" w:cs="Arial"/>
              </w:rPr>
              <w:t>209.165.201.2</w:t>
            </w:r>
          </w:p>
        </w:tc>
        <w:tc>
          <w:tcPr>
            <w:tcW w:w="2014" w:type="dxa"/>
            <w:tcBorders>
              <w:bottom w:val="single" w:sz="2" w:space="0" w:color="auto"/>
            </w:tcBorders>
            <w:vAlign w:val="center"/>
          </w:tcPr>
          <w:p w14:paraId="3F816ADA" w14:textId="77777777" w:rsidR="000B248E" w:rsidRPr="002C1240" w:rsidRDefault="000B248E" w:rsidP="000B248E">
            <w:pPr>
              <w:pStyle w:val="TableText"/>
              <w:jc w:val="both"/>
              <w:rPr>
                <w:rFonts w:eastAsia="Meiryo UI" w:cs="Arial"/>
              </w:rPr>
            </w:pPr>
            <w:r w:rsidRPr="002C1240">
              <w:rPr>
                <w:rFonts w:eastAsia="Meiryo UI" w:cs="Arial"/>
              </w:rPr>
              <w:t>255.255.255.252</w:t>
            </w:r>
          </w:p>
        </w:tc>
        <w:tc>
          <w:tcPr>
            <w:tcW w:w="2015" w:type="dxa"/>
            <w:vMerge/>
            <w:tcBorders>
              <w:bottom w:val="single" w:sz="2" w:space="0" w:color="auto"/>
            </w:tcBorders>
            <w:vAlign w:val="center"/>
          </w:tcPr>
          <w:p w14:paraId="62ECF460" w14:textId="6AB4E511" w:rsidR="000B248E" w:rsidRPr="002C1240" w:rsidRDefault="000B248E" w:rsidP="000B248E">
            <w:pPr>
              <w:pStyle w:val="ConfigWindow"/>
              <w:jc w:val="both"/>
              <w:rPr>
                <w:rFonts w:eastAsia="Meiryo UI" w:cs="Arial"/>
              </w:rPr>
            </w:pPr>
          </w:p>
        </w:tc>
      </w:tr>
      <w:tr w:rsidR="000B248E" w:rsidRPr="002C1240" w14:paraId="6C5B2A12" w14:textId="77777777" w:rsidTr="00634330">
        <w:trPr>
          <w:cantSplit/>
          <w:trHeight w:val="46"/>
          <w:jc w:val="center"/>
        </w:trPr>
        <w:tc>
          <w:tcPr>
            <w:tcW w:w="1840" w:type="dxa"/>
            <w:tcBorders>
              <w:top w:val="single" w:sz="4" w:space="0" w:color="auto"/>
            </w:tcBorders>
            <w:vAlign w:val="center"/>
          </w:tcPr>
          <w:p w14:paraId="2A5AB92B" w14:textId="77777777" w:rsidR="000B248E" w:rsidRPr="002C1240" w:rsidRDefault="000B248E" w:rsidP="000B248E">
            <w:pPr>
              <w:pStyle w:val="TableText"/>
              <w:jc w:val="both"/>
              <w:rPr>
                <w:rFonts w:eastAsia="Meiryo UI" w:cs="Arial"/>
              </w:rPr>
            </w:pPr>
            <w:r w:rsidRPr="002C1240">
              <w:rPr>
                <w:rFonts w:eastAsia="Meiryo UI" w:cs="Arial"/>
              </w:rPr>
              <w:t>LAN-A Switch</w:t>
            </w:r>
          </w:p>
        </w:tc>
        <w:tc>
          <w:tcPr>
            <w:tcW w:w="1843" w:type="dxa"/>
            <w:vAlign w:val="center"/>
          </w:tcPr>
          <w:p w14:paraId="757E6449" w14:textId="77777777" w:rsidR="000B248E" w:rsidRPr="002C1240" w:rsidRDefault="000B248E" w:rsidP="000B248E">
            <w:pPr>
              <w:pStyle w:val="TableText"/>
              <w:jc w:val="both"/>
              <w:rPr>
                <w:rFonts w:eastAsia="Meiryo UI" w:cs="Arial"/>
              </w:rPr>
            </w:pPr>
            <w:r w:rsidRPr="002C1240">
              <w:rPr>
                <w:rFonts w:eastAsia="Meiryo UI" w:cs="Arial"/>
              </w:rPr>
              <w:t>VLAN1</w:t>
            </w:r>
          </w:p>
        </w:tc>
        <w:tc>
          <w:tcPr>
            <w:tcW w:w="2014" w:type="dxa"/>
            <w:tcBorders>
              <w:bottom w:val="single" w:sz="2" w:space="0" w:color="auto"/>
            </w:tcBorders>
            <w:shd w:val="clear" w:color="auto" w:fill="FFFF99"/>
            <w:vAlign w:val="center"/>
          </w:tcPr>
          <w:p w14:paraId="0CDA312B" w14:textId="542CF844" w:rsidR="000B248E" w:rsidRPr="002C1240" w:rsidRDefault="00BF76E2" w:rsidP="000B248E">
            <w:pPr>
              <w:pStyle w:val="TableText"/>
              <w:jc w:val="both"/>
              <w:rPr>
                <w:rFonts w:eastAsia="Meiryo UI" w:cs="Arial"/>
                <w:highlight w:val="lightGray"/>
              </w:rPr>
            </w:pPr>
            <w:r>
              <w:rPr>
                <w:rFonts w:eastAsia="Meiryo UI" w:cs="Arial" w:hint="eastAsia"/>
                <w:highlight w:val="lightGray"/>
              </w:rPr>
              <w:t>1</w:t>
            </w:r>
            <w:r>
              <w:rPr>
                <w:rFonts w:eastAsia="Meiryo UI" w:cs="Arial"/>
                <w:highlight w:val="lightGray"/>
              </w:rPr>
              <w:t>92.168.0.</w:t>
            </w:r>
            <w:r w:rsidR="002D0F32">
              <w:rPr>
                <w:rFonts w:eastAsia="Meiryo UI" w:cs="Arial"/>
                <w:highlight w:val="lightGray"/>
              </w:rPr>
              <w:t>2</w:t>
            </w:r>
          </w:p>
        </w:tc>
        <w:tc>
          <w:tcPr>
            <w:tcW w:w="2014" w:type="dxa"/>
            <w:tcBorders>
              <w:bottom w:val="single" w:sz="2" w:space="0" w:color="auto"/>
            </w:tcBorders>
            <w:shd w:val="clear" w:color="auto" w:fill="FFFF99"/>
            <w:vAlign w:val="center"/>
          </w:tcPr>
          <w:p w14:paraId="299D00C9" w14:textId="11FEB1FB" w:rsidR="000B248E" w:rsidRPr="002C1240" w:rsidRDefault="000B248E" w:rsidP="000B248E">
            <w:pPr>
              <w:pStyle w:val="TableText"/>
              <w:jc w:val="both"/>
              <w:rPr>
                <w:rFonts w:eastAsia="Meiryo UI" w:cs="Arial"/>
                <w:highlight w:val="lightGray"/>
              </w:rPr>
            </w:pPr>
            <w:r>
              <w:rPr>
                <w:rFonts w:eastAsia="Meiryo UI" w:cs="Arial" w:hint="eastAsia"/>
                <w:highlight w:val="lightGray"/>
              </w:rPr>
              <w:t>2</w:t>
            </w:r>
            <w:r>
              <w:rPr>
                <w:rFonts w:eastAsia="Meiryo UI" w:cs="Arial"/>
                <w:highlight w:val="lightGray"/>
              </w:rPr>
              <w:t>55.255.255.192</w:t>
            </w:r>
          </w:p>
        </w:tc>
        <w:tc>
          <w:tcPr>
            <w:tcW w:w="2015" w:type="dxa"/>
            <w:tcBorders>
              <w:bottom w:val="single" w:sz="2" w:space="0" w:color="auto"/>
            </w:tcBorders>
            <w:shd w:val="clear" w:color="auto" w:fill="FFFF99"/>
            <w:vAlign w:val="center"/>
          </w:tcPr>
          <w:p w14:paraId="0733E169" w14:textId="681DC40E" w:rsidR="000B248E" w:rsidRPr="002C1240" w:rsidRDefault="000F3D04" w:rsidP="000B248E">
            <w:pPr>
              <w:pStyle w:val="TableText"/>
              <w:jc w:val="both"/>
              <w:rPr>
                <w:rFonts w:eastAsia="Meiryo UI" w:cs="Arial"/>
                <w:highlight w:val="lightGray"/>
              </w:rPr>
            </w:pPr>
            <w:r>
              <w:rPr>
                <w:rFonts w:eastAsia="Meiryo UI" w:cs="Arial"/>
              </w:rPr>
              <w:t>192.168.0</w:t>
            </w:r>
            <w:r w:rsidR="00D545C5">
              <w:rPr>
                <w:rFonts w:eastAsia="Meiryo UI" w:cs="Arial"/>
              </w:rPr>
              <w:t>.1</w:t>
            </w:r>
          </w:p>
        </w:tc>
      </w:tr>
      <w:tr w:rsidR="000B248E" w:rsidRPr="002C1240" w14:paraId="13A75967" w14:textId="77777777" w:rsidTr="009F7F7A">
        <w:trPr>
          <w:cantSplit/>
          <w:trHeight w:val="450"/>
          <w:jc w:val="center"/>
        </w:trPr>
        <w:tc>
          <w:tcPr>
            <w:tcW w:w="1840" w:type="dxa"/>
            <w:vAlign w:val="center"/>
          </w:tcPr>
          <w:p w14:paraId="0069E5D6" w14:textId="77777777" w:rsidR="000B248E" w:rsidRPr="002C1240" w:rsidRDefault="000B248E" w:rsidP="000B248E">
            <w:pPr>
              <w:pStyle w:val="TableText"/>
              <w:jc w:val="both"/>
              <w:rPr>
                <w:rFonts w:eastAsia="Meiryo UI" w:cs="Arial"/>
              </w:rPr>
            </w:pPr>
            <w:r w:rsidRPr="002C1240">
              <w:rPr>
                <w:rFonts w:eastAsia="Meiryo UI" w:cs="Arial"/>
              </w:rPr>
              <w:t>LAN-B Switch</w:t>
            </w:r>
          </w:p>
        </w:tc>
        <w:tc>
          <w:tcPr>
            <w:tcW w:w="1843" w:type="dxa"/>
            <w:vAlign w:val="center"/>
          </w:tcPr>
          <w:p w14:paraId="79A2E86E" w14:textId="77777777" w:rsidR="000B248E" w:rsidRPr="002C1240" w:rsidRDefault="000B248E" w:rsidP="000B248E">
            <w:pPr>
              <w:pStyle w:val="TableText"/>
              <w:jc w:val="both"/>
              <w:rPr>
                <w:rFonts w:eastAsia="Meiryo UI" w:cs="Arial"/>
              </w:rPr>
            </w:pPr>
            <w:r w:rsidRPr="002C1240">
              <w:rPr>
                <w:rFonts w:eastAsia="Meiryo UI" w:cs="Arial"/>
              </w:rPr>
              <w:t>VLAN1</w:t>
            </w:r>
          </w:p>
        </w:tc>
        <w:tc>
          <w:tcPr>
            <w:tcW w:w="2014" w:type="dxa"/>
            <w:shd w:val="clear" w:color="auto" w:fill="CCFF99"/>
            <w:vAlign w:val="center"/>
          </w:tcPr>
          <w:p w14:paraId="79BBABCF" w14:textId="4727A406" w:rsidR="000B248E" w:rsidRPr="002C1240" w:rsidRDefault="00BF76E2" w:rsidP="000B248E">
            <w:pPr>
              <w:pStyle w:val="TableText"/>
              <w:jc w:val="both"/>
              <w:rPr>
                <w:rFonts w:eastAsia="Meiryo UI" w:cs="Arial"/>
                <w:highlight w:val="lightGray"/>
              </w:rPr>
            </w:pPr>
            <w:r>
              <w:rPr>
                <w:rFonts w:eastAsia="Meiryo UI" w:cs="Arial"/>
                <w:highlight w:val="lightGray"/>
              </w:rPr>
              <w:t>192.168.0.</w:t>
            </w:r>
            <w:r w:rsidR="002D0F32">
              <w:rPr>
                <w:rFonts w:eastAsia="Meiryo UI" w:cs="Arial"/>
                <w:highlight w:val="lightGray"/>
              </w:rPr>
              <w:t>66</w:t>
            </w:r>
          </w:p>
        </w:tc>
        <w:tc>
          <w:tcPr>
            <w:tcW w:w="2014" w:type="dxa"/>
            <w:shd w:val="clear" w:color="auto" w:fill="CCFF99"/>
            <w:vAlign w:val="center"/>
          </w:tcPr>
          <w:p w14:paraId="2FBB2959" w14:textId="366AB4D8" w:rsidR="000B248E" w:rsidRPr="002C1240" w:rsidRDefault="000B248E" w:rsidP="000B248E">
            <w:pPr>
              <w:pStyle w:val="TableText"/>
              <w:jc w:val="both"/>
              <w:rPr>
                <w:rFonts w:eastAsia="Meiryo UI" w:cs="Arial"/>
                <w:highlight w:val="lightGray"/>
              </w:rPr>
            </w:pPr>
            <w:r>
              <w:rPr>
                <w:rFonts w:eastAsia="Meiryo UI" w:cs="Arial" w:hint="eastAsia"/>
                <w:highlight w:val="lightGray"/>
              </w:rPr>
              <w:t>2</w:t>
            </w:r>
            <w:r>
              <w:rPr>
                <w:rFonts w:eastAsia="Meiryo UI" w:cs="Arial"/>
                <w:highlight w:val="lightGray"/>
              </w:rPr>
              <w:t>55.255.255.192</w:t>
            </w:r>
          </w:p>
        </w:tc>
        <w:tc>
          <w:tcPr>
            <w:tcW w:w="2015" w:type="dxa"/>
            <w:shd w:val="clear" w:color="auto" w:fill="CCFF99"/>
            <w:vAlign w:val="center"/>
          </w:tcPr>
          <w:p w14:paraId="3A2E0CA1" w14:textId="69BF0D36" w:rsidR="000B248E" w:rsidRPr="002C1240" w:rsidRDefault="009534DE" w:rsidP="000B248E">
            <w:pPr>
              <w:pStyle w:val="TableText"/>
              <w:jc w:val="both"/>
              <w:rPr>
                <w:rFonts w:eastAsia="Meiryo UI" w:cs="Arial"/>
                <w:highlight w:val="lightGray"/>
              </w:rPr>
            </w:pPr>
            <w:r>
              <w:rPr>
                <w:rFonts w:eastAsia="Meiryo UI" w:cs="Arial"/>
              </w:rPr>
              <w:t>192.168.0.</w:t>
            </w:r>
            <w:r w:rsidR="00D545C5">
              <w:rPr>
                <w:rFonts w:eastAsia="Meiryo UI" w:cs="Arial"/>
              </w:rPr>
              <w:t>65</w:t>
            </w:r>
          </w:p>
        </w:tc>
      </w:tr>
      <w:tr w:rsidR="009534DE" w:rsidRPr="002C1240" w14:paraId="0D457CC9" w14:textId="77777777" w:rsidTr="00634330">
        <w:trPr>
          <w:cantSplit/>
          <w:trHeight w:val="51"/>
          <w:jc w:val="center"/>
        </w:trPr>
        <w:tc>
          <w:tcPr>
            <w:tcW w:w="1840" w:type="dxa"/>
            <w:vAlign w:val="center"/>
          </w:tcPr>
          <w:p w14:paraId="161D80E3" w14:textId="77777777" w:rsidR="009534DE" w:rsidRPr="002C1240" w:rsidRDefault="009534DE" w:rsidP="009534DE">
            <w:pPr>
              <w:pStyle w:val="TableText"/>
              <w:jc w:val="both"/>
              <w:rPr>
                <w:rFonts w:eastAsia="Meiryo UI" w:cs="Arial"/>
              </w:rPr>
            </w:pPr>
            <w:r w:rsidRPr="002C1240">
              <w:rPr>
                <w:rFonts w:eastAsia="Meiryo UI" w:cs="Arial"/>
              </w:rPr>
              <w:t>PC-A</w:t>
            </w:r>
          </w:p>
        </w:tc>
        <w:tc>
          <w:tcPr>
            <w:tcW w:w="1843" w:type="dxa"/>
            <w:vAlign w:val="center"/>
          </w:tcPr>
          <w:p w14:paraId="04E64E59" w14:textId="77777777" w:rsidR="009534DE" w:rsidRPr="002C1240" w:rsidRDefault="009534DE" w:rsidP="009534DE">
            <w:pPr>
              <w:pStyle w:val="TableText"/>
              <w:jc w:val="both"/>
              <w:rPr>
                <w:rFonts w:eastAsia="Meiryo UI" w:cs="Arial"/>
              </w:rPr>
            </w:pPr>
            <w:r w:rsidRPr="002C1240">
              <w:rPr>
                <w:rFonts w:eastAsia="Meiryo UI" w:cs="Arial"/>
              </w:rPr>
              <w:t>NIC</w:t>
            </w:r>
          </w:p>
        </w:tc>
        <w:tc>
          <w:tcPr>
            <w:tcW w:w="2014" w:type="dxa"/>
            <w:tcBorders>
              <w:bottom w:val="single" w:sz="2" w:space="0" w:color="auto"/>
            </w:tcBorders>
            <w:shd w:val="clear" w:color="auto" w:fill="FFFF99"/>
            <w:vAlign w:val="center"/>
          </w:tcPr>
          <w:p w14:paraId="1258638F" w14:textId="18D92EE5" w:rsidR="009534DE" w:rsidRPr="002C1240" w:rsidRDefault="009534DE" w:rsidP="009534DE">
            <w:pPr>
              <w:pStyle w:val="TableText"/>
              <w:jc w:val="both"/>
              <w:rPr>
                <w:rFonts w:eastAsia="Meiryo UI" w:cs="Arial"/>
                <w:highlight w:val="lightGray"/>
              </w:rPr>
            </w:pPr>
            <w:r>
              <w:rPr>
                <w:rFonts w:eastAsia="Meiryo UI" w:cs="Arial" w:hint="eastAsia"/>
                <w:highlight w:val="lightGray"/>
              </w:rPr>
              <w:t>1</w:t>
            </w:r>
            <w:r>
              <w:rPr>
                <w:rFonts w:eastAsia="Meiryo UI" w:cs="Arial"/>
                <w:highlight w:val="lightGray"/>
              </w:rPr>
              <w:t>92.168.0.62</w:t>
            </w:r>
          </w:p>
        </w:tc>
        <w:tc>
          <w:tcPr>
            <w:tcW w:w="2014" w:type="dxa"/>
            <w:tcBorders>
              <w:bottom w:val="single" w:sz="2" w:space="0" w:color="auto"/>
            </w:tcBorders>
            <w:shd w:val="clear" w:color="auto" w:fill="FFFF99"/>
            <w:vAlign w:val="center"/>
          </w:tcPr>
          <w:p w14:paraId="63F01367" w14:textId="73B68B11" w:rsidR="009534DE" w:rsidRPr="002C1240" w:rsidRDefault="009534DE" w:rsidP="009534DE">
            <w:pPr>
              <w:pStyle w:val="TableText"/>
              <w:jc w:val="both"/>
              <w:rPr>
                <w:rFonts w:eastAsia="Meiryo UI" w:cs="Arial"/>
                <w:highlight w:val="lightGray"/>
              </w:rPr>
            </w:pPr>
            <w:r>
              <w:rPr>
                <w:rFonts w:eastAsia="Meiryo UI" w:cs="Arial" w:hint="eastAsia"/>
                <w:highlight w:val="lightGray"/>
              </w:rPr>
              <w:t>2</w:t>
            </w:r>
            <w:r>
              <w:rPr>
                <w:rFonts w:eastAsia="Meiryo UI" w:cs="Arial"/>
                <w:highlight w:val="lightGray"/>
              </w:rPr>
              <w:t>55.255.255.192</w:t>
            </w:r>
          </w:p>
        </w:tc>
        <w:tc>
          <w:tcPr>
            <w:tcW w:w="2015" w:type="dxa"/>
            <w:tcBorders>
              <w:bottom w:val="single" w:sz="2" w:space="0" w:color="auto"/>
            </w:tcBorders>
            <w:shd w:val="clear" w:color="auto" w:fill="FFFF99"/>
            <w:vAlign w:val="center"/>
          </w:tcPr>
          <w:p w14:paraId="0C2547F0" w14:textId="23F3CE2B" w:rsidR="009534DE" w:rsidRPr="002C1240" w:rsidRDefault="009534DE" w:rsidP="009534DE">
            <w:pPr>
              <w:pStyle w:val="TableText"/>
              <w:jc w:val="both"/>
              <w:rPr>
                <w:rFonts w:eastAsia="Meiryo UI" w:cs="Arial"/>
                <w:highlight w:val="lightGray"/>
              </w:rPr>
            </w:pPr>
            <w:r>
              <w:rPr>
                <w:rFonts w:eastAsia="Meiryo UI" w:cs="Arial"/>
              </w:rPr>
              <w:t>192.168.0.</w:t>
            </w:r>
            <w:r w:rsidR="00D545C5">
              <w:rPr>
                <w:rFonts w:eastAsia="Meiryo UI" w:cs="Arial"/>
              </w:rPr>
              <w:t>1</w:t>
            </w:r>
          </w:p>
        </w:tc>
      </w:tr>
      <w:tr w:rsidR="009534DE" w:rsidRPr="002C1240" w14:paraId="2D3AF486" w14:textId="77777777" w:rsidTr="009F7F7A">
        <w:trPr>
          <w:cantSplit/>
          <w:trHeight w:val="450"/>
          <w:jc w:val="center"/>
        </w:trPr>
        <w:tc>
          <w:tcPr>
            <w:tcW w:w="1840" w:type="dxa"/>
            <w:tcBorders>
              <w:bottom w:val="single" w:sz="2" w:space="0" w:color="auto"/>
            </w:tcBorders>
            <w:vAlign w:val="center"/>
          </w:tcPr>
          <w:p w14:paraId="3DD0E025" w14:textId="77777777" w:rsidR="009534DE" w:rsidRPr="002C1240" w:rsidRDefault="009534DE" w:rsidP="009534DE">
            <w:pPr>
              <w:pStyle w:val="TableText"/>
              <w:jc w:val="both"/>
              <w:rPr>
                <w:rFonts w:eastAsia="Meiryo UI" w:cs="Arial"/>
              </w:rPr>
            </w:pPr>
            <w:r w:rsidRPr="002C1240">
              <w:rPr>
                <w:rFonts w:eastAsia="Meiryo UI" w:cs="Arial"/>
              </w:rPr>
              <w:t>PC-B</w:t>
            </w:r>
          </w:p>
        </w:tc>
        <w:tc>
          <w:tcPr>
            <w:tcW w:w="1843" w:type="dxa"/>
            <w:vAlign w:val="center"/>
          </w:tcPr>
          <w:p w14:paraId="1133BCF7" w14:textId="77777777" w:rsidR="009534DE" w:rsidRPr="002C1240" w:rsidRDefault="009534DE" w:rsidP="009534DE">
            <w:pPr>
              <w:pStyle w:val="TableText"/>
              <w:jc w:val="both"/>
              <w:rPr>
                <w:rFonts w:eastAsia="Meiryo UI" w:cs="Arial"/>
              </w:rPr>
            </w:pPr>
            <w:r w:rsidRPr="002C1240">
              <w:rPr>
                <w:rFonts w:eastAsia="Meiryo UI" w:cs="Arial"/>
              </w:rPr>
              <w:t>NIC</w:t>
            </w:r>
          </w:p>
        </w:tc>
        <w:tc>
          <w:tcPr>
            <w:tcW w:w="2014" w:type="dxa"/>
            <w:shd w:val="clear" w:color="auto" w:fill="CCFF99"/>
            <w:vAlign w:val="center"/>
          </w:tcPr>
          <w:p w14:paraId="08E51B30" w14:textId="4BC0CEC2" w:rsidR="009534DE" w:rsidRPr="002C1240" w:rsidRDefault="009534DE" w:rsidP="009534DE">
            <w:pPr>
              <w:pStyle w:val="TableText"/>
              <w:jc w:val="both"/>
              <w:rPr>
                <w:rFonts w:eastAsia="Meiryo UI" w:cs="Arial"/>
                <w:highlight w:val="lightGray"/>
              </w:rPr>
            </w:pPr>
            <w:r>
              <w:rPr>
                <w:rFonts w:eastAsia="Meiryo UI" w:cs="Arial" w:hint="eastAsia"/>
                <w:highlight w:val="lightGray"/>
              </w:rPr>
              <w:t>1</w:t>
            </w:r>
            <w:r>
              <w:rPr>
                <w:rFonts w:eastAsia="Meiryo UI" w:cs="Arial"/>
                <w:highlight w:val="lightGray"/>
              </w:rPr>
              <w:t>92.168.0.126</w:t>
            </w:r>
          </w:p>
        </w:tc>
        <w:tc>
          <w:tcPr>
            <w:tcW w:w="2014" w:type="dxa"/>
            <w:shd w:val="clear" w:color="auto" w:fill="CCFF99"/>
            <w:vAlign w:val="center"/>
          </w:tcPr>
          <w:p w14:paraId="5850B08A" w14:textId="05E00808" w:rsidR="009534DE" w:rsidRPr="002C1240" w:rsidRDefault="009534DE" w:rsidP="009534DE">
            <w:pPr>
              <w:pStyle w:val="TableText"/>
              <w:jc w:val="both"/>
              <w:rPr>
                <w:rFonts w:eastAsia="Meiryo UI" w:cs="Arial"/>
                <w:highlight w:val="lightGray"/>
              </w:rPr>
            </w:pPr>
            <w:r>
              <w:rPr>
                <w:rFonts w:eastAsia="Meiryo UI" w:cs="Arial" w:hint="eastAsia"/>
                <w:highlight w:val="lightGray"/>
              </w:rPr>
              <w:t>2</w:t>
            </w:r>
            <w:r>
              <w:rPr>
                <w:rFonts w:eastAsia="Meiryo UI" w:cs="Arial"/>
                <w:highlight w:val="lightGray"/>
              </w:rPr>
              <w:t>55.255.255.192</w:t>
            </w:r>
          </w:p>
        </w:tc>
        <w:tc>
          <w:tcPr>
            <w:tcW w:w="2015" w:type="dxa"/>
            <w:tcBorders>
              <w:bottom w:val="single" w:sz="2" w:space="0" w:color="auto"/>
            </w:tcBorders>
            <w:shd w:val="clear" w:color="auto" w:fill="CCFF99"/>
            <w:vAlign w:val="center"/>
          </w:tcPr>
          <w:p w14:paraId="2A918F80" w14:textId="35C02D3D" w:rsidR="009534DE" w:rsidRPr="002C1240" w:rsidRDefault="009534DE" w:rsidP="009534DE">
            <w:pPr>
              <w:pStyle w:val="TableText"/>
              <w:jc w:val="both"/>
              <w:rPr>
                <w:rFonts w:eastAsia="Meiryo UI" w:cs="Arial"/>
                <w:highlight w:val="lightGray"/>
              </w:rPr>
            </w:pPr>
            <w:r>
              <w:rPr>
                <w:rFonts w:eastAsia="Meiryo UI" w:cs="Arial"/>
              </w:rPr>
              <w:t>192.168.0.</w:t>
            </w:r>
            <w:r w:rsidR="00D545C5">
              <w:rPr>
                <w:rFonts w:eastAsia="Meiryo UI" w:cs="Arial"/>
              </w:rPr>
              <w:t>65</w:t>
            </w:r>
          </w:p>
        </w:tc>
      </w:tr>
      <w:tr w:rsidR="009534DE" w:rsidRPr="002C1240" w14:paraId="2A9EF5B0" w14:textId="77777777" w:rsidTr="002C1240">
        <w:trPr>
          <w:cantSplit/>
          <w:trHeight w:val="450"/>
          <w:jc w:val="center"/>
        </w:trPr>
        <w:tc>
          <w:tcPr>
            <w:tcW w:w="1840" w:type="dxa"/>
            <w:tcBorders>
              <w:bottom w:val="nil"/>
            </w:tcBorders>
            <w:vAlign w:val="center"/>
          </w:tcPr>
          <w:p w14:paraId="49C3760C" w14:textId="77777777" w:rsidR="009534DE" w:rsidRPr="002C1240" w:rsidRDefault="009534DE" w:rsidP="009534DE">
            <w:pPr>
              <w:pStyle w:val="TableText"/>
              <w:jc w:val="both"/>
              <w:rPr>
                <w:rFonts w:eastAsia="Meiryo UI" w:cs="Arial"/>
              </w:rPr>
            </w:pPr>
            <w:r w:rsidRPr="002C1240">
              <w:rPr>
                <w:rFonts w:eastAsia="Meiryo UI" w:cs="Arial"/>
              </w:rPr>
              <w:t>ISPRouter</w:t>
            </w:r>
          </w:p>
        </w:tc>
        <w:tc>
          <w:tcPr>
            <w:tcW w:w="1843" w:type="dxa"/>
            <w:vAlign w:val="center"/>
          </w:tcPr>
          <w:p w14:paraId="6A947B21" w14:textId="77777777" w:rsidR="009534DE" w:rsidRPr="002C1240" w:rsidRDefault="009534DE" w:rsidP="009534DE">
            <w:pPr>
              <w:pStyle w:val="TableText"/>
              <w:jc w:val="both"/>
              <w:rPr>
                <w:rFonts w:eastAsia="Meiryo UI" w:cs="Arial"/>
              </w:rPr>
            </w:pPr>
            <w:r w:rsidRPr="002C1240">
              <w:rPr>
                <w:rFonts w:eastAsia="Meiryo UI" w:cs="Arial"/>
              </w:rPr>
              <w:t>G0/0</w:t>
            </w:r>
          </w:p>
        </w:tc>
        <w:tc>
          <w:tcPr>
            <w:tcW w:w="2014" w:type="dxa"/>
            <w:vAlign w:val="center"/>
          </w:tcPr>
          <w:p w14:paraId="5D4499D9" w14:textId="77777777" w:rsidR="009534DE" w:rsidRPr="002C1240" w:rsidRDefault="009534DE" w:rsidP="009534DE">
            <w:pPr>
              <w:pStyle w:val="TableText"/>
              <w:jc w:val="both"/>
              <w:rPr>
                <w:rFonts w:eastAsia="Meiryo UI" w:cs="Arial"/>
              </w:rPr>
            </w:pPr>
            <w:r w:rsidRPr="002C1240">
              <w:rPr>
                <w:rFonts w:eastAsia="Meiryo UI" w:cs="Arial"/>
              </w:rPr>
              <w:t>209.165.200.225</w:t>
            </w:r>
          </w:p>
        </w:tc>
        <w:tc>
          <w:tcPr>
            <w:tcW w:w="2014" w:type="dxa"/>
            <w:vAlign w:val="center"/>
          </w:tcPr>
          <w:p w14:paraId="2BCEF326" w14:textId="77777777" w:rsidR="009534DE" w:rsidRPr="002C1240" w:rsidRDefault="009534DE" w:rsidP="009534DE">
            <w:pPr>
              <w:pStyle w:val="TableText"/>
              <w:jc w:val="both"/>
              <w:rPr>
                <w:rFonts w:eastAsia="Meiryo UI" w:cs="Arial"/>
              </w:rPr>
            </w:pPr>
            <w:r w:rsidRPr="002C1240">
              <w:rPr>
                <w:rFonts w:eastAsia="Meiryo UI" w:cs="Arial"/>
              </w:rPr>
              <w:t>255.255.255.224</w:t>
            </w:r>
          </w:p>
        </w:tc>
        <w:tc>
          <w:tcPr>
            <w:tcW w:w="2015" w:type="dxa"/>
            <w:tcBorders>
              <w:bottom w:val="nil"/>
            </w:tcBorders>
            <w:vAlign w:val="center"/>
          </w:tcPr>
          <w:p w14:paraId="3D52C010" w14:textId="77777777" w:rsidR="009534DE" w:rsidRPr="002C1240" w:rsidRDefault="009534DE" w:rsidP="009534DE">
            <w:pPr>
              <w:pStyle w:val="TableText"/>
              <w:jc w:val="both"/>
              <w:rPr>
                <w:rFonts w:eastAsia="Meiryo UI" w:cs="Arial"/>
              </w:rPr>
            </w:pPr>
            <w:r w:rsidRPr="002C1240">
              <w:rPr>
                <w:rFonts w:eastAsia="Meiryo UI" w:cs="Arial"/>
              </w:rPr>
              <w:t>なし</w:t>
            </w:r>
          </w:p>
        </w:tc>
      </w:tr>
      <w:tr w:rsidR="009534DE" w:rsidRPr="002C1240" w14:paraId="790CDB02" w14:textId="77777777" w:rsidTr="00634330">
        <w:trPr>
          <w:cantSplit/>
          <w:trHeight w:val="51"/>
          <w:jc w:val="center"/>
        </w:trPr>
        <w:tc>
          <w:tcPr>
            <w:tcW w:w="1840" w:type="dxa"/>
            <w:tcBorders>
              <w:top w:val="nil"/>
            </w:tcBorders>
            <w:vAlign w:val="center"/>
          </w:tcPr>
          <w:p w14:paraId="2F442C8B" w14:textId="6AEA54CB" w:rsidR="009534DE" w:rsidRPr="002C1240" w:rsidRDefault="009534DE" w:rsidP="009534DE">
            <w:pPr>
              <w:pStyle w:val="ConfigWindow"/>
              <w:jc w:val="both"/>
              <w:rPr>
                <w:rFonts w:eastAsia="Meiryo UI" w:cs="Arial"/>
              </w:rPr>
            </w:pPr>
          </w:p>
        </w:tc>
        <w:tc>
          <w:tcPr>
            <w:tcW w:w="1843" w:type="dxa"/>
            <w:vAlign w:val="center"/>
          </w:tcPr>
          <w:p w14:paraId="656D8E89" w14:textId="77777777" w:rsidR="009534DE" w:rsidRPr="002C1240" w:rsidRDefault="009534DE" w:rsidP="009534DE">
            <w:pPr>
              <w:pStyle w:val="TableText"/>
              <w:jc w:val="both"/>
              <w:rPr>
                <w:rFonts w:eastAsia="Meiryo UI" w:cs="Arial"/>
              </w:rPr>
            </w:pPr>
            <w:r w:rsidRPr="002C1240">
              <w:rPr>
                <w:rFonts w:eastAsia="Meiryo UI" w:cs="Arial"/>
              </w:rPr>
              <w:t>S0/1/0</w:t>
            </w:r>
          </w:p>
        </w:tc>
        <w:tc>
          <w:tcPr>
            <w:tcW w:w="2014" w:type="dxa"/>
            <w:vAlign w:val="center"/>
          </w:tcPr>
          <w:p w14:paraId="370206E5" w14:textId="77777777" w:rsidR="009534DE" w:rsidRPr="002C1240" w:rsidRDefault="009534DE" w:rsidP="009534DE">
            <w:pPr>
              <w:pStyle w:val="TableText"/>
              <w:jc w:val="both"/>
              <w:rPr>
                <w:rFonts w:eastAsia="Meiryo UI" w:cs="Arial"/>
              </w:rPr>
            </w:pPr>
            <w:r w:rsidRPr="002C1240">
              <w:rPr>
                <w:rFonts w:eastAsia="Meiryo UI" w:cs="Arial"/>
              </w:rPr>
              <w:t>209.165.201.1</w:t>
            </w:r>
          </w:p>
        </w:tc>
        <w:tc>
          <w:tcPr>
            <w:tcW w:w="2014" w:type="dxa"/>
            <w:vAlign w:val="center"/>
          </w:tcPr>
          <w:p w14:paraId="63CF52F6" w14:textId="77777777" w:rsidR="009534DE" w:rsidRPr="002C1240" w:rsidRDefault="009534DE" w:rsidP="009534DE">
            <w:pPr>
              <w:pStyle w:val="TableText"/>
              <w:jc w:val="both"/>
              <w:rPr>
                <w:rFonts w:eastAsia="Meiryo UI" w:cs="Arial"/>
              </w:rPr>
            </w:pPr>
            <w:r w:rsidRPr="002C1240">
              <w:rPr>
                <w:rFonts w:eastAsia="Meiryo UI" w:cs="Arial"/>
              </w:rPr>
              <w:t>255.255.255.252</w:t>
            </w:r>
          </w:p>
        </w:tc>
        <w:tc>
          <w:tcPr>
            <w:tcW w:w="2015" w:type="dxa"/>
            <w:tcBorders>
              <w:top w:val="nil"/>
            </w:tcBorders>
            <w:vAlign w:val="center"/>
          </w:tcPr>
          <w:p w14:paraId="23AE840E" w14:textId="77777777" w:rsidR="009534DE" w:rsidRPr="002C1240" w:rsidRDefault="009534DE" w:rsidP="009534DE">
            <w:pPr>
              <w:pStyle w:val="ConfigWindow"/>
              <w:jc w:val="both"/>
              <w:rPr>
                <w:rFonts w:eastAsia="Meiryo UI" w:cs="Arial"/>
              </w:rPr>
            </w:pPr>
            <w:r w:rsidRPr="002C1240">
              <w:rPr>
                <w:rFonts w:eastAsia="Meiryo UI" w:cs="Arial"/>
              </w:rPr>
              <w:t>なし</w:t>
            </w:r>
          </w:p>
        </w:tc>
      </w:tr>
      <w:tr w:rsidR="009534DE" w:rsidRPr="002C1240" w14:paraId="66E0F467" w14:textId="77777777" w:rsidTr="00634330">
        <w:trPr>
          <w:cantSplit/>
          <w:trHeight w:val="51"/>
          <w:jc w:val="center"/>
        </w:trPr>
        <w:tc>
          <w:tcPr>
            <w:tcW w:w="1840" w:type="dxa"/>
            <w:vAlign w:val="center"/>
          </w:tcPr>
          <w:p w14:paraId="7D3AD854" w14:textId="77777777" w:rsidR="009534DE" w:rsidRPr="002C1240" w:rsidRDefault="009534DE" w:rsidP="009534DE">
            <w:pPr>
              <w:pStyle w:val="TableText"/>
              <w:jc w:val="both"/>
              <w:rPr>
                <w:rFonts w:eastAsia="Meiryo UI" w:cs="Arial"/>
              </w:rPr>
            </w:pPr>
            <w:proofErr w:type="spellStart"/>
            <w:r w:rsidRPr="002C1240">
              <w:rPr>
                <w:rFonts w:eastAsia="Meiryo UI" w:cs="Arial"/>
              </w:rPr>
              <w:t>ISPSwitch</w:t>
            </w:r>
            <w:proofErr w:type="spellEnd"/>
          </w:p>
        </w:tc>
        <w:tc>
          <w:tcPr>
            <w:tcW w:w="1843" w:type="dxa"/>
            <w:vAlign w:val="center"/>
          </w:tcPr>
          <w:p w14:paraId="558A116A" w14:textId="77777777" w:rsidR="009534DE" w:rsidRPr="002C1240" w:rsidRDefault="009534DE" w:rsidP="009534DE">
            <w:pPr>
              <w:pStyle w:val="TableText"/>
              <w:jc w:val="both"/>
              <w:rPr>
                <w:rFonts w:eastAsia="Meiryo UI" w:cs="Arial"/>
              </w:rPr>
            </w:pPr>
            <w:r w:rsidRPr="002C1240">
              <w:rPr>
                <w:rFonts w:eastAsia="Meiryo UI" w:cs="Arial"/>
              </w:rPr>
              <w:t>VLAN1</w:t>
            </w:r>
          </w:p>
        </w:tc>
        <w:tc>
          <w:tcPr>
            <w:tcW w:w="2014" w:type="dxa"/>
            <w:vAlign w:val="center"/>
          </w:tcPr>
          <w:p w14:paraId="2CCAF5F0" w14:textId="77777777" w:rsidR="009534DE" w:rsidRPr="002C1240" w:rsidRDefault="009534DE" w:rsidP="009534DE">
            <w:pPr>
              <w:pStyle w:val="TableText"/>
              <w:jc w:val="both"/>
              <w:rPr>
                <w:rFonts w:eastAsia="Meiryo UI" w:cs="Arial"/>
              </w:rPr>
            </w:pPr>
            <w:r w:rsidRPr="002C1240">
              <w:rPr>
                <w:rFonts w:eastAsia="Meiryo UI" w:cs="Arial"/>
              </w:rPr>
              <w:t>209.165.200.226</w:t>
            </w:r>
          </w:p>
        </w:tc>
        <w:tc>
          <w:tcPr>
            <w:tcW w:w="2014" w:type="dxa"/>
            <w:vAlign w:val="center"/>
          </w:tcPr>
          <w:p w14:paraId="0149B748" w14:textId="77777777" w:rsidR="009534DE" w:rsidRPr="002C1240" w:rsidRDefault="009534DE" w:rsidP="009534DE">
            <w:pPr>
              <w:pStyle w:val="TableText"/>
              <w:jc w:val="both"/>
              <w:rPr>
                <w:rFonts w:eastAsia="Meiryo UI" w:cs="Arial"/>
              </w:rPr>
            </w:pPr>
            <w:r w:rsidRPr="002C1240">
              <w:rPr>
                <w:rFonts w:eastAsia="Meiryo UI" w:cs="Arial"/>
              </w:rPr>
              <w:t>255.255.255.224</w:t>
            </w:r>
          </w:p>
        </w:tc>
        <w:tc>
          <w:tcPr>
            <w:tcW w:w="2015" w:type="dxa"/>
            <w:vAlign w:val="center"/>
          </w:tcPr>
          <w:p w14:paraId="0408F663" w14:textId="77777777" w:rsidR="009534DE" w:rsidRPr="002C1240" w:rsidRDefault="009534DE" w:rsidP="009534DE">
            <w:pPr>
              <w:pStyle w:val="TableText"/>
              <w:jc w:val="both"/>
              <w:rPr>
                <w:rFonts w:eastAsia="Meiryo UI" w:cs="Arial"/>
              </w:rPr>
            </w:pPr>
            <w:r w:rsidRPr="002C1240">
              <w:rPr>
                <w:rFonts w:eastAsia="Meiryo UI" w:cs="Arial"/>
              </w:rPr>
              <w:t>209.165.200.225</w:t>
            </w:r>
          </w:p>
        </w:tc>
      </w:tr>
      <w:tr w:rsidR="009534DE" w:rsidRPr="002C1240" w14:paraId="71730A00" w14:textId="77777777" w:rsidTr="002C1240">
        <w:trPr>
          <w:cantSplit/>
          <w:trHeight w:val="450"/>
          <w:jc w:val="center"/>
        </w:trPr>
        <w:tc>
          <w:tcPr>
            <w:tcW w:w="1840" w:type="dxa"/>
            <w:vAlign w:val="center"/>
          </w:tcPr>
          <w:p w14:paraId="5F0D00D8" w14:textId="77777777" w:rsidR="009534DE" w:rsidRPr="002C1240" w:rsidRDefault="009534DE" w:rsidP="009534DE">
            <w:pPr>
              <w:pStyle w:val="TableText"/>
              <w:jc w:val="both"/>
              <w:rPr>
                <w:rFonts w:eastAsia="Meiryo UI" w:cs="Arial"/>
              </w:rPr>
            </w:pPr>
            <w:r w:rsidRPr="002C1240">
              <w:rPr>
                <w:rFonts w:eastAsia="Meiryo UI" w:cs="Arial"/>
              </w:rPr>
              <w:t>ISP Workstation</w:t>
            </w:r>
          </w:p>
        </w:tc>
        <w:tc>
          <w:tcPr>
            <w:tcW w:w="1843" w:type="dxa"/>
            <w:vAlign w:val="center"/>
          </w:tcPr>
          <w:p w14:paraId="10E64EDD" w14:textId="77777777" w:rsidR="009534DE" w:rsidRPr="002C1240" w:rsidRDefault="009534DE" w:rsidP="009534DE">
            <w:pPr>
              <w:pStyle w:val="TableText"/>
              <w:jc w:val="both"/>
              <w:rPr>
                <w:rFonts w:eastAsia="Meiryo UI" w:cs="Arial"/>
              </w:rPr>
            </w:pPr>
            <w:r w:rsidRPr="002C1240">
              <w:rPr>
                <w:rFonts w:eastAsia="Meiryo UI" w:cs="Arial"/>
              </w:rPr>
              <w:t>NIC</w:t>
            </w:r>
          </w:p>
        </w:tc>
        <w:tc>
          <w:tcPr>
            <w:tcW w:w="2014" w:type="dxa"/>
            <w:vAlign w:val="center"/>
          </w:tcPr>
          <w:p w14:paraId="6E6C3971" w14:textId="59262A40" w:rsidR="009534DE" w:rsidRPr="002C1240" w:rsidRDefault="009534DE" w:rsidP="009534DE">
            <w:pPr>
              <w:pStyle w:val="TableText"/>
              <w:jc w:val="both"/>
              <w:rPr>
                <w:rFonts w:eastAsia="Meiryo UI" w:cs="Arial"/>
              </w:rPr>
            </w:pPr>
            <w:r w:rsidRPr="002C1240">
              <w:rPr>
                <w:rFonts w:eastAsia="Meiryo UI" w:cs="Arial"/>
              </w:rPr>
              <w:t xml:space="preserve">209.165.200.235 </w:t>
            </w:r>
          </w:p>
        </w:tc>
        <w:tc>
          <w:tcPr>
            <w:tcW w:w="2014" w:type="dxa"/>
            <w:vAlign w:val="center"/>
          </w:tcPr>
          <w:p w14:paraId="48E496FE" w14:textId="77777777" w:rsidR="009534DE" w:rsidRPr="002C1240" w:rsidRDefault="009534DE" w:rsidP="009534DE">
            <w:pPr>
              <w:pStyle w:val="TableText"/>
              <w:jc w:val="both"/>
              <w:rPr>
                <w:rFonts w:eastAsia="Meiryo UI" w:cs="Arial"/>
              </w:rPr>
            </w:pPr>
            <w:r w:rsidRPr="002C1240">
              <w:rPr>
                <w:rFonts w:eastAsia="Meiryo UI" w:cs="Arial"/>
              </w:rPr>
              <w:t>255.255.255.224</w:t>
            </w:r>
          </w:p>
        </w:tc>
        <w:tc>
          <w:tcPr>
            <w:tcW w:w="2015" w:type="dxa"/>
            <w:vAlign w:val="center"/>
          </w:tcPr>
          <w:p w14:paraId="04815A54" w14:textId="77777777" w:rsidR="009534DE" w:rsidRPr="002C1240" w:rsidRDefault="009534DE" w:rsidP="009534DE">
            <w:pPr>
              <w:pStyle w:val="TableText"/>
              <w:jc w:val="both"/>
              <w:rPr>
                <w:rFonts w:eastAsia="Meiryo UI" w:cs="Arial"/>
              </w:rPr>
            </w:pPr>
            <w:r w:rsidRPr="002C1240">
              <w:rPr>
                <w:rFonts w:eastAsia="Meiryo UI" w:cs="Arial"/>
              </w:rPr>
              <w:t>209.165.200.225</w:t>
            </w:r>
          </w:p>
        </w:tc>
      </w:tr>
      <w:tr w:rsidR="009534DE" w:rsidRPr="002C1240" w14:paraId="6E8B384D" w14:textId="77777777" w:rsidTr="00634330">
        <w:trPr>
          <w:cantSplit/>
          <w:trHeight w:val="148"/>
          <w:jc w:val="center"/>
        </w:trPr>
        <w:tc>
          <w:tcPr>
            <w:tcW w:w="1840" w:type="dxa"/>
            <w:vAlign w:val="center"/>
          </w:tcPr>
          <w:p w14:paraId="655398C2" w14:textId="77777777" w:rsidR="009534DE" w:rsidRPr="002C1240" w:rsidRDefault="009534DE" w:rsidP="009534DE">
            <w:pPr>
              <w:pStyle w:val="TableText"/>
              <w:jc w:val="both"/>
              <w:rPr>
                <w:rFonts w:eastAsia="Meiryo UI" w:cs="Arial"/>
              </w:rPr>
            </w:pPr>
            <w:r w:rsidRPr="002C1240">
              <w:rPr>
                <w:rFonts w:eastAsia="Meiryo UI" w:cs="Arial"/>
              </w:rPr>
              <w:t>ISP Server</w:t>
            </w:r>
          </w:p>
        </w:tc>
        <w:tc>
          <w:tcPr>
            <w:tcW w:w="1843" w:type="dxa"/>
            <w:vAlign w:val="center"/>
          </w:tcPr>
          <w:p w14:paraId="531846EE" w14:textId="77777777" w:rsidR="009534DE" w:rsidRPr="002C1240" w:rsidRDefault="009534DE" w:rsidP="009534DE">
            <w:pPr>
              <w:pStyle w:val="TableText"/>
              <w:jc w:val="both"/>
              <w:rPr>
                <w:rFonts w:eastAsia="Meiryo UI" w:cs="Arial"/>
              </w:rPr>
            </w:pPr>
            <w:r w:rsidRPr="002C1240">
              <w:rPr>
                <w:rFonts w:eastAsia="Meiryo UI" w:cs="Arial"/>
              </w:rPr>
              <w:t>NIC</w:t>
            </w:r>
          </w:p>
        </w:tc>
        <w:tc>
          <w:tcPr>
            <w:tcW w:w="2014" w:type="dxa"/>
            <w:vAlign w:val="center"/>
          </w:tcPr>
          <w:p w14:paraId="65660D59" w14:textId="77777777" w:rsidR="009534DE" w:rsidRPr="002C1240" w:rsidRDefault="009534DE" w:rsidP="009534DE">
            <w:pPr>
              <w:pStyle w:val="TableText"/>
              <w:jc w:val="both"/>
              <w:rPr>
                <w:rFonts w:eastAsia="Meiryo UI" w:cs="Arial"/>
              </w:rPr>
            </w:pPr>
            <w:r w:rsidRPr="002C1240">
              <w:rPr>
                <w:rFonts w:eastAsia="Meiryo UI" w:cs="Arial"/>
              </w:rPr>
              <w:t>209.165.200.240</w:t>
            </w:r>
          </w:p>
        </w:tc>
        <w:tc>
          <w:tcPr>
            <w:tcW w:w="2014" w:type="dxa"/>
            <w:vAlign w:val="center"/>
          </w:tcPr>
          <w:p w14:paraId="171AF6F6" w14:textId="77777777" w:rsidR="009534DE" w:rsidRPr="002C1240" w:rsidRDefault="009534DE" w:rsidP="009534DE">
            <w:pPr>
              <w:pStyle w:val="TableText"/>
              <w:jc w:val="both"/>
              <w:rPr>
                <w:rFonts w:eastAsia="Meiryo UI" w:cs="Arial"/>
              </w:rPr>
            </w:pPr>
            <w:r w:rsidRPr="002C1240">
              <w:rPr>
                <w:rFonts w:eastAsia="Meiryo UI" w:cs="Arial"/>
              </w:rPr>
              <w:t>255.255.255.224</w:t>
            </w:r>
          </w:p>
        </w:tc>
        <w:tc>
          <w:tcPr>
            <w:tcW w:w="2015" w:type="dxa"/>
            <w:vAlign w:val="center"/>
          </w:tcPr>
          <w:p w14:paraId="0080F6DD" w14:textId="77777777" w:rsidR="009534DE" w:rsidRPr="002C1240" w:rsidRDefault="009534DE" w:rsidP="009534DE">
            <w:pPr>
              <w:pStyle w:val="TableText"/>
              <w:jc w:val="both"/>
              <w:rPr>
                <w:rFonts w:eastAsia="Meiryo UI" w:cs="Arial"/>
              </w:rPr>
            </w:pPr>
            <w:r w:rsidRPr="002C1240">
              <w:rPr>
                <w:rFonts w:eastAsia="Meiryo UI" w:cs="Arial"/>
              </w:rPr>
              <w:t>209.165.200.225</w:t>
            </w:r>
          </w:p>
        </w:tc>
      </w:tr>
    </w:tbl>
    <w:p w14:paraId="6DFBCEC4" w14:textId="77777777" w:rsidR="00783CDE" w:rsidRPr="002C1240" w:rsidRDefault="00783CDE" w:rsidP="00783CDE">
      <w:pPr>
        <w:pStyle w:val="1"/>
        <w:numPr>
          <w:ilvl w:val="0"/>
          <w:numId w:val="3"/>
        </w:numPr>
        <w:rPr>
          <w:rFonts w:eastAsia="Meiryo UI" w:cs="Arial"/>
        </w:rPr>
      </w:pPr>
      <w:r w:rsidRPr="002C1240">
        <w:rPr>
          <w:rFonts w:eastAsia="Meiryo UI" w:cs="Arial"/>
        </w:rPr>
        <w:t>目的</w:t>
      </w:r>
    </w:p>
    <w:p w14:paraId="7038370D" w14:textId="77777777" w:rsidR="00783CDE" w:rsidRPr="002C1240" w:rsidRDefault="00783CDE" w:rsidP="00783CDE">
      <w:pPr>
        <w:pStyle w:val="BodyTextL25Bold"/>
        <w:rPr>
          <w:rFonts w:eastAsia="Meiryo UI" w:cs="Arial"/>
        </w:rPr>
      </w:pPr>
      <w:r w:rsidRPr="002C1240">
        <w:rPr>
          <w:rFonts w:eastAsia="Meiryo UI" w:cs="Arial"/>
        </w:rPr>
        <w:t>パート</w:t>
      </w:r>
      <w:r w:rsidRPr="002C1240">
        <w:rPr>
          <w:rFonts w:eastAsia="Meiryo UI" w:cs="Arial"/>
        </w:rPr>
        <w:t xml:space="preserve"> 1: IPv4 </w:t>
      </w:r>
      <w:r w:rsidRPr="002C1240">
        <w:rPr>
          <w:rFonts w:eastAsia="Meiryo UI" w:cs="Arial"/>
        </w:rPr>
        <w:t>ネットワークサブネット化スキームの設計</w:t>
      </w:r>
    </w:p>
    <w:p w14:paraId="37A4E5AF" w14:textId="77777777" w:rsidR="00783CDE" w:rsidRPr="002C1240" w:rsidRDefault="00783CDE" w:rsidP="00783CDE">
      <w:pPr>
        <w:pStyle w:val="BodyTextL25Bold"/>
        <w:rPr>
          <w:rFonts w:eastAsia="Meiryo UI" w:cs="Arial"/>
        </w:rPr>
      </w:pPr>
      <w:r w:rsidRPr="002C1240">
        <w:rPr>
          <w:rFonts w:eastAsia="Meiryo UI" w:cs="Arial"/>
        </w:rPr>
        <w:t>パート</w:t>
      </w:r>
      <w:r w:rsidRPr="002C1240">
        <w:rPr>
          <w:rFonts w:eastAsia="Meiryo UI" w:cs="Arial"/>
        </w:rPr>
        <w:t xml:space="preserve"> 2: </w:t>
      </w:r>
      <w:r w:rsidRPr="002C1240">
        <w:rPr>
          <w:rFonts w:eastAsia="Meiryo UI" w:cs="Arial"/>
        </w:rPr>
        <w:t>機器の設定</w:t>
      </w:r>
    </w:p>
    <w:p w14:paraId="4C0C3D12" w14:textId="77777777" w:rsidR="00783CDE" w:rsidRPr="002C1240" w:rsidRDefault="00783CDE" w:rsidP="00783CDE">
      <w:pPr>
        <w:pStyle w:val="BodyTextL25Bold"/>
        <w:rPr>
          <w:rFonts w:eastAsia="Meiryo UI" w:cs="Arial"/>
        </w:rPr>
      </w:pPr>
      <w:r w:rsidRPr="002C1240">
        <w:rPr>
          <w:rFonts w:eastAsia="Meiryo UI" w:cs="Arial"/>
        </w:rPr>
        <w:t>パート</w:t>
      </w:r>
      <w:r w:rsidRPr="002C1240">
        <w:rPr>
          <w:rFonts w:eastAsia="Meiryo UI" w:cs="Arial"/>
        </w:rPr>
        <w:t xml:space="preserve"> 3</w:t>
      </w:r>
      <w:r w:rsidRPr="002C1240">
        <w:rPr>
          <w:rFonts w:eastAsia="Meiryo UI" w:cs="Arial"/>
        </w:rPr>
        <w:t>：ネットワークのテストとトラブルシューティング</w:t>
      </w:r>
    </w:p>
    <w:p w14:paraId="0C8FB4DB" w14:textId="77777777" w:rsidR="00783CDE" w:rsidRPr="002C1240" w:rsidRDefault="00783CDE" w:rsidP="00783CDE">
      <w:pPr>
        <w:pStyle w:val="1"/>
        <w:numPr>
          <w:ilvl w:val="0"/>
          <w:numId w:val="3"/>
        </w:numPr>
        <w:rPr>
          <w:rFonts w:eastAsia="Meiryo UI" w:cs="Arial"/>
        </w:rPr>
      </w:pPr>
      <w:r w:rsidRPr="002C1240">
        <w:rPr>
          <w:rFonts w:eastAsia="Meiryo UI" w:cs="Arial"/>
        </w:rPr>
        <w:t>背景およびシナリオ</w:t>
      </w:r>
    </w:p>
    <w:p w14:paraId="0019FCD2" w14:textId="77777777" w:rsidR="00783CDE" w:rsidRPr="002C1240" w:rsidRDefault="00783CDE" w:rsidP="00783CDE">
      <w:pPr>
        <w:pStyle w:val="BodyTextL25"/>
        <w:rPr>
          <w:rFonts w:eastAsia="Meiryo UI" w:cs="Arial"/>
        </w:rPr>
      </w:pPr>
      <w:r w:rsidRPr="002C1240">
        <w:rPr>
          <w:rFonts w:eastAsia="Meiryo UI" w:cs="Arial"/>
        </w:rPr>
        <w:t>このアクティビティでは、カスタマーネットワークを複数のサブネットにサブネットします。サブネットスキームは、各サブネットに必要なホストコンピュータの数と、将来のネットワークホストの拡張など、その他のネットワークに関する考慮事項に基づいている必要があります。</w:t>
      </w:r>
    </w:p>
    <w:p w14:paraId="0004ADCE" w14:textId="77777777" w:rsidR="00783CDE" w:rsidRPr="002C1240" w:rsidRDefault="00783CDE" w:rsidP="00783CDE">
      <w:pPr>
        <w:pStyle w:val="BodyTextL25"/>
        <w:rPr>
          <w:rFonts w:eastAsia="Meiryo UI" w:cs="Arial"/>
        </w:rPr>
      </w:pPr>
      <w:r w:rsidRPr="002C1240">
        <w:rPr>
          <w:rFonts w:eastAsia="Meiryo UI" w:cs="Arial"/>
        </w:rPr>
        <w:t>サブネット化スキームを作成し、不足しているホストとインターフェイスの</w:t>
      </w:r>
      <w:r w:rsidRPr="002C1240">
        <w:rPr>
          <w:rFonts w:eastAsia="Meiryo UI" w:cs="Arial"/>
        </w:rPr>
        <w:t xml:space="preserve"> IP </w:t>
      </w:r>
      <w:r w:rsidRPr="002C1240">
        <w:rPr>
          <w:rFonts w:eastAsia="Meiryo UI" w:cs="Arial"/>
        </w:rPr>
        <w:t>アドレスを入力してテーブルを完了したら、ホスト</w:t>
      </w:r>
      <w:r w:rsidRPr="002C1240">
        <w:rPr>
          <w:rFonts w:eastAsia="Meiryo UI" w:cs="Arial"/>
        </w:rPr>
        <w:t xml:space="preserve"> PC</w:t>
      </w:r>
      <w:r w:rsidRPr="002C1240">
        <w:rPr>
          <w:rFonts w:eastAsia="Meiryo UI" w:cs="Arial"/>
        </w:rPr>
        <w:t>、スイッチ、およびルータインターフェイスを設定します。</w:t>
      </w:r>
    </w:p>
    <w:p w14:paraId="4E8C5D14" w14:textId="77777777" w:rsidR="00783CDE" w:rsidRPr="002C1240" w:rsidRDefault="00783CDE" w:rsidP="00783CDE">
      <w:pPr>
        <w:pStyle w:val="BodyTextL25"/>
        <w:rPr>
          <w:rFonts w:eastAsia="Meiryo UI" w:cs="Arial"/>
        </w:rPr>
      </w:pPr>
      <w:r w:rsidRPr="002C1240">
        <w:rPr>
          <w:rFonts w:eastAsia="Meiryo UI" w:cs="Arial"/>
        </w:rPr>
        <w:t>ネットワークデバイスおよびホスト</w:t>
      </w:r>
      <w:r w:rsidRPr="002C1240">
        <w:rPr>
          <w:rFonts w:eastAsia="Meiryo UI" w:cs="Arial"/>
        </w:rPr>
        <w:t xml:space="preserve"> PC </w:t>
      </w:r>
      <w:r w:rsidRPr="002C1240">
        <w:rPr>
          <w:rFonts w:eastAsia="Meiryo UI" w:cs="Arial"/>
        </w:rPr>
        <w:t>の設定が完了したら、</w:t>
      </w:r>
      <w:r w:rsidRPr="002C1240">
        <w:rPr>
          <w:rFonts w:eastAsia="Meiryo UI" w:cs="Arial"/>
        </w:rPr>
        <w:t xml:space="preserve"> </w:t>
      </w:r>
      <w:r w:rsidRPr="002C1240">
        <w:rPr>
          <w:rFonts w:eastAsia="Meiryo UI" w:cs="Arial"/>
          <w:b/>
        </w:rPr>
        <w:t>ping</w:t>
      </w:r>
      <w:r w:rsidRPr="002C1240">
        <w:rPr>
          <w:rFonts w:eastAsia="Meiryo UI" w:cs="Arial"/>
        </w:rPr>
        <w:t xml:space="preserve"> </w:t>
      </w:r>
      <w:r w:rsidRPr="002C1240">
        <w:rPr>
          <w:rFonts w:eastAsia="Meiryo UI" w:cs="Arial"/>
        </w:rPr>
        <w:t>コマンドを使用してネットワーク接続をテストします。</w:t>
      </w:r>
    </w:p>
    <w:p w14:paraId="79DB94AD" w14:textId="77777777" w:rsidR="00125806" w:rsidRPr="002C1240" w:rsidRDefault="00125806" w:rsidP="00D452F4">
      <w:pPr>
        <w:pStyle w:val="1"/>
        <w:rPr>
          <w:rFonts w:eastAsia="Meiryo UI" w:cs="Arial"/>
        </w:rPr>
      </w:pPr>
      <w:r w:rsidRPr="002C1240">
        <w:rPr>
          <w:rFonts w:eastAsia="Meiryo UI" w:cs="Arial"/>
        </w:rPr>
        <w:lastRenderedPageBreak/>
        <w:t>手順</w:t>
      </w:r>
    </w:p>
    <w:p w14:paraId="77E3B565" w14:textId="77777777" w:rsidR="00876DED" w:rsidRPr="002C1240" w:rsidRDefault="00876DED" w:rsidP="00876DED">
      <w:pPr>
        <w:pStyle w:val="2"/>
        <w:rPr>
          <w:rFonts w:eastAsia="Meiryo UI" w:cs="Arial"/>
        </w:rPr>
      </w:pPr>
      <w:r w:rsidRPr="002C1240">
        <w:rPr>
          <w:rFonts w:eastAsia="Meiryo UI" w:cs="Arial"/>
        </w:rPr>
        <w:t>割り当てられたネットワークのサブネット</w:t>
      </w:r>
    </w:p>
    <w:p w14:paraId="75B2C9F7" w14:textId="77777777" w:rsidR="00876DED" w:rsidRPr="002C1240" w:rsidRDefault="00876DED" w:rsidP="00876DED">
      <w:pPr>
        <w:pStyle w:val="3"/>
        <w:rPr>
          <w:rFonts w:eastAsia="Meiryo UI" w:cs="Arial"/>
        </w:rPr>
      </w:pPr>
      <w:r w:rsidRPr="002C1240">
        <w:rPr>
          <w:rFonts w:eastAsia="Meiryo UI" w:cs="Arial"/>
        </w:rPr>
        <w:t>必要な数のサブネットと必要な数のホストアドレスを満たすサブネットスキームを作成します。</w:t>
      </w:r>
    </w:p>
    <w:p w14:paraId="66FB06AF" w14:textId="6D2CAB0F" w:rsidR="00876DED" w:rsidRPr="002C1240" w:rsidRDefault="00876DED" w:rsidP="00876DED">
      <w:pPr>
        <w:pStyle w:val="BodyTextL25"/>
        <w:rPr>
          <w:rFonts w:eastAsia="Meiryo UI" w:cs="Arial"/>
        </w:rPr>
      </w:pPr>
      <w:r w:rsidRPr="002C1240">
        <w:rPr>
          <w:rFonts w:eastAsia="Meiryo UI" w:cs="Arial"/>
        </w:rPr>
        <w:t>このシナリオでは、</w:t>
      </w:r>
      <w:r w:rsidR="006521E5" w:rsidRPr="002C1240">
        <w:rPr>
          <w:rFonts w:eastAsia="Meiryo UI" w:cs="Arial"/>
        </w:rPr>
        <w:t>あなたは</w:t>
      </w:r>
      <w:r w:rsidRPr="002C1240">
        <w:rPr>
          <w:rFonts w:eastAsia="Meiryo UI" w:cs="Arial"/>
        </w:rPr>
        <w:t>顧客用の新しいネットワークをインストールするために割り当てられたネットワーク技術者</w:t>
      </w:r>
      <w:r w:rsidR="006521E5" w:rsidRPr="002C1240">
        <w:rPr>
          <w:rFonts w:eastAsia="Meiryo UI" w:cs="Arial"/>
        </w:rPr>
        <w:t>です</w:t>
      </w:r>
      <w:r w:rsidRPr="002C1240">
        <w:rPr>
          <w:rFonts w:eastAsia="Meiryo UI" w:cs="Arial"/>
        </w:rPr>
        <w:t>。次の要件を満たすには、</w:t>
      </w:r>
      <w:r w:rsidRPr="002C1240">
        <w:rPr>
          <w:rFonts w:eastAsia="Meiryo UI" w:cs="Arial"/>
        </w:rPr>
        <w:t xml:space="preserve">192.168.0.0/24 </w:t>
      </w:r>
      <w:r w:rsidRPr="002C1240">
        <w:rPr>
          <w:rFonts w:eastAsia="Meiryo UI" w:cs="Arial"/>
        </w:rPr>
        <w:t>ネットワークアドレス空間から複数のサブネットを作成する必要があります。</w:t>
      </w:r>
    </w:p>
    <w:p w14:paraId="473C4E73" w14:textId="77777777" w:rsidR="00876DED" w:rsidRPr="002C1240" w:rsidRDefault="00876DED" w:rsidP="00876DED">
      <w:pPr>
        <w:pStyle w:val="SubStepAlpha"/>
        <w:rPr>
          <w:rFonts w:eastAsia="Meiryo UI" w:cs="Arial"/>
        </w:rPr>
      </w:pPr>
      <w:r w:rsidRPr="002C1240">
        <w:rPr>
          <w:rFonts w:eastAsia="Meiryo UI" w:cs="Arial"/>
        </w:rPr>
        <w:t>最初のサブネットは</w:t>
      </w:r>
      <w:r w:rsidRPr="002C1240">
        <w:rPr>
          <w:rFonts w:eastAsia="Meiryo UI" w:cs="Arial"/>
        </w:rPr>
        <w:t xml:space="preserve"> LAN-A </w:t>
      </w:r>
      <w:r w:rsidRPr="002C1240">
        <w:rPr>
          <w:rFonts w:eastAsia="Meiryo UI" w:cs="Arial"/>
        </w:rPr>
        <w:t>ネットワークです。少なくとも</w:t>
      </w:r>
      <w:r w:rsidRPr="002C1240">
        <w:rPr>
          <w:rFonts w:eastAsia="Meiryo UI" w:cs="Arial"/>
        </w:rPr>
        <w:t xml:space="preserve"> 50 </w:t>
      </w:r>
      <w:r w:rsidRPr="002C1240">
        <w:rPr>
          <w:rFonts w:eastAsia="Meiryo UI" w:cs="Arial"/>
        </w:rPr>
        <w:t>個のホスト</w:t>
      </w:r>
      <w:r w:rsidRPr="002C1240">
        <w:rPr>
          <w:rFonts w:eastAsia="Meiryo UI" w:cs="Arial"/>
        </w:rPr>
        <w:t xml:space="preserve"> IP </w:t>
      </w:r>
      <w:r w:rsidRPr="002C1240">
        <w:rPr>
          <w:rFonts w:eastAsia="Meiryo UI" w:cs="Arial"/>
        </w:rPr>
        <w:t>アドレスが必要です。</w:t>
      </w:r>
    </w:p>
    <w:p w14:paraId="6F9A7AAD" w14:textId="77777777" w:rsidR="00876DED" w:rsidRPr="002C1240" w:rsidRDefault="00876DED" w:rsidP="00876DED">
      <w:pPr>
        <w:pStyle w:val="SubStepAlpha"/>
        <w:rPr>
          <w:rFonts w:eastAsia="Meiryo UI" w:cs="Arial"/>
        </w:rPr>
      </w:pPr>
      <w:r w:rsidRPr="002C1240">
        <w:rPr>
          <w:rFonts w:eastAsia="Meiryo UI" w:cs="Arial"/>
        </w:rPr>
        <w:t xml:space="preserve">2 </w:t>
      </w:r>
      <w:r w:rsidRPr="002C1240">
        <w:rPr>
          <w:rFonts w:eastAsia="Meiryo UI" w:cs="Arial"/>
        </w:rPr>
        <w:t>番目のサブネットは</w:t>
      </w:r>
      <w:r w:rsidRPr="002C1240">
        <w:rPr>
          <w:rFonts w:eastAsia="Meiryo UI" w:cs="Arial"/>
        </w:rPr>
        <w:t xml:space="preserve"> LAN-B </w:t>
      </w:r>
      <w:r w:rsidRPr="002C1240">
        <w:rPr>
          <w:rFonts w:eastAsia="Meiryo UI" w:cs="Arial"/>
        </w:rPr>
        <w:t>ネットワークです。少なくとも</w:t>
      </w:r>
      <w:r w:rsidRPr="002C1240">
        <w:rPr>
          <w:rFonts w:eastAsia="Meiryo UI" w:cs="Arial"/>
        </w:rPr>
        <w:t xml:space="preserve"> 40 </w:t>
      </w:r>
      <w:r w:rsidRPr="002C1240">
        <w:rPr>
          <w:rFonts w:eastAsia="Meiryo UI" w:cs="Arial"/>
        </w:rPr>
        <w:t>個のホスト</w:t>
      </w:r>
      <w:r w:rsidRPr="002C1240">
        <w:rPr>
          <w:rFonts w:eastAsia="Meiryo UI" w:cs="Arial"/>
        </w:rPr>
        <w:t xml:space="preserve"> IP </w:t>
      </w:r>
      <w:r w:rsidRPr="002C1240">
        <w:rPr>
          <w:rFonts w:eastAsia="Meiryo UI" w:cs="Arial"/>
        </w:rPr>
        <w:t>アドレスが必要です。</w:t>
      </w:r>
    </w:p>
    <w:p w14:paraId="14612414" w14:textId="77777777" w:rsidR="00876DED" w:rsidRPr="002C1240" w:rsidRDefault="00876DED" w:rsidP="00876DED">
      <w:pPr>
        <w:pStyle w:val="SubStepAlpha"/>
        <w:rPr>
          <w:rFonts w:eastAsia="Meiryo UI" w:cs="Arial"/>
        </w:rPr>
      </w:pPr>
      <w:r w:rsidRPr="002C1240">
        <w:rPr>
          <w:rFonts w:eastAsia="Meiryo UI" w:cs="Arial"/>
        </w:rPr>
        <w:t>また、将来のネットワーク拡張のために、未使用のサブネットを少なくとも</w:t>
      </w:r>
      <w:r w:rsidRPr="002C1240">
        <w:rPr>
          <w:rFonts w:eastAsia="Meiryo UI" w:cs="Arial"/>
        </w:rPr>
        <w:t xml:space="preserve"> 2 </w:t>
      </w:r>
      <w:proofErr w:type="gramStart"/>
      <w:r w:rsidRPr="002C1240">
        <w:rPr>
          <w:rFonts w:eastAsia="Meiryo UI" w:cs="Arial"/>
        </w:rPr>
        <w:t>つ</w:t>
      </w:r>
      <w:proofErr w:type="gramEnd"/>
      <w:r w:rsidRPr="002C1240">
        <w:rPr>
          <w:rFonts w:eastAsia="Meiryo UI" w:cs="Arial"/>
        </w:rPr>
        <w:t>追加する必要があります。</w:t>
      </w:r>
    </w:p>
    <w:p w14:paraId="6DB1D606" w14:textId="77777777" w:rsidR="00876DED" w:rsidRPr="002C1240" w:rsidRDefault="00876DED" w:rsidP="00876DED">
      <w:pPr>
        <w:pStyle w:val="BodyTextL25"/>
        <w:rPr>
          <w:rFonts w:eastAsia="Meiryo UI" w:cs="Arial"/>
        </w:rPr>
      </w:pPr>
      <w:r w:rsidRPr="002C1240">
        <w:rPr>
          <w:rFonts w:eastAsia="Meiryo UI" w:cs="Arial"/>
          <w:b/>
        </w:rPr>
        <w:t>注</w:t>
      </w:r>
      <w:r w:rsidRPr="002C1240">
        <w:rPr>
          <w:rFonts w:eastAsia="Meiryo UI" w:cs="Arial"/>
        </w:rPr>
        <w:t>：可変長のサブネットマスクは使用されません。すべてのデバイスサブネットマスクは、同じ長さにする必要があります。</w:t>
      </w:r>
    </w:p>
    <w:p w14:paraId="5A6C9E50" w14:textId="77777777" w:rsidR="00876DED" w:rsidRPr="002C1240" w:rsidRDefault="00876DED" w:rsidP="00876DED">
      <w:pPr>
        <w:pStyle w:val="SubStepAlpha"/>
        <w:rPr>
          <w:rFonts w:eastAsia="Meiryo UI" w:cs="Arial"/>
        </w:rPr>
      </w:pPr>
      <w:r w:rsidRPr="002C1240">
        <w:rPr>
          <w:rFonts w:eastAsia="Meiryo UI" w:cs="Arial"/>
        </w:rPr>
        <w:t>以下の質問に答えて、記載されたネットワーク要件を満たすサブネットスキームを作成してください。</w:t>
      </w:r>
    </w:p>
    <w:p w14:paraId="14023FE7" w14:textId="77777777" w:rsidR="003B11B9" w:rsidRPr="002C1240" w:rsidRDefault="003B11B9" w:rsidP="003B11B9">
      <w:pPr>
        <w:pStyle w:val="4"/>
        <w:rPr>
          <w:rFonts w:eastAsia="Meiryo UI" w:cs="Arial"/>
        </w:rPr>
      </w:pPr>
      <w:r w:rsidRPr="002C1240">
        <w:rPr>
          <w:rFonts w:eastAsia="Meiryo UI" w:cs="Arial"/>
        </w:rPr>
        <w:t>質問：</w:t>
      </w:r>
    </w:p>
    <w:p w14:paraId="355A366B" w14:textId="77777777" w:rsidR="003B11B9" w:rsidRPr="002C1240" w:rsidRDefault="00876DED" w:rsidP="00CD7C3F">
      <w:pPr>
        <w:pStyle w:val="BodyTextL50"/>
        <w:spacing w:before="0"/>
        <w:rPr>
          <w:rFonts w:eastAsia="Meiryo UI" w:cs="Arial"/>
        </w:rPr>
      </w:pPr>
      <w:r w:rsidRPr="002C1240">
        <w:rPr>
          <w:rFonts w:eastAsia="Meiryo UI" w:cs="Arial"/>
        </w:rPr>
        <w:t>必要な最大のサブネットに必要なホストアドレスはいくつですか？</w:t>
      </w:r>
    </w:p>
    <w:p w14:paraId="60E674DF" w14:textId="3C3738A3" w:rsidR="003B11B9" w:rsidRPr="00DD7690" w:rsidRDefault="00DD7690" w:rsidP="003B11B9">
      <w:pPr>
        <w:pStyle w:val="AnswerLineL50"/>
        <w:rPr>
          <w:rFonts w:eastAsia="Meiryo UI" w:cs="Arial"/>
          <w:color w:val="auto"/>
        </w:rPr>
      </w:pPr>
      <w:r w:rsidRPr="001F77EC">
        <w:rPr>
          <w:rFonts w:eastAsia="Meiryo UI" w:cs="Arial" w:hint="eastAsia"/>
          <w:color w:val="auto"/>
          <w:highlight w:val="yellow"/>
        </w:rPr>
        <w:t>[</w:t>
      </w:r>
      <w:r w:rsidRPr="001F77EC">
        <w:rPr>
          <w:rFonts w:eastAsia="Meiryo UI" w:cs="Arial"/>
          <w:color w:val="0000FF"/>
          <w:highlight w:val="yellow"/>
        </w:rPr>
        <w:t xml:space="preserve">  </w:t>
      </w:r>
      <w:r w:rsidR="008F3FE8" w:rsidRPr="001F77EC">
        <w:rPr>
          <w:rFonts w:eastAsia="Meiryo UI" w:cs="Arial" w:hint="eastAsia"/>
          <w:color w:val="0000FF"/>
          <w:highlight w:val="yellow"/>
        </w:rPr>
        <w:t xml:space="preserve">　</w:t>
      </w:r>
      <w:r w:rsidR="00794113">
        <w:rPr>
          <w:rFonts w:eastAsia="Meiryo UI" w:cs="Arial" w:hint="eastAsia"/>
          <w:color w:val="0000FF"/>
          <w:highlight w:val="yellow"/>
        </w:rPr>
        <w:t>5</w:t>
      </w:r>
      <w:r w:rsidR="00794113">
        <w:rPr>
          <w:rFonts w:eastAsia="Meiryo UI" w:cs="Arial"/>
          <w:color w:val="0000FF"/>
          <w:highlight w:val="yellow"/>
        </w:rPr>
        <w:t>0</w:t>
      </w:r>
      <w:r w:rsidR="008F3FE8"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1E2A9F0D" w14:textId="1AAAE213" w:rsidR="003B11B9" w:rsidRPr="002C1240" w:rsidRDefault="00876DED" w:rsidP="00876DED">
      <w:pPr>
        <w:pStyle w:val="BodyTextL50"/>
        <w:rPr>
          <w:rFonts w:eastAsia="Meiryo UI" w:cs="Arial"/>
        </w:rPr>
      </w:pPr>
      <w:r w:rsidRPr="002C1240">
        <w:rPr>
          <w:rFonts w:eastAsia="Meiryo UI" w:cs="Arial"/>
        </w:rPr>
        <w:t>必要なサブネットの最小数</w:t>
      </w:r>
      <w:r w:rsidR="00DD7690">
        <w:rPr>
          <w:rFonts w:eastAsia="Meiryo UI" w:cs="Arial" w:hint="eastAsia"/>
        </w:rPr>
        <w:t>(</w:t>
      </w:r>
      <w:r w:rsidR="00DD7690">
        <w:rPr>
          <w:rFonts w:eastAsia="Meiryo UI" w:cs="Arial" w:hint="eastAsia"/>
        </w:rPr>
        <w:t>必要なネットワーク数</w:t>
      </w:r>
      <w:r w:rsidR="00DD7690">
        <w:rPr>
          <w:rFonts w:eastAsia="Meiryo UI" w:cs="Arial" w:hint="eastAsia"/>
        </w:rPr>
        <w:t>)</w:t>
      </w:r>
      <w:r w:rsidRPr="002C1240">
        <w:rPr>
          <w:rFonts w:eastAsia="Meiryo UI" w:cs="Arial"/>
        </w:rPr>
        <w:t>はいくつですか</w:t>
      </w:r>
      <w:r w:rsidR="00FC0739">
        <w:rPr>
          <w:rFonts w:eastAsia="Meiryo UI" w:cs="Arial" w:hint="eastAsia"/>
        </w:rPr>
        <w:t>？</w:t>
      </w:r>
    </w:p>
    <w:p w14:paraId="1A413D7A" w14:textId="2D84A187" w:rsidR="001F77EC" w:rsidRPr="00DD7690" w:rsidRDefault="001F77EC" w:rsidP="001F77EC">
      <w:pPr>
        <w:pStyle w:val="AnswerLineL50"/>
        <w:rPr>
          <w:rFonts w:eastAsia="Meiryo UI" w:cs="Arial"/>
          <w:color w:val="auto"/>
        </w:rPr>
      </w:pPr>
      <w:r w:rsidRPr="001F77EC">
        <w:rPr>
          <w:rFonts w:eastAsia="Meiryo UI" w:cs="Arial" w:hint="eastAsia"/>
          <w:color w:val="auto"/>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794113">
        <w:rPr>
          <w:rFonts w:eastAsia="Meiryo UI" w:cs="Arial" w:hint="eastAsia"/>
          <w:color w:val="0000FF"/>
          <w:highlight w:val="yellow"/>
        </w:rPr>
        <w:t>4</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5BDD7A47" w14:textId="45D4F403" w:rsidR="00876DED" w:rsidRPr="002C1240" w:rsidRDefault="00876DED" w:rsidP="00876DED">
      <w:pPr>
        <w:pStyle w:val="BodyTextL50"/>
        <w:rPr>
          <w:rFonts w:eastAsia="Meiryo UI" w:cs="Arial"/>
        </w:rPr>
      </w:pPr>
      <w:r w:rsidRPr="002C1240">
        <w:rPr>
          <w:rFonts w:eastAsia="Meiryo UI" w:cs="Arial"/>
        </w:rPr>
        <w:t>サブネットに割り当てられるネットワークは</w:t>
      </w:r>
      <w:r w:rsidRPr="002C1240">
        <w:rPr>
          <w:rFonts w:eastAsia="Meiryo UI" w:cs="Arial"/>
        </w:rPr>
        <w:t xml:space="preserve"> 192.168.0.0/24 </w:t>
      </w:r>
      <w:r w:rsidRPr="002C1240">
        <w:rPr>
          <w:rFonts w:eastAsia="Meiryo UI" w:cs="Arial"/>
        </w:rPr>
        <w:t>です。</w:t>
      </w:r>
      <w:r w:rsidR="009E3330">
        <w:rPr>
          <w:rFonts w:eastAsia="Meiryo UI" w:cs="Arial" w:hint="eastAsia"/>
        </w:rPr>
        <w:t>プリフィクス</w:t>
      </w:r>
      <w:r w:rsidRPr="002C1240">
        <w:rPr>
          <w:rFonts w:eastAsia="Meiryo UI" w:cs="Arial"/>
        </w:rPr>
        <w:t>での</w:t>
      </w:r>
      <w:r w:rsidR="009E3330">
        <w:rPr>
          <w:rFonts w:eastAsia="Meiryo UI" w:cs="Arial" w:hint="eastAsia"/>
        </w:rPr>
        <w:t xml:space="preserve">　</w:t>
      </w:r>
      <w:r w:rsidRPr="002C1240">
        <w:rPr>
          <w:rFonts w:eastAsia="Meiryo UI" w:cs="Arial"/>
        </w:rPr>
        <w:t>/24</w:t>
      </w:r>
      <w:r w:rsidR="009E3330">
        <w:rPr>
          <w:rFonts w:eastAsia="Meiryo UI" w:cs="Arial" w:hint="eastAsia"/>
        </w:rPr>
        <w:t>は、</w:t>
      </w:r>
      <w:r w:rsidRPr="002C1240">
        <w:rPr>
          <w:rFonts w:eastAsia="Meiryo UI" w:cs="Arial"/>
        </w:rPr>
        <w:t>サブネットマスク</w:t>
      </w:r>
      <w:r w:rsidR="00FE00FC">
        <w:rPr>
          <w:rFonts w:eastAsia="Meiryo UI" w:cs="Arial" w:hint="eastAsia"/>
        </w:rPr>
        <w:t>だとどう表現されますか</w:t>
      </w:r>
      <w:r w:rsidRPr="002C1240">
        <w:rPr>
          <w:rFonts w:eastAsia="Meiryo UI" w:cs="Arial"/>
        </w:rPr>
        <w:t>？</w:t>
      </w:r>
    </w:p>
    <w:p w14:paraId="5AA8E19D" w14:textId="14E5B25A" w:rsidR="00876DED" w:rsidRPr="00FE00FC" w:rsidRDefault="001F77EC" w:rsidP="001F77EC">
      <w:pPr>
        <w:pStyle w:val="AnswerLineL50"/>
        <w:rPr>
          <w:rFonts w:eastAsia="Meiryo UI" w:cs="Arial"/>
          <w:color w:val="auto"/>
        </w:rPr>
      </w:pPr>
      <w:r w:rsidRPr="001F77EC">
        <w:rPr>
          <w:rFonts w:eastAsia="Meiryo UI" w:cs="Arial" w:hint="eastAsia"/>
          <w:color w:val="auto"/>
          <w:highlight w:val="yellow"/>
        </w:rPr>
        <w:t xml:space="preserve"> [</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C06FD0">
        <w:rPr>
          <w:rFonts w:eastAsia="Meiryo UI" w:cs="Arial" w:hint="eastAsia"/>
          <w:color w:val="0000FF"/>
          <w:highlight w:val="yellow"/>
        </w:rPr>
        <w:t>2</w:t>
      </w:r>
      <w:r w:rsidR="00C06FD0">
        <w:rPr>
          <w:rFonts w:eastAsia="Meiryo UI" w:cs="Arial"/>
          <w:color w:val="0000FF"/>
          <w:highlight w:val="yellow"/>
        </w:rPr>
        <w:t>55.255.255.0</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1B8B72D5" w14:textId="31281EB8" w:rsidR="00876DED" w:rsidRPr="002C1240" w:rsidRDefault="00876DED" w:rsidP="00173028">
      <w:pPr>
        <w:pStyle w:val="SubStepAlpha"/>
        <w:rPr>
          <w:rFonts w:eastAsia="Meiryo UI" w:cs="Arial"/>
        </w:rPr>
      </w:pPr>
      <w:r w:rsidRPr="002C1240">
        <w:rPr>
          <w:rFonts w:eastAsia="Meiryo UI" w:cs="Arial"/>
        </w:rPr>
        <w:t>サブネットマスクは、ネットワーク部分とホスト部分の</w:t>
      </w:r>
      <w:r w:rsidRPr="002C1240">
        <w:rPr>
          <w:rFonts w:eastAsia="Meiryo UI" w:cs="Arial"/>
        </w:rPr>
        <w:t xml:space="preserve"> 2 </w:t>
      </w:r>
      <w:r w:rsidRPr="002C1240">
        <w:rPr>
          <w:rFonts w:eastAsia="Meiryo UI" w:cs="Arial"/>
        </w:rPr>
        <w:t>つの部分で構成されています。これは、サブネットマスクの</w:t>
      </w:r>
      <w:r w:rsidRPr="002C1240">
        <w:rPr>
          <w:rFonts w:eastAsia="Meiryo UI" w:cs="Arial"/>
        </w:rPr>
        <w:t xml:space="preserve"> 1 </w:t>
      </w:r>
      <w:r w:rsidRPr="002C1240">
        <w:rPr>
          <w:rFonts w:eastAsia="Meiryo UI" w:cs="Arial"/>
        </w:rPr>
        <w:t>と</w:t>
      </w:r>
      <w:r w:rsidRPr="002C1240">
        <w:rPr>
          <w:rFonts w:eastAsia="Meiryo UI" w:cs="Arial"/>
        </w:rPr>
        <w:t xml:space="preserve"> 0 </w:t>
      </w:r>
      <w:r w:rsidRPr="002C1240">
        <w:rPr>
          <w:rFonts w:eastAsia="Meiryo UI" w:cs="Arial"/>
        </w:rPr>
        <w:t>に</w:t>
      </w:r>
      <w:r w:rsidR="00FC0739">
        <w:rPr>
          <w:rFonts w:eastAsia="Meiryo UI" w:cs="Arial" w:hint="eastAsia"/>
        </w:rPr>
        <w:t xml:space="preserve">　</w:t>
      </w:r>
      <w:r w:rsidRPr="002C1240">
        <w:rPr>
          <w:rFonts w:eastAsia="Meiryo UI" w:cs="Arial"/>
        </w:rPr>
        <w:t>よってバイナリで表されます。</w:t>
      </w:r>
    </w:p>
    <w:p w14:paraId="4FC10A6D" w14:textId="77777777" w:rsidR="00173028" w:rsidRPr="002C1240" w:rsidRDefault="00173028" w:rsidP="00173028">
      <w:pPr>
        <w:pStyle w:val="4"/>
        <w:rPr>
          <w:rFonts w:eastAsia="Meiryo UI" w:cs="Arial"/>
        </w:rPr>
      </w:pPr>
      <w:r w:rsidRPr="002C1240">
        <w:rPr>
          <w:rFonts w:eastAsia="Meiryo UI" w:cs="Arial"/>
        </w:rPr>
        <w:t>質問：</w:t>
      </w:r>
    </w:p>
    <w:p w14:paraId="3BB9E884" w14:textId="77777777" w:rsidR="00173028" w:rsidRPr="002C1240" w:rsidRDefault="00876DED" w:rsidP="00CD7C3F">
      <w:pPr>
        <w:pStyle w:val="BodyTextL50"/>
        <w:spacing w:before="0"/>
        <w:rPr>
          <w:rFonts w:eastAsia="Meiryo UI" w:cs="Arial"/>
        </w:rPr>
      </w:pPr>
      <w:r w:rsidRPr="002C1240">
        <w:rPr>
          <w:rFonts w:eastAsia="Meiryo UI" w:cs="Arial"/>
        </w:rPr>
        <w:t>ネットワークマスクでは、</w:t>
      </w:r>
      <w:r w:rsidRPr="002C1240">
        <w:rPr>
          <w:rFonts w:eastAsia="Meiryo UI" w:cs="Arial"/>
        </w:rPr>
        <w:t>1</w:t>
      </w:r>
      <w:r w:rsidRPr="002C1240">
        <w:rPr>
          <w:rFonts w:eastAsia="Meiryo UI" w:cs="Arial"/>
        </w:rPr>
        <w:t>は何を表していますか？</w:t>
      </w:r>
    </w:p>
    <w:p w14:paraId="335F2BC5" w14:textId="4BFB9A1E" w:rsidR="00B84C8A" w:rsidRPr="00DD7690" w:rsidRDefault="00B84C8A" w:rsidP="001F77EC">
      <w:pPr>
        <w:pStyle w:val="AnswerLineL50"/>
        <w:rPr>
          <w:rFonts w:eastAsia="Meiryo UI" w:cs="Arial"/>
          <w:color w:val="auto"/>
        </w:rPr>
      </w:pPr>
      <w:r>
        <w:rPr>
          <w:rFonts w:eastAsia="Meiryo UI" w:cs="Arial" w:hint="eastAsia"/>
          <w:color w:val="auto"/>
        </w:rPr>
        <w:t>１のビットは</w:t>
      </w:r>
      <w:r w:rsidR="001F77EC" w:rsidRPr="001F77EC">
        <w:rPr>
          <w:rFonts w:eastAsia="Meiryo UI" w:cs="Arial" w:hint="eastAsia"/>
          <w:color w:val="auto"/>
          <w:highlight w:val="yellow"/>
        </w:rPr>
        <w:t>[</w:t>
      </w:r>
      <w:r w:rsidR="001F77EC" w:rsidRPr="001F77EC">
        <w:rPr>
          <w:rFonts w:eastAsia="Meiryo UI" w:cs="Arial"/>
          <w:color w:val="0000FF"/>
          <w:highlight w:val="yellow"/>
        </w:rPr>
        <w:t xml:space="preserve">  </w:t>
      </w:r>
      <w:r w:rsidR="001F77EC" w:rsidRPr="001F77EC">
        <w:rPr>
          <w:rFonts w:eastAsia="Meiryo UI" w:cs="Arial" w:hint="eastAsia"/>
          <w:color w:val="0000FF"/>
          <w:highlight w:val="yellow"/>
        </w:rPr>
        <w:t xml:space="preserve">　</w:t>
      </w:r>
      <w:r w:rsidR="00EA028C">
        <w:rPr>
          <w:rFonts w:eastAsia="Meiryo UI" w:cs="Arial" w:hint="eastAsia"/>
          <w:color w:val="0000FF"/>
          <w:highlight w:val="yellow"/>
        </w:rPr>
        <w:t>ネットワーク</w:t>
      </w:r>
      <w:r w:rsidR="001F77EC" w:rsidRPr="001F77EC">
        <w:rPr>
          <w:rFonts w:eastAsia="Meiryo UI" w:cs="Arial" w:hint="eastAsia"/>
          <w:color w:val="0000FF"/>
          <w:highlight w:val="yellow"/>
        </w:rPr>
        <w:t xml:space="preserve">　</w:t>
      </w:r>
      <w:r w:rsidR="001F77EC" w:rsidRPr="001F77EC">
        <w:rPr>
          <w:rFonts w:eastAsia="Meiryo UI" w:cs="Arial"/>
          <w:color w:val="0000FF"/>
          <w:highlight w:val="yellow"/>
        </w:rPr>
        <w:t xml:space="preserve">   </w:t>
      </w:r>
      <w:r w:rsidR="001F77EC" w:rsidRPr="001F77EC">
        <w:rPr>
          <w:rFonts w:eastAsia="Meiryo UI" w:cs="Arial"/>
          <w:color w:val="auto"/>
          <w:highlight w:val="yellow"/>
        </w:rPr>
        <w:t>]</w:t>
      </w:r>
      <w:r>
        <w:rPr>
          <w:rFonts w:eastAsia="Meiryo UI" w:cs="Arial" w:hint="eastAsia"/>
          <w:color w:val="auto"/>
        </w:rPr>
        <w:t>の部分を表す</w:t>
      </w:r>
    </w:p>
    <w:p w14:paraId="038E513E" w14:textId="6A5DA650" w:rsidR="00173028" w:rsidRPr="002C1240" w:rsidRDefault="00876DED" w:rsidP="00876DED">
      <w:pPr>
        <w:pStyle w:val="BodyTextL50"/>
        <w:rPr>
          <w:rFonts w:eastAsia="Meiryo UI" w:cs="Arial"/>
        </w:rPr>
      </w:pPr>
      <w:r w:rsidRPr="002C1240">
        <w:rPr>
          <w:rFonts w:eastAsia="Meiryo UI" w:cs="Arial"/>
        </w:rPr>
        <w:t>ネットワークマスクでは、</w:t>
      </w:r>
      <w:r w:rsidRPr="002C1240">
        <w:rPr>
          <w:rFonts w:eastAsia="Meiryo UI" w:cs="Arial"/>
        </w:rPr>
        <w:t>0</w:t>
      </w:r>
      <w:r w:rsidRPr="002C1240">
        <w:rPr>
          <w:rFonts w:eastAsia="Meiryo UI" w:cs="Arial"/>
        </w:rPr>
        <w:t>は何を表していますか</w:t>
      </w:r>
      <w:r w:rsidR="00A54901">
        <w:rPr>
          <w:rFonts w:eastAsia="Meiryo UI" w:cs="Arial" w:hint="eastAsia"/>
        </w:rPr>
        <w:t>？</w:t>
      </w:r>
    </w:p>
    <w:p w14:paraId="05CF78CA" w14:textId="629B7667" w:rsidR="002A03DD" w:rsidRPr="001F77EC" w:rsidRDefault="00B84C8A" w:rsidP="001F77EC">
      <w:pPr>
        <w:pStyle w:val="AnswerLineL50"/>
        <w:rPr>
          <w:rFonts w:eastAsia="Meiryo UI" w:cs="Arial"/>
          <w:color w:val="auto"/>
        </w:rPr>
      </w:pPr>
      <w:r>
        <w:rPr>
          <w:rFonts w:eastAsia="Meiryo UI" w:cs="Arial" w:hint="eastAsia"/>
          <w:color w:val="auto"/>
        </w:rPr>
        <w:t>0</w:t>
      </w:r>
      <w:r>
        <w:rPr>
          <w:rFonts w:eastAsia="Meiryo UI" w:cs="Arial" w:hint="eastAsia"/>
          <w:color w:val="auto"/>
        </w:rPr>
        <w:t>のビットは</w:t>
      </w:r>
      <w:r w:rsidR="001F77EC" w:rsidRPr="001F77EC">
        <w:rPr>
          <w:rFonts w:eastAsia="Meiryo UI" w:cs="Arial" w:hint="eastAsia"/>
          <w:color w:val="auto"/>
          <w:highlight w:val="yellow"/>
        </w:rPr>
        <w:t>[</w:t>
      </w:r>
      <w:r w:rsidR="001F77EC" w:rsidRPr="001F77EC">
        <w:rPr>
          <w:rFonts w:eastAsia="Meiryo UI" w:cs="Arial"/>
          <w:color w:val="0000FF"/>
          <w:highlight w:val="yellow"/>
        </w:rPr>
        <w:t xml:space="preserve">  </w:t>
      </w:r>
      <w:r w:rsidR="001F77EC" w:rsidRPr="001F77EC">
        <w:rPr>
          <w:rFonts w:eastAsia="Meiryo UI" w:cs="Arial" w:hint="eastAsia"/>
          <w:color w:val="0000FF"/>
          <w:highlight w:val="yellow"/>
        </w:rPr>
        <w:t xml:space="preserve">　</w:t>
      </w:r>
      <w:r w:rsidR="00EA028C">
        <w:rPr>
          <w:rFonts w:eastAsia="Meiryo UI" w:cs="Arial" w:hint="eastAsia"/>
          <w:color w:val="0000FF"/>
          <w:highlight w:val="yellow"/>
        </w:rPr>
        <w:t>ホスト</w:t>
      </w:r>
      <w:r w:rsidR="001F77EC" w:rsidRPr="001F77EC">
        <w:rPr>
          <w:rFonts w:eastAsia="Meiryo UI" w:cs="Arial" w:hint="eastAsia"/>
          <w:color w:val="0000FF"/>
          <w:highlight w:val="yellow"/>
        </w:rPr>
        <w:t xml:space="preserve">　</w:t>
      </w:r>
      <w:r w:rsidR="001F77EC" w:rsidRPr="001F77EC">
        <w:rPr>
          <w:rFonts w:eastAsia="Meiryo UI" w:cs="Arial"/>
          <w:color w:val="0000FF"/>
          <w:highlight w:val="yellow"/>
        </w:rPr>
        <w:t xml:space="preserve">   </w:t>
      </w:r>
      <w:r w:rsidR="001F77EC" w:rsidRPr="001F77EC">
        <w:rPr>
          <w:rFonts w:eastAsia="Meiryo UI" w:cs="Arial"/>
          <w:color w:val="auto"/>
          <w:highlight w:val="yellow"/>
        </w:rPr>
        <w:t>]</w:t>
      </w:r>
      <w:r>
        <w:rPr>
          <w:rFonts w:eastAsia="Meiryo UI" w:cs="Arial" w:hint="eastAsia"/>
          <w:color w:val="auto"/>
        </w:rPr>
        <w:t>の部分を表す</w:t>
      </w:r>
      <w:r w:rsidR="00173028" w:rsidRPr="002C1240">
        <w:rPr>
          <w:rFonts w:eastAsia="Meiryo UI" w:cs="Arial"/>
        </w:rPr>
        <w:t>。</w:t>
      </w:r>
    </w:p>
    <w:p w14:paraId="4AD9B589" w14:textId="249793DF" w:rsidR="002A03DD" w:rsidRDefault="002A03DD">
      <w:pPr>
        <w:spacing w:before="0" w:after="0" w:line="240" w:lineRule="auto"/>
        <w:rPr>
          <w:rFonts w:eastAsia="Meiryo UI" w:cs="Arial"/>
          <w:b/>
          <w:i/>
          <w:color w:val="FFFFFF" w:themeColor="background1"/>
          <w:sz w:val="20"/>
        </w:rPr>
      </w:pPr>
    </w:p>
    <w:p w14:paraId="1F4AABC2" w14:textId="77777777" w:rsidR="00173028" w:rsidRPr="002C1240" w:rsidRDefault="00876DED" w:rsidP="00173028">
      <w:pPr>
        <w:pStyle w:val="SubStepAlpha"/>
        <w:rPr>
          <w:rFonts w:eastAsia="Meiryo UI" w:cs="Arial"/>
        </w:rPr>
      </w:pPr>
      <w:r w:rsidRPr="002C1240">
        <w:rPr>
          <w:rFonts w:eastAsia="Meiryo UI" w:cs="Arial"/>
        </w:rPr>
        <w:t>ネットワークをサブネット化するには、元のネットワークマスクのホスト部分からのビットがサブネットビットに変更されます。サブネットビット数は、サブネットの数を定義します。</w:t>
      </w:r>
    </w:p>
    <w:p w14:paraId="0EABF7EA" w14:textId="77777777" w:rsidR="00173028" w:rsidRPr="002C1240" w:rsidRDefault="00173028" w:rsidP="00173028">
      <w:pPr>
        <w:pStyle w:val="4"/>
        <w:rPr>
          <w:rFonts w:eastAsia="Meiryo UI" w:cs="Arial"/>
        </w:rPr>
      </w:pPr>
      <w:r w:rsidRPr="002C1240">
        <w:rPr>
          <w:rFonts w:eastAsia="Meiryo UI" w:cs="Arial"/>
        </w:rPr>
        <w:t>質問：</w:t>
      </w:r>
    </w:p>
    <w:p w14:paraId="76527597" w14:textId="29CE4160" w:rsidR="00876DED" w:rsidRPr="002C1240" w:rsidRDefault="00876DED" w:rsidP="00CD7C3F">
      <w:pPr>
        <w:pStyle w:val="BodyTextL50"/>
        <w:spacing w:before="0"/>
        <w:rPr>
          <w:rFonts w:eastAsia="Meiryo UI" w:cs="Arial"/>
        </w:rPr>
      </w:pPr>
      <w:r w:rsidRPr="002C1240">
        <w:rPr>
          <w:rFonts w:eastAsia="Meiryo UI" w:cs="Arial"/>
        </w:rPr>
        <w:t>次のバイナリ形式で示されている可能性のあるサブネットマスクのそれぞれについて、各例で作成されるサブネットの数とホストの数はどれですか</w:t>
      </w:r>
      <w:r w:rsidR="00A54901">
        <w:rPr>
          <w:rFonts w:eastAsia="Meiryo UI" w:cs="Arial" w:hint="eastAsia"/>
        </w:rPr>
        <w:t>？</w:t>
      </w:r>
    </w:p>
    <w:p w14:paraId="54761ACA" w14:textId="4B1AE934" w:rsidR="00876DED" w:rsidRPr="002C1240" w:rsidRDefault="00876DED" w:rsidP="00876DED">
      <w:pPr>
        <w:pStyle w:val="BodyTextL50"/>
        <w:rPr>
          <w:rFonts w:eastAsia="Meiryo UI" w:cs="Arial"/>
        </w:rPr>
      </w:pPr>
      <w:r w:rsidRPr="002C1240">
        <w:rPr>
          <w:rFonts w:eastAsia="Meiryo UI" w:cs="Arial"/>
          <w:b/>
        </w:rPr>
        <w:lastRenderedPageBreak/>
        <w:t>ヒント</w:t>
      </w:r>
      <w:r w:rsidRPr="002C1240">
        <w:rPr>
          <w:rFonts w:eastAsia="Meiryo UI" w:cs="Arial"/>
        </w:rPr>
        <w:t xml:space="preserve">: </w:t>
      </w:r>
      <w:r w:rsidRPr="002C1240">
        <w:rPr>
          <w:rFonts w:eastAsia="Meiryo UI" w:cs="Arial"/>
        </w:rPr>
        <w:t>ホストビット数</w:t>
      </w:r>
      <w:r w:rsidRPr="002C1240">
        <w:rPr>
          <w:rFonts w:eastAsia="Meiryo UI" w:cs="Arial"/>
        </w:rPr>
        <w:t xml:space="preserve"> (2 </w:t>
      </w:r>
      <w:r w:rsidRPr="002C1240">
        <w:rPr>
          <w:rFonts w:eastAsia="Meiryo UI" w:cs="Arial"/>
        </w:rPr>
        <w:t>の累乗まで</w:t>
      </w:r>
      <w:r w:rsidRPr="002C1240">
        <w:rPr>
          <w:rFonts w:eastAsia="Meiryo UI" w:cs="Arial"/>
        </w:rPr>
        <w:t xml:space="preserve">) </w:t>
      </w:r>
      <w:r w:rsidRPr="002C1240">
        <w:rPr>
          <w:rFonts w:eastAsia="Meiryo UI" w:cs="Arial"/>
        </w:rPr>
        <w:t>はサブネットあたりのホスト数</w:t>
      </w:r>
      <w:r w:rsidRPr="002C1240">
        <w:rPr>
          <w:rFonts w:eastAsia="Meiryo UI" w:cs="Arial"/>
        </w:rPr>
        <w:t xml:space="preserve"> (2 </w:t>
      </w:r>
      <w:r w:rsidRPr="002C1240">
        <w:rPr>
          <w:rFonts w:eastAsia="Meiryo UI" w:cs="Arial"/>
        </w:rPr>
        <w:t>を引いた数</w:t>
      </w:r>
      <w:r w:rsidRPr="002C1240">
        <w:rPr>
          <w:rFonts w:eastAsia="Meiryo UI" w:cs="Arial"/>
        </w:rPr>
        <w:t xml:space="preserve">) </w:t>
      </w:r>
      <w:r w:rsidRPr="002C1240">
        <w:rPr>
          <w:rFonts w:eastAsia="Meiryo UI" w:cs="Arial"/>
        </w:rPr>
        <w:t>を定義し、サブネットビット数</w:t>
      </w:r>
      <w:r w:rsidRPr="002C1240">
        <w:rPr>
          <w:rFonts w:eastAsia="Meiryo UI" w:cs="Arial"/>
        </w:rPr>
        <w:t xml:space="preserve"> (2 </w:t>
      </w:r>
      <w:r w:rsidRPr="002C1240">
        <w:rPr>
          <w:rFonts w:eastAsia="Meiryo UI" w:cs="Arial"/>
        </w:rPr>
        <w:t>の累乗まで</w:t>
      </w:r>
      <w:r w:rsidRPr="002C1240">
        <w:rPr>
          <w:rFonts w:eastAsia="Meiryo UI" w:cs="Arial"/>
        </w:rPr>
        <w:t xml:space="preserve">) </w:t>
      </w:r>
      <w:r w:rsidRPr="002C1240">
        <w:rPr>
          <w:rFonts w:eastAsia="Meiryo UI" w:cs="Arial"/>
        </w:rPr>
        <w:t>はサブネットの数を定義することを忘れないでください。サブネットビット（太字で表示）は、元のネットワークマスクの</w:t>
      </w:r>
      <w:r w:rsidRPr="002C1240">
        <w:rPr>
          <w:rFonts w:eastAsia="Meiryo UI" w:cs="Arial"/>
        </w:rPr>
        <w:t xml:space="preserve"> /24 </w:t>
      </w:r>
      <w:r w:rsidRPr="002C1240">
        <w:rPr>
          <w:rFonts w:eastAsia="Meiryo UI" w:cs="Arial"/>
        </w:rPr>
        <w:t>を超えて借用されたビットです。</w:t>
      </w:r>
      <w:r w:rsidRPr="002C1240">
        <w:rPr>
          <w:rFonts w:eastAsia="Meiryo UI" w:cs="Arial"/>
        </w:rPr>
        <w:t xml:space="preserve">/24 </w:t>
      </w:r>
      <w:r w:rsidRPr="002C1240">
        <w:rPr>
          <w:rFonts w:eastAsia="Meiryo UI" w:cs="Arial"/>
        </w:rPr>
        <w:t>はプレフィクス表記であり、</w:t>
      </w:r>
      <w:r w:rsidRPr="002C1240">
        <w:rPr>
          <w:rFonts w:eastAsia="Meiryo UI" w:cs="Arial"/>
        </w:rPr>
        <w:t xml:space="preserve">255.255.255.0 </w:t>
      </w:r>
      <w:r w:rsidRPr="002C1240">
        <w:rPr>
          <w:rFonts w:eastAsia="Meiryo UI" w:cs="Arial"/>
        </w:rPr>
        <w:t>のドット付き</w:t>
      </w:r>
      <w:r w:rsidRPr="002C1240">
        <w:rPr>
          <w:rFonts w:eastAsia="Meiryo UI" w:cs="Arial"/>
        </w:rPr>
        <w:t xml:space="preserve"> 10 </w:t>
      </w:r>
      <w:r w:rsidRPr="002C1240">
        <w:rPr>
          <w:rFonts w:eastAsia="Meiryo UI" w:cs="Arial"/>
        </w:rPr>
        <w:t>進マスクに対応します。</w:t>
      </w:r>
      <w:r w:rsidR="00E23733">
        <w:rPr>
          <w:rFonts w:eastAsia="Meiryo UI" w:cs="Arial" w:hint="eastAsia"/>
        </w:rPr>
        <w:t>ホストのビット数をｎとすると</w:t>
      </w:r>
      <w:r w:rsidR="0073471E">
        <w:rPr>
          <w:rFonts w:eastAsia="Meiryo UI" w:cs="Arial" w:hint="eastAsia"/>
        </w:rPr>
        <w:t>、ホスト数は</w:t>
      </w:r>
      <w:r w:rsidR="0073471E">
        <w:rPr>
          <w:rFonts w:eastAsia="Meiryo UI" w:cs="Arial" w:hint="eastAsia"/>
        </w:rPr>
        <w:t>2</w:t>
      </w:r>
      <w:r w:rsidR="0073471E" w:rsidRPr="0073471E">
        <w:rPr>
          <w:rFonts w:eastAsia="Meiryo UI" w:cs="Arial"/>
          <w:vertAlign w:val="superscript"/>
        </w:rPr>
        <w:t>n</w:t>
      </w:r>
      <w:r w:rsidR="0073471E">
        <w:rPr>
          <w:rFonts w:eastAsia="Meiryo UI" w:cs="Arial"/>
        </w:rPr>
        <w:t>-2</w:t>
      </w:r>
      <w:r w:rsidR="0073471E">
        <w:rPr>
          <w:rFonts w:eastAsia="Meiryo UI" w:cs="Arial" w:hint="eastAsia"/>
        </w:rPr>
        <w:t>となります。</w:t>
      </w:r>
    </w:p>
    <w:p w14:paraId="51EE97D1" w14:textId="77777777" w:rsidR="00876DED" w:rsidRPr="002C1240" w:rsidRDefault="00876DED" w:rsidP="00876DED">
      <w:pPr>
        <w:pStyle w:val="SubStepNum"/>
        <w:rPr>
          <w:rFonts w:eastAsia="Meiryo UI" w:cs="Arial"/>
        </w:rPr>
      </w:pPr>
      <w:r w:rsidRPr="002C1240">
        <w:rPr>
          <w:rFonts w:eastAsia="Meiryo UI" w:cs="Arial"/>
        </w:rPr>
        <w:t>(/25) 11111111.11111111.11111111.</w:t>
      </w:r>
      <w:r w:rsidRPr="002C1240">
        <w:rPr>
          <w:rFonts w:eastAsia="Meiryo UI" w:cs="Arial"/>
          <w:b/>
          <w:color w:val="000000"/>
        </w:rPr>
        <w:t>1</w:t>
      </w:r>
      <w:r w:rsidRPr="002C1240">
        <w:rPr>
          <w:rFonts w:eastAsia="Meiryo UI" w:cs="Arial"/>
        </w:rPr>
        <w:t>0000000</w:t>
      </w:r>
    </w:p>
    <w:p w14:paraId="4942FDFF" w14:textId="77777777" w:rsidR="00450D24" w:rsidRPr="002C1240" w:rsidRDefault="00876DED" w:rsidP="00173028">
      <w:pPr>
        <w:pStyle w:val="BodyTextL75"/>
        <w:rPr>
          <w:rFonts w:eastAsia="Meiryo UI" w:cs="Arial"/>
        </w:rPr>
      </w:pPr>
      <w:r w:rsidRPr="002C1240">
        <w:rPr>
          <w:rFonts w:eastAsia="Meiryo UI" w:cs="Arial"/>
        </w:rPr>
        <w:t>10</w:t>
      </w:r>
      <w:r w:rsidRPr="002C1240">
        <w:rPr>
          <w:rFonts w:eastAsia="Meiryo UI" w:cs="Arial"/>
        </w:rPr>
        <w:t>進数でのサブネットマスク</w:t>
      </w:r>
    </w:p>
    <w:p w14:paraId="7D326B36" w14:textId="00D29988" w:rsidR="001F77EC" w:rsidRPr="00DD7690" w:rsidRDefault="001F77EC" w:rsidP="001F77EC">
      <w:pPr>
        <w:pStyle w:val="AnswerLineL50"/>
        <w:ind w:firstLine="360"/>
        <w:rPr>
          <w:rFonts w:eastAsia="Meiryo UI" w:cs="Arial"/>
          <w:color w:val="auto"/>
        </w:rPr>
      </w:pPr>
      <w:r w:rsidRPr="001F77EC">
        <w:rPr>
          <w:rFonts w:eastAsia="Meiryo UI" w:cs="Arial" w:hint="eastAsia"/>
          <w:color w:val="auto"/>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EE50B9">
        <w:rPr>
          <w:rFonts w:eastAsia="Meiryo UI" w:cs="Arial" w:hint="eastAsia"/>
          <w:color w:val="0000FF"/>
          <w:highlight w:val="yellow"/>
        </w:rPr>
        <w:t>2</w:t>
      </w:r>
      <w:r w:rsidR="00EE50B9">
        <w:rPr>
          <w:rFonts w:eastAsia="Meiryo UI" w:cs="Arial"/>
          <w:color w:val="0000FF"/>
          <w:highlight w:val="yellow"/>
        </w:rPr>
        <w:t>5</w:t>
      </w:r>
      <w:r w:rsidR="006A220D">
        <w:rPr>
          <w:rFonts w:eastAsia="Meiryo UI" w:cs="Arial"/>
          <w:color w:val="0000FF"/>
          <w:highlight w:val="yellow"/>
        </w:rPr>
        <w:t>5.255.255.128</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6370D5B4" w14:textId="77777777" w:rsidR="00876DED" w:rsidRPr="002C1240" w:rsidRDefault="00876DED" w:rsidP="00450D24">
      <w:pPr>
        <w:pStyle w:val="BodyTextL75"/>
        <w:rPr>
          <w:rFonts w:eastAsia="Meiryo UI" w:cs="Arial"/>
        </w:rPr>
      </w:pPr>
      <w:r w:rsidRPr="002C1240">
        <w:rPr>
          <w:rFonts w:eastAsia="Meiryo UI" w:cs="Arial"/>
        </w:rPr>
        <w:t>サブネットの数ホスト数</w:t>
      </w:r>
    </w:p>
    <w:p w14:paraId="7AC3428A" w14:textId="3134EB91" w:rsidR="00450D24" w:rsidRPr="006E004F" w:rsidRDefault="001F77EC" w:rsidP="00015896">
      <w:pPr>
        <w:pStyle w:val="AnswerLineL50"/>
        <w:ind w:firstLine="360"/>
        <w:rPr>
          <w:rFonts w:eastAsia="Meiryo UI" w:cs="Arial"/>
          <w:color w:val="auto"/>
        </w:rPr>
      </w:pPr>
      <w:r w:rsidRPr="001F77EC">
        <w:rPr>
          <w:rFonts w:eastAsia="Meiryo UI" w:cs="Arial" w:hint="eastAsia"/>
          <w:color w:val="auto"/>
          <w:highlight w:val="yellow"/>
        </w:rPr>
        <w:t xml:space="preserve"> [</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3F4CAB">
        <w:rPr>
          <w:rFonts w:eastAsia="Meiryo UI" w:cs="Arial" w:hint="eastAsia"/>
          <w:color w:val="0000FF"/>
          <w:highlight w:val="yellow"/>
        </w:rPr>
        <w:t>1</w:t>
      </w:r>
      <w:r w:rsidR="003F4CAB">
        <w:rPr>
          <w:rFonts w:eastAsia="Meiryo UI" w:cs="Arial"/>
          <w:color w:val="0000FF"/>
          <w:highlight w:val="yellow"/>
        </w:rPr>
        <w:t>25</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3C361F64" w14:textId="7DA749B4" w:rsidR="00876DED" w:rsidRPr="002C1240" w:rsidRDefault="001F68F0" w:rsidP="00876DED">
      <w:pPr>
        <w:pStyle w:val="SubStepNum"/>
        <w:rPr>
          <w:rFonts w:eastAsia="Meiryo UI" w:cs="Arial"/>
        </w:rPr>
      </w:pPr>
      <w:r w:rsidRPr="002C1240">
        <w:rPr>
          <w:rFonts w:eastAsia="Meiryo UI" w:cs="Arial"/>
        </w:rPr>
        <w:t xml:space="preserve"> </w:t>
      </w:r>
      <w:r w:rsidR="00876DED" w:rsidRPr="002C1240">
        <w:rPr>
          <w:rFonts w:eastAsia="Meiryo UI" w:cs="Arial"/>
        </w:rPr>
        <w:t>(/26) 11111111.11111111.11111111.</w:t>
      </w:r>
      <w:r w:rsidR="00876DED" w:rsidRPr="002C1240">
        <w:rPr>
          <w:rFonts w:eastAsia="Meiryo UI" w:cs="Arial"/>
          <w:b/>
          <w:color w:val="000000"/>
        </w:rPr>
        <w:t>11</w:t>
      </w:r>
      <w:r w:rsidR="00876DED" w:rsidRPr="002C1240">
        <w:rPr>
          <w:rFonts w:eastAsia="Meiryo UI" w:cs="Arial"/>
        </w:rPr>
        <w:t>000000</w:t>
      </w:r>
    </w:p>
    <w:p w14:paraId="035F0F5B" w14:textId="77777777" w:rsidR="00450D24" w:rsidRPr="002C1240" w:rsidRDefault="00876DED" w:rsidP="00450D24">
      <w:pPr>
        <w:pStyle w:val="BodyTextL75"/>
        <w:rPr>
          <w:rFonts w:eastAsia="Meiryo UI" w:cs="Arial"/>
        </w:rPr>
      </w:pPr>
      <w:r w:rsidRPr="002C1240">
        <w:rPr>
          <w:rFonts w:eastAsia="Meiryo UI" w:cs="Arial"/>
        </w:rPr>
        <w:t>10</w:t>
      </w:r>
      <w:r w:rsidRPr="002C1240">
        <w:rPr>
          <w:rFonts w:eastAsia="Meiryo UI" w:cs="Arial"/>
        </w:rPr>
        <w:t>進数でのサブネットマスク</w:t>
      </w:r>
    </w:p>
    <w:p w14:paraId="70DCC93B" w14:textId="43EEC449" w:rsidR="00450D24" w:rsidRPr="001F77EC" w:rsidRDefault="001F77EC" w:rsidP="001F77EC">
      <w:pPr>
        <w:pStyle w:val="AnswerLineL50"/>
        <w:ind w:firstLine="360"/>
        <w:rPr>
          <w:rFonts w:eastAsia="Meiryo UI" w:cs="Arial"/>
          <w:color w:val="auto"/>
        </w:rPr>
      </w:pPr>
      <w:r w:rsidRPr="001F77EC">
        <w:rPr>
          <w:rFonts w:eastAsia="Meiryo UI" w:cs="Arial" w:hint="eastAsia"/>
          <w:color w:val="auto"/>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6A220D">
        <w:rPr>
          <w:rFonts w:eastAsia="Meiryo UI" w:cs="Arial"/>
          <w:color w:val="0000FF"/>
          <w:highlight w:val="yellow"/>
        </w:rPr>
        <w:t>255.255.255.192</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45164707" w14:textId="77777777" w:rsidR="00876DED" w:rsidRPr="002C1240" w:rsidRDefault="00876DED" w:rsidP="00450D24">
      <w:pPr>
        <w:pStyle w:val="BodyTextL75"/>
        <w:rPr>
          <w:rFonts w:eastAsia="Meiryo UI" w:cs="Arial"/>
        </w:rPr>
      </w:pPr>
      <w:r w:rsidRPr="002C1240">
        <w:rPr>
          <w:rFonts w:eastAsia="Meiryo UI" w:cs="Arial"/>
        </w:rPr>
        <w:t>サブネットの数ホスト数</w:t>
      </w:r>
    </w:p>
    <w:p w14:paraId="02AFB236" w14:textId="418E5885" w:rsidR="00450D24" w:rsidRPr="001F77EC" w:rsidRDefault="001F77EC" w:rsidP="00015896">
      <w:pPr>
        <w:pStyle w:val="AnswerLineL50"/>
        <w:ind w:left="360" w:firstLine="720"/>
        <w:rPr>
          <w:rFonts w:eastAsia="Meiryo UI" w:cs="Arial"/>
          <w:color w:val="auto"/>
        </w:rPr>
      </w:pPr>
      <w:r w:rsidRPr="001F77EC">
        <w:rPr>
          <w:rFonts w:eastAsia="Meiryo UI" w:cs="Arial" w:hint="eastAsia"/>
          <w:color w:val="auto"/>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EA028C">
        <w:rPr>
          <w:rFonts w:eastAsia="Meiryo UI" w:cs="Arial" w:hint="eastAsia"/>
          <w:color w:val="0000FF"/>
          <w:highlight w:val="yellow"/>
        </w:rPr>
        <w:t>6</w:t>
      </w:r>
      <w:r w:rsidR="00EA028C">
        <w:rPr>
          <w:rFonts w:eastAsia="Meiryo UI" w:cs="Arial"/>
          <w:color w:val="0000FF"/>
          <w:highlight w:val="yellow"/>
        </w:rPr>
        <w:t>1</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26E0B99F" w14:textId="15C36831" w:rsidR="00876DED" w:rsidRPr="002C1240" w:rsidRDefault="001F68F0" w:rsidP="00876DED">
      <w:pPr>
        <w:pStyle w:val="SubStepNum"/>
        <w:rPr>
          <w:rFonts w:eastAsia="Meiryo UI" w:cs="Arial"/>
        </w:rPr>
      </w:pPr>
      <w:r w:rsidRPr="002C1240">
        <w:rPr>
          <w:rFonts w:eastAsia="Meiryo UI" w:cs="Arial"/>
        </w:rPr>
        <w:t xml:space="preserve"> </w:t>
      </w:r>
      <w:r w:rsidR="00876DED" w:rsidRPr="002C1240">
        <w:rPr>
          <w:rFonts w:eastAsia="Meiryo UI" w:cs="Arial"/>
        </w:rPr>
        <w:t>(/27) 11111111.11111111.11111111.</w:t>
      </w:r>
      <w:r w:rsidR="00876DED" w:rsidRPr="002C1240">
        <w:rPr>
          <w:rFonts w:eastAsia="Meiryo UI" w:cs="Arial"/>
          <w:b/>
          <w:color w:val="000000"/>
        </w:rPr>
        <w:t>111</w:t>
      </w:r>
      <w:r w:rsidR="00876DED" w:rsidRPr="002C1240">
        <w:rPr>
          <w:rFonts w:eastAsia="Meiryo UI" w:cs="Arial"/>
        </w:rPr>
        <w:t>00000</w:t>
      </w:r>
    </w:p>
    <w:p w14:paraId="163DCBC0" w14:textId="77777777" w:rsidR="00450D24" w:rsidRPr="002C1240" w:rsidRDefault="00876DED" w:rsidP="00450D24">
      <w:pPr>
        <w:pStyle w:val="BodyTextL75"/>
        <w:rPr>
          <w:rFonts w:eastAsia="Meiryo UI" w:cs="Arial"/>
        </w:rPr>
      </w:pPr>
      <w:r w:rsidRPr="002C1240">
        <w:rPr>
          <w:rFonts w:eastAsia="Meiryo UI" w:cs="Arial"/>
        </w:rPr>
        <w:t>10</w:t>
      </w:r>
      <w:r w:rsidRPr="002C1240">
        <w:rPr>
          <w:rFonts w:eastAsia="Meiryo UI" w:cs="Arial"/>
        </w:rPr>
        <w:t>進数でのサブネットマスク</w:t>
      </w:r>
    </w:p>
    <w:p w14:paraId="5BBE470F" w14:textId="05D8B526" w:rsidR="00876DED" w:rsidRPr="002C1240" w:rsidRDefault="000C4BF8" w:rsidP="006A3934">
      <w:pPr>
        <w:pStyle w:val="AnswerLineL75"/>
        <w:ind w:left="360" w:firstLine="720"/>
        <w:rPr>
          <w:rFonts w:eastAsia="Meiryo UI" w:cs="Arial"/>
        </w:rPr>
      </w:pPr>
      <w:r w:rsidRPr="001F77EC">
        <w:rPr>
          <w:rFonts w:eastAsia="Meiryo UI" w:cs="Arial" w:hint="eastAsia"/>
          <w:color w:val="auto"/>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6A220D">
        <w:rPr>
          <w:rFonts w:eastAsia="Meiryo UI" w:cs="Arial"/>
          <w:color w:val="0000FF"/>
          <w:highlight w:val="yellow"/>
        </w:rPr>
        <w:t>255.255.255.224</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2D6D6AC4" w14:textId="77777777" w:rsidR="00876DED" w:rsidRPr="002C1240" w:rsidRDefault="00876DED" w:rsidP="00450D24">
      <w:pPr>
        <w:pStyle w:val="BodyTextL75"/>
        <w:rPr>
          <w:rFonts w:eastAsia="Meiryo UI" w:cs="Arial"/>
        </w:rPr>
      </w:pPr>
      <w:r w:rsidRPr="002C1240">
        <w:rPr>
          <w:rFonts w:eastAsia="Meiryo UI" w:cs="Arial"/>
        </w:rPr>
        <w:t>サブネットの数ホスト数</w:t>
      </w:r>
    </w:p>
    <w:p w14:paraId="59A5ACE1" w14:textId="1FE03A5D" w:rsidR="00450D24" w:rsidRPr="002C1240" w:rsidRDefault="006A3934" w:rsidP="00450D24">
      <w:pPr>
        <w:pStyle w:val="AnswerLineL75"/>
        <w:rPr>
          <w:rFonts w:eastAsia="Meiryo UI" w:cs="Arial"/>
          <w:szCs w:val="20"/>
        </w:rPr>
      </w:pPr>
      <w:r w:rsidRPr="001F77EC">
        <w:rPr>
          <w:rFonts w:eastAsia="Meiryo UI" w:cs="Arial" w:hint="eastAsia"/>
          <w:color w:val="auto"/>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A63C6D">
        <w:rPr>
          <w:rFonts w:eastAsia="Meiryo UI" w:cs="Arial" w:hint="eastAsia"/>
          <w:color w:val="0000FF"/>
          <w:highlight w:val="yellow"/>
        </w:rPr>
        <w:t>2</w:t>
      </w:r>
      <w:r w:rsidR="00A63C6D">
        <w:rPr>
          <w:rFonts w:eastAsia="Meiryo UI" w:cs="Arial"/>
          <w:color w:val="0000FF"/>
          <w:highlight w:val="yellow"/>
        </w:rPr>
        <w:t>9</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6E445A2C" w14:textId="0EDDBB96" w:rsidR="00876DED" w:rsidRPr="002C1240" w:rsidRDefault="001F68F0" w:rsidP="00876DED">
      <w:pPr>
        <w:pStyle w:val="SubStepNum"/>
        <w:rPr>
          <w:rFonts w:eastAsia="Meiryo UI" w:cs="Arial"/>
        </w:rPr>
      </w:pPr>
      <w:r w:rsidRPr="002C1240">
        <w:rPr>
          <w:rFonts w:eastAsia="Meiryo UI" w:cs="Arial"/>
        </w:rPr>
        <w:t xml:space="preserve"> </w:t>
      </w:r>
      <w:r w:rsidR="00876DED" w:rsidRPr="002C1240">
        <w:rPr>
          <w:rFonts w:eastAsia="Meiryo UI" w:cs="Arial"/>
        </w:rPr>
        <w:t>(/28) 11111111.11111111.11111111.</w:t>
      </w:r>
      <w:r w:rsidR="00876DED" w:rsidRPr="002C1240">
        <w:rPr>
          <w:rFonts w:eastAsia="Meiryo UI" w:cs="Arial"/>
          <w:b/>
          <w:color w:val="000000"/>
        </w:rPr>
        <w:t>1111</w:t>
      </w:r>
      <w:r w:rsidR="00876DED" w:rsidRPr="002C1240">
        <w:rPr>
          <w:rFonts w:eastAsia="Meiryo UI" w:cs="Arial"/>
        </w:rPr>
        <w:t>0000</w:t>
      </w:r>
    </w:p>
    <w:p w14:paraId="4F44447E" w14:textId="77777777" w:rsidR="00DF212A" w:rsidRPr="002C1240" w:rsidRDefault="00876DED" w:rsidP="00DF212A">
      <w:pPr>
        <w:pStyle w:val="BodyTextL75"/>
        <w:rPr>
          <w:rFonts w:eastAsia="Meiryo UI" w:cs="Arial"/>
        </w:rPr>
      </w:pPr>
      <w:r w:rsidRPr="002C1240">
        <w:rPr>
          <w:rFonts w:eastAsia="Meiryo UI" w:cs="Arial"/>
        </w:rPr>
        <w:t>10</w:t>
      </w:r>
      <w:r w:rsidRPr="002C1240">
        <w:rPr>
          <w:rFonts w:eastAsia="Meiryo UI" w:cs="Arial"/>
        </w:rPr>
        <w:t>進数でのサブネットマスク</w:t>
      </w:r>
    </w:p>
    <w:p w14:paraId="09046F04" w14:textId="740CC1E0" w:rsidR="00876DED" w:rsidRPr="002C1240" w:rsidRDefault="006A3934" w:rsidP="00DF212A">
      <w:pPr>
        <w:pStyle w:val="AnswerLineL75"/>
        <w:rPr>
          <w:rFonts w:eastAsia="Meiryo UI" w:cs="Arial"/>
        </w:rPr>
      </w:pPr>
      <w:r w:rsidRPr="001F77EC">
        <w:rPr>
          <w:rFonts w:eastAsia="Meiryo UI" w:cs="Arial" w:hint="eastAsia"/>
          <w:color w:val="auto"/>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4B4E31">
        <w:rPr>
          <w:rFonts w:eastAsia="Meiryo UI" w:cs="Arial"/>
          <w:color w:val="0000FF"/>
          <w:highlight w:val="yellow"/>
        </w:rPr>
        <w:t>255.255.255.240</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15A6C905" w14:textId="77777777" w:rsidR="00876DED" w:rsidRPr="002C1240" w:rsidRDefault="00876DED" w:rsidP="00DF212A">
      <w:pPr>
        <w:pStyle w:val="BodyTextL75"/>
        <w:rPr>
          <w:rFonts w:eastAsia="Meiryo UI" w:cs="Arial"/>
        </w:rPr>
      </w:pPr>
      <w:r w:rsidRPr="002C1240">
        <w:rPr>
          <w:rFonts w:eastAsia="Meiryo UI" w:cs="Arial"/>
        </w:rPr>
        <w:t>サブネットの数ホスト数</w:t>
      </w:r>
    </w:p>
    <w:p w14:paraId="3A7A900C" w14:textId="1A12E8F0" w:rsidR="00DF212A" w:rsidRPr="002C1240" w:rsidRDefault="006A3934" w:rsidP="00015896">
      <w:pPr>
        <w:pStyle w:val="AnswerLineL75"/>
        <w:ind w:left="360" w:firstLine="720"/>
        <w:rPr>
          <w:rFonts w:eastAsia="Meiryo UI" w:cs="Arial"/>
          <w:szCs w:val="20"/>
        </w:rPr>
      </w:pPr>
      <w:r w:rsidRPr="001F77EC">
        <w:rPr>
          <w:rFonts w:eastAsia="Meiryo UI" w:cs="Arial" w:hint="eastAsia"/>
          <w:color w:val="auto"/>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A44AD6">
        <w:rPr>
          <w:rFonts w:eastAsia="Meiryo UI" w:cs="Arial" w:hint="eastAsia"/>
          <w:color w:val="0000FF"/>
          <w:highlight w:val="yellow"/>
        </w:rPr>
        <w:t>1</w:t>
      </w:r>
      <w:r w:rsidR="00A44AD6">
        <w:rPr>
          <w:rFonts w:eastAsia="Meiryo UI" w:cs="Arial"/>
          <w:color w:val="0000FF"/>
          <w:highlight w:val="yellow"/>
        </w:rPr>
        <w:t>3</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color w:val="auto"/>
          <w:highlight w:val="yellow"/>
        </w:rPr>
        <w:t>]</w:t>
      </w:r>
    </w:p>
    <w:p w14:paraId="6EF27E19" w14:textId="5FF37CE8" w:rsidR="00876DED" w:rsidRPr="002C1240" w:rsidRDefault="001F68F0" w:rsidP="00876DED">
      <w:pPr>
        <w:pStyle w:val="SubStepNum"/>
        <w:rPr>
          <w:rFonts w:eastAsia="Meiryo UI" w:cs="Arial"/>
        </w:rPr>
      </w:pPr>
      <w:r w:rsidRPr="002C1240">
        <w:rPr>
          <w:rFonts w:eastAsia="Meiryo UI" w:cs="Arial"/>
        </w:rPr>
        <w:t xml:space="preserve"> </w:t>
      </w:r>
      <w:r w:rsidR="00876DED" w:rsidRPr="002C1240">
        <w:rPr>
          <w:rFonts w:eastAsia="Meiryo UI" w:cs="Arial"/>
        </w:rPr>
        <w:t>(/29) 11111111.11111111.11111111.</w:t>
      </w:r>
      <w:r w:rsidR="00876DED" w:rsidRPr="002C1240">
        <w:rPr>
          <w:rFonts w:eastAsia="Meiryo UI" w:cs="Arial"/>
          <w:b/>
          <w:color w:val="000000"/>
        </w:rPr>
        <w:t>11111</w:t>
      </w:r>
      <w:r w:rsidR="00876DED" w:rsidRPr="002C1240">
        <w:rPr>
          <w:rFonts w:eastAsia="Meiryo UI" w:cs="Arial"/>
        </w:rPr>
        <w:t>000</w:t>
      </w:r>
    </w:p>
    <w:p w14:paraId="10C160FA" w14:textId="1646E231" w:rsidR="00DF212A" w:rsidRDefault="00876DED" w:rsidP="00015896">
      <w:pPr>
        <w:pStyle w:val="BodyTextL75"/>
        <w:rPr>
          <w:rFonts w:eastAsia="Meiryo UI" w:cs="Arial"/>
        </w:rPr>
      </w:pPr>
      <w:r w:rsidRPr="002C1240">
        <w:rPr>
          <w:rFonts w:eastAsia="Meiryo UI" w:cs="Arial"/>
        </w:rPr>
        <w:t>10</w:t>
      </w:r>
      <w:r w:rsidRPr="002C1240">
        <w:rPr>
          <w:rFonts w:eastAsia="Meiryo UI" w:cs="Arial"/>
        </w:rPr>
        <w:t>進数でのサブネットマスク</w:t>
      </w:r>
    </w:p>
    <w:p w14:paraId="3860231B" w14:textId="60D03E4C" w:rsidR="00015896" w:rsidRPr="002C1240" w:rsidRDefault="00015896" w:rsidP="00015896">
      <w:pPr>
        <w:pStyle w:val="BodyTextL75"/>
        <w:rPr>
          <w:rFonts w:eastAsia="Meiryo UI" w:cs="Arial"/>
        </w:rPr>
      </w:pPr>
      <w:r w:rsidRPr="001F77EC">
        <w:rPr>
          <w:rFonts w:eastAsia="Meiryo UI" w:cs="Arial" w:hint="eastAsia"/>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AF01E6">
        <w:rPr>
          <w:rFonts w:eastAsia="Meiryo UI" w:cs="Arial"/>
          <w:color w:val="0000FF"/>
          <w:highlight w:val="yellow"/>
        </w:rPr>
        <w:t>255.255.255.248</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highlight w:val="yellow"/>
        </w:rPr>
        <w:t>]</w:t>
      </w:r>
    </w:p>
    <w:p w14:paraId="0F50A163" w14:textId="0D214625" w:rsidR="00DF212A" w:rsidRDefault="00876DED" w:rsidP="00015896">
      <w:pPr>
        <w:pStyle w:val="BodyTextL75"/>
        <w:rPr>
          <w:rFonts w:eastAsia="Meiryo UI" w:cs="Arial"/>
        </w:rPr>
      </w:pPr>
      <w:r w:rsidRPr="002C1240">
        <w:rPr>
          <w:rFonts w:eastAsia="Meiryo UI" w:cs="Arial"/>
        </w:rPr>
        <w:t>サブネットの数ホスト数</w:t>
      </w:r>
    </w:p>
    <w:p w14:paraId="508CA81F" w14:textId="4443111D" w:rsidR="00015896" w:rsidRPr="002C1240" w:rsidRDefault="00015896" w:rsidP="00015896">
      <w:pPr>
        <w:pStyle w:val="BodyTextL75"/>
        <w:rPr>
          <w:rFonts w:eastAsia="Meiryo UI" w:cs="Arial"/>
        </w:rPr>
      </w:pPr>
      <w:r w:rsidRPr="001F77EC">
        <w:rPr>
          <w:rFonts w:eastAsia="Meiryo UI" w:cs="Arial" w:hint="eastAsia"/>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E35D87">
        <w:rPr>
          <w:rFonts w:eastAsia="Meiryo UI" w:cs="Arial" w:hint="eastAsia"/>
          <w:color w:val="0000FF"/>
          <w:highlight w:val="yellow"/>
        </w:rPr>
        <w:t>5</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highlight w:val="yellow"/>
        </w:rPr>
        <w:t>]</w:t>
      </w:r>
    </w:p>
    <w:p w14:paraId="3968CEA7" w14:textId="1B0BC7F2" w:rsidR="00876DED" w:rsidRPr="002C1240" w:rsidRDefault="001F68F0" w:rsidP="00876DED">
      <w:pPr>
        <w:pStyle w:val="SubStepNum"/>
        <w:rPr>
          <w:rFonts w:eastAsia="Meiryo UI" w:cs="Arial"/>
        </w:rPr>
      </w:pPr>
      <w:r w:rsidRPr="002C1240">
        <w:rPr>
          <w:rFonts w:eastAsia="Meiryo UI" w:cs="Arial"/>
        </w:rPr>
        <w:t xml:space="preserve"> </w:t>
      </w:r>
      <w:r w:rsidR="00876DED" w:rsidRPr="002C1240">
        <w:rPr>
          <w:rFonts w:eastAsia="Meiryo UI" w:cs="Arial"/>
        </w:rPr>
        <w:t>(/30) 11111111.11111111.11111111.</w:t>
      </w:r>
      <w:r w:rsidR="00876DED" w:rsidRPr="002C1240">
        <w:rPr>
          <w:rFonts w:eastAsia="Meiryo UI" w:cs="Arial"/>
          <w:b/>
          <w:color w:val="000000"/>
        </w:rPr>
        <w:t>111111</w:t>
      </w:r>
      <w:r w:rsidR="00876DED" w:rsidRPr="002C1240">
        <w:rPr>
          <w:rFonts w:eastAsia="Meiryo UI" w:cs="Arial"/>
        </w:rPr>
        <w:t>00</w:t>
      </w:r>
    </w:p>
    <w:p w14:paraId="38C25618" w14:textId="0C30F99E" w:rsidR="00DF212A" w:rsidRDefault="00876DED" w:rsidP="00031F3C">
      <w:pPr>
        <w:pStyle w:val="BodyTextL75"/>
        <w:rPr>
          <w:rFonts w:eastAsia="Meiryo UI" w:cs="Arial"/>
        </w:rPr>
      </w:pPr>
      <w:r w:rsidRPr="002C1240">
        <w:rPr>
          <w:rFonts w:eastAsia="Meiryo UI" w:cs="Arial"/>
        </w:rPr>
        <w:t>10</w:t>
      </w:r>
      <w:r w:rsidRPr="002C1240">
        <w:rPr>
          <w:rFonts w:eastAsia="Meiryo UI" w:cs="Arial"/>
        </w:rPr>
        <w:t>進数でのサブネットマスク</w:t>
      </w:r>
    </w:p>
    <w:p w14:paraId="4DE4E16A" w14:textId="13832A3A" w:rsidR="0048361C" w:rsidRPr="002C1240" w:rsidRDefault="0048361C" w:rsidP="00031F3C">
      <w:pPr>
        <w:pStyle w:val="BodyTextL75"/>
        <w:rPr>
          <w:rFonts w:eastAsia="Meiryo UI" w:cs="Arial"/>
        </w:rPr>
      </w:pPr>
      <w:r w:rsidRPr="001F77EC">
        <w:rPr>
          <w:rFonts w:eastAsia="Meiryo UI" w:cs="Arial" w:hint="eastAsia"/>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800E79">
        <w:rPr>
          <w:rFonts w:eastAsia="Meiryo UI" w:cs="Arial"/>
          <w:color w:val="0000FF"/>
          <w:highlight w:val="yellow"/>
        </w:rPr>
        <w:t>255.255.255.252</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highlight w:val="yellow"/>
        </w:rPr>
        <w:t>]</w:t>
      </w:r>
    </w:p>
    <w:p w14:paraId="1457B86B" w14:textId="72F59965" w:rsidR="00876DED" w:rsidRDefault="00DF212A" w:rsidP="00DF212A">
      <w:pPr>
        <w:pStyle w:val="BodyTextL75"/>
        <w:rPr>
          <w:rFonts w:eastAsia="Meiryo UI" w:cs="Arial"/>
        </w:rPr>
      </w:pPr>
      <w:r w:rsidRPr="002C1240">
        <w:rPr>
          <w:rFonts w:eastAsia="Meiryo UI" w:cs="Arial"/>
        </w:rPr>
        <w:t>サブネットの数ホスト数</w:t>
      </w:r>
    </w:p>
    <w:p w14:paraId="530AB4F8" w14:textId="75D909D4" w:rsidR="0048361C" w:rsidRPr="002C1240" w:rsidRDefault="0048361C" w:rsidP="00DF212A">
      <w:pPr>
        <w:pStyle w:val="BodyTextL75"/>
        <w:rPr>
          <w:rFonts w:eastAsia="Meiryo UI" w:cs="Arial"/>
        </w:rPr>
      </w:pPr>
      <w:r w:rsidRPr="001F77EC">
        <w:rPr>
          <w:rFonts w:eastAsia="Meiryo UI" w:cs="Arial" w:hint="eastAsia"/>
          <w:highlight w:val="yellow"/>
        </w:rPr>
        <w:lastRenderedPageBreak/>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8D3A1D">
        <w:rPr>
          <w:rFonts w:eastAsia="Meiryo UI" w:cs="Arial" w:hint="eastAsia"/>
          <w:color w:val="0000FF"/>
          <w:highlight w:val="yellow"/>
        </w:rPr>
        <w:t>1</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highlight w:val="yellow"/>
        </w:rPr>
        <w:t>]</w:t>
      </w:r>
    </w:p>
    <w:p w14:paraId="4C91C75A" w14:textId="77777777" w:rsidR="00876DED" w:rsidRPr="002C1240" w:rsidRDefault="00876DED" w:rsidP="00DF212A">
      <w:pPr>
        <w:pStyle w:val="BodyTextL75"/>
        <w:rPr>
          <w:rFonts w:eastAsia="Meiryo UI" w:cs="Arial"/>
        </w:rPr>
      </w:pPr>
      <w:r w:rsidRPr="002C1240">
        <w:rPr>
          <w:rFonts w:eastAsia="Meiryo UI" w:cs="Arial"/>
        </w:rPr>
        <w:t>上記の答えを考慮すると、必要な最小ホストアドレスの数を満たすサブネットマスクはどれですか？</w:t>
      </w:r>
    </w:p>
    <w:p w14:paraId="38662EA8" w14:textId="6588213E" w:rsidR="0048361C" w:rsidRDefault="0048361C" w:rsidP="00DF212A">
      <w:pPr>
        <w:pStyle w:val="BodyTextL75"/>
        <w:rPr>
          <w:rFonts w:eastAsia="Meiryo UI" w:cs="Arial"/>
        </w:rPr>
      </w:pPr>
      <w:r w:rsidRPr="001F77EC">
        <w:rPr>
          <w:rFonts w:eastAsia="Meiryo UI" w:cs="Arial" w:hint="eastAsia"/>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B41F61">
        <w:rPr>
          <w:rFonts w:eastAsia="Meiryo UI" w:cs="Arial"/>
          <w:color w:val="0000FF"/>
          <w:highlight w:val="yellow"/>
        </w:rPr>
        <w:t>255.255.255.252</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highlight w:val="yellow"/>
        </w:rPr>
        <w:t>]</w:t>
      </w:r>
    </w:p>
    <w:p w14:paraId="4C096C1B" w14:textId="6B86EB6E" w:rsidR="00876DED" w:rsidRDefault="00876DED" w:rsidP="0048361C">
      <w:pPr>
        <w:pStyle w:val="BodyTextL75"/>
        <w:rPr>
          <w:rFonts w:eastAsia="Meiryo UI" w:cs="Arial"/>
        </w:rPr>
      </w:pPr>
      <w:r w:rsidRPr="002C1240">
        <w:rPr>
          <w:rFonts w:eastAsia="Meiryo UI" w:cs="Arial"/>
        </w:rPr>
        <w:t>上記の解答を考慮すると、必要なサブネットの最小数を満たすサブネットマスクはどれですか？</w:t>
      </w:r>
    </w:p>
    <w:p w14:paraId="3202CD87" w14:textId="5FADF6B3" w:rsidR="0048361C" w:rsidRPr="002C1240" w:rsidRDefault="0048361C" w:rsidP="0048361C">
      <w:pPr>
        <w:pStyle w:val="BodyTextL75"/>
        <w:rPr>
          <w:rFonts w:eastAsia="Meiryo UI" w:cs="Arial"/>
        </w:rPr>
      </w:pPr>
      <w:r w:rsidRPr="001F77EC">
        <w:rPr>
          <w:rFonts w:eastAsia="Meiryo UI" w:cs="Arial" w:hint="eastAsia"/>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8634D1">
        <w:rPr>
          <w:rFonts w:eastAsia="Meiryo UI" w:cs="Arial" w:hint="eastAsia"/>
          <w:color w:val="0000FF"/>
          <w:highlight w:val="yellow"/>
        </w:rPr>
        <w:t>2</w:t>
      </w:r>
      <w:r w:rsidR="008634D1">
        <w:rPr>
          <w:rFonts w:eastAsia="Meiryo UI" w:cs="Arial"/>
          <w:color w:val="0000FF"/>
          <w:highlight w:val="yellow"/>
        </w:rPr>
        <w:t>5-26</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highlight w:val="yellow"/>
        </w:rPr>
        <w:t>]</w:t>
      </w:r>
    </w:p>
    <w:p w14:paraId="7340D555" w14:textId="0451EEC2" w:rsidR="00876DED" w:rsidRDefault="00876DED" w:rsidP="009C5DC8">
      <w:pPr>
        <w:pStyle w:val="BodyTextL75"/>
        <w:rPr>
          <w:rFonts w:eastAsia="Meiryo UI" w:cs="Arial"/>
        </w:rPr>
      </w:pPr>
      <w:r w:rsidRPr="002C1240">
        <w:rPr>
          <w:rFonts w:eastAsia="Meiryo UI" w:cs="Arial"/>
        </w:rPr>
        <w:t>上記の答えを考慮すると、どのサブネットマスクが、必要な最小ホスト数と必要な最小サブネット数の両方を満たしていますか？</w:t>
      </w:r>
    </w:p>
    <w:p w14:paraId="56412DCA" w14:textId="78D6F4D5" w:rsidR="009C5DC8" w:rsidRPr="002C1240" w:rsidRDefault="009C5DC8" w:rsidP="009C5DC8">
      <w:pPr>
        <w:pStyle w:val="BodyTextL75"/>
        <w:rPr>
          <w:rFonts w:eastAsia="Meiryo UI" w:cs="Arial"/>
        </w:rPr>
      </w:pPr>
      <w:r w:rsidRPr="001F77EC">
        <w:rPr>
          <w:rFonts w:eastAsia="Meiryo UI" w:cs="Arial" w:hint="eastAsia"/>
          <w:highlight w:val="yellow"/>
        </w:rPr>
        <w:t>[</w:t>
      </w:r>
      <w:r w:rsidRPr="001F77EC">
        <w:rPr>
          <w:rFonts w:eastAsia="Meiryo UI" w:cs="Arial"/>
          <w:color w:val="0000FF"/>
          <w:highlight w:val="yellow"/>
        </w:rPr>
        <w:t xml:space="preserve">  </w:t>
      </w:r>
      <w:r w:rsidRPr="001F77EC">
        <w:rPr>
          <w:rFonts w:eastAsia="Meiryo UI" w:cs="Arial" w:hint="eastAsia"/>
          <w:color w:val="0000FF"/>
          <w:highlight w:val="yellow"/>
        </w:rPr>
        <w:t xml:space="preserve">　</w:t>
      </w:r>
      <w:r w:rsidR="008634D1">
        <w:rPr>
          <w:rFonts w:eastAsia="Meiryo UI" w:cs="Arial"/>
          <w:color w:val="0000FF"/>
          <w:highlight w:val="yellow"/>
        </w:rPr>
        <w:t>26</w:t>
      </w:r>
      <w:r w:rsidRPr="001F77EC">
        <w:rPr>
          <w:rFonts w:eastAsia="Meiryo UI" w:cs="Arial" w:hint="eastAsia"/>
          <w:color w:val="0000FF"/>
          <w:highlight w:val="yellow"/>
        </w:rPr>
        <w:t xml:space="preserve">　</w:t>
      </w:r>
      <w:r w:rsidRPr="001F77EC">
        <w:rPr>
          <w:rFonts w:eastAsia="Meiryo UI" w:cs="Arial"/>
          <w:color w:val="0000FF"/>
          <w:highlight w:val="yellow"/>
        </w:rPr>
        <w:t xml:space="preserve">   </w:t>
      </w:r>
      <w:r w:rsidRPr="001F77EC">
        <w:rPr>
          <w:rFonts w:eastAsia="Meiryo UI" w:cs="Arial"/>
          <w:highlight w:val="yellow"/>
        </w:rPr>
        <w:t>]</w:t>
      </w:r>
    </w:p>
    <w:p w14:paraId="0A554C2D" w14:textId="77777777" w:rsidR="00876DED" w:rsidRPr="002C1240" w:rsidRDefault="00876DED" w:rsidP="00DF212A">
      <w:pPr>
        <w:pStyle w:val="BodyTextL50"/>
        <w:rPr>
          <w:rFonts w:eastAsia="Meiryo UI" w:cs="Arial"/>
        </w:rPr>
      </w:pPr>
      <w:r w:rsidRPr="002C1240">
        <w:rPr>
          <w:rFonts w:eastAsia="Meiryo UI" w:cs="Arial"/>
        </w:rPr>
        <w:t>どのサブネットマスクが上記のネットワーク要件をすべて満たしているかを判断したら、各サブネットを導出します。テーブルの最初から最後までのサブネットを一覧表示します。最初のサブネットは</w:t>
      </w:r>
      <w:r w:rsidRPr="002C1240">
        <w:rPr>
          <w:rFonts w:eastAsia="Meiryo UI" w:cs="Arial"/>
        </w:rPr>
        <w:t xml:space="preserve"> 192.168.0.0 </w:t>
      </w:r>
      <w:r w:rsidRPr="002C1240">
        <w:rPr>
          <w:rFonts w:eastAsia="Meiryo UI" w:cs="Arial"/>
        </w:rPr>
        <w:t>で、選択されたサブネットマスクがあることに注意してください。</w:t>
      </w:r>
    </w:p>
    <w:tbl>
      <w:tblPr>
        <w:tblStyle w:val="a9"/>
        <w:tblW w:w="10070" w:type="dxa"/>
        <w:jc w:val="center"/>
        <w:tblLook w:val="04A0" w:firstRow="1" w:lastRow="0" w:firstColumn="1" w:lastColumn="0" w:noHBand="0" w:noVBand="1"/>
        <w:tblDescription w:val="この表では、サブネットアドレス、プレフィックス、およびサブネットマスクを入力できます。「空白」と表示されているセルに解答を入力します。"/>
      </w:tblPr>
      <w:tblGrid>
        <w:gridCol w:w="1413"/>
        <w:gridCol w:w="3741"/>
        <w:gridCol w:w="1505"/>
        <w:gridCol w:w="3411"/>
      </w:tblGrid>
      <w:tr w:rsidR="00DE0550" w:rsidRPr="002C1240" w14:paraId="45C62C35" w14:textId="77777777" w:rsidTr="00485A58">
        <w:trPr>
          <w:jc w:val="center"/>
        </w:trPr>
        <w:tc>
          <w:tcPr>
            <w:tcW w:w="1413" w:type="dxa"/>
            <w:tcBorders>
              <w:bottom w:val="single" w:sz="4" w:space="0" w:color="auto"/>
            </w:tcBorders>
            <w:shd w:val="clear" w:color="auto" w:fill="DBE5F1" w:themeFill="accent1" w:themeFillTint="33"/>
          </w:tcPr>
          <w:p w14:paraId="2908DDFB" w14:textId="3CBA3E8B" w:rsidR="00DE0550" w:rsidRPr="002C1240" w:rsidRDefault="00EC1461" w:rsidP="00DC16C4">
            <w:pPr>
              <w:pStyle w:val="TableHeading"/>
              <w:rPr>
                <w:rFonts w:eastAsia="Meiryo UI" w:cs="Arial"/>
              </w:rPr>
            </w:pPr>
            <w:r>
              <w:rPr>
                <w:rFonts w:eastAsia="Meiryo UI" w:cs="Arial" w:hint="eastAsia"/>
              </w:rPr>
              <w:t>順</w:t>
            </w:r>
          </w:p>
        </w:tc>
        <w:tc>
          <w:tcPr>
            <w:tcW w:w="3741" w:type="dxa"/>
            <w:tcBorders>
              <w:bottom w:val="single" w:sz="4" w:space="0" w:color="auto"/>
            </w:tcBorders>
            <w:shd w:val="clear" w:color="auto" w:fill="DBE5F1" w:themeFill="accent1" w:themeFillTint="33"/>
          </w:tcPr>
          <w:p w14:paraId="05581AF1" w14:textId="5EF646D9" w:rsidR="00DE0550" w:rsidRPr="002C1240" w:rsidRDefault="00DE0550" w:rsidP="00DC16C4">
            <w:pPr>
              <w:pStyle w:val="TableHeading"/>
              <w:rPr>
                <w:rFonts w:eastAsia="Meiryo UI" w:cs="Arial"/>
              </w:rPr>
            </w:pPr>
            <w:r w:rsidRPr="002C1240">
              <w:rPr>
                <w:rFonts w:eastAsia="Meiryo UI" w:cs="Arial"/>
              </w:rPr>
              <w:t>サブネット</w:t>
            </w:r>
            <w:r w:rsidRPr="002C1240">
              <w:rPr>
                <w:rFonts w:eastAsia="Meiryo UI" w:cs="Arial"/>
              </w:rPr>
              <w:t xml:space="preserve"> </w:t>
            </w:r>
            <w:r w:rsidRPr="002C1240">
              <w:rPr>
                <w:rFonts w:eastAsia="Meiryo UI" w:cs="Arial"/>
              </w:rPr>
              <w:t>アドレス</w:t>
            </w:r>
          </w:p>
        </w:tc>
        <w:tc>
          <w:tcPr>
            <w:tcW w:w="1505" w:type="dxa"/>
            <w:tcBorders>
              <w:bottom w:val="single" w:sz="4" w:space="0" w:color="auto"/>
            </w:tcBorders>
            <w:shd w:val="clear" w:color="auto" w:fill="DBE5F1" w:themeFill="accent1" w:themeFillTint="33"/>
          </w:tcPr>
          <w:p w14:paraId="200E32B2" w14:textId="77777777" w:rsidR="00DE0550" w:rsidRPr="002C1240" w:rsidRDefault="00DE0550" w:rsidP="00DC16C4">
            <w:pPr>
              <w:pStyle w:val="TableHeading"/>
              <w:rPr>
                <w:rFonts w:eastAsia="Meiryo UI" w:cs="Arial"/>
              </w:rPr>
            </w:pPr>
            <w:r w:rsidRPr="002C1240">
              <w:rPr>
                <w:rFonts w:eastAsia="Meiryo UI" w:cs="Arial"/>
              </w:rPr>
              <w:t>プレフィックス</w:t>
            </w:r>
          </w:p>
        </w:tc>
        <w:tc>
          <w:tcPr>
            <w:tcW w:w="3411" w:type="dxa"/>
            <w:tcBorders>
              <w:bottom w:val="single" w:sz="4" w:space="0" w:color="auto"/>
            </w:tcBorders>
            <w:shd w:val="clear" w:color="auto" w:fill="DBE5F1" w:themeFill="accent1" w:themeFillTint="33"/>
          </w:tcPr>
          <w:p w14:paraId="5BBB9168" w14:textId="77777777" w:rsidR="00DE0550" w:rsidRPr="002C1240" w:rsidRDefault="00DE0550" w:rsidP="00DC16C4">
            <w:pPr>
              <w:pStyle w:val="TableHeading"/>
              <w:rPr>
                <w:rFonts w:eastAsia="Meiryo UI" w:cs="Arial"/>
              </w:rPr>
            </w:pPr>
            <w:r w:rsidRPr="002C1240">
              <w:rPr>
                <w:rFonts w:eastAsia="Meiryo UI" w:cs="Arial"/>
              </w:rPr>
              <w:t>サブネットマスク</w:t>
            </w:r>
          </w:p>
        </w:tc>
      </w:tr>
      <w:tr w:rsidR="00DE0550" w:rsidRPr="002C1240" w14:paraId="7AA4A241" w14:textId="77777777" w:rsidTr="00485A58">
        <w:trPr>
          <w:jc w:val="center"/>
        </w:trPr>
        <w:tc>
          <w:tcPr>
            <w:tcW w:w="1413" w:type="dxa"/>
            <w:tcBorders>
              <w:bottom w:val="single" w:sz="4" w:space="0" w:color="auto"/>
            </w:tcBorders>
            <w:shd w:val="clear" w:color="auto" w:fill="FFFF99"/>
          </w:tcPr>
          <w:p w14:paraId="317EF15C" w14:textId="6642FA02" w:rsidR="00DE0550" w:rsidRPr="009D0EB6" w:rsidRDefault="00EC1461" w:rsidP="00FC0739">
            <w:pPr>
              <w:pStyle w:val="TableText"/>
              <w:jc w:val="center"/>
              <w:rPr>
                <w:rStyle w:val="AnswerGray"/>
                <w:rFonts w:eastAsia="Meiryo UI" w:cs="Arial"/>
                <w:sz w:val="14"/>
                <w:szCs w:val="14"/>
              </w:rPr>
            </w:pPr>
            <w:r w:rsidRPr="009D0EB6">
              <w:rPr>
                <w:rStyle w:val="AnswerGray"/>
                <w:rFonts w:eastAsia="Meiryo UI" w:cs="Arial" w:hint="eastAsia"/>
                <w:sz w:val="14"/>
                <w:szCs w:val="14"/>
              </w:rPr>
              <w:t>最初のサブネット</w:t>
            </w:r>
          </w:p>
        </w:tc>
        <w:tc>
          <w:tcPr>
            <w:tcW w:w="3741" w:type="dxa"/>
            <w:tcBorders>
              <w:bottom w:val="single" w:sz="4" w:space="0" w:color="auto"/>
            </w:tcBorders>
            <w:shd w:val="clear" w:color="auto" w:fill="FFFF99"/>
            <w:vAlign w:val="center"/>
          </w:tcPr>
          <w:p w14:paraId="5E9AB688" w14:textId="4EB5D964" w:rsidR="00DE0550" w:rsidRPr="002C1240" w:rsidRDefault="009E3AB6" w:rsidP="00FC0739">
            <w:pPr>
              <w:pStyle w:val="TableText"/>
              <w:jc w:val="center"/>
              <w:rPr>
                <w:rStyle w:val="AnswerGray"/>
                <w:rFonts w:eastAsia="Meiryo UI" w:cs="Arial"/>
              </w:rPr>
            </w:pPr>
            <w:r>
              <w:rPr>
                <w:rStyle w:val="AnswerGray"/>
                <w:rFonts w:eastAsia="Meiryo UI" w:cs="Arial" w:hint="eastAsia"/>
              </w:rPr>
              <w:t>1</w:t>
            </w:r>
            <w:r>
              <w:rPr>
                <w:rStyle w:val="AnswerGray"/>
              </w:rPr>
              <w:t>92.168.0.0</w:t>
            </w:r>
          </w:p>
        </w:tc>
        <w:tc>
          <w:tcPr>
            <w:tcW w:w="1505" w:type="dxa"/>
            <w:tcBorders>
              <w:bottom w:val="single" w:sz="4" w:space="0" w:color="auto"/>
            </w:tcBorders>
            <w:shd w:val="clear" w:color="auto" w:fill="FFFF99"/>
            <w:vAlign w:val="center"/>
          </w:tcPr>
          <w:p w14:paraId="705971F8" w14:textId="03FE374C" w:rsidR="00DE0550" w:rsidRPr="002C1240" w:rsidRDefault="000B248E" w:rsidP="00FC0739">
            <w:pPr>
              <w:pStyle w:val="TableText"/>
              <w:jc w:val="center"/>
              <w:rPr>
                <w:rStyle w:val="AnswerGray"/>
                <w:rFonts w:eastAsia="Meiryo UI" w:cs="Arial"/>
              </w:rPr>
            </w:pPr>
            <w:r>
              <w:rPr>
                <w:rStyle w:val="AnswerGray"/>
                <w:rFonts w:eastAsia="Meiryo UI" w:cs="Arial"/>
              </w:rPr>
              <w:t>/</w:t>
            </w:r>
            <w:r w:rsidR="009E3AB6">
              <w:rPr>
                <w:rStyle w:val="AnswerGray"/>
                <w:rFonts w:eastAsia="Meiryo UI" w:cs="Arial" w:hint="eastAsia"/>
              </w:rPr>
              <w:t>2</w:t>
            </w:r>
            <w:r w:rsidR="009E3AB6">
              <w:rPr>
                <w:rStyle w:val="AnswerGray"/>
              </w:rPr>
              <w:t>6</w:t>
            </w:r>
          </w:p>
        </w:tc>
        <w:tc>
          <w:tcPr>
            <w:tcW w:w="3411" w:type="dxa"/>
            <w:tcBorders>
              <w:bottom w:val="single" w:sz="4" w:space="0" w:color="auto"/>
            </w:tcBorders>
            <w:shd w:val="clear" w:color="auto" w:fill="FFFF99"/>
            <w:vAlign w:val="center"/>
          </w:tcPr>
          <w:p w14:paraId="32762CE2" w14:textId="4C849024" w:rsidR="00DE0550" w:rsidRPr="002C1240" w:rsidRDefault="009E3AB6" w:rsidP="00FC0739">
            <w:pPr>
              <w:pStyle w:val="TableText"/>
              <w:jc w:val="center"/>
              <w:rPr>
                <w:rStyle w:val="AnswerGray"/>
                <w:rFonts w:eastAsia="Meiryo UI" w:cs="Arial"/>
              </w:rPr>
            </w:pPr>
            <w:r>
              <w:rPr>
                <w:rStyle w:val="AnswerGray"/>
                <w:rFonts w:eastAsia="Meiryo UI" w:cs="Arial" w:hint="eastAsia"/>
              </w:rPr>
              <w:t>2</w:t>
            </w:r>
            <w:r>
              <w:rPr>
                <w:rStyle w:val="AnswerGray"/>
                <w:rFonts w:eastAsia="Meiryo UI" w:cs="Arial"/>
              </w:rPr>
              <w:t>55.255.255.192</w:t>
            </w:r>
          </w:p>
        </w:tc>
      </w:tr>
      <w:tr w:rsidR="009E3AB6" w:rsidRPr="002C1240" w14:paraId="54177626" w14:textId="77777777" w:rsidTr="00485A58">
        <w:trPr>
          <w:jc w:val="center"/>
        </w:trPr>
        <w:tc>
          <w:tcPr>
            <w:tcW w:w="1413" w:type="dxa"/>
            <w:tcBorders>
              <w:bottom w:val="single" w:sz="4" w:space="0" w:color="auto"/>
            </w:tcBorders>
            <w:shd w:val="clear" w:color="auto" w:fill="CCFF99"/>
          </w:tcPr>
          <w:p w14:paraId="20E3F7E6" w14:textId="6C250FF4" w:rsidR="009E3AB6" w:rsidRPr="009D0EB6" w:rsidRDefault="009E3AB6" w:rsidP="009E3AB6">
            <w:pPr>
              <w:pStyle w:val="TableText"/>
              <w:jc w:val="center"/>
              <w:rPr>
                <w:rStyle w:val="AnswerGray"/>
                <w:rFonts w:eastAsia="Meiryo UI" w:cs="Arial"/>
                <w:sz w:val="14"/>
                <w:szCs w:val="14"/>
              </w:rPr>
            </w:pPr>
            <w:r w:rsidRPr="009D0EB6">
              <w:rPr>
                <w:rStyle w:val="AnswerGray"/>
                <w:rFonts w:eastAsia="Meiryo UI" w:cs="Arial" w:hint="eastAsia"/>
                <w:sz w:val="14"/>
                <w:szCs w:val="14"/>
              </w:rPr>
              <w:t>2</w:t>
            </w:r>
            <w:r w:rsidRPr="009D0EB6">
              <w:rPr>
                <w:rStyle w:val="AnswerGray"/>
                <w:rFonts w:eastAsia="Meiryo UI" w:cs="Arial" w:hint="eastAsia"/>
                <w:sz w:val="14"/>
                <w:szCs w:val="14"/>
              </w:rPr>
              <w:t>番目のサブネット</w:t>
            </w:r>
          </w:p>
        </w:tc>
        <w:tc>
          <w:tcPr>
            <w:tcW w:w="3741" w:type="dxa"/>
            <w:tcBorders>
              <w:bottom w:val="single" w:sz="4" w:space="0" w:color="auto"/>
            </w:tcBorders>
            <w:shd w:val="clear" w:color="auto" w:fill="CCFF99"/>
            <w:vAlign w:val="center"/>
          </w:tcPr>
          <w:p w14:paraId="18F194BF" w14:textId="7144CDC5" w:rsidR="009E3AB6" w:rsidRPr="002C1240" w:rsidRDefault="000B248E" w:rsidP="009E3AB6">
            <w:pPr>
              <w:pStyle w:val="TableText"/>
              <w:jc w:val="center"/>
              <w:rPr>
                <w:rStyle w:val="AnswerGray"/>
                <w:rFonts w:eastAsia="Meiryo UI" w:cs="Arial"/>
              </w:rPr>
            </w:pPr>
            <w:r>
              <w:rPr>
                <w:rStyle w:val="AnswerGray"/>
                <w:rFonts w:eastAsia="Meiryo UI" w:cs="Arial" w:hint="eastAsia"/>
              </w:rPr>
              <w:t>1</w:t>
            </w:r>
            <w:r>
              <w:rPr>
                <w:rStyle w:val="AnswerGray"/>
                <w:rFonts w:eastAsia="Meiryo UI" w:cs="Arial"/>
              </w:rPr>
              <w:t>92.168.</w:t>
            </w:r>
            <w:r w:rsidR="007B752C">
              <w:rPr>
                <w:rStyle w:val="AnswerGray"/>
                <w:rFonts w:eastAsia="Meiryo UI" w:cs="Arial"/>
              </w:rPr>
              <w:t>0</w:t>
            </w:r>
            <w:r w:rsidR="007B752C">
              <w:rPr>
                <w:rStyle w:val="AnswerGray"/>
              </w:rPr>
              <w:t>.</w:t>
            </w:r>
            <w:r w:rsidR="009A06C2">
              <w:rPr>
                <w:rStyle w:val="AnswerGray"/>
              </w:rPr>
              <w:t>64</w:t>
            </w:r>
          </w:p>
        </w:tc>
        <w:tc>
          <w:tcPr>
            <w:tcW w:w="1505" w:type="dxa"/>
            <w:tcBorders>
              <w:bottom w:val="single" w:sz="4" w:space="0" w:color="auto"/>
            </w:tcBorders>
            <w:shd w:val="clear" w:color="auto" w:fill="CCFF99"/>
            <w:vAlign w:val="center"/>
          </w:tcPr>
          <w:p w14:paraId="06E4240E" w14:textId="4A9C09B1" w:rsidR="009E3AB6" w:rsidRPr="002C1240" w:rsidRDefault="000B248E" w:rsidP="009E3AB6">
            <w:pPr>
              <w:pStyle w:val="TableText"/>
              <w:jc w:val="center"/>
              <w:rPr>
                <w:rStyle w:val="AnswerGray"/>
                <w:rFonts w:eastAsia="Meiryo UI" w:cs="Arial"/>
              </w:rPr>
            </w:pPr>
            <w:r>
              <w:rPr>
                <w:rStyle w:val="AnswerGray"/>
                <w:rFonts w:eastAsia="Meiryo UI" w:cs="Arial"/>
              </w:rPr>
              <w:t>/</w:t>
            </w:r>
            <w:r w:rsidR="009E3AB6">
              <w:rPr>
                <w:rStyle w:val="AnswerGray"/>
                <w:rFonts w:eastAsia="Meiryo UI" w:cs="Arial" w:hint="eastAsia"/>
              </w:rPr>
              <w:t>2</w:t>
            </w:r>
            <w:r w:rsidR="009E3AB6">
              <w:rPr>
                <w:rStyle w:val="AnswerGray"/>
              </w:rPr>
              <w:t>6</w:t>
            </w:r>
          </w:p>
        </w:tc>
        <w:tc>
          <w:tcPr>
            <w:tcW w:w="3411" w:type="dxa"/>
            <w:tcBorders>
              <w:bottom w:val="single" w:sz="4" w:space="0" w:color="auto"/>
            </w:tcBorders>
            <w:shd w:val="clear" w:color="auto" w:fill="CCFF99"/>
            <w:vAlign w:val="center"/>
          </w:tcPr>
          <w:p w14:paraId="7947D731" w14:textId="7AE61DCB" w:rsidR="009E3AB6" w:rsidRPr="002C1240" w:rsidRDefault="009E3AB6" w:rsidP="009E3AB6">
            <w:pPr>
              <w:pStyle w:val="TableText"/>
              <w:jc w:val="center"/>
              <w:rPr>
                <w:rStyle w:val="AnswerGray"/>
                <w:rFonts w:eastAsia="Meiryo UI" w:cs="Arial"/>
              </w:rPr>
            </w:pPr>
            <w:r>
              <w:rPr>
                <w:rStyle w:val="AnswerGray"/>
                <w:rFonts w:eastAsia="Meiryo UI" w:cs="Arial" w:hint="eastAsia"/>
              </w:rPr>
              <w:t>2</w:t>
            </w:r>
            <w:r>
              <w:rPr>
                <w:rStyle w:val="AnswerGray"/>
                <w:rFonts w:eastAsia="Meiryo UI" w:cs="Arial"/>
              </w:rPr>
              <w:t>55.255.255.192</w:t>
            </w:r>
          </w:p>
        </w:tc>
      </w:tr>
      <w:tr w:rsidR="009E3AB6" w:rsidRPr="002C1240" w14:paraId="490E3F37" w14:textId="77777777" w:rsidTr="00485A58">
        <w:trPr>
          <w:jc w:val="center"/>
        </w:trPr>
        <w:tc>
          <w:tcPr>
            <w:tcW w:w="1413" w:type="dxa"/>
            <w:tcBorders>
              <w:bottom w:val="single" w:sz="4" w:space="0" w:color="auto"/>
            </w:tcBorders>
            <w:shd w:val="clear" w:color="auto" w:fill="CCFFFF"/>
          </w:tcPr>
          <w:p w14:paraId="1596DAFA" w14:textId="601D3C8F" w:rsidR="009E3AB6" w:rsidRPr="009D0EB6" w:rsidRDefault="009E3AB6" w:rsidP="009E3AB6">
            <w:pPr>
              <w:pStyle w:val="TableText"/>
              <w:jc w:val="center"/>
              <w:rPr>
                <w:rStyle w:val="AnswerGray"/>
                <w:rFonts w:eastAsia="Meiryo UI" w:cs="Arial"/>
                <w:sz w:val="14"/>
                <w:szCs w:val="14"/>
              </w:rPr>
            </w:pPr>
            <w:r w:rsidRPr="009D0EB6">
              <w:rPr>
                <w:rStyle w:val="AnswerGray"/>
                <w:rFonts w:eastAsia="Meiryo UI" w:cs="Arial" w:hint="eastAsia"/>
                <w:sz w:val="14"/>
                <w:szCs w:val="14"/>
              </w:rPr>
              <w:t>3</w:t>
            </w:r>
            <w:r w:rsidRPr="009D0EB6">
              <w:rPr>
                <w:rStyle w:val="AnswerGray"/>
                <w:rFonts w:eastAsia="Meiryo UI" w:cs="Arial" w:hint="eastAsia"/>
                <w:sz w:val="14"/>
                <w:szCs w:val="14"/>
              </w:rPr>
              <w:t>番目の</w:t>
            </w:r>
            <w:r>
              <w:rPr>
                <w:rStyle w:val="AnswerGray"/>
                <w:rFonts w:eastAsia="Meiryo UI" w:cs="Arial" w:hint="eastAsia"/>
                <w:sz w:val="14"/>
                <w:szCs w:val="14"/>
              </w:rPr>
              <w:t>サブネット</w:t>
            </w:r>
          </w:p>
        </w:tc>
        <w:tc>
          <w:tcPr>
            <w:tcW w:w="3741" w:type="dxa"/>
            <w:tcBorders>
              <w:bottom w:val="single" w:sz="4" w:space="0" w:color="auto"/>
            </w:tcBorders>
            <w:shd w:val="clear" w:color="auto" w:fill="CCFFFF"/>
            <w:vAlign w:val="center"/>
          </w:tcPr>
          <w:p w14:paraId="231C79AE" w14:textId="7FD2C28D" w:rsidR="009E3AB6" w:rsidRPr="002C1240" w:rsidRDefault="009A06C2" w:rsidP="009E3AB6">
            <w:pPr>
              <w:pStyle w:val="TableText"/>
              <w:jc w:val="center"/>
              <w:rPr>
                <w:rStyle w:val="AnswerGray"/>
                <w:rFonts w:eastAsia="Meiryo UI" w:cs="Arial"/>
              </w:rPr>
            </w:pPr>
            <w:r>
              <w:rPr>
                <w:rStyle w:val="AnswerGray"/>
                <w:rFonts w:eastAsia="Meiryo UI" w:cs="Arial" w:hint="eastAsia"/>
              </w:rPr>
              <w:t>1</w:t>
            </w:r>
            <w:r>
              <w:rPr>
                <w:rStyle w:val="AnswerGray"/>
              </w:rPr>
              <w:t>92.168.0.128</w:t>
            </w:r>
          </w:p>
        </w:tc>
        <w:tc>
          <w:tcPr>
            <w:tcW w:w="1505" w:type="dxa"/>
            <w:tcBorders>
              <w:bottom w:val="single" w:sz="4" w:space="0" w:color="auto"/>
            </w:tcBorders>
            <w:shd w:val="clear" w:color="auto" w:fill="CCFFFF"/>
            <w:vAlign w:val="center"/>
          </w:tcPr>
          <w:p w14:paraId="1674D4F1" w14:textId="5F2CB626" w:rsidR="009E3AB6" w:rsidRPr="002C1240" w:rsidRDefault="000B248E" w:rsidP="009E3AB6">
            <w:pPr>
              <w:pStyle w:val="TableText"/>
              <w:jc w:val="center"/>
              <w:rPr>
                <w:rStyle w:val="AnswerGray"/>
                <w:rFonts w:eastAsia="Meiryo UI" w:cs="Arial"/>
              </w:rPr>
            </w:pPr>
            <w:r>
              <w:rPr>
                <w:rStyle w:val="AnswerGray"/>
                <w:rFonts w:eastAsia="Meiryo UI" w:cs="Arial"/>
              </w:rPr>
              <w:t>/</w:t>
            </w:r>
            <w:r w:rsidR="009E3AB6">
              <w:rPr>
                <w:rStyle w:val="AnswerGray"/>
                <w:rFonts w:eastAsia="Meiryo UI" w:cs="Arial" w:hint="eastAsia"/>
              </w:rPr>
              <w:t>2</w:t>
            </w:r>
            <w:r w:rsidR="009E3AB6">
              <w:rPr>
                <w:rStyle w:val="AnswerGray"/>
              </w:rPr>
              <w:t>6</w:t>
            </w:r>
          </w:p>
        </w:tc>
        <w:tc>
          <w:tcPr>
            <w:tcW w:w="3411" w:type="dxa"/>
            <w:tcBorders>
              <w:bottom w:val="single" w:sz="4" w:space="0" w:color="auto"/>
            </w:tcBorders>
            <w:shd w:val="clear" w:color="auto" w:fill="CCFFFF"/>
            <w:vAlign w:val="center"/>
          </w:tcPr>
          <w:p w14:paraId="1B19D507" w14:textId="6D542976" w:rsidR="009E3AB6" w:rsidRPr="002C1240" w:rsidRDefault="009E3AB6" w:rsidP="009E3AB6">
            <w:pPr>
              <w:pStyle w:val="TableText"/>
              <w:jc w:val="center"/>
              <w:rPr>
                <w:rStyle w:val="AnswerGray"/>
                <w:rFonts w:eastAsia="Meiryo UI" w:cs="Arial"/>
              </w:rPr>
            </w:pPr>
            <w:r>
              <w:rPr>
                <w:rStyle w:val="AnswerGray"/>
                <w:rFonts w:eastAsia="Meiryo UI" w:cs="Arial" w:hint="eastAsia"/>
              </w:rPr>
              <w:t>2</w:t>
            </w:r>
            <w:r>
              <w:rPr>
                <w:rStyle w:val="AnswerGray"/>
                <w:rFonts w:eastAsia="Meiryo UI" w:cs="Arial"/>
              </w:rPr>
              <w:t>55.255.255.192</w:t>
            </w:r>
          </w:p>
        </w:tc>
      </w:tr>
      <w:tr w:rsidR="009E3AB6" w:rsidRPr="002C1240" w14:paraId="7E79508E" w14:textId="77777777" w:rsidTr="00485A58">
        <w:trPr>
          <w:jc w:val="center"/>
        </w:trPr>
        <w:tc>
          <w:tcPr>
            <w:tcW w:w="1413" w:type="dxa"/>
            <w:shd w:val="clear" w:color="auto" w:fill="FFCCFF"/>
          </w:tcPr>
          <w:p w14:paraId="183A919A" w14:textId="4143D981" w:rsidR="009E3AB6" w:rsidRPr="009D0EB6" w:rsidRDefault="009E3AB6" w:rsidP="009E3AB6">
            <w:pPr>
              <w:pStyle w:val="TableText"/>
              <w:jc w:val="center"/>
              <w:rPr>
                <w:rStyle w:val="AnswerGray"/>
                <w:rFonts w:eastAsia="Meiryo UI" w:cs="Arial"/>
                <w:sz w:val="14"/>
                <w:szCs w:val="14"/>
              </w:rPr>
            </w:pPr>
            <w:r w:rsidRPr="009D0EB6">
              <w:rPr>
                <w:rStyle w:val="AnswerGray"/>
                <w:rFonts w:eastAsia="Meiryo UI" w:cs="Arial" w:hint="eastAsia"/>
                <w:sz w:val="14"/>
                <w:szCs w:val="14"/>
              </w:rPr>
              <w:t>4</w:t>
            </w:r>
            <w:r w:rsidRPr="009D0EB6">
              <w:rPr>
                <w:rStyle w:val="AnswerGray"/>
                <w:rFonts w:eastAsia="Meiryo UI" w:cs="Arial" w:hint="eastAsia"/>
                <w:sz w:val="14"/>
                <w:szCs w:val="14"/>
              </w:rPr>
              <w:t>番目の</w:t>
            </w:r>
            <w:r>
              <w:rPr>
                <w:rStyle w:val="AnswerGray"/>
                <w:rFonts w:eastAsia="Meiryo UI" w:cs="Arial" w:hint="eastAsia"/>
                <w:sz w:val="14"/>
                <w:szCs w:val="14"/>
              </w:rPr>
              <w:t>サブネット</w:t>
            </w:r>
          </w:p>
        </w:tc>
        <w:tc>
          <w:tcPr>
            <w:tcW w:w="3741" w:type="dxa"/>
            <w:shd w:val="clear" w:color="auto" w:fill="FFCCFF"/>
            <w:vAlign w:val="center"/>
          </w:tcPr>
          <w:p w14:paraId="429BFA5F" w14:textId="1EE07520" w:rsidR="009E3AB6" w:rsidRPr="002C1240" w:rsidRDefault="009A06C2" w:rsidP="009E3AB6">
            <w:pPr>
              <w:pStyle w:val="TableText"/>
              <w:jc w:val="center"/>
              <w:rPr>
                <w:rStyle w:val="AnswerGray"/>
                <w:rFonts w:eastAsia="Meiryo UI" w:cs="Arial"/>
              </w:rPr>
            </w:pPr>
            <w:r>
              <w:rPr>
                <w:rStyle w:val="AnswerGray"/>
                <w:rFonts w:eastAsia="Meiryo UI" w:cs="Arial" w:hint="eastAsia"/>
              </w:rPr>
              <w:t>1</w:t>
            </w:r>
            <w:r>
              <w:rPr>
                <w:rStyle w:val="AnswerGray"/>
                <w:rFonts w:eastAsia="Meiryo UI" w:cs="Arial"/>
              </w:rPr>
              <w:t>92.168.0.192</w:t>
            </w:r>
          </w:p>
        </w:tc>
        <w:tc>
          <w:tcPr>
            <w:tcW w:w="1505" w:type="dxa"/>
            <w:shd w:val="clear" w:color="auto" w:fill="FFCCFF"/>
            <w:vAlign w:val="center"/>
          </w:tcPr>
          <w:p w14:paraId="74E0DCBC" w14:textId="5154AA64" w:rsidR="009E3AB6" w:rsidRPr="002C1240" w:rsidRDefault="000B248E" w:rsidP="009E3AB6">
            <w:pPr>
              <w:pStyle w:val="TableText"/>
              <w:jc w:val="center"/>
              <w:rPr>
                <w:rStyle w:val="AnswerGray"/>
                <w:rFonts w:eastAsia="Meiryo UI" w:cs="Arial"/>
              </w:rPr>
            </w:pPr>
            <w:r>
              <w:rPr>
                <w:rStyle w:val="AnswerGray"/>
                <w:rFonts w:eastAsia="Meiryo UI" w:cs="Arial"/>
              </w:rPr>
              <w:t>/</w:t>
            </w:r>
            <w:r w:rsidR="009E3AB6">
              <w:rPr>
                <w:rStyle w:val="AnswerGray"/>
                <w:rFonts w:eastAsia="Meiryo UI" w:cs="Arial" w:hint="eastAsia"/>
              </w:rPr>
              <w:t>2</w:t>
            </w:r>
            <w:r w:rsidR="009E3AB6">
              <w:rPr>
                <w:rStyle w:val="AnswerGray"/>
              </w:rPr>
              <w:t>6</w:t>
            </w:r>
          </w:p>
        </w:tc>
        <w:tc>
          <w:tcPr>
            <w:tcW w:w="3411" w:type="dxa"/>
            <w:shd w:val="clear" w:color="auto" w:fill="FFCCFF"/>
            <w:vAlign w:val="center"/>
          </w:tcPr>
          <w:p w14:paraId="71810A69" w14:textId="107D4B43" w:rsidR="009E3AB6" w:rsidRPr="002C1240" w:rsidRDefault="009E3AB6" w:rsidP="009E3AB6">
            <w:pPr>
              <w:pStyle w:val="TableText"/>
              <w:jc w:val="center"/>
              <w:rPr>
                <w:rStyle w:val="AnswerGray"/>
                <w:rFonts w:eastAsia="Meiryo UI" w:cs="Arial"/>
              </w:rPr>
            </w:pPr>
            <w:r>
              <w:rPr>
                <w:rStyle w:val="AnswerGray"/>
                <w:rFonts w:eastAsia="Meiryo UI" w:cs="Arial" w:hint="eastAsia"/>
              </w:rPr>
              <w:t>2</w:t>
            </w:r>
            <w:r>
              <w:rPr>
                <w:rStyle w:val="AnswerGray"/>
                <w:rFonts w:eastAsia="Meiryo UI" w:cs="Arial"/>
              </w:rPr>
              <w:t>55.255.255.192</w:t>
            </w:r>
          </w:p>
        </w:tc>
      </w:tr>
    </w:tbl>
    <w:p w14:paraId="0F1465E1" w14:textId="77777777" w:rsidR="00876DED" w:rsidRPr="002C1240" w:rsidRDefault="00876DED" w:rsidP="00876DED">
      <w:pPr>
        <w:pStyle w:val="3"/>
        <w:rPr>
          <w:rFonts w:eastAsia="Meiryo UI" w:cs="Arial"/>
        </w:rPr>
      </w:pPr>
      <w:r w:rsidRPr="002C1240">
        <w:rPr>
          <w:rFonts w:eastAsia="Meiryo UI" w:cs="Arial"/>
        </w:rPr>
        <w:t>アドレス指定表に不足している</w:t>
      </w:r>
      <w:r w:rsidRPr="002C1240">
        <w:rPr>
          <w:rFonts w:eastAsia="Meiryo UI" w:cs="Arial"/>
        </w:rPr>
        <w:t>IP</w:t>
      </w:r>
      <w:r w:rsidRPr="002C1240">
        <w:rPr>
          <w:rFonts w:eastAsia="Meiryo UI" w:cs="Arial"/>
        </w:rPr>
        <w:t>アドレスを入力します。</w:t>
      </w:r>
    </w:p>
    <w:p w14:paraId="1C9519D2" w14:textId="77777777" w:rsidR="00876DED" w:rsidRPr="002C1240" w:rsidRDefault="00876DED" w:rsidP="00876DED">
      <w:pPr>
        <w:pStyle w:val="BodyTextL25"/>
        <w:rPr>
          <w:rFonts w:eastAsia="Meiryo UI" w:cs="Arial"/>
        </w:rPr>
      </w:pPr>
      <w:r w:rsidRPr="002C1240">
        <w:rPr>
          <w:rFonts w:eastAsia="Meiryo UI" w:cs="Arial"/>
        </w:rPr>
        <w:t>次の基準に基づいて</w:t>
      </w:r>
      <w:r w:rsidRPr="002C1240">
        <w:rPr>
          <w:rFonts w:eastAsia="Meiryo UI" w:cs="Arial"/>
        </w:rPr>
        <w:t xml:space="preserve"> IP </w:t>
      </w:r>
      <w:r w:rsidRPr="002C1240">
        <w:rPr>
          <w:rFonts w:eastAsia="Meiryo UI" w:cs="Arial"/>
        </w:rPr>
        <w:t>アドレスを割り当てます。たとえば、</w:t>
      </w:r>
      <w:r w:rsidRPr="002C1240">
        <w:rPr>
          <w:rFonts w:eastAsia="Meiryo UI" w:cs="Arial"/>
        </w:rPr>
        <w:t xml:space="preserve">ISP </w:t>
      </w:r>
      <w:r w:rsidRPr="002C1240">
        <w:rPr>
          <w:rFonts w:eastAsia="Meiryo UI" w:cs="Arial"/>
        </w:rPr>
        <w:t>ネットワーク設定を使用します。</w:t>
      </w:r>
    </w:p>
    <w:p w14:paraId="1F0C3FCB" w14:textId="116580D4" w:rsidR="00876DED" w:rsidRPr="002C1240" w:rsidRDefault="00CA7080" w:rsidP="00876DED">
      <w:pPr>
        <w:pStyle w:val="SubStepAlpha"/>
        <w:rPr>
          <w:rFonts w:eastAsia="Meiryo UI" w:cs="Arial"/>
        </w:rPr>
      </w:pPr>
      <w:r>
        <w:rPr>
          <w:rFonts w:eastAsia="Meiryo UI" w:cs="Arial"/>
          <w:b/>
          <w:bCs/>
          <w:noProof/>
        </w:rPr>
        <mc:AlternateContent>
          <mc:Choice Requires="wps">
            <w:drawing>
              <wp:anchor distT="0" distB="0" distL="114300" distR="114300" simplePos="0" relativeHeight="251659264" behindDoc="0" locked="0" layoutInCell="1" allowOverlap="1" wp14:anchorId="235F8863" wp14:editId="61154BC1">
                <wp:simplePos x="0" y="0"/>
                <wp:positionH relativeFrom="column">
                  <wp:posOffset>457200</wp:posOffset>
                </wp:positionH>
                <wp:positionV relativeFrom="paragraph">
                  <wp:posOffset>28575</wp:posOffset>
                </wp:positionV>
                <wp:extent cx="857250" cy="200025"/>
                <wp:effectExtent l="0" t="0" r="0" b="9525"/>
                <wp:wrapNone/>
                <wp:docPr id="1" name="正方形/長方形 1"/>
                <wp:cNvGraphicFramePr/>
                <a:graphic xmlns:a="http://schemas.openxmlformats.org/drawingml/2006/main">
                  <a:graphicData uri="http://schemas.microsoft.com/office/word/2010/wordprocessingShape">
                    <wps:wsp>
                      <wps:cNvSpPr/>
                      <wps:spPr>
                        <a:xfrm>
                          <a:off x="0" y="0"/>
                          <a:ext cx="857250" cy="200025"/>
                        </a:xfrm>
                        <a:prstGeom prst="rect">
                          <a:avLst/>
                        </a:prstGeom>
                        <a:solidFill>
                          <a:srgbClr val="FFFF66">
                            <a:alpha val="1882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5DA7CF" id="正方形/長方形 1" o:spid="_x0000_s1026" style="position:absolute;left:0;text-align:left;margin-left:36pt;margin-top:2.25pt;width:67.5pt;height:1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" fillcolor="#ff6" stroked="f" strokeweight="2pt">
                <v:fill opacity="12336f"/>
              </v:rect>
            </w:pict>
          </mc:Fallback>
        </mc:AlternateContent>
      </w:r>
      <w:r w:rsidR="00876DED" w:rsidRPr="00837DA8">
        <w:rPr>
          <w:rFonts w:eastAsia="Meiryo UI" w:cs="Arial"/>
          <w:b/>
          <w:bCs/>
        </w:rPr>
        <w:t>最初のサブネット</w:t>
      </w:r>
      <w:r w:rsidR="00876DED" w:rsidRPr="002C1240">
        <w:rPr>
          <w:rFonts w:eastAsia="Meiryo UI" w:cs="Arial"/>
        </w:rPr>
        <w:t>を</w:t>
      </w:r>
      <w:r w:rsidR="00876DED" w:rsidRPr="002C1240">
        <w:rPr>
          <w:rFonts w:eastAsia="Meiryo UI" w:cs="Arial"/>
        </w:rPr>
        <w:t xml:space="preserve"> LAN-A </w:t>
      </w:r>
      <w:r w:rsidR="00876DED" w:rsidRPr="002C1240">
        <w:rPr>
          <w:rFonts w:eastAsia="Meiryo UI" w:cs="Arial"/>
        </w:rPr>
        <w:t>に割り当てます。</w:t>
      </w:r>
    </w:p>
    <w:p w14:paraId="33F8128F" w14:textId="52A80C3A" w:rsidR="00876DED" w:rsidRPr="002C1240" w:rsidRDefault="00876DED" w:rsidP="00876DED">
      <w:pPr>
        <w:pStyle w:val="SubStepNum"/>
        <w:rPr>
          <w:rFonts w:eastAsia="Meiryo UI" w:cs="Arial"/>
        </w:rPr>
      </w:pPr>
      <w:r w:rsidRPr="002C1240">
        <w:rPr>
          <w:rFonts w:eastAsia="Meiryo UI" w:cs="Arial"/>
        </w:rPr>
        <w:t xml:space="preserve">LAN-A </w:t>
      </w:r>
      <w:r w:rsidRPr="002C1240">
        <w:rPr>
          <w:rFonts w:eastAsia="Meiryo UI" w:cs="Arial"/>
        </w:rPr>
        <w:t>スイッチに接続された</w:t>
      </w:r>
      <w:r w:rsidRPr="002C1240">
        <w:rPr>
          <w:rFonts w:eastAsia="Meiryo UI" w:cs="Arial"/>
        </w:rPr>
        <w:t xml:space="preserve"> </w:t>
      </w:r>
      <w:proofErr w:type="spellStart"/>
      <w:r w:rsidRPr="002C1240">
        <w:rPr>
          <w:rFonts w:eastAsia="Meiryo UI" w:cs="Arial"/>
        </w:rPr>
        <w:t>CustomerRouter</w:t>
      </w:r>
      <w:proofErr w:type="spellEnd"/>
      <w:r w:rsidRPr="002C1240">
        <w:rPr>
          <w:rFonts w:eastAsia="Meiryo UI" w:cs="Arial"/>
        </w:rPr>
        <w:t xml:space="preserve"> </w:t>
      </w:r>
      <w:r w:rsidRPr="002C1240">
        <w:rPr>
          <w:rFonts w:eastAsia="Meiryo UI" w:cs="Arial"/>
        </w:rPr>
        <w:t>インターフェイス</w:t>
      </w:r>
      <w:r w:rsidR="00982EE3" w:rsidRPr="00982EE3">
        <w:rPr>
          <w:rFonts w:eastAsia="Meiryo UI" w:cs="Arial"/>
        </w:rPr>
        <w:t>G0/0</w:t>
      </w:r>
      <w:r w:rsidR="005C21D0">
        <w:rPr>
          <w:rFonts w:eastAsia="Meiryo UI" w:cs="Arial" w:hint="eastAsia"/>
        </w:rPr>
        <w:t>に</w:t>
      </w:r>
      <w:r w:rsidRPr="005C21D0">
        <w:rPr>
          <w:rFonts w:eastAsia="Meiryo UI" w:cs="Arial"/>
          <w:b/>
          <w:bCs/>
        </w:rPr>
        <w:t>最初のホストアドレス</w:t>
      </w:r>
      <w:r w:rsidRPr="002C1240">
        <w:rPr>
          <w:rFonts w:eastAsia="Meiryo UI" w:cs="Arial"/>
        </w:rPr>
        <w:t>を使用します。</w:t>
      </w:r>
      <w:r w:rsidRPr="002C1240">
        <w:rPr>
          <w:rFonts w:eastAsia="Meiryo UI" w:cs="Arial"/>
        </w:rPr>
        <w:t xml:space="preserve"> </w:t>
      </w:r>
    </w:p>
    <w:p w14:paraId="4EECBA2F" w14:textId="3F40D442" w:rsidR="00876DED" w:rsidRPr="002C1240" w:rsidRDefault="00876DED" w:rsidP="00876DED">
      <w:pPr>
        <w:pStyle w:val="SubStepNum"/>
        <w:rPr>
          <w:rFonts w:eastAsia="Meiryo UI" w:cs="Arial"/>
        </w:rPr>
      </w:pPr>
      <w:r w:rsidRPr="002C1240">
        <w:rPr>
          <w:rFonts w:eastAsia="Meiryo UI" w:cs="Arial"/>
        </w:rPr>
        <w:t xml:space="preserve">LAN-A </w:t>
      </w:r>
      <w:r w:rsidRPr="002C1240">
        <w:rPr>
          <w:rFonts w:eastAsia="Meiryo UI" w:cs="Arial"/>
        </w:rPr>
        <w:t>スイッチ</w:t>
      </w:r>
      <w:r w:rsidR="00CE1E44">
        <w:rPr>
          <w:rFonts w:eastAsia="Meiryo UI" w:cs="Arial" w:hint="eastAsia"/>
        </w:rPr>
        <w:t>の</w:t>
      </w:r>
      <w:r w:rsidR="00CE1E44">
        <w:rPr>
          <w:rFonts w:eastAsia="Meiryo UI" w:cs="Arial" w:hint="eastAsia"/>
        </w:rPr>
        <w:t>v</w:t>
      </w:r>
      <w:r w:rsidR="00CE1E44">
        <w:rPr>
          <w:rFonts w:eastAsia="Meiryo UI" w:cs="Arial"/>
        </w:rPr>
        <w:t>lan1</w:t>
      </w:r>
      <w:r w:rsidR="00C87BC9">
        <w:rPr>
          <w:rFonts w:eastAsia="Meiryo UI" w:cs="Arial" w:hint="eastAsia"/>
        </w:rPr>
        <w:t>に</w:t>
      </w:r>
      <w:r w:rsidRPr="005C21D0">
        <w:rPr>
          <w:rFonts w:eastAsia="Meiryo UI" w:cs="Arial"/>
          <w:b/>
          <w:bCs/>
        </w:rPr>
        <w:t xml:space="preserve">2 </w:t>
      </w:r>
      <w:r w:rsidRPr="005C21D0">
        <w:rPr>
          <w:rFonts w:eastAsia="Meiryo UI" w:cs="Arial"/>
          <w:b/>
          <w:bCs/>
        </w:rPr>
        <w:t>番目のホストアドレス</w:t>
      </w:r>
      <w:r w:rsidRPr="002C1240">
        <w:rPr>
          <w:rFonts w:eastAsia="Meiryo UI" w:cs="Arial"/>
        </w:rPr>
        <w:t>を使用します。スイッチにデフォルトゲートウェイアドレスを割り当ててください。</w:t>
      </w:r>
    </w:p>
    <w:p w14:paraId="6AAF8CCA" w14:textId="6CCBFC47" w:rsidR="00876DED" w:rsidRPr="002C1240" w:rsidRDefault="00876DED" w:rsidP="00876DED">
      <w:pPr>
        <w:pStyle w:val="SubStepNum"/>
        <w:rPr>
          <w:rFonts w:eastAsia="Meiryo UI" w:cs="Arial"/>
        </w:rPr>
      </w:pPr>
      <w:r w:rsidRPr="002C1240">
        <w:rPr>
          <w:rFonts w:eastAsia="Meiryo UI" w:cs="Arial"/>
        </w:rPr>
        <w:t>PC-A</w:t>
      </w:r>
      <w:r w:rsidR="00C87BC9">
        <w:rPr>
          <w:rFonts w:eastAsia="Meiryo UI" w:cs="Arial" w:hint="eastAsia"/>
        </w:rPr>
        <w:t>に</w:t>
      </w:r>
      <w:r w:rsidRPr="00C87BC9">
        <w:rPr>
          <w:rFonts w:eastAsia="Meiryo UI" w:cs="Arial"/>
          <w:b/>
          <w:bCs/>
        </w:rPr>
        <w:t>最後のホストアドレス</w:t>
      </w:r>
      <w:r w:rsidRPr="002C1240">
        <w:rPr>
          <w:rFonts w:eastAsia="Meiryo UI" w:cs="Arial"/>
        </w:rPr>
        <w:t>を使用します。</w:t>
      </w:r>
      <w:r w:rsidRPr="002C1240">
        <w:rPr>
          <w:rFonts w:eastAsia="Meiryo UI" w:cs="Arial"/>
        </w:rPr>
        <w:t xml:space="preserve">PC </w:t>
      </w:r>
      <w:r w:rsidRPr="002C1240">
        <w:rPr>
          <w:rFonts w:eastAsia="Meiryo UI" w:cs="Arial"/>
        </w:rPr>
        <w:t>にデフォルトゲートウェイアドレスを割り当ててください。</w:t>
      </w:r>
    </w:p>
    <w:p w14:paraId="6BB91AEA" w14:textId="689A0F15" w:rsidR="00876DED" w:rsidRPr="002C1240" w:rsidRDefault="00EC54E5" w:rsidP="00876DED">
      <w:pPr>
        <w:pStyle w:val="SubStepAlpha"/>
        <w:rPr>
          <w:rFonts w:eastAsia="Meiryo UI" w:cs="Arial"/>
        </w:rPr>
      </w:pPr>
      <w:r>
        <w:rPr>
          <w:rFonts w:eastAsia="Meiryo UI" w:cs="Arial"/>
          <w:b/>
          <w:bCs/>
          <w:noProof/>
        </w:rPr>
        <mc:AlternateContent>
          <mc:Choice Requires="wps">
            <w:drawing>
              <wp:anchor distT="0" distB="0" distL="114300" distR="114300" simplePos="0" relativeHeight="251661312" behindDoc="0" locked="0" layoutInCell="1" allowOverlap="1" wp14:anchorId="6FE5D77F" wp14:editId="33CFE9CE">
                <wp:simplePos x="0" y="0"/>
                <wp:positionH relativeFrom="column">
                  <wp:posOffset>457200</wp:posOffset>
                </wp:positionH>
                <wp:positionV relativeFrom="paragraph">
                  <wp:posOffset>27940</wp:posOffset>
                </wp:positionV>
                <wp:extent cx="1009650" cy="200025"/>
                <wp:effectExtent l="0" t="0" r="0" b="9525"/>
                <wp:wrapNone/>
                <wp:docPr id="3" name="正方形/長方形 3"/>
                <wp:cNvGraphicFramePr/>
                <a:graphic xmlns:a="http://schemas.openxmlformats.org/drawingml/2006/main">
                  <a:graphicData uri="http://schemas.microsoft.com/office/word/2010/wordprocessingShape">
                    <wps:wsp>
                      <wps:cNvSpPr/>
                      <wps:spPr>
                        <a:xfrm>
                          <a:off x="0" y="0"/>
                          <a:ext cx="1009650" cy="200025"/>
                        </a:xfrm>
                        <a:prstGeom prst="rect">
                          <a:avLst/>
                        </a:prstGeom>
                        <a:solidFill>
                          <a:srgbClr val="99FF66">
                            <a:alpha val="1882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9E18B3" id="正方形/長方形 3" o:spid="_x0000_s1026" style="position:absolute;left:0;text-align:left;margin-left:36pt;margin-top:2.2pt;width:79.5pt;height:15.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" fillcolor="#9f6" stroked="f" strokeweight="2pt">
                <v:fill opacity="12336f"/>
              </v:rect>
            </w:pict>
          </mc:Fallback>
        </mc:AlternateContent>
      </w:r>
      <w:r w:rsidR="00876DED" w:rsidRPr="00837DA8">
        <w:rPr>
          <w:rFonts w:eastAsia="Meiryo UI" w:cs="Arial"/>
          <w:b/>
          <w:bCs/>
        </w:rPr>
        <w:t xml:space="preserve">2 </w:t>
      </w:r>
      <w:r w:rsidR="00876DED" w:rsidRPr="00837DA8">
        <w:rPr>
          <w:rFonts w:eastAsia="Meiryo UI" w:cs="Arial"/>
          <w:b/>
          <w:bCs/>
        </w:rPr>
        <w:t>番目のサブネット</w:t>
      </w:r>
      <w:r w:rsidR="00876DED" w:rsidRPr="002C1240">
        <w:rPr>
          <w:rFonts w:eastAsia="Meiryo UI" w:cs="Arial"/>
        </w:rPr>
        <w:t>を</w:t>
      </w:r>
      <w:r w:rsidR="00876DED" w:rsidRPr="002C1240">
        <w:rPr>
          <w:rFonts w:eastAsia="Meiryo UI" w:cs="Arial"/>
        </w:rPr>
        <w:t xml:space="preserve"> LAN-B </w:t>
      </w:r>
      <w:r w:rsidR="00876DED" w:rsidRPr="002C1240">
        <w:rPr>
          <w:rFonts w:eastAsia="Meiryo UI" w:cs="Arial"/>
        </w:rPr>
        <w:t>に割り当てます。</w:t>
      </w:r>
    </w:p>
    <w:p w14:paraId="374A74AD" w14:textId="2FF62283" w:rsidR="00876DED" w:rsidRPr="002C1240" w:rsidRDefault="00876DED" w:rsidP="00876DED">
      <w:pPr>
        <w:pStyle w:val="SubStepNum"/>
        <w:rPr>
          <w:rFonts w:eastAsia="Meiryo UI" w:cs="Arial"/>
        </w:rPr>
      </w:pPr>
      <w:r w:rsidRPr="002C1240">
        <w:rPr>
          <w:rFonts w:eastAsia="Meiryo UI" w:cs="Arial"/>
        </w:rPr>
        <w:t xml:space="preserve">LAN-B </w:t>
      </w:r>
      <w:r w:rsidRPr="002C1240">
        <w:rPr>
          <w:rFonts w:eastAsia="Meiryo UI" w:cs="Arial"/>
        </w:rPr>
        <w:t>スイッチに接続された</w:t>
      </w:r>
      <w:r w:rsidRPr="002C1240">
        <w:rPr>
          <w:rFonts w:eastAsia="Meiryo UI" w:cs="Arial"/>
        </w:rPr>
        <w:t xml:space="preserve"> </w:t>
      </w:r>
      <w:proofErr w:type="spellStart"/>
      <w:r w:rsidRPr="002C1240">
        <w:rPr>
          <w:rFonts w:eastAsia="Meiryo UI" w:cs="Arial"/>
        </w:rPr>
        <w:t>CustomerRouter</w:t>
      </w:r>
      <w:proofErr w:type="spellEnd"/>
      <w:r w:rsidRPr="002C1240">
        <w:rPr>
          <w:rFonts w:eastAsia="Meiryo UI" w:cs="Arial"/>
        </w:rPr>
        <w:t xml:space="preserve"> </w:t>
      </w:r>
      <w:r w:rsidRPr="002C1240">
        <w:rPr>
          <w:rFonts w:eastAsia="Meiryo UI" w:cs="Arial"/>
        </w:rPr>
        <w:t>インターフェイス</w:t>
      </w:r>
      <w:r w:rsidR="00982EE3" w:rsidRPr="002C1240">
        <w:rPr>
          <w:rFonts w:eastAsia="Meiryo UI" w:cs="Arial"/>
        </w:rPr>
        <w:t>G0/</w:t>
      </w:r>
      <w:r w:rsidR="00982EE3">
        <w:rPr>
          <w:rFonts w:eastAsia="Meiryo UI" w:cs="Arial" w:hint="eastAsia"/>
        </w:rPr>
        <w:t>1</w:t>
      </w:r>
      <w:r w:rsidRPr="002C1240">
        <w:rPr>
          <w:rFonts w:eastAsia="Meiryo UI" w:cs="Arial"/>
        </w:rPr>
        <w:t>の</w:t>
      </w:r>
      <w:r w:rsidRPr="005C21D0">
        <w:rPr>
          <w:rFonts w:eastAsia="Meiryo UI" w:cs="Arial"/>
          <w:b/>
          <w:bCs/>
        </w:rPr>
        <w:t>最初のホストアドレス</w:t>
      </w:r>
      <w:r w:rsidRPr="002C1240">
        <w:rPr>
          <w:rFonts w:eastAsia="Meiryo UI" w:cs="Arial"/>
        </w:rPr>
        <w:t>を使用します。</w:t>
      </w:r>
    </w:p>
    <w:p w14:paraId="14CD3BD7" w14:textId="2BFD7E1C" w:rsidR="00B06360" w:rsidRPr="002C1240" w:rsidRDefault="00876DED" w:rsidP="00B06360">
      <w:pPr>
        <w:pStyle w:val="SubStepNum"/>
        <w:rPr>
          <w:rFonts w:eastAsia="Meiryo UI" w:cs="Arial"/>
        </w:rPr>
      </w:pPr>
      <w:r w:rsidRPr="002C1240">
        <w:rPr>
          <w:rFonts w:eastAsia="Meiryo UI" w:cs="Arial"/>
        </w:rPr>
        <w:t xml:space="preserve">LAN-B </w:t>
      </w:r>
      <w:r w:rsidRPr="002C1240">
        <w:rPr>
          <w:rFonts w:eastAsia="Meiryo UI" w:cs="Arial"/>
        </w:rPr>
        <w:t>スイッチの</w:t>
      </w:r>
      <w:r w:rsidR="00CE1E44">
        <w:rPr>
          <w:rFonts w:eastAsia="Meiryo UI" w:cs="Arial" w:hint="eastAsia"/>
        </w:rPr>
        <w:t>v</w:t>
      </w:r>
      <w:r w:rsidR="00CE1E44">
        <w:rPr>
          <w:rFonts w:eastAsia="Meiryo UI" w:cs="Arial"/>
        </w:rPr>
        <w:t>lan1</w:t>
      </w:r>
      <w:r w:rsidR="00CE1E44">
        <w:rPr>
          <w:rFonts w:eastAsia="Meiryo UI" w:cs="Arial" w:hint="eastAsia"/>
        </w:rPr>
        <w:t>に</w:t>
      </w:r>
      <w:r w:rsidRPr="005C21D0">
        <w:rPr>
          <w:rFonts w:eastAsia="Meiryo UI" w:cs="Arial"/>
          <w:b/>
          <w:bCs/>
        </w:rPr>
        <w:t xml:space="preserve"> 2 </w:t>
      </w:r>
      <w:r w:rsidRPr="005C21D0">
        <w:rPr>
          <w:rFonts w:eastAsia="Meiryo UI" w:cs="Arial"/>
          <w:b/>
          <w:bCs/>
        </w:rPr>
        <w:t>番目のホストアドレス</w:t>
      </w:r>
      <w:r w:rsidRPr="002C1240">
        <w:rPr>
          <w:rFonts w:eastAsia="Meiryo UI" w:cs="Arial"/>
        </w:rPr>
        <w:t>を使用します。</w:t>
      </w:r>
      <w:r w:rsidR="00B06360" w:rsidRPr="002C1240">
        <w:rPr>
          <w:rFonts w:eastAsia="Meiryo UI" w:cs="Arial"/>
        </w:rPr>
        <w:t>スイッチにデフォルトゲートウェイアドレスを割り当ててください。</w:t>
      </w:r>
    </w:p>
    <w:p w14:paraId="2425115B" w14:textId="2641A5A2" w:rsidR="00876DED" w:rsidRPr="002C1240" w:rsidRDefault="00876DED" w:rsidP="00085C6B">
      <w:pPr>
        <w:pStyle w:val="SubStepNum"/>
        <w:rPr>
          <w:rFonts w:eastAsia="Meiryo UI" w:cs="Arial"/>
        </w:rPr>
      </w:pPr>
      <w:r w:rsidRPr="002C1240">
        <w:rPr>
          <w:rFonts w:eastAsia="Meiryo UI" w:cs="Arial"/>
        </w:rPr>
        <w:t xml:space="preserve">PC-B </w:t>
      </w:r>
      <w:r w:rsidR="00C87BC9">
        <w:rPr>
          <w:rFonts w:eastAsia="Meiryo UI" w:cs="Arial" w:hint="eastAsia"/>
        </w:rPr>
        <w:t>に</w:t>
      </w:r>
      <w:r w:rsidRPr="005C21D0">
        <w:rPr>
          <w:rFonts w:eastAsia="Meiryo UI" w:cs="Arial"/>
          <w:b/>
          <w:bCs/>
        </w:rPr>
        <w:t>最後のホストアドレス</w:t>
      </w:r>
      <w:r w:rsidRPr="002C1240">
        <w:rPr>
          <w:rFonts w:eastAsia="Meiryo UI" w:cs="Arial"/>
        </w:rPr>
        <w:t>を使用します。</w:t>
      </w:r>
      <w:r w:rsidRPr="002C1240">
        <w:rPr>
          <w:rFonts w:eastAsia="Meiryo UI" w:cs="Arial"/>
        </w:rPr>
        <w:t xml:space="preserve">PC </w:t>
      </w:r>
      <w:r w:rsidRPr="002C1240">
        <w:rPr>
          <w:rFonts w:eastAsia="Meiryo UI" w:cs="Arial"/>
        </w:rPr>
        <w:t>にデフォルトゲートウェイアドレスを割り当ててください。</w:t>
      </w:r>
    </w:p>
    <w:p w14:paraId="3D179E36" w14:textId="77777777" w:rsidR="00876DED" w:rsidRPr="002C1240" w:rsidRDefault="00876DED" w:rsidP="00876DED">
      <w:pPr>
        <w:pStyle w:val="2"/>
        <w:rPr>
          <w:rFonts w:eastAsia="Meiryo UI" w:cs="Arial"/>
        </w:rPr>
      </w:pPr>
      <w:r w:rsidRPr="002C1240">
        <w:rPr>
          <w:rFonts w:eastAsia="Meiryo UI" w:cs="Arial"/>
        </w:rPr>
        <w:lastRenderedPageBreak/>
        <w:t>デバイスの設定</w:t>
      </w:r>
    </w:p>
    <w:p w14:paraId="4E1D4267" w14:textId="57931550" w:rsidR="00876DED" w:rsidRPr="002C1240" w:rsidRDefault="00876DED" w:rsidP="00876DED">
      <w:pPr>
        <w:pStyle w:val="BodyTextL25"/>
        <w:rPr>
          <w:rFonts w:eastAsia="Meiryo UI" w:cs="Arial"/>
        </w:rPr>
      </w:pPr>
      <w:r w:rsidRPr="002C1240">
        <w:rPr>
          <w:rFonts w:eastAsia="Meiryo UI" w:cs="Arial"/>
        </w:rPr>
        <w:t>PC</w:t>
      </w:r>
      <w:r w:rsidRPr="002C1240">
        <w:rPr>
          <w:rFonts w:eastAsia="Meiryo UI" w:cs="Arial"/>
        </w:rPr>
        <w:t>、スイッチ、およびルータの基本設定を構成します。デバイス名とアドレス情報については、アドレッシングテーブルを参照して</w:t>
      </w:r>
      <w:r w:rsidR="00FC0739">
        <w:rPr>
          <w:rFonts w:eastAsia="Meiryo UI" w:cs="Arial" w:hint="eastAsia"/>
        </w:rPr>
        <w:t xml:space="preserve">　</w:t>
      </w:r>
      <w:r w:rsidRPr="002C1240">
        <w:rPr>
          <w:rFonts w:eastAsia="Meiryo UI" w:cs="Arial"/>
        </w:rPr>
        <w:t>ください。</w:t>
      </w:r>
    </w:p>
    <w:p w14:paraId="53893984" w14:textId="29CF33D7" w:rsidR="00876DED" w:rsidRPr="002C1240" w:rsidRDefault="004B5793" w:rsidP="00876DED">
      <w:pPr>
        <w:pStyle w:val="3"/>
        <w:rPr>
          <w:rFonts w:eastAsia="Meiryo UI" w:cs="Arial"/>
        </w:rPr>
      </w:pPr>
      <w:proofErr w:type="spellStart"/>
      <w:r w:rsidRPr="002C1240">
        <w:rPr>
          <w:rFonts w:eastAsia="Meiryo UI" w:cs="Arial"/>
        </w:rPr>
        <w:t>CustomerRouter</w:t>
      </w:r>
      <w:proofErr w:type="spellEnd"/>
      <w:r w:rsidR="00876DED" w:rsidRPr="002C1240">
        <w:rPr>
          <w:rFonts w:eastAsia="Meiryo UI" w:cs="Arial"/>
        </w:rPr>
        <w:t>を設定します。</w:t>
      </w:r>
    </w:p>
    <w:p w14:paraId="52705D76" w14:textId="1427C62B" w:rsidR="00876DED" w:rsidRDefault="004B5793" w:rsidP="00876DED">
      <w:pPr>
        <w:pStyle w:val="SubStepAlpha"/>
        <w:rPr>
          <w:rFonts w:eastAsia="Meiryo UI" w:cs="Arial"/>
        </w:rPr>
      </w:pPr>
      <w:proofErr w:type="spellStart"/>
      <w:r w:rsidRPr="002C1240">
        <w:rPr>
          <w:rFonts w:eastAsia="Meiryo UI" w:cs="Arial"/>
        </w:rPr>
        <w:t>CustomerRouter</w:t>
      </w:r>
      <w:proofErr w:type="spellEnd"/>
      <w:r w:rsidR="00876DED" w:rsidRPr="002C1240">
        <w:rPr>
          <w:rFonts w:eastAsia="Meiryo UI" w:cs="Arial"/>
        </w:rPr>
        <w:t>のイネーブルシークレットパスワードを</w:t>
      </w:r>
      <w:r w:rsidR="00876DED" w:rsidRPr="002C1240">
        <w:rPr>
          <w:rFonts w:eastAsia="Meiryo UI" w:cs="Arial"/>
        </w:rPr>
        <w:t xml:space="preserve"> </w:t>
      </w:r>
      <w:r w:rsidR="00876DED" w:rsidRPr="002C1240">
        <w:rPr>
          <w:rFonts w:eastAsia="Meiryo UI" w:cs="Arial"/>
          <w:b/>
          <w:szCs w:val="20"/>
        </w:rPr>
        <w:t xml:space="preserve">Class123 </w:t>
      </w:r>
      <w:r w:rsidR="00876DED" w:rsidRPr="002C1240">
        <w:rPr>
          <w:rFonts w:eastAsia="Meiryo UI" w:cs="Arial"/>
        </w:rPr>
        <w:t>に設定します。</w:t>
      </w:r>
    </w:p>
    <w:p w14:paraId="54EA0EC0" w14:textId="5FDCA0A3" w:rsidR="00624415" w:rsidRDefault="00624415" w:rsidP="00624415">
      <w:pPr>
        <w:pStyle w:val="SubStepAlpha"/>
        <w:numPr>
          <w:ilvl w:val="0"/>
          <w:numId w:val="0"/>
        </w:numPr>
        <w:ind w:left="360"/>
        <w:rPr>
          <w:rFonts w:eastAsia="Meiryo UI" w:cs="Arial"/>
        </w:rPr>
      </w:pPr>
      <w:r>
        <w:rPr>
          <w:rFonts w:eastAsia="Meiryo UI" w:cs="Arial" w:hint="eastAsia"/>
        </w:rPr>
        <w:t>Router(</w:t>
      </w:r>
      <w:r>
        <w:rPr>
          <w:rFonts w:eastAsia="Meiryo UI" w:cs="Arial"/>
        </w:rPr>
        <w:t>config</w:t>
      </w:r>
      <w:r>
        <w:rPr>
          <w:rFonts w:eastAsia="Meiryo UI" w:cs="Arial" w:hint="eastAsia"/>
        </w:rPr>
        <w:t>)</w:t>
      </w:r>
      <w:proofErr w:type="gramStart"/>
      <w:r>
        <w:rPr>
          <w:rFonts w:eastAsia="Meiryo UI" w:cs="Arial"/>
        </w:rPr>
        <w:t>#</w:t>
      </w:r>
      <w:r w:rsidR="004457B0">
        <w:rPr>
          <w:rFonts w:eastAsia="Meiryo UI" w:cs="Arial"/>
        </w:rPr>
        <w:t xml:space="preserve">  </w:t>
      </w:r>
      <w:r w:rsidR="004457B0">
        <w:rPr>
          <w:rFonts w:eastAsia="Meiryo UI" w:cs="Arial"/>
          <w:highlight w:val="yellow"/>
        </w:rPr>
        <w:t>[</w:t>
      </w:r>
      <w:proofErr w:type="gramEnd"/>
      <w:r w:rsidR="004457B0">
        <w:rPr>
          <w:rFonts w:eastAsia="Meiryo UI" w:cs="Arial"/>
          <w:highlight w:val="yellow"/>
        </w:rPr>
        <w:t xml:space="preserve">     </w:t>
      </w:r>
      <w:r w:rsidR="00881426">
        <w:rPr>
          <w:rFonts w:eastAsia="Meiryo UI" w:cs="Arial"/>
          <w:highlight w:val="yellow"/>
        </w:rPr>
        <w:t>enable secret Class123</w:t>
      </w:r>
      <w:r w:rsidR="00213908" w:rsidRPr="00213908">
        <w:rPr>
          <w:rFonts w:eastAsia="Meiryo UI" w:cs="Arial"/>
          <w:highlight w:val="yellow"/>
        </w:rPr>
        <w:t xml:space="preserve">        </w:t>
      </w:r>
      <w:r w:rsidR="00213908">
        <w:rPr>
          <w:rFonts w:eastAsia="Meiryo UI" w:cs="Arial"/>
        </w:rPr>
        <w:t>]</w:t>
      </w:r>
    </w:p>
    <w:p w14:paraId="1DE62F89" w14:textId="77777777" w:rsidR="00990B10" w:rsidRPr="002C1240" w:rsidRDefault="00990B10" w:rsidP="00624415">
      <w:pPr>
        <w:pStyle w:val="SubStepAlpha"/>
        <w:numPr>
          <w:ilvl w:val="0"/>
          <w:numId w:val="0"/>
        </w:numPr>
        <w:ind w:left="360"/>
        <w:rPr>
          <w:rFonts w:eastAsia="Meiryo UI" w:cs="Arial"/>
        </w:rPr>
      </w:pPr>
    </w:p>
    <w:p w14:paraId="3BBE4FE9" w14:textId="7C0BF2F8" w:rsidR="00876DED" w:rsidRDefault="00876DED" w:rsidP="00876DED">
      <w:pPr>
        <w:pStyle w:val="SubStepAlpha"/>
        <w:rPr>
          <w:rFonts w:eastAsia="Meiryo UI" w:cs="Arial"/>
        </w:rPr>
      </w:pPr>
      <w:r w:rsidRPr="002C1240">
        <w:rPr>
          <w:rFonts w:eastAsia="Meiryo UI" w:cs="Arial"/>
        </w:rPr>
        <w:t>コンソールログインパスワードを</w:t>
      </w:r>
      <w:r w:rsidRPr="002C1240">
        <w:rPr>
          <w:rFonts w:eastAsia="Meiryo UI" w:cs="Arial"/>
        </w:rPr>
        <w:t xml:space="preserve"> </w:t>
      </w:r>
      <w:r w:rsidRPr="002C1240">
        <w:rPr>
          <w:rFonts w:eastAsia="Meiryo UI" w:cs="Arial"/>
          <w:b/>
          <w:szCs w:val="20"/>
        </w:rPr>
        <w:t>Cisco123</w:t>
      </w:r>
      <w:r w:rsidRPr="002C1240">
        <w:rPr>
          <w:rFonts w:eastAsia="Meiryo UI" w:cs="Arial"/>
        </w:rPr>
        <w:t>に設定します。</w:t>
      </w:r>
    </w:p>
    <w:p w14:paraId="61D9F9BF" w14:textId="3FAC6294" w:rsidR="00745F0B" w:rsidRDefault="00745F0B" w:rsidP="00745F0B">
      <w:pPr>
        <w:pStyle w:val="SubStepAlpha"/>
        <w:numPr>
          <w:ilvl w:val="0"/>
          <w:numId w:val="0"/>
        </w:numPr>
        <w:ind w:left="360"/>
        <w:rPr>
          <w:rFonts w:eastAsia="Meiryo UI" w:cs="Arial"/>
        </w:rPr>
      </w:pPr>
      <w:r>
        <w:rPr>
          <w:rFonts w:eastAsia="Meiryo UI" w:cs="Arial" w:hint="eastAsia"/>
        </w:rPr>
        <w:t>Router(</w:t>
      </w:r>
      <w:r>
        <w:rPr>
          <w:rFonts w:eastAsia="Meiryo UI" w:cs="Arial"/>
        </w:rPr>
        <w:t>config</w:t>
      </w:r>
      <w:r>
        <w:rPr>
          <w:rFonts w:eastAsia="Meiryo UI" w:cs="Arial" w:hint="eastAsia"/>
        </w:rPr>
        <w:t>)</w:t>
      </w:r>
      <w:proofErr w:type="gramStart"/>
      <w:r>
        <w:rPr>
          <w:rFonts w:eastAsia="Meiryo UI" w:cs="Arial"/>
        </w:rPr>
        <w:t xml:space="preserve">#  </w:t>
      </w:r>
      <w:r>
        <w:rPr>
          <w:rFonts w:eastAsia="Meiryo UI" w:cs="Arial"/>
          <w:highlight w:val="yellow"/>
        </w:rPr>
        <w:t>[</w:t>
      </w:r>
      <w:proofErr w:type="gramEnd"/>
      <w:r>
        <w:rPr>
          <w:rFonts w:eastAsia="Meiryo UI" w:cs="Arial"/>
          <w:highlight w:val="yellow"/>
        </w:rPr>
        <w:t xml:space="preserve">     </w:t>
      </w:r>
      <w:r w:rsidR="00145CBB">
        <w:rPr>
          <w:rFonts w:eastAsia="Meiryo UI" w:cs="Arial"/>
          <w:highlight w:val="yellow"/>
        </w:rPr>
        <w:t>line cons 0</w:t>
      </w:r>
      <w:r w:rsidRPr="00213908">
        <w:rPr>
          <w:rFonts w:eastAsia="Meiryo UI" w:cs="Arial"/>
          <w:highlight w:val="yellow"/>
        </w:rPr>
        <w:t xml:space="preserve">           </w:t>
      </w:r>
      <w:r>
        <w:rPr>
          <w:rFonts w:eastAsia="Meiryo UI" w:cs="Arial"/>
        </w:rPr>
        <w:t>]</w:t>
      </w:r>
      <w:r w:rsidRPr="00745F0B">
        <w:rPr>
          <w:rFonts w:eastAsia="Meiryo UI" w:cs="Arial" w:hint="eastAsia"/>
        </w:rPr>
        <w:t xml:space="preserve"> </w:t>
      </w:r>
    </w:p>
    <w:p w14:paraId="75097F04" w14:textId="4EB32DD3" w:rsidR="00FB6627" w:rsidRDefault="00745F0B" w:rsidP="00FB6627">
      <w:pPr>
        <w:pStyle w:val="SubStepAlpha"/>
        <w:numPr>
          <w:ilvl w:val="0"/>
          <w:numId w:val="0"/>
        </w:numPr>
        <w:ind w:left="360"/>
        <w:rPr>
          <w:rFonts w:eastAsia="Meiryo UI" w:cs="Arial"/>
        </w:rPr>
      </w:pPr>
      <w:r>
        <w:rPr>
          <w:rFonts w:eastAsia="Meiryo UI" w:cs="Arial" w:hint="eastAsia"/>
        </w:rPr>
        <w:t>Router(</w:t>
      </w:r>
      <w:r>
        <w:rPr>
          <w:rFonts w:eastAsia="Meiryo UI" w:cs="Arial"/>
        </w:rPr>
        <w:t>config</w:t>
      </w:r>
      <w:r>
        <w:rPr>
          <w:rFonts w:eastAsia="Meiryo UI" w:cs="Arial" w:hint="eastAsia"/>
        </w:rPr>
        <w:t>-</w:t>
      </w:r>
      <w:proofErr w:type="gramStart"/>
      <w:r w:rsidR="00FB6627">
        <w:rPr>
          <w:rFonts w:eastAsia="Meiryo UI" w:cs="Arial"/>
        </w:rPr>
        <w:t>line</w:t>
      </w:r>
      <w:r>
        <w:rPr>
          <w:rFonts w:eastAsia="Meiryo UI" w:cs="Arial" w:hint="eastAsia"/>
        </w:rPr>
        <w:t>)</w:t>
      </w:r>
      <w:r>
        <w:rPr>
          <w:rFonts w:eastAsia="Meiryo UI" w:cs="Arial"/>
        </w:rPr>
        <w:t>#</w:t>
      </w:r>
      <w:proofErr w:type="gramEnd"/>
      <w:r>
        <w:rPr>
          <w:rFonts w:eastAsia="Meiryo UI" w:cs="Arial"/>
        </w:rPr>
        <w:t xml:space="preserve">  </w:t>
      </w:r>
      <w:r>
        <w:rPr>
          <w:rFonts w:eastAsia="Meiryo UI" w:cs="Arial"/>
          <w:highlight w:val="yellow"/>
        </w:rPr>
        <w:t xml:space="preserve">[   </w:t>
      </w:r>
      <w:r w:rsidR="005267EC">
        <w:rPr>
          <w:rFonts w:eastAsia="Meiryo UI" w:cs="Arial"/>
          <w:highlight w:val="yellow"/>
        </w:rPr>
        <w:t>password Cisco123</w:t>
      </w:r>
      <w:r w:rsidRPr="00213908">
        <w:rPr>
          <w:rFonts w:eastAsia="Meiryo UI" w:cs="Arial"/>
          <w:highlight w:val="yellow"/>
        </w:rPr>
        <w:t xml:space="preserve">        </w:t>
      </w:r>
      <w:r>
        <w:rPr>
          <w:rFonts w:eastAsia="Meiryo UI" w:cs="Arial"/>
        </w:rPr>
        <w:t>]</w:t>
      </w:r>
    </w:p>
    <w:p w14:paraId="35F5930C" w14:textId="410711B3" w:rsidR="00FB6627" w:rsidRPr="002C1240" w:rsidRDefault="00FB6627" w:rsidP="00FB6627">
      <w:pPr>
        <w:pStyle w:val="SubStepAlpha"/>
        <w:numPr>
          <w:ilvl w:val="0"/>
          <w:numId w:val="0"/>
        </w:numPr>
        <w:ind w:left="360"/>
        <w:rPr>
          <w:rFonts w:eastAsia="Meiryo UI" w:cs="Arial"/>
        </w:rPr>
      </w:pPr>
      <w:r>
        <w:rPr>
          <w:rFonts w:eastAsia="Meiryo UI" w:cs="Arial" w:hint="eastAsia"/>
        </w:rPr>
        <w:t>Router(</w:t>
      </w:r>
      <w:r>
        <w:rPr>
          <w:rFonts w:eastAsia="Meiryo UI" w:cs="Arial"/>
        </w:rPr>
        <w:t>config</w:t>
      </w:r>
      <w:r>
        <w:rPr>
          <w:rFonts w:eastAsia="Meiryo UI" w:cs="Arial" w:hint="eastAsia"/>
        </w:rPr>
        <w:t>-</w:t>
      </w:r>
      <w:proofErr w:type="gramStart"/>
      <w:r>
        <w:rPr>
          <w:rFonts w:eastAsia="Meiryo UI" w:cs="Arial"/>
        </w:rPr>
        <w:t>line</w:t>
      </w:r>
      <w:r>
        <w:rPr>
          <w:rFonts w:eastAsia="Meiryo UI" w:cs="Arial" w:hint="eastAsia"/>
        </w:rPr>
        <w:t>)</w:t>
      </w:r>
      <w:r>
        <w:rPr>
          <w:rFonts w:eastAsia="Meiryo UI" w:cs="Arial"/>
        </w:rPr>
        <w:t>#</w:t>
      </w:r>
      <w:proofErr w:type="gramEnd"/>
      <w:r>
        <w:rPr>
          <w:rFonts w:eastAsia="Meiryo UI" w:cs="Arial"/>
        </w:rPr>
        <w:t xml:space="preserve">  </w:t>
      </w:r>
      <w:r>
        <w:rPr>
          <w:rFonts w:eastAsia="Meiryo UI" w:cs="Arial"/>
          <w:highlight w:val="yellow"/>
        </w:rPr>
        <w:t xml:space="preserve">[    </w:t>
      </w:r>
      <w:r w:rsidR="00965A55">
        <w:rPr>
          <w:rFonts w:eastAsia="Meiryo UI" w:cs="Arial"/>
          <w:highlight w:val="yellow"/>
        </w:rPr>
        <w:t>login</w:t>
      </w:r>
      <w:r w:rsidRPr="00213908">
        <w:rPr>
          <w:rFonts w:eastAsia="Meiryo UI" w:cs="Arial"/>
          <w:highlight w:val="yellow"/>
        </w:rPr>
        <w:t xml:space="preserve">         </w:t>
      </w:r>
      <w:r>
        <w:rPr>
          <w:rFonts w:eastAsia="Meiryo UI" w:cs="Arial"/>
        </w:rPr>
        <w:t>]</w:t>
      </w:r>
    </w:p>
    <w:p w14:paraId="40E760F6" w14:textId="669CEFFF" w:rsidR="00FB6627" w:rsidRDefault="00FB6627" w:rsidP="007750AA">
      <w:pPr>
        <w:pStyle w:val="SubStepAlpha"/>
        <w:numPr>
          <w:ilvl w:val="0"/>
          <w:numId w:val="0"/>
        </w:numPr>
        <w:ind w:left="360"/>
        <w:rPr>
          <w:rFonts w:eastAsia="Meiryo UI" w:cs="Arial"/>
          <w:b/>
          <w:bCs/>
        </w:rPr>
      </w:pPr>
      <w:r>
        <w:rPr>
          <w:rFonts w:eastAsia="Meiryo UI" w:cs="Arial" w:hint="eastAsia"/>
        </w:rPr>
        <w:t>Router(</w:t>
      </w:r>
      <w:r>
        <w:rPr>
          <w:rFonts w:eastAsia="Meiryo UI" w:cs="Arial"/>
        </w:rPr>
        <w:t>config</w:t>
      </w:r>
      <w:r>
        <w:rPr>
          <w:rFonts w:eastAsia="Meiryo UI" w:cs="Arial" w:hint="eastAsia"/>
        </w:rPr>
        <w:t>-</w:t>
      </w:r>
      <w:proofErr w:type="gramStart"/>
      <w:r>
        <w:rPr>
          <w:rFonts w:eastAsia="Meiryo UI" w:cs="Arial"/>
        </w:rPr>
        <w:t>line</w:t>
      </w:r>
      <w:r>
        <w:rPr>
          <w:rFonts w:eastAsia="Meiryo UI" w:cs="Arial" w:hint="eastAsia"/>
        </w:rPr>
        <w:t>)</w:t>
      </w:r>
      <w:r>
        <w:rPr>
          <w:rFonts w:eastAsia="Meiryo UI" w:cs="Arial"/>
        </w:rPr>
        <w:t>#</w:t>
      </w:r>
      <w:proofErr w:type="gramEnd"/>
      <w:r>
        <w:rPr>
          <w:rFonts w:eastAsia="Meiryo UI" w:cs="Arial"/>
        </w:rPr>
        <w:t xml:space="preserve"> </w:t>
      </w:r>
      <w:r w:rsidRPr="00FB6627">
        <w:rPr>
          <w:rFonts w:eastAsia="Meiryo UI" w:cs="Arial"/>
          <w:b/>
          <w:bCs/>
        </w:rPr>
        <w:t xml:space="preserve"> </w:t>
      </w:r>
      <w:r w:rsidRPr="00FB6627">
        <w:rPr>
          <w:rFonts w:eastAsia="Meiryo UI" w:cs="Arial" w:hint="eastAsia"/>
          <w:b/>
          <w:bCs/>
        </w:rPr>
        <w:t>exit</w:t>
      </w:r>
    </w:p>
    <w:p w14:paraId="63553628" w14:textId="77777777" w:rsidR="00990B10" w:rsidRDefault="00990B10" w:rsidP="007750AA">
      <w:pPr>
        <w:pStyle w:val="SubStepAlpha"/>
        <w:numPr>
          <w:ilvl w:val="0"/>
          <w:numId w:val="0"/>
        </w:numPr>
        <w:ind w:left="360"/>
        <w:rPr>
          <w:rFonts w:eastAsia="Meiryo UI" w:cs="Arial"/>
        </w:rPr>
      </w:pPr>
    </w:p>
    <w:p w14:paraId="0F0C6188" w14:textId="3E820DE9" w:rsidR="00876DED" w:rsidRDefault="007750AA" w:rsidP="00876DED">
      <w:pPr>
        <w:pStyle w:val="SubStepAlpha"/>
        <w:rPr>
          <w:rFonts w:eastAsia="Meiryo UI" w:cs="Arial"/>
        </w:rPr>
      </w:pPr>
      <w:r w:rsidRPr="002C1240">
        <w:rPr>
          <w:rFonts w:eastAsia="Meiryo UI" w:cs="Arial"/>
          <w:b/>
        </w:rPr>
        <w:t>ルータのホスト名</w:t>
      </w:r>
      <w:r w:rsidRPr="001F68F0">
        <w:rPr>
          <w:rFonts w:eastAsia="Meiryo UI" w:cs="Arial"/>
        </w:rPr>
        <w:t>として</w:t>
      </w:r>
      <w:r w:rsidRPr="00045151">
        <w:rPr>
          <w:rFonts w:eastAsia="Meiryo UI" w:cs="Arial"/>
          <w:b/>
          <w:bCs/>
        </w:rPr>
        <w:t xml:space="preserve"> </w:t>
      </w:r>
      <w:proofErr w:type="spellStart"/>
      <w:r w:rsidRPr="00045151">
        <w:rPr>
          <w:rFonts w:eastAsia="Meiryo UI" w:cs="Arial"/>
          <w:b/>
          <w:bCs/>
        </w:rPr>
        <w:t>CustomerRouter</w:t>
      </w:r>
      <w:proofErr w:type="spellEnd"/>
      <w:r w:rsidRPr="00045151">
        <w:rPr>
          <w:rFonts w:eastAsia="Meiryo UI" w:cs="Arial"/>
          <w:b/>
          <w:bCs/>
        </w:rPr>
        <w:t xml:space="preserve"> </w:t>
      </w:r>
      <w:r w:rsidRPr="002C1240">
        <w:rPr>
          <w:rFonts w:eastAsia="Meiryo UI" w:cs="Arial"/>
        </w:rPr>
        <w:t>を設定します。</w:t>
      </w:r>
    </w:p>
    <w:p w14:paraId="44ADADD3" w14:textId="0CAF36D8" w:rsidR="007750AA" w:rsidRDefault="007750AA" w:rsidP="007750AA">
      <w:pPr>
        <w:pStyle w:val="SubStepAlpha"/>
        <w:numPr>
          <w:ilvl w:val="0"/>
          <w:numId w:val="0"/>
        </w:numPr>
        <w:ind w:left="360"/>
        <w:rPr>
          <w:rFonts w:eastAsia="Meiryo UI" w:cs="Arial"/>
        </w:rPr>
      </w:pPr>
      <w:r>
        <w:rPr>
          <w:rFonts w:eastAsia="Meiryo UI" w:cs="Arial" w:hint="eastAsia"/>
        </w:rPr>
        <w:t>Router(</w:t>
      </w:r>
      <w:r>
        <w:rPr>
          <w:rFonts w:eastAsia="Meiryo UI" w:cs="Arial"/>
        </w:rPr>
        <w:t>config</w:t>
      </w:r>
      <w:r>
        <w:rPr>
          <w:rFonts w:eastAsia="Meiryo UI" w:cs="Arial" w:hint="eastAsia"/>
        </w:rPr>
        <w:t>)</w:t>
      </w:r>
      <w:proofErr w:type="gramStart"/>
      <w:r>
        <w:rPr>
          <w:rFonts w:eastAsia="Meiryo UI" w:cs="Arial"/>
        </w:rPr>
        <w:t xml:space="preserve">#  </w:t>
      </w:r>
      <w:r>
        <w:rPr>
          <w:rFonts w:eastAsia="Meiryo UI" w:cs="Arial"/>
          <w:highlight w:val="yellow"/>
        </w:rPr>
        <w:t>[</w:t>
      </w:r>
      <w:proofErr w:type="gramEnd"/>
      <w:r>
        <w:rPr>
          <w:rFonts w:eastAsia="Meiryo UI" w:cs="Arial"/>
          <w:highlight w:val="yellow"/>
        </w:rPr>
        <w:t xml:space="preserve">     </w:t>
      </w:r>
      <w:r w:rsidR="00AE4BC8">
        <w:rPr>
          <w:rFonts w:eastAsia="Meiryo UI" w:cs="Arial"/>
          <w:highlight w:val="yellow"/>
        </w:rPr>
        <w:t xml:space="preserve">hostname </w:t>
      </w:r>
      <w:proofErr w:type="spellStart"/>
      <w:r w:rsidR="00AE4BC8">
        <w:rPr>
          <w:rFonts w:eastAsia="Meiryo UI" w:cs="Arial"/>
          <w:highlight w:val="yellow"/>
        </w:rPr>
        <w:t>CustomerRouter</w:t>
      </w:r>
      <w:proofErr w:type="spellEnd"/>
      <w:r w:rsidRPr="00213908">
        <w:rPr>
          <w:rFonts w:eastAsia="Meiryo UI" w:cs="Arial"/>
          <w:highlight w:val="yellow"/>
        </w:rPr>
        <w:t xml:space="preserve">        </w:t>
      </w:r>
      <w:r>
        <w:rPr>
          <w:rFonts w:eastAsia="Meiryo UI" w:cs="Arial"/>
        </w:rPr>
        <w:t>]</w:t>
      </w:r>
      <w:r w:rsidRPr="00745F0B">
        <w:rPr>
          <w:rFonts w:eastAsia="Meiryo UI" w:cs="Arial" w:hint="eastAsia"/>
        </w:rPr>
        <w:t xml:space="preserve"> </w:t>
      </w:r>
    </w:p>
    <w:p w14:paraId="702A50C4" w14:textId="77777777" w:rsidR="00990B10" w:rsidRDefault="00990B10" w:rsidP="007750AA">
      <w:pPr>
        <w:pStyle w:val="SubStepAlpha"/>
        <w:numPr>
          <w:ilvl w:val="0"/>
          <w:numId w:val="0"/>
        </w:numPr>
        <w:ind w:left="360"/>
        <w:rPr>
          <w:rFonts w:eastAsia="Meiryo UI" w:cs="Arial"/>
        </w:rPr>
      </w:pPr>
    </w:p>
    <w:p w14:paraId="6906679C" w14:textId="412113D8" w:rsidR="00876DED" w:rsidRDefault="00876DED" w:rsidP="00876DED">
      <w:pPr>
        <w:pStyle w:val="SubStepAlpha"/>
        <w:rPr>
          <w:rFonts w:eastAsia="Meiryo UI" w:cs="Arial"/>
        </w:rPr>
      </w:pPr>
      <w:r w:rsidRPr="002C1240">
        <w:rPr>
          <w:rFonts w:eastAsia="Meiryo UI" w:cs="Arial"/>
        </w:rPr>
        <w:t xml:space="preserve">IP </w:t>
      </w:r>
      <w:r w:rsidRPr="002C1240">
        <w:rPr>
          <w:rFonts w:eastAsia="Meiryo UI" w:cs="Arial"/>
        </w:rPr>
        <w:t>アドレスおよびサブネットマスクを使用して</w:t>
      </w:r>
      <w:r w:rsidRPr="002C1240">
        <w:rPr>
          <w:rFonts w:eastAsia="Meiryo UI" w:cs="Arial"/>
        </w:rPr>
        <w:t xml:space="preserve"> G0/0 </w:t>
      </w:r>
      <w:r w:rsidRPr="002C1240">
        <w:rPr>
          <w:rFonts w:eastAsia="Meiryo UI" w:cs="Arial"/>
        </w:rPr>
        <w:t>および</w:t>
      </w:r>
      <w:r w:rsidRPr="002C1240">
        <w:rPr>
          <w:rFonts w:eastAsia="Meiryo UI" w:cs="Arial"/>
        </w:rPr>
        <w:t xml:space="preserve"> G0/1 </w:t>
      </w:r>
      <w:r w:rsidRPr="002C1240">
        <w:rPr>
          <w:rFonts w:eastAsia="Meiryo UI" w:cs="Arial"/>
        </w:rPr>
        <w:t>インターフェイスを設定し、イネーブルにします。</w:t>
      </w:r>
      <w:r w:rsidRPr="002C1240">
        <w:rPr>
          <w:rFonts w:eastAsia="Meiryo UI" w:cs="Arial"/>
        </w:rPr>
        <w:t xml:space="preserve"> </w:t>
      </w:r>
    </w:p>
    <w:p w14:paraId="0817EFC7" w14:textId="375C073A" w:rsidR="00D57A53" w:rsidRDefault="005A55BF" w:rsidP="00F61E17">
      <w:pPr>
        <w:pStyle w:val="SubStepAlpha"/>
        <w:numPr>
          <w:ilvl w:val="0"/>
          <w:numId w:val="0"/>
        </w:numPr>
        <w:ind w:left="360"/>
        <w:rPr>
          <w:rFonts w:eastAsia="Meiryo UI" w:cs="Arial"/>
        </w:rPr>
      </w:pPr>
      <w:r w:rsidRPr="002C1240">
        <w:rPr>
          <w:rFonts w:eastAsia="Meiryo UI" w:cs="Arial"/>
        </w:rPr>
        <w:t>インターフェイス</w:t>
      </w:r>
      <w:r w:rsidRPr="00982EE3">
        <w:rPr>
          <w:rFonts w:eastAsia="Meiryo UI" w:cs="Arial"/>
        </w:rPr>
        <w:t>G0/0</w:t>
      </w:r>
    </w:p>
    <w:p w14:paraId="2D0322E8" w14:textId="5E126E69" w:rsidR="00F61E17" w:rsidRDefault="00F61E17" w:rsidP="00F61E17">
      <w:pPr>
        <w:pStyle w:val="SubStepAlpha"/>
        <w:numPr>
          <w:ilvl w:val="0"/>
          <w:numId w:val="0"/>
        </w:numPr>
        <w:ind w:left="360"/>
        <w:rPr>
          <w:rFonts w:eastAsia="Meiryo UI" w:cs="Arial"/>
        </w:rPr>
      </w:pPr>
      <w:proofErr w:type="spellStart"/>
      <w:r w:rsidRPr="00F61E17">
        <w:rPr>
          <w:rFonts w:eastAsia="Meiryo UI" w:cs="Arial"/>
        </w:rPr>
        <w:t>CustomerRouter</w:t>
      </w:r>
      <w:proofErr w:type="spellEnd"/>
      <w:r>
        <w:rPr>
          <w:rFonts w:eastAsia="Meiryo UI" w:cs="Arial" w:hint="eastAsia"/>
        </w:rPr>
        <w:t xml:space="preserve"> (</w:t>
      </w:r>
      <w:r>
        <w:rPr>
          <w:rFonts w:eastAsia="Meiryo UI" w:cs="Arial"/>
        </w:rPr>
        <w:t>config</w:t>
      </w:r>
      <w:r>
        <w:rPr>
          <w:rFonts w:eastAsia="Meiryo UI" w:cs="Arial" w:hint="eastAsia"/>
        </w:rPr>
        <w:t>)</w:t>
      </w:r>
      <w:proofErr w:type="gramStart"/>
      <w:r>
        <w:rPr>
          <w:rFonts w:eastAsia="Meiryo UI" w:cs="Arial"/>
        </w:rPr>
        <w:t xml:space="preserve">#  </w:t>
      </w:r>
      <w:r>
        <w:rPr>
          <w:rFonts w:eastAsia="Meiryo UI" w:cs="Arial"/>
          <w:highlight w:val="yellow"/>
        </w:rPr>
        <w:t>[</w:t>
      </w:r>
      <w:proofErr w:type="gramEnd"/>
      <w:r>
        <w:rPr>
          <w:rFonts w:eastAsia="Meiryo UI" w:cs="Arial"/>
          <w:highlight w:val="yellow"/>
        </w:rPr>
        <w:t xml:space="preserve">    </w:t>
      </w:r>
      <w:r w:rsidR="00311D75">
        <w:rPr>
          <w:rFonts w:eastAsia="Meiryo UI" w:cs="Arial"/>
          <w:highlight w:val="yellow"/>
        </w:rPr>
        <w:t>int G0/0</w:t>
      </w:r>
      <w:r w:rsidRPr="00213908">
        <w:rPr>
          <w:rFonts w:eastAsia="Meiryo UI" w:cs="Arial"/>
          <w:highlight w:val="yellow"/>
        </w:rPr>
        <w:t xml:space="preserve">       </w:t>
      </w:r>
      <w:r>
        <w:rPr>
          <w:rFonts w:eastAsia="Meiryo UI" w:cs="Arial"/>
        </w:rPr>
        <w:t>]</w:t>
      </w:r>
      <w:r w:rsidRPr="00745F0B">
        <w:rPr>
          <w:rFonts w:eastAsia="Meiryo UI" w:cs="Arial" w:hint="eastAsia"/>
        </w:rPr>
        <w:t xml:space="preserve"> </w:t>
      </w:r>
    </w:p>
    <w:p w14:paraId="65AE7EEA" w14:textId="03E9328E" w:rsidR="00CF31C7" w:rsidRDefault="00CF31C7" w:rsidP="00CF31C7">
      <w:pPr>
        <w:pStyle w:val="SubStepAlpha"/>
        <w:numPr>
          <w:ilvl w:val="0"/>
          <w:numId w:val="0"/>
        </w:numPr>
        <w:ind w:left="360"/>
        <w:rPr>
          <w:rFonts w:eastAsia="Meiryo UI" w:cs="Arial"/>
        </w:rPr>
      </w:pPr>
      <w:proofErr w:type="spellStart"/>
      <w:r w:rsidRPr="00F61E17">
        <w:rPr>
          <w:rFonts w:eastAsia="Meiryo UI" w:cs="Arial"/>
        </w:rPr>
        <w:t>CustomerRouter</w:t>
      </w:r>
      <w:proofErr w:type="spellEnd"/>
      <w:r>
        <w:rPr>
          <w:rFonts w:eastAsia="Meiryo UI" w:cs="Arial" w:hint="eastAsia"/>
        </w:rPr>
        <w:t xml:space="preserve"> (</w:t>
      </w:r>
      <w:r>
        <w:rPr>
          <w:rFonts w:eastAsia="Meiryo UI" w:cs="Arial"/>
        </w:rPr>
        <w:t>config</w:t>
      </w:r>
      <w:r w:rsidR="005A55BF">
        <w:rPr>
          <w:rFonts w:eastAsia="Meiryo UI" w:cs="Arial"/>
        </w:rPr>
        <w:t>-</w:t>
      </w:r>
      <w:proofErr w:type="gramStart"/>
      <w:r w:rsidR="005A55BF">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Pr>
          <w:rFonts w:eastAsia="Meiryo UI" w:cs="Arial"/>
          <w:highlight w:val="yellow"/>
        </w:rPr>
        <w:t xml:space="preserve">[     </w:t>
      </w:r>
      <w:proofErr w:type="spellStart"/>
      <w:r w:rsidR="00935ED9">
        <w:rPr>
          <w:rFonts w:eastAsia="Meiryo UI" w:cs="Arial"/>
          <w:highlight w:val="yellow"/>
        </w:rPr>
        <w:t>ip</w:t>
      </w:r>
      <w:proofErr w:type="spellEnd"/>
      <w:r w:rsidR="00935ED9">
        <w:rPr>
          <w:rFonts w:eastAsia="Meiryo UI" w:cs="Arial"/>
          <w:highlight w:val="yellow"/>
        </w:rPr>
        <w:t xml:space="preserve"> address 192.168.0.1 255.255.255.192</w:t>
      </w:r>
      <w:r w:rsidRPr="00213908">
        <w:rPr>
          <w:rFonts w:eastAsia="Meiryo UI" w:cs="Arial"/>
          <w:highlight w:val="yellow"/>
        </w:rPr>
        <w:t xml:space="preserve">       </w:t>
      </w:r>
      <w:r>
        <w:rPr>
          <w:rFonts w:eastAsia="Meiryo UI" w:cs="Arial"/>
        </w:rPr>
        <w:t>]</w:t>
      </w:r>
      <w:r w:rsidRPr="00745F0B">
        <w:rPr>
          <w:rFonts w:eastAsia="Meiryo UI" w:cs="Arial" w:hint="eastAsia"/>
        </w:rPr>
        <w:t xml:space="preserve"> </w:t>
      </w:r>
    </w:p>
    <w:p w14:paraId="1EC8EB88" w14:textId="261CD591" w:rsidR="00CF31C7" w:rsidRDefault="00CF31C7" w:rsidP="00CF31C7">
      <w:pPr>
        <w:pStyle w:val="SubStepAlpha"/>
        <w:numPr>
          <w:ilvl w:val="0"/>
          <w:numId w:val="0"/>
        </w:numPr>
        <w:ind w:left="360"/>
        <w:rPr>
          <w:rFonts w:eastAsia="Meiryo UI" w:cs="Arial"/>
        </w:rPr>
      </w:pPr>
      <w:proofErr w:type="spellStart"/>
      <w:r w:rsidRPr="00F61E17">
        <w:rPr>
          <w:rFonts w:eastAsia="Meiryo UI" w:cs="Arial"/>
        </w:rPr>
        <w:t>CustomerRouter</w:t>
      </w:r>
      <w:proofErr w:type="spellEnd"/>
      <w:r>
        <w:rPr>
          <w:rFonts w:eastAsia="Meiryo UI" w:cs="Arial" w:hint="eastAsia"/>
        </w:rPr>
        <w:t xml:space="preserve"> (</w:t>
      </w:r>
      <w:r>
        <w:rPr>
          <w:rFonts w:eastAsia="Meiryo UI" w:cs="Arial"/>
        </w:rPr>
        <w:t>config</w:t>
      </w:r>
      <w:r w:rsidR="005A55BF">
        <w:rPr>
          <w:rFonts w:eastAsia="Meiryo UI" w:cs="Arial"/>
        </w:rPr>
        <w:t>-</w:t>
      </w:r>
      <w:proofErr w:type="gramStart"/>
      <w:r w:rsidR="005A55BF">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Pr>
          <w:rFonts w:eastAsia="Meiryo UI" w:cs="Arial"/>
          <w:highlight w:val="yellow"/>
        </w:rPr>
        <w:t xml:space="preserve">[      </w:t>
      </w:r>
      <w:r w:rsidR="00341464">
        <w:rPr>
          <w:rFonts w:eastAsia="Meiryo UI" w:cs="Arial"/>
          <w:highlight w:val="yellow"/>
        </w:rPr>
        <w:t>no shutdown</w:t>
      </w:r>
      <w:r w:rsidRPr="00213908">
        <w:rPr>
          <w:rFonts w:eastAsia="Meiryo UI" w:cs="Arial"/>
          <w:highlight w:val="yellow"/>
        </w:rPr>
        <w:t xml:space="preserve">       </w:t>
      </w:r>
      <w:r>
        <w:rPr>
          <w:rFonts w:eastAsia="Meiryo UI" w:cs="Arial"/>
        </w:rPr>
        <w:t>]</w:t>
      </w:r>
      <w:r w:rsidRPr="00745F0B">
        <w:rPr>
          <w:rFonts w:eastAsia="Meiryo UI" w:cs="Arial" w:hint="eastAsia"/>
        </w:rPr>
        <w:t xml:space="preserve"> </w:t>
      </w:r>
    </w:p>
    <w:p w14:paraId="21D995F6" w14:textId="28B73938" w:rsidR="005A55BF" w:rsidRDefault="005A55BF" w:rsidP="00311D75">
      <w:pPr>
        <w:pStyle w:val="SubStepAlpha"/>
        <w:numPr>
          <w:ilvl w:val="0"/>
          <w:numId w:val="0"/>
        </w:numPr>
        <w:tabs>
          <w:tab w:val="left" w:pos="3832"/>
        </w:tabs>
        <w:ind w:left="360"/>
        <w:rPr>
          <w:rFonts w:eastAsia="Meiryo UI" w:cs="Arial"/>
        </w:rPr>
      </w:pPr>
      <w:proofErr w:type="spellStart"/>
      <w:r w:rsidRPr="00F61E17">
        <w:rPr>
          <w:rFonts w:eastAsia="Meiryo UI" w:cs="Arial"/>
        </w:rPr>
        <w:t>CustomerRouter</w:t>
      </w:r>
      <w:proofErr w:type="spellEnd"/>
      <w:r>
        <w:rPr>
          <w:rFonts w:eastAsia="Meiryo UI" w:cs="Arial" w:hint="eastAsia"/>
        </w:rPr>
        <w:t xml:space="preserve"> (</w:t>
      </w:r>
      <w:r>
        <w:rPr>
          <w:rFonts w:eastAsia="Meiryo UI" w:cs="Arial"/>
        </w:rPr>
        <w:t>config-</w:t>
      </w:r>
      <w:proofErr w:type="gramStart"/>
      <w:r>
        <w:rPr>
          <w:rFonts w:eastAsia="Meiryo UI" w:cs="Arial"/>
        </w:rPr>
        <w:t>if</w:t>
      </w:r>
      <w:r>
        <w:rPr>
          <w:rFonts w:eastAsia="Meiryo UI" w:cs="Arial" w:hint="eastAsia"/>
        </w:rPr>
        <w:t>)</w:t>
      </w:r>
      <w:r>
        <w:rPr>
          <w:rFonts w:eastAsia="Meiryo UI" w:cs="Arial"/>
        </w:rPr>
        <w:t>#</w:t>
      </w:r>
      <w:proofErr w:type="gramEnd"/>
      <w:r>
        <w:rPr>
          <w:rFonts w:eastAsia="Meiryo UI" w:cs="Arial"/>
        </w:rPr>
        <w:t xml:space="preserve">  exit</w:t>
      </w:r>
    </w:p>
    <w:p w14:paraId="58ABD4E4" w14:textId="77777777" w:rsidR="00311D75" w:rsidRDefault="00311D75" w:rsidP="00311D75">
      <w:pPr>
        <w:pStyle w:val="SubStepAlpha"/>
        <w:numPr>
          <w:ilvl w:val="0"/>
          <w:numId w:val="0"/>
        </w:numPr>
        <w:tabs>
          <w:tab w:val="left" w:pos="3832"/>
        </w:tabs>
        <w:ind w:left="360"/>
        <w:rPr>
          <w:rFonts w:eastAsia="Meiryo UI" w:cs="Arial"/>
        </w:rPr>
      </w:pPr>
    </w:p>
    <w:p w14:paraId="23AD5467" w14:textId="5831BC8E" w:rsidR="00CF31C7" w:rsidRDefault="005A55BF" w:rsidP="00F61E17">
      <w:pPr>
        <w:pStyle w:val="SubStepAlpha"/>
        <w:numPr>
          <w:ilvl w:val="0"/>
          <w:numId w:val="0"/>
        </w:numPr>
        <w:ind w:left="360"/>
        <w:rPr>
          <w:rFonts w:eastAsia="Meiryo UI" w:cs="Arial"/>
        </w:rPr>
      </w:pPr>
      <w:r w:rsidRPr="002C1240">
        <w:rPr>
          <w:rFonts w:eastAsia="Meiryo UI" w:cs="Arial"/>
        </w:rPr>
        <w:t>インターフェイス</w:t>
      </w:r>
      <w:r w:rsidRPr="00982EE3">
        <w:rPr>
          <w:rFonts w:eastAsia="Meiryo UI" w:cs="Arial"/>
        </w:rPr>
        <w:t>G0/</w:t>
      </w:r>
      <w:r>
        <w:rPr>
          <w:rFonts w:eastAsia="Meiryo UI" w:cs="Arial" w:hint="eastAsia"/>
        </w:rPr>
        <w:t>1</w:t>
      </w:r>
    </w:p>
    <w:p w14:paraId="0E8B2440" w14:textId="424D3487" w:rsidR="00F637CA" w:rsidRDefault="00F637CA" w:rsidP="00F637CA">
      <w:pPr>
        <w:pStyle w:val="SubStepAlpha"/>
        <w:numPr>
          <w:ilvl w:val="0"/>
          <w:numId w:val="0"/>
        </w:numPr>
        <w:ind w:left="360"/>
        <w:rPr>
          <w:rFonts w:eastAsia="Meiryo UI" w:cs="Arial"/>
        </w:rPr>
      </w:pPr>
      <w:proofErr w:type="spellStart"/>
      <w:r w:rsidRPr="00F61E17">
        <w:rPr>
          <w:rFonts w:eastAsia="Meiryo UI" w:cs="Arial"/>
        </w:rPr>
        <w:t>CustomerRouter</w:t>
      </w:r>
      <w:proofErr w:type="spellEnd"/>
      <w:r>
        <w:rPr>
          <w:rFonts w:eastAsia="Meiryo UI" w:cs="Arial" w:hint="eastAsia"/>
        </w:rPr>
        <w:t xml:space="preserve"> (</w:t>
      </w:r>
      <w:r>
        <w:rPr>
          <w:rFonts w:eastAsia="Meiryo UI" w:cs="Arial"/>
        </w:rPr>
        <w:t>config</w:t>
      </w:r>
      <w:r>
        <w:rPr>
          <w:rFonts w:eastAsia="Meiryo UI" w:cs="Arial" w:hint="eastAsia"/>
        </w:rPr>
        <w:t>)</w:t>
      </w:r>
      <w:proofErr w:type="gramStart"/>
      <w:r>
        <w:rPr>
          <w:rFonts w:eastAsia="Meiryo UI" w:cs="Arial"/>
        </w:rPr>
        <w:t xml:space="preserve">#  </w:t>
      </w:r>
      <w:r>
        <w:rPr>
          <w:rFonts w:eastAsia="Meiryo UI" w:cs="Arial"/>
          <w:highlight w:val="yellow"/>
        </w:rPr>
        <w:t>[</w:t>
      </w:r>
      <w:proofErr w:type="gramEnd"/>
      <w:r>
        <w:rPr>
          <w:rFonts w:eastAsia="Meiryo UI" w:cs="Arial"/>
          <w:highlight w:val="yellow"/>
        </w:rPr>
        <w:t xml:space="preserve">    int G0/</w:t>
      </w:r>
      <w:r>
        <w:rPr>
          <w:rFonts w:eastAsia="Meiryo UI" w:cs="Arial"/>
          <w:highlight w:val="yellow"/>
        </w:rPr>
        <w:t>1</w:t>
      </w:r>
      <w:r w:rsidRPr="00213908">
        <w:rPr>
          <w:rFonts w:eastAsia="Meiryo UI" w:cs="Arial"/>
          <w:highlight w:val="yellow"/>
        </w:rPr>
        <w:t xml:space="preserve">       </w:t>
      </w:r>
      <w:r>
        <w:rPr>
          <w:rFonts w:eastAsia="Meiryo UI" w:cs="Arial"/>
        </w:rPr>
        <w:t>]</w:t>
      </w:r>
      <w:r w:rsidRPr="00745F0B">
        <w:rPr>
          <w:rFonts w:eastAsia="Meiryo UI" w:cs="Arial" w:hint="eastAsia"/>
        </w:rPr>
        <w:t xml:space="preserve"> </w:t>
      </w:r>
    </w:p>
    <w:p w14:paraId="4C815268" w14:textId="12A47594" w:rsidR="00D57A53" w:rsidRDefault="00D57A53" w:rsidP="00D57A53">
      <w:pPr>
        <w:pStyle w:val="SubStepAlpha"/>
        <w:numPr>
          <w:ilvl w:val="0"/>
          <w:numId w:val="0"/>
        </w:numPr>
        <w:ind w:left="360"/>
        <w:rPr>
          <w:rFonts w:eastAsia="Meiryo UI" w:cs="Arial"/>
        </w:rPr>
      </w:pPr>
      <w:proofErr w:type="spellStart"/>
      <w:r w:rsidRPr="00F61E17">
        <w:rPr>
          <w:rFonts w:eastAsia="Meiryo UI" w:cs="Arial"/>
        </w:rPr>
        <w:t>CustomerRouter</w:t>
      </w:r>
      <w:proofErr w:type="spellEnd"/>
      <w:r>
        <w:rPr>
          <w:rFonts w:eastAsia="Meiryo UI" w:cs="Arial" w:hint="eastAsia"/>
        </w:rPr>
        <w:t xml:space="preserve"> (</w:t>
      </w:r>
      <w:r>
        <w:rPr>
          <w:rFonts w:eastAsia="Meiryo UI" w:cs="Arial"/>
        </w:rPr>
        <w:t>config</w:t>
      </w:r>
      <w:r w:rsidR="005A55BF">
        <w:rPr>
          <w:rFonts w:eastAsia="Meiryo UI" w:cs="Arial"/>
        </w:rPr>
        <w:t>-</w:t>
      </w:r>
      <w:proofErr w:type="gramStart"/>
      <w:r w:rsidR="005A55BF">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sidR="001B48A0">
        <w:rPr>
          <w:rFonts w:eastAsia="Meiryo UI" w:cs="Arial"/>
          <w:highlight w:val="yellow"/>
        </w:rPr>
        <w:t xml:space="preserve">[     </w:t>
      </w:r>
      <w:proofErr w:type="spellStart"/>
      <w:r w:rsidR="001B48A0">
        <w:rPr>
          <w:rFonts w:eastAsia="Meiryo UI" w:cs="Arial"/>
          <w:highlight w:val="yellow"/>
        </w:rPr>
        <w:t>ip</w:t>
      </w:r>
      <w:proofErr w:type="spellEnd"/>
      <w:r w:rsidR="001B48A0">
        <w:rPr>
          <w:rFonts w:eastAsia="Meiryo UI" w:cs="Arial"/>
          <w:highlight w:val="yellow"/>
        </w:rPr>
        <w:t xml:space="preserve"> address 192.168.0.</w:t>
      </w:r>
      <w:r w:rsidR="001B48A0">
        <w:rPr>
          <w:rFonts w:eastAsia="Meiryo UI" w:cs="Arial"/>
          <w:highlight w:val="yellow"/>
        </w:rPr>
        <w:t>65</w:t>
      </w:r>
      <w:r w:rsidR="001B48A0">
        <w:rPr>
          <w:rFonts w:eastAsia="Meiryo UI" w:cs="Arial"/>
          <w:highlight w:val="yellow"/>
        </w:rPr>
        <w:t xml:space="preserve"> 255.255.255.192</w:t>
      </w:r>
      <w:r w:rsidR="001B48A0" w:rsidRPr="00213908">
        <w:rPr>
          <w:rFonts w:eastAsia="Meiryo UI" w:cs="Arial"/>
          <w:highlight w:val="yellow"/>
        </w:rPr>
        <w:t xml:space="preserve">       </w:t>
      </w:r>
      <w:r w:rsidR="001B48A0">
        <w:rPr>
          <w:rFonts w:eastAsia="Meiryo UI" w:cs="Arial"/>
        </w:rPr>
        <w:t>]</w:t>
      </w:r>
    </w:p>
    <w:p w14:paraId="18433A99" w14:textId="77DA46BC" w:rsidR="00D57A53" w:rsidRPr="00F91CB8" w:rsidRDefault="00F91CB8" w:rsidP="00F91CB8">
      <w:pPr>
        <w:pStyle w:val="SubStepAlpha"/>
        <w:numPr>
          <w:ilvl w:val="0"/>
          <w:numId w:val="0"/>
        </w:numPr>
        <w:ind w:left="360"/>
        <w:rPr>
          <w:rFonts w:eastAsia="Meiryo UI" w:cs="Arial" w:hint="eastAsia"/>
        </w:rPr>
      </w:pPr>
      <w:proofErr w:type="spellStart"/>
      <w:r w:rsidRPr="00F61E17">
        <w:rPr>
          <w:rFonts w:eastAsia="Meiryo UI" w:cs="Arial"/>
        </w:rPr>
        <w:t>CustomerRouter</w:t>
      </w:r>
      <w:proofErr w:type="spellEnd"/>
      <w:r>
        <w:rPr>
          <w:rFonts w:eastAsia="Meiryo UI" w:cs="Arial" w:hint="eastAsia"/>
        </w:rPr>
        <w:t xml:space="preserve"> (</w:t>
      </w:r>
      <w:r>
        <w:rPr>
          <w:rFonts w:eastAsia="Meiryo UI" w:cs="Arial"/>
        </w:rPr>
        <w:t>config-</w:t>
      </w:r>
      <w:proofErr w:type="gramStart"/>
      <w:r>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Pr>
          <w:rFonts w:eastAsia="Meiryo UI" w:cs="Arial"/>
          <w:highlight w:val="yellow"/>
        </w:rPr>
        <w:t>[      no shutdown</w:t>
      </w:r>
      <w:r w:rsidRPr="00213908">
        <w:rPr>
          <w:rFonts w:eastAsia="Meiryo UI" w:cs="Arial"/>
          <w:highlight w:val="yellow"/>
        </w:rPr>
        <w:t xml:space="preserve">       </w:t>
      </w:r>
      <w:r>
        <w:rPr>
          <w:rFonts w:eastAsia="Meiryo UI" w:cs="Arial"/>
        </w:rPr>
        <w:t>]</w:t>
      </w:r>
      <w:r w:rsidRPr="00745F0B">
        <w:rPr>
          <w:rFonts w:eastAsia="Meiryo UI" w:cs="Arial" w:hint="eastAsia"/>
        </w:rPr>
        <w:t xml:space="preserve"> </w:t>
      </w:r>
    </w:p>
    <w:p w14:paraId="5511CCB8" w14:textId="0A9D32BA" w:rsidR="00D57A53" w:rsidRDefault="005A55BF" w:rsidP="005A55BF">
      <w:pPr>
        <w:pStyle w:val="SubStepAlpha"/>
        <w:numPr>
          <w:ilvl w:val="0"/>
          <w:numId w:val="0"/>
        </w:numPr>
        <w:ind w:left="360"/>
        <w:rPr>
          <w:rFonts w:eastAsia="Meiryo UI" w:cs="Arial"/>
        </w:rPr>
      </w:pPr>
      <w:proofErr w:type="spellStart"/>
      <w:r w:rsidRPr="00F61E17">
        <w:rPr>
          <w:rFonts w:eastAsia="Meiryo UI" w:cs="Arial"/>
        </w:rPr>
        <w:t>CustomerRouter</w:t>
      </w:r>
      <w:proofErr w:type="spellEnd"/>
      <w:r>
        <w:rPr>
          <w:rFonts w:eastAsia="Meiryo UI" w:cs="Arial" w:hint="eastAsia"/>
        </w:rPr>
        <w:t xml:space="preserve"> (</w:t>
      </w:r>
      <w:r>
        <w:rPr>
          <w:rFonts w:eastAsia="Meiryo UI" w:cs="Arial"/>
        </w:rPr>
        <w:t>config-</w:t>
      </w:r>
      <w:proofErr w:type="gramStart"/>
      <w:r>
        <w:rPr>
          <w:rFonts w:eastAsia="Meiryo UI" w:cs="Arial"/>
        </w:rPr>
        <w:t>if</w:t>
      </w:r>
      <w:r>
        <w:rPr>
          <w:rFonts w:eastAsia="Meiryo UI" w:cs="Arial" w:hint="eastAsia"/>
        </w:rPr>
        <w:t>)</w:t>
      </w:r>
      <w:r>
        <w:rPr>
          <w:rFonts w:eastAsia="Meiryo UI" w:cs="Arial"/>
        </w:rPr>
        <w:t>#</w:t>
      </w:r>
      <w:proofErr w:type="gramEnd"/>
      <w:r>
        <w:rPr>
          <w:rFonts w:eastAsia="Meiryo UI" w:cs="Arial"/>
        </w:rPr>
        <w:t xml:space="preserve">  exit</w:t>
      </w:r>
    </w:p>
    <w:p w14:paraId="1B26A678" w14:textId="77777777" w:rsidR="00311D75" w:rsidRPr="005A55BF" w:rsidRDefault="00311D75" w:rsidP="005A55BF">
      <w:pPr>
        <w:pStyle w:val="SubStepAlpha"/>
        <w:numPr>
          <w:ilvl w:val="0"/>
          <w:numId w:val="0"/>
        </w:numPr>
        <w:ind w:left="360"/>
        <w:rPr>
          <w:rFonts w:eastAsia="Meiryo UI" w:cs="Arial" w:hint="eastAsia"/>
        </w:rPr>
      </w:pPr>
    </w:p>
    <w:p w14:paraId="35C1B745" w14:textId="6927A3F9" w:rsidR="00876DED" w:rsidRDefault="004B5793" w:rsidP="00876DED">
      <w:pPr>
        <w:pStyle w:val="SubStepAlpha"/>
        <w:rPr>
          <w:rFonts w:eastAsia="Meiryo UI" w:cs="Arial"/>
        </w:rPr>
      </w:pPr>
      <w:r w:rsidRPr="002C1240">
        <w:rPr>
          <w:rFonts w:eastAsia="Meiryo UI" w:cs="Arial"/>
        </w:rPr>
        <w:t>実行時設定</w:t>
      </w:r>
      <w:r w:rsidR="00876DED" w:rsidRPr="002C1240">
        <w:rPr>
          <w:rFonts w:eastAsia="Meiryo UI" w:cs="Arial"/>
        </w:rPr>
        <w:t>を</w:t>
      </w:r>
      <w:r w:rsidRPr="002C1240">
        <w:rPr>
          <w:rFonts w:eastAsia="Meiryo UI" w:cs="Arial"/>
        </w:rPr>
        <w:t>起動時設定</w:t>
      </w:r>
      <w:r w:rsidR="00876DED" w:rsidRPr="002C1240">
        <w:rPr>
          <w:rFonts w:eastAsia="Meiryo UI" w:cs="Arial"/>
        </w:rPr>
        <w:t xml:space="preserve"> </w:t>
      </w:r>
      <w:r w:rsidR="00876DED" w:rsidRPr="002C1240">
        <w:rPr>
          <w:rFonts w:eastAsia="Meiryo UI" w:cs="Arial"/>
        </w:rPr>
        <w:t>ファイルに保存します。</w:t>
      </w:r>
    </w:p>
    <w:p w14:paraId="30CA8197" w14:textId="7DA50831" w:rsidR="00FC3A7C" w:rsidRDefault="00FC3A7C" w:rsidP="00FC3A7C">
      <w:pPr>
        <w:pStyle w:val="SubStepAlpha"/>
        <w:numPr>
          <w:ilvl w:val="0"/>
          <w:numId w:val="0"/>
        </w:numPr>
        <w:ind w:left="360"/>
        <w:rPr>
          <w:rFonts w:eastAsia="Meiryo UI" w:cs="Arial"/>
        </w:rPr>
      </w:pPr>
      <w:r w:rsidRPr="00F61E17">
        <w:rPr>
          <w:rFonts w:eastAsia="Meiryo UI" w:cs="Arial"/>
        </w:rPr>
        <w:t>CustomerRouter</w:t>
      </w:r>
      <w:r>
        <w:rPr>
          <w:rFonts w:eastAsia="Meiryo UI" w:cs="Arial" w:hint="eastAsia"/>
        </w:rPr>
        <w:t xml:space="preserve"> </w:t>
      </w:r>
      <w:proofErr w:type="gramStart"/>
      <w:r>
        <w:rPr>
          <w:rFonts w:eastAsia="Meiryo UI" w:cs="Arial"/>
        </w:rPr>
        <w:t xml:space="preserve">#  </w:t>
      </w:r>
      <w:r>
        <w:rPr>
          <w:rFonts w:eastAsia="Meiryo UI" w:cs="Arial"/>
          <w:highlight w:val="yellow"/>
        </w:rPr>
        <w:t>[</w:t>
      </w:r>
      <w:proofErr w:type="gramEnd"/>
      <w:r>
        <w:rPr>
          <w:rFonts w:eastAsia="Meiryo UI" w:cs="Arial"/>
          <w:highlight w:val="yellow"/>
        </w:rPr>
        <w:t xml:space="preserve">      </w:t>
      </w:r>
      <w:r w:rsidRPr="00213908">
        <w:rPr>
          <w:rFonts w:eastAsia="Meiryo UI" w:cs="Arial"/>
          <w:highlight w:val="yellow"/>
        </w:rPr>
        <w:t xml:space="preserve"> </w:t>
      </w:r>
      <w:r w:rsidR="00987517">
        <w:rPr>
          <w:rFonts w:eastAsia="Meiryo UI" w:cs="Arial"/>
          <w:highlight w:val="yellow"/>
        </w:rPr>
        <w:t>copy run</w:t>
      </w:r>
      <w:r w:rsidR="00C518A1">
        <w:rPr>
          <w:rFonts w:eastAsia="Meiryo UI" w:cs="Arial"/>
          <w:highlight w:val="yellow"/>
        </w:rPr>
        <w:t xml:space="preserve"> start</w:t>
      </w:r>
      <w:r w:rsidRPr="00213908">
        <w:rPr>
          <w:rFonts w:eastAsia="Meiryo UI" w:cs="Arial" w:hint="eastAsia"/>
          <w:highlight w:val="yellow"/>
        </w:rPr>
        <w:t xml:space="preserve"> </w:t>
      </w:r>
      <w:r w:rsidRPr="00213908">
        <w:rPr>
          <w:rFonts w:eastAsia="Meiryo UI" w:cs="Arial"/>
          <w:highlight w:val="yellow"/>
        </w:rPr>
        <w:t xml:space="preserve">       </w:t>
      </w:r>
      <w:r>
        <w:rPr>
          <w:rFonts w:eastAsia="Meiryo UI" w:cs="Arial"/>
        </w:rPr>
        <w:t>]</w:t>
      </w:r>
      <w:r w:rsidRPr="00745F0B">
        <w:rPr>
          <w:rFonts w:eastAsia="Meiryo UI" w:cs="Arial" w:hint="eastAsia"/>
        </w:rPr>
        <w:t xml:space="preserve"> </w:t>
      </w:r>
    </w:p>
    <w:p w14:paraId="76EC82E6" w14:textId="6A66BA85" w:rsidR="00A06F73" w:rsidRDefault="00A06F73">
      <w:pPr>
        <w:spacing w:before="0" w:after="0" w:line="240" w:lineRule="auto"/>
        <w:rPr>
          <w:rFonts w:eastAsia="Meiryo UI" w:cs="Arial"/>
          <w:sz w:val="20"/>
        </w:rPr>
      </w:pPr>
      <w:r>
        <w:rPr>
          <w:rFonts w:eastAsia="Meiryo UI" w:cs="Arial"/>
        </w:rPr>
        <w:br w:type="page"/>
      </w:r>
    </w:p>
    <w:p w14:paraId="63A0A59C" w14:textId="77777777" w:rsidR="00876DED" w:rsidRPr="002C1240" w:rsidRDefault="00876DED" w:rsidP="00876DED">
      <w:pPr>
        <w:pStyle w:val="3"/>
        <w:rPr>
          <w:rFonts w:eastAsia="Meiryo UI" w:cs="Arial"/>
        </w:rPr>
      </w:pPr>
      <w:r w:rsidRPr="002C1240">
        <w:rPr>
          <w:rFonts w:eastAsia="Meiryo UI" w:cs="Arial"/>
        </w:rPr>
        <w:lastRenderedPageBreak/>
        <w:t xml:space="preserve">2 </w:t>
      </w:r>
      <w:r w:rsidRPr="002C1240">
        <w:rPr>
          <w:rFonts w:eastAsia="Meiryo UI" w:cs="Arial"/>
        </w:rPr>
        <w:t>つの</w:t>
      </w:r>
      <w:r w:rsidRPr="002C1240">
        <w:rPr>
          <w:rFonts w:eastAsia="Meiryo UI" w:cs="Arial"/>
        </w:rPr>
        <w:t xml:space="preserve">Customer LAN </w:t>
      </w:r>
      <w:r w:rsidRPr="002C1240">
        <w:rPr>
          <w:rFonts w:eastAsia="Meiryo UI" w:cs="Arial"/>
        </w:rPr>
        <w:t>スイッチを設定します。</w:t>
      </w:r>
    </w:p>
    <w:p w14:paraId="24FE3FD2" w14:textId="2671617E" w:rsidR="00876DED" w:rsidRDefault="00876DED" w:rsidP="00876DED">
      <w:pPr>
        <w:pStyle w:val="BodyTextL25"/>
        <w:rPr>
          <w:rFonts w:eastAsia="Meiryo UI" w:cs="Arial"/>
        </w:rPr>
      </w:pPr>
      <w:r w:rsidRPr="002C1240">
        <w:rPr>
          <w:rFonts w:eastAsia="Meiryo UI" w:cs="Arial"/>
        </w:rPr>
        <w:t xml:space="preserve">2 </w:t>
      </w:r>
      <w:r w:rsidRPr="002C1240">
        <w:rPr>
          <w:rFonts w:eastAsia="Meiryo UI" w:cs="Arial"/>
        </w:rPr>
        <w:t>つの</w:t>
      </w:r>
      <w:r w:rsidRPr="002C1240">
        <w:rPr>
          <w:rFonts w:eastAsia="Meiryo UI" w:cs="Arial"/>
        </w:rPr>
        <w:t xml:space="preserve">Customer LAN </w:t>
      </w:r>
      <w:r w:rsidRPr="002C1240">
        <w:rPr>
          <w:rFonts w:eastAsia="Meiryo UI" w:cs="Arial"/>
        </w:rPr>
        <w:t>スイッチ上のインターフェイス</w:t>
      </w:r>
      <w:r w:rsidRPr="00EF0A52">
        <w:rPr>
          <w:rFonts w:eastAsia="Meiryo UI" w:cs="Arial"/>
          <w:b/>
          <w:bCs/>
        </w:rPr>
        <w:t xml:space="preserve"> VLAN 1</w:t>
      </w:r>
      <w:r w:rsidRPr="002C1240">
        <w:rPr>
          <w:rFonts w:eastAsia="Meiryo UI" w:cs="Arial"/>
        </w:rPr>
        <w:t xml:space="preserve"> </w:t>
      </w:r>
      <w:r w:rsidRPr="002C1240">
        <w:rPr>
          <w:rFonts w:eastAsia="Meiryo UI" w:cs="Arial"/>
        </w:rPr>
        <w:t>の</w:t>
      </w:r>
      <w:r w:rsidRPr="002C1240">
        <w:rPr>
          <w:rFonts w:eastAsia="Meiryo UI" w:cs="Arial"/>
        </w:rPr>
        <w:t xml:space="preserve"> IP </w:t>
      </w:r>
      <w:r w:rsidRPr="002C1240">
        <w:rPr>
          <w:rFonts w:eastAsia="Meiryo UI" w:cs="Arial"/>
        </w:rPr>
        <w:t>アドレスを設定します。各スイッチのデフォルトゲートウェイを設定します。</w:t>
      </w:r>
    </w:p>
    <w:p w14:paraId="66B5F217" w14:textId="6D67D626" w:rsidR="00AA0AB2" w:rsidRDefault="00CF729E" w:rsidP="00876DED">
      <w:pPr>
        <w:pStyle w:val="BodyTextL25"/>
        <w:rPr>
          <w:rFonts w:eastAsia="Meiryo UI" w:cs="Arial"/>
        </w:rPr>
      </w:pPr>
      <w:r>
        <w:rPr>
          <w:rFonts w:cs="Arial"/>
          <w:color w:val="000000"/>
          <w:szCs w:val="20"/>
        </w:rPr>
        <w:t>LAN-A Switch</w:t>
      </w:r>
      <w:r>
        <w:rPr>
          <w:rFonts w:cs="Arial" w:hint="eastAsia"/>
          <w:color w:val="000000"/>
          <w:szCs w:val="20"/>
        </w:rPr>
        <w:t>の</w:t>
      </w:r>
      <w:r w:rsidR="00AA0AB2" w:rsidRPr="002C1240">
        <w:rPr>
          <w:rFonts w:eastAsia="Meiryo UI" w:cs="Arial"/>
        </w:rPr>
        <w:t>インターフェイス</w:t>
      </w:r>
      <w:r w:rsidR="00AA0AB2" w:rsidRPr="00EF0A52">
        <w:rPr>
          <w:rFonts w:eastAsia="Meiryo UI" w:cs="Arial"/>
          <w:b/>
          <w:bCs/>
        </w:rPr>
        <w:t xml:space="preserve"> VLAN 1</w:t>
      </w:r>
      <w:r w:rsidR="00AA0AB2" w:rsidRPr="002C1240">
        <w:rPr>
          <w:rFonts w:eastAsia="Meiryo UI" w:cs="Arial"/>
        </w:rPr>
        <w:t xml:space="preserve"> </w:t>
      </w:r>
      <w:r w:rsidR="00AA0AB2" w:rsidRPr="002C1240">
        <w:rPr>
          <w:rFonts w:eastAsia="Meiryo UI" w:cs="Arial"/>
        </w:rPr>
        <w:t>の</w:t>
      </w:r>
      <w:r w:rsidR="00AA0AB2" w:rsidRPr="002C1240">
        <w:rPr>
          <w:rFonts w:eastAsia="Meiryo UI" w:cs="Arial"/>
        </w:rPr>
        <w:t xml:space="preserve"> IP </w:t>
      </w:r>
      <w:r w:rsidR="00AA0AB2" w:rsidRPr="002C1240">
        <w:rPr>
          <w:rFonts w:eastAsia="Meiryo UI" w:cs="Arial"/>
        </w:rPr>
        <w:t>アドレスを設定</w:t>
      </w:r>
    </w:p>
    <w:p w14:paraId="30B27BE1" w14:textId="113914DB" w:rsidR="00D6666E" w:rsidRPr="002C1240" w:rsidRDefault="00961E32" w:rsidP="00D6666E">
      <w:pPr>
        <w:pStyle w:val="SubStepAlpha"/>
        <w:numPr>
          <w:ilvl w:val="0"/>
          <w:numId w:val="0"/>
        </w:numPr>
        <w:ind w:left="360"/>
        <w:rPr>
          <w:rFonts w:eastAsia="Meiryo UI" w:cs="Arial"/>
        </w:rPr>
      </w:pPr>
      <w:r>
        <w:rPr>
          <w:rFonts w:eastAsia="Meiryo UI" w:cs="Arial"/>
        </w:rPr>
        <w:t>Switch</w:t>
      </w:r>
      <w:r w:rsidR="00D6666E">
        <w:rPr>
          <w:rFonts w:eastAsia="Meiryo UI" w:cs="Arial" w:hint="eastAsia"/>
        </w:rPr>
        <w:t>(</w:t>
      </w:r>
      <w:r w:rsidR="00D6666E">
        <w:rPr>
          <w:rFonts w:eastAsia="Meiryo UI" w:cs="Arial"/>
        </w:rPr>
        <w:t>config</w:t>
      </w:r>
      <w:r w:rsidR="00D6666E">
        <w:rPr>
          <w:rFonts w:eastAsia="Meiryo UI" w:cs="Arial" w:hint="eastAsia"/>
        </w:rPr>
        <w:t>)</w:t>
      </w:r>
      <w:proofErr w:type="gramStart"/>
      <w:r w:rsidR="00D6666E">
        <w:rPr>
          <w:rFonts w:eastAsia="Meiryo UI" w:cs="Arial"/>
        </w:rPr>
        <w:t xml:space="preserve">#  </w:t>
      </w:r>
      <w:r w:rsidR="00D6666E">
        <w:rPr>
          <w:rFonts w:eastAsia="Meiryo UI" w:cs="Arial"/>
          <w:highlight w:val="yellow"/>
        </w:rPr>
        <w:t>[</w:t>
      </w:r>
      <w:proofErr w:type="gramEnd"/>
      <w:r w:rsidR="00D6666E">
        <w:rPr>
          <w:rFonts w:eastAsia="Meiryo UI" w:cs="Arial"/>
          <w:highlight w:val="yellow"/>
        </w:rPr>
        <w:t xml:space="preserve">     </w:t>
      </w:r>
      <w:r w:rsidR="002614E3">
        <w:rPr>
          <w:rFonts w:eastAsia="Meiryo UI" w:cs="Arial"/>
          <w:highlight w:val="yellow"/>
        </w:rPr>
        <w:t>int VLAN 1</w:t>
      </w:r>
      <w:r w:rsidR="00D6666E" w:rsidRPr="00213908">
        <w:rPr>
          <w:rFonts w:eastAsia="Meiryo UI" w:cs="Arial"/>
          <w:highlight w:val="yellow"/>
        </w:rPr>
        <w:t xml:space="preserve">      </w:t>
      </w:r>
      <w:r w:rsidR="00D6666E">
        <w:rPr>
          <w:rFonts w:eastAsia="Meiryo UI" w:cs="Arial"/>
        </w:rPr>
        <w:t>]</w:t>
      </w:r>
    </w:p>
    <w:p w14:paraId="4804A80B" w14:textId="4EB8CE7F" w:rsidR="00961E32" w:rsidRPr="002C1240" w:rsidRDefault="00961E32" w:rsidP="00961E32">
      <w:pPr>
        <w:pStyle w:val="SubStepAlpha"/>
        <w:numPr>
          <w:ilvl w:val="0"/>
          <w:numId w:val="0"/>
        </w:numPr>
        <w:ind w:left="360"/>
        <w:rPr>
          <w:rFonts w:eastAsia="Meiryo UI" w:cs="Arial"/>
        </w:rPr>
      </w:pPr>
      <w:r>
        <w:rPr>
          <w:rFonts w:eastAsia="Meiryo UI" w:cs="Arial"/>
        </w:rPr>
        <w:t>Switch</w:t>
      </w:r>
      <w:r>
        <w:rPr>
          <w:rFonts w:eastAsia="Meiryo UI" w:cs="Arial" w:hint="eastAsia"/>
        </w:rPr>
        <w:t>(</w:t>
      </w:r>
      <w:r>
        <w:rPr>
          <w:rFonts w:eastAsia="Meiryo UI" w:cs="Arial"/>
        </w:rPr>
        <w:t>config</w:t>
      </w:r>
      <w:r w:rsidR="005E6225">
        <w:rPr>
          <w:rFonts w:eastAsia="Meiryo UI" w:cs="Arial"/>
        </w:rPr>
        <w:t>-</w:t>
      </w:r>
      <w:proofErr w:type="gramStart"/>
      <w:r w:rsidR="005E6225">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Pr>
          <w:rFonts w:eastAsia="Meiryo UI" w:cs="Arial"/>
          <w:highlight w:val="yellow"/>
        </w:rPr>
        <w:t xml:space="preserve">[    </w:t>
      </w:r>
      <w:proofErr w:type="spellStart"/>
      <w:r w:rsidR="00995221">
        <w:rPr>
          <w:rFonts w:eastAsia="Meiryo UI" w:cs="Arial"/>
          <w:highlight w:val="yellow"/>
        </w:rPr>
        <w:t>ip</w:t>
      </w:r>
      <w:proofErr w:type="spellEnd"/>
      <w:r w:rsidR="00995221">
        <w:rPr>
          <w:rFonts w:eastAsia="Meiryo UI" w:cs="Arial"/>
          <w:highlight w:val="yellow"/>
        </w:rPr>
        <w:t xml:space="preserve"> address 192.168.0.2 255.255.255.192</w:t>
      </w:r>
      <w:r w:rsidRPr="00213908">
        <w:rPr>
          <w:rFonts w:eastAsia="Meiryo UI" w:cs="Arial"/>
          <w:highlight w:val="yellow"/>
        </w:rPr>
        <w:t xml:space="preserve">     </w:t>
      </w:r>
      <w:r>
        <w:rPr>
          <w:rFonts w:eastAsia="Meiryo UI" w:cs="Arial"/>
        </w:rPr>
        <w:t>]</w:t>
      </w:r>
    </w:p>
    <w:p w14:paraId="7C99C668" w14:textId="77777777" w:rsidR="00F23A39" w:rsidRDefault="00961E32" w:rsidP="007B13D9">
      <w:pPr>
        <w:pStyle w:val="SubStepAlpha"/>
        <w:numPr>
          <w:ilvl w:val="0"/>
          <w:numId w:val="0"/>
        </w:numPr>
        <w:ind w:left="360"/>
        <w:rPr>
          <w:rFonts w:eastAsia="Meiryo UI" w:cs="Arial"/>
        </w:rPr>
      </w:pPr>
      <w:r>
        <w:rPr>
          <w:rFonts w:eastAsia="Meiryo UI" w:cs="Arial"/>
        </w:rPr>
        <w:t>Switch</w:t>
      </w:r>
      <w:r>
        <w:rPr>
          <w:rFonts w:eastAsia="Meiryo UI" w:cs="Arial" w:hint="eastAsia"/>
        </w:rPr>
        <w:t>(</w:t>
      </w:r>
      <w:r>
        <w:rPr>
          <w:rFonts w:eastAsia="Meiryo UI" w:cs="Arial"/>
        </w:rPr>
        <w:t>config</w:t>
      </w:r>
      <w:r w:rsidR="005E6225">
        <w:rPr>
          <w:rFonts w:eastAsia="Meiryo UI" w:cs="Arial"/>
        </w:rPr>
        <w:t>-</w:t>
      </w:r>
      <w:proofErr w:type="gramStart"/>
      <w:r w:rsidR="005E6225">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sidR="007B13D9">
        <w:rPr>
          <w:rFonts w:eastAsia="Meiryo UI" w:cs="Arial"/>
          <w:highlight w:val="yellow"/>
        </w:rPr>
        <w:t>[      no shutdown</w:t>
      </w:r>
      <w:r w:rsidR="007B13D9" w:rsidRPr="00213908">
        <w:rPr>
          <w:rFonts w:eastAsia="Meiryo UI" w:cs="Arial"/>
          <w:highlight w:val="yellow"/>
        </w:rPr>
        <w:t xml:space="preserve">       </w:t>
      </w:r>
      <w:r w:rsidR="007B13D9">
        <w:rPr>
          <w:rFonts w:eastAsia="Meiryo UI" w:cs="Arial"/>
        </w:rPr>
        <w:t>]</w:t>
      </w:r>
      <w:r w:rsidR="007B13D9" w:rsidRPr="00745F0B">
        <w:rPr>
          <w:rFonts w:eastAsia="Meiryo UI" w:cs="Arial" w:hint="eastAsia"/>
        </w:rPr>
        <w:t xml:space="preserve"> </w:t>
      </w:r>
    </w:p>
    <w:p w14:paraId="40695E69" w14:textId="5B4B8E2A" w:rsidR="003D03F9" w:rsidRDefault="00D93FF5" w:rsidP="007B13D9">
      <w:pPr>
        <w:pStyle w:val="SubStepAlpha"/>
        <w:numPr>
          <w:ilvl w:val="0"/>
          <w:numId w:val="0"/>
        </w:numPr>
        <w:ind w:left="360"/>
        <w:rPr>
          <w:rFonts w:eastAsia="Meiryo UI" w:cs="Arial"/>
          <w:b/>
          <w:bCs/>
        </w:rPr>
      </w:pPr>
      <w:r>
        <w:rPr>
          <w:rFonts w:eastAsia="Meiryo UI" w:cs="Arial"/>
        </w:rPr>
        <w:t>Switch</w:t>
      </w:r>
      <w:r>
        <w:rPr>
          <w:rFonts w:eastAsia="Meiryo UI" w:cs="Arial" w:hint="eastAsia"/>
        </w:rPr>
        <w:t>(</w:t>
      </w:r>
      <w:r>
        <w:rPr>
          <w:rFonts w:eastAsia="Meiryo UI" w:cs="Arial"/>
        </w:rPr>
        <w:t>config</w:t>
      </w:r>
      <w:r>
        <w:rPr>
          <w:rFonts w:eastAsia="Meiryo UI" w:cs="Arial" w:hint="eastAsia"/>
        </w:rPr>
        <w:t>-</w:t>
      </w:r>
      <w:proofErr w:type="gramStart"/>
      <w:r w:rsidR="004B63C4">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sidRPr="00FB6627">
        <w:rPr>
          <w:rFonts w:eastAsia="Meiryo UI" w:cs="Arial"/>
          <w:b/>
          <w:bCs/>
        </w:rPr>
        <w:t xml:space="preserve"> </w:t>
      </w:r>
      <w:r w:rsidRPr="00FB6627">
        <w:rPr>
          <w:rFonts w:eastAsia="Meiryo UI" w:cs="Arial" w:hint="eastAsia"/>
          <w:b/>
          <w:bCs/>
        </w:rPr>
        <w:t>exit</w:t>
      </w:r>
    </w:p>
    <w:p w14:paraId="49D95E11" w14:textId="77777777" w:rsidR="00F23A39" w:rsidRDefault="00F23A39" w:rsidP="007B13D9">
      <w:pPr>
        <w:pStyle w:val="SubStepAlpha"/>
        <w:numPr>
          <w:ilvl w:val="0"/>
          <w:numId w:val="0"/>
        </w:numPr>
        <w:ind w:left="360"/>
        <w:rPr>
          <w:rFonts w:eastAsia="Meiryo UI" w:cs="Arial"/>
          <w:b/>
          <w:bCs/>
        </w:rPr>
      </w:pPr>
    </w:p>
    <w:p w14:paraId="50D09514" w14:textId="14B2B25D" w:rsidR="00AA0AB2" w:rsidRDefault="00AA0AB2" w:rsidP="00AA0AB2">
      <w:pPr>
        <w:pStyle w:val="SubStepAlpha"/>
        <w:numPr>
          <w:ilvl w:val="0"/>
          <w:numId w:val="0"/>
        </w:numPr>
        <w:ind w:left="360"/>
        <w:rPr>
          <w:rFonts w:eastAsia="Meiryo UI" w:cs="Arial"/>
        </w:rPr>
      </w:pPr>
      <w:r>
        <w:rPr>
          <w:rFonts w:eastAsia="Meiryo UI" w:cs="Arial" w:hint="eastAsia"/>
        </w:rPr>
        <w:t>デフォルトゲートウェイ</w:t>
      </w:r>
    </w:p>
    <w:p w14:paraId="639CACCD" w14:textId="7AA5FE1E" w:rsidR="00AA0AB2" w:rsidRPr="002C1240" w:rsidRDefault="00AA0AB2" w:rsidP="00AA0AB2">
      <w:pPr>
        <w:pStyle w:val="SubStepAlpha"/>
        <w:numPr>
          <w:ilvl w:val="0"/>
          <w:numId w:val="0"/>
        </w:numPr>
        <w:ind w:left="360"/>
        <w:rPr>
          <w:rFonts w:eastAsia="Meiryo UI" w:cs="Arial"/>
        </w:rPr>
      </w:pPr>
      <w:r>
        <w:rPr>
          <w:rFonts w:eastAsia="Meiryo UI" w:cs="Arial"/>
        </w:rPr>
        <w:t>Switch</w:t>
      </w:r>
      <w:r>
        <w:rPr>
          <w:rFonts w:eastAsia="Meiryo UI" w:cs="Arial" w:hint="eastAsia"/>
        </w:rPr>
        <w:t>(</w:t>
      </w:r>
      <w:r>
        <w:rPr>
          <w:rFonts w:eastAsia="Meiryo UI" w:cs="Arial"/>
        </w:rPr>
        <w:t>config</w:t>
      </w:r>
      <w:r>
        <w:rPr>
          <w:rFonts w:eastAsia="Meiryo UI" w:cs="Arial" w:hint="eastAsia"/>
        </w:rPr>
        <w:t>)</w:t>
      </w:r>
      <w:proofErr w:type="gramStart"/>
      <w:r>
        <w:rPr>
          <w:rFonts w:eastAsia="Meiryo UI" w:cs="Arial"/>
        </w:rPr>
        <w:t xml:space="preserve">#  </w:t>
      </w:r>
      <w:r>
        <w:rPr>
          <w:rFonts w:eastAsia="Meiryo UI" w:cs="Arial"/>
          <w:highlight w:val="yellow"/>
        </w:rPr>
        <w:t>[</w:t>
      </w:r>
      <w:proofErr w:type="gramEnd"/>
      <w:r>
        <w:rPr>
          <w:rFonts w:eastAsia="Meiryo UI" w:cs="Arial"/>
          <w:highlight w:val="yellow"/>
        </w:rPr>
        <w:t xml:space="preserve">      </w:t>
      </w:r>
      <w:r w:rsidRPr="00213908">
        <w:rPr>
          <w:rFonts w:eastAsia="Meiryo UI" w:cs="Arial"/>
          <w:highlight w:val="yellow"/>
        </w:rPr>
        <w:t xml:space="preserve">  </w:t>
      </w:r>
      <w:proofErr w:type="spellStart"/>
      <w:r w:rsidR="00CC4D4D">
        <w:rPr>
          <w:rFonts w:eastAsia="Meiryo UI" w:cs="Arial"/>
          <w:highlight w:val="yellow"/>
        </w:rPr>
        <w:t>ip</w:t>
      </w:r>
      <w:proofErr w:type="spellEnd"/>
      <w:r w:rsidR="00CC4D4D">
        <w:rPr>
          <w:rFonts w:eastAsia="Meiryo UI" w:cs="Arial"/>
          <w:highlight w:val="yellow"/>
        </w:rPr>
        <w:t xml:space="preserve"> default-gateway</w:t>
      </w:r>
      <w:r w:rsidR="00953EAD">
        <w:rPr>
          <w:rFonts w:eastAsia="Meiryo UI" w:cs="Arial"/>
          <w:highlight w:val="yellow"/>
        </w:rPr>
        <w:t xml:space="preserve"> 209.165.200.225</w:t>
      </w:r>
      <w:r w:rsidRPr="00213908">
        <w:rPr>
          <w:rFonts w:eastAsia="Meiryo UI" w:cs="Arial"/>
          <w:highlight w:val="yellow"/>
        </w:rPr>
        <w:t xml:space="preserve">           </w:t>
      </w:r>
      <w:r>
        <w:rPr>
          <w:rFonts w:eastAsia="Meiryo UI" w:cs="Arial"/>
        </w:rPr>
        <w:t>]</w:t>
      </w:r>
    </w:p>
    <w:p w14:paraId="1E0D65F0" w14:textId="77777777" w:rsidR="00E12CB0" w:rsidRDefault="00E12CB0" w:rsidP="00CF729E">
      <w:pPr>
        <w:pStyle w:val="BodyTextL25"/>
        <w:rPr>
          <w:rFonts w:ascii="Consolas" w:eastAsia="MyricaM M" w:hAnsi="Consolas" w:cs="Myrica P"/>
          <w:szCs w:val="21"/>
        </w:rPr>
      </w:pPr>
    </w:p>
    <w:p w14:paraId="5C41D140" w14:textId="5AAF9C56" w:rsidR="00CF729E" w:rsidRDefault="00CF729E" w:rsidP="00CF729E">
      <w:pPr>
        <w:pStyle w:val="BodyTextL25"/>
        <w:rPr>
          <w:rFonts w:eastAsia="Meiryo UI" w:cs="Arial"/>
        </w:rPr>
      </w:pPr>
      <w:r>
        <w:rPr>
          <w:rFonts w:cs="Arial"/>
          <w:color w:val="000000"/>
          <w:szCs w:val="20"/>
        </w:rPr>
        <w:t>LAN-</w:t>
      </w:r>
      <w:r>
        <w:rPr>
          <w:rFonts w:cs="Arial" w:hint="eastAsia"/>
          <w:color w:val="000000"/>
          <w:szCs w:val="20"/>
        </w:rPr>
        <w:t>B</w:t>
      </w:r>
      <w:r>
        <w:rPr>
          <w:rFonts w:cs="Arial"/>
          <w:color w:val="000000"/>
          <w:szCs w:val="20"/>
        </w:rPr>
        <w:t xml:space="preserve"> Switch</w:t>
      </w:r>
      <w:r>
        <w:rPr>
          <w:rFonts w:cs="Arial" w:hint="eastAsia"/>
          <w:color w:val="000000"/>
          <w:szCs w:val="20"/>
        </w:rPr>
        <w:t>の</w:t>
      </w:r>
      <w:r w:rsidRPr="002C1240">
        <w:rPr>
          <w:rFonts w:eastAsia="Meiryo UI" w:cs="Arial"/>
        </w:rPr>
        <w:t>インターフェイス</w:t>
      </w:r>
      <w:r w:rsidRPr="00EF0A52">
        <w:rPr>
          <w:rFonts w:eastAsia="Meiryo UI" w:cs="Arial"/>
          <w:b/>
          <w:bCs/>
        </w:rPr>
        <w:t xml:space="preserve"> VLAN 1</w:t>
      </w:r>
      <w:r w:rsidRPr="002C1240">
        <w:rPr>
          <w:rFonts w:eastAsia="Meiryo UI" w:cs="Arial"/>
        </w:rPr>
        <w:t xml:space="preserve"> </w:t>
      </w:r>
      <w:r w:rsidRPr="002C1240">
        <w:rPr>
          <w:rFonts w:eastAsia="Meiryo UI" w:cs="Arial"/>
        </w:rPr>
        <w:t>の</w:t>
      </w:r>
      <w:r w:rsidRPr="002C1240">
        <w:rPr>
          <w:rFonts w:eastAsia="Meiryo UI" w:cs="Arial"/>
        </w:rPr>
        <w:t xml:space="preserve"> IP </w:t>
      </w:r>
      <w:r w:rsidRPr="002C1240">
        <w:rPr>
          <w:rFonts w:eastAsia="Meiryo UI" w:cs="Arial"/>
        </w:rPr>
        <w:t>アドレスを設定</w:t>
      </w:r>
    </w:p>
    <w:p w14:paraId="3A0A8301" w14:textId="77777777" w:rsidR="002B2579" w:rsidRDefault="00CF729E" w:rsidP="00CF729E">
      <w:pPr>
        <w:pStyle w:val="SubStepAlpha"/>
        <w:numPr>
          <w:ilvl w:val="0"/>
          <w:numId w:val="0"/>
        </w:numPr>
        <w:ind w:left="360"/>
        <w:rPr>
          <w:rFonts w:eastAsia="Meiryo UI" w:cs="Arial"/>
        </w:rPr>
      </w:pPr>
      <w:r>
        <w:rPr>
          <w:rFonts w:eastAsia="Meiryo UI" w:cs="Arial"/>
        </w:rPr>
        <w:t>Switch</w:t>
      </w:r>
      <w:r>
        <w:rPr>
          <w:rFonts w:eastAsia="Meiryo UI" w:cs="Arial" w:hint="eastAsia"/>
        </w:rPr>
        <w:t>(</w:t>
      </w:r>
      <w:r>
        <w:rPr>
          <w:rFonts w:eastAsia="Meiryo UI" w:cs="Arial"/>
        </w:rPr>
        <w:t>config</w:t>
      </w:r>
      <w:r>
        <w:rPr>
          <w:rFonts w:eastAsia="Meiryo UI" w:cs="Arial" w:hint="eastAsia"/>
        </w:rPr>
        <w:t>)</w:t>
      </w:r>
      <w:proofErr w:type="gramStart"/>
      <w:r>
        <w:rPr>
          <w:rFonts w:eastAsia="Meiryo UI" w:cs="Arial"/>
        </w:rPr>
        <w:t xml:space="preserve">#  </w:t>
      </w:r>
      <w:r w:rsidR="00F418AB">
        <w:rPr>
          <w:rFonts w:eastAsia="Meiryo UI" w:cs="Arial"/>
          <w:highlight w:val="yellow"/>
        </w:rPr>
        <w:t>[</w:t>
      </w:r>
      <w:proofErr w:type="gramEnd"/>
      <w:r w:rsidR="00F418AB">
        <w:rPr>
          <w:rFonts w:eastAsia="Meiryo UI" w:cs="Arial"/>
          <w:highlight w:val="yellow"/>
        </w:rPr>
        <w:t xml:space="preserve">     int VLAN 1</w:t>
      </w:r>
      <w:r w:rsidR="00F418AB" w:rsidRPr="00213908">
        <w:rPr>
          <w:rFonts w:eastAsia="Meiryo UI" w:cs="Arial"/>
          <w:highlight w:val="yellow"/>
        </w:rPr>
        <w:t xml:space="preserve">      </w:t>
      </w:r>
      <w:r w:rsidR="00F418AB">
        <w:rPr>
          <w:rFonts w:eastAsia="Meiryo UI" w:cs="Arial"/>
        </w:rPr>
        <w:t>]</w:t>
      </w:r>
    </w:p>
    <w:p w14:paraId="40F3DC1E" w14:textId="3F384087" w:rsidR="00CF729E" w:rsidRPr="002C1240" w:rsidRDefault="00CF729E" w:rsidP="00CF729E">
      <w:pPr>
        <w:pStyle w:val="SubStepAlpha"/>
        <w:numPr>
          <w:ilvl w:val="0"/>
          <w:numId w:val="0"/>
        </w:numPr>
        <w:ind w:left="360"/>
        <w:rPr>
          <w:rFonts w:eastAsia="Meiryo UI" w:cs="Arial"/>
        </w:rPr>
      </w:pPr>
      <w:r>
        <w:rPr>
          <w:rFonts w:eastAsia="Meiryo UI" w:cs="Arial"/>
        </w:rPr>
        <w:t>Switch</w:t>
      </w:r>
      <w:r>
        <w:rPr>
          <w:rFonts w:eastAsia="Meiryo UI" w:cs="Arial" w:hint="eastAsia"/>
        </w:rPr>
        <w:t>(</w:t>
      </w:r>
      <w:r>
        <w:rPr>
          <w:rFonts w:eastAsia="Meiryo UI" w:cs="Arial"/>
        </w:rPr>
        <w:t>config-</w:t>
      </w:r>
      <w:proofErr w:type="gramStart"/>
      <w:r>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sidR="00E14CCF">
        <w:rPr>
          <w:rFonts w:eastAsia="Meiryo UI" w:cs="Arial"/>
          <w:highlight w:val="yellow"/>
        </w:rPr>
        <w:t xml:space="preserve">[    </w:t>
      </w:r>
      <w:proofErr w:type="spellStart"/>
      <w:r w:rsidR="00E14CCF">
        <w:rPr>
          <w:rFonts w:eastAsia="Meiryo UI" w:cs="Arial"/>
          <w:highlight w:val="yellow"/>
        </w:rPr>
        <w:t>ip</w:t>
      </w:r>
      <w:proofErr w:type="spellEnd"/>
      <w:r w:rsidR="00E14CCF">
        <w:rPr>
          <w:rFonts w:eastAsia="Meiryo UI" w:cs="Arial"/>
          <w:highlight w:val="yellow"/>
        </w:rPr>
        <w:t xml:space="preserve"> address 192.168.0</w:t>
      </w:r>
      <w:r w:rsidR="00AE7302">
        <w:rPr>
          <w:rFonts w:eastAsia="Meiryo UI" w:cs="Arial"/>
          <w:highlight w:val="yellow"/>
        </w:rPr>
        <w:t>.</w:t>
      </w:r>
      <w:r w:rsidR="00D622DC">
        <w:rPr>
          <w:rFonts w:eastAsia="Meiryo UI" w:cs="Arial"/>
          <w:highlight w:val="yellow"/>
        </w:rPr>
        <w:t>66</w:t>
      </w:r>
      <w:r w:rsidR="00E14CCF">
        <w:rPr>
          <w:rFonts w:eastAsia="Meiryo UI" w:cs="Arial"/>
          <w:highlight w:val="yellow"/>
        </w:rPr>
        <w:t xml:space="preserve"> 255.255.255.192</w:t>
      </w:r>
      <w:r w:rsidR="00E14CCF" w:rsidRPr="00213908">
        <w:rPr>
          <w:rFonts w:eastAsia="Meiryo UI" w:cs="Arial"/>
          <w:highlight w:val="yellow"/>
        </w:rPr>
        <w:t xml:space="preserve">     </w:t>
      </w:r>
      <w:r w:rsidR="00E14CCF">
        <w:rPr>
          <w:rFonts w:eastAsia="Meiryo UI" w:cs="Arial"/>
        </w:rPr>
        <w:t>]</w:t>
      </w:r>
    </w:p>
    <w:p w14:paraId="4AEFDE7D" w14:textId="77777777" w:rsidR="006974B5" w:rsidRDefault="00CF729E" w:rsidP="006974B5">
      <w:pPr>
        <w:pStyle w:val="SubStepAlpha"/>
        <w:numPr>
          <w:ilvl w:val="0"/>
          <w:numId w:val="0"/>
        </w:numPr>
        <w:ind w:left="360"/>
        <w:rPr>
          <w:rFonts w:eastAsia="Meiryo UI" w:cs="Arial"/>
        </w:rPr>
      </w:pPr>
      <w:r>
        <w:rPr>
          <w:rFonts w:eastAsia="Meiryo UI" w:cs="Arial"/>
        </w:rPr>
        <w:t>Switch</w:t>
      </w:r>
      <w:r>
        <w:rPr>
          <w:rFonts w:eastAsia="Meiryo UI" w:cs="Arial" w:hint="eastAsia"/>
        </w:rPr>
        <w:t>(</w:t>
      </w:r>
      <w:r>
        <w:rPr>
          <w:rFonts w:eastAsia="Meiryo UI" w:cs="Arial"/>
        </w:rPr>
        <w:t>config-</w:t>
      </w:r>
      <w:proofErr w:type="gramStart"/>
      <w:r>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sidR="006974B5">
        <w:rPr>
          <w:rFonts w:eastAsia="Meiryo UI" w:cs="Arial"/>
          <w:highlight w:val="yellow"/>
        </w:rPr>
        <w:t>[      no shutdown</w:t>
      </w:r>
      <w:r w:rsidR="006974B5" w:rsidRPr="00213908">
        <w:rPr>
          <w:rFonts w:eastAsia="Meiryo UI" w:cs="Arial"/>
          <w:highlight w:val="yellow"/>
        </w:rPr>
        <w:t xml:space="preserve">       </w:t>
      </w:r>
      <w:r w:rsidR="006974B5">
        <w:rPr>
          <w:rFonts w:eastAsia="Meiryo UI" w:cs="Arial"/>
        </w:rPr>
        <w:t>]</w:t>
      </w:r>
      <w:r w:rsidR="006974B5" w:rsidRPr="00745F0B">
        <w:rPr>
          <w:rFonts w:eastAsia="Meiryo UI" w:cs="Arial" w:hint="eastAsia"/>
        </w:rPr>
        <w:t xml:space="preserve"> </w:t>
      </w:r>
    </w:p>
    <w:p w14:paraId="2F924208" w14:textId="7EF2FD64" w:rsidR="00CF729E" w:rsidRDefault="00CF729E" w:rsidP="006974B5">
      <w:pPr>
        <w:pStyle w:val="SubStepAlpha"/>
        <w:numPr>
          <w:ilvl w:val="0"/>
          <w:numId w:val="0"/>
        </w:numPr>
        <w:ind w:left="360"/>
        <w:rPr>
          <w:rFonts w:eastAsia="Meiryo UI" w:cs="Arial"/>
          <w:b/>
          <w:bCs/>
        </w:rPr>
      </w:pPr>
      <w:r>
        <w:rPr>
          <w:rFonts w:eastAsia="Meiryo UI" w:cs="Arial"/>
        </w:rPr>
        <w:t>Switch</w:t>
      </w:r>
      <w:r>
        <w:rPr>
          <w:rFonts w:eastAsia="Meiryo UI" w:cs="Arial" w:hint="eastAsia"/>
        </w:rPr>
        <w:t>(</w:t>
      </w:r>
      <w:r>
        <w:rPr>
          <w:rFonts w:eastAsia="Meiryo UI" w:cs="Arial"/>
        </w:rPr>
        <w:t>config</w:t>
      </w:r>
      <w:r>
        <w:rPr>
          <w:rFonts w:eastAsia="Meiryo UI" w:cs="Arial" w:hint="eastAsia"/>
        </w:rPr>
        <w:t>-</w:t>
      </w:r>
      <w:proofErr w:type="gramStart"/>
      <w:r w:rsidR="004B63C4">
        <w:rPr>
          <w:rFonts w:eastAsia="Meiryo UI" w:cs="Arial"/>
        </w:rPr>
        <w:t>if</w:t>
      </w:r>
      <w:r>
        <w:rPr>
          <w:rFonts w:eastAsia="Meiryo UI" w:cs="Arial" w:hint="eastAsia"/>
        </w:rPr>
        <w:t>)</w:t>
      </w:r>
      <w:r>
        <w:rPr>
          <w:rFonts w:eastAsia="Meiryo UI" w:cs="Arial"/>
        </w:rPr>
        <w:t>#</w:t>
      </w:r>
      <w:proofErr w:type="gramEnd"/>
      <w:r>
        <w:rPr>
          <w:rFonts w:eastAsia="Meiryo UI" w:cs="Arial"/>
        </w:rPr>
        <w:t xml:space="preserve"> </w:t>
      </w:r>
      <w:r w:rsidRPr="00FB6627">
        <w:rPr>
          <w:rFonts w:eastAsia="Meiryo UI" w:cs="Arial"/>
          <w:b/>
          <w:bCs/>
        </w:rPr>
        <w:t xml:space="preserve"> </w:t>
      </w:r>
      <w:r w:rsidRPr="00FB6627">
        <w:rPr>
          <w:rFonts w:eastAsia="Meiryo UI" w:cs="Arial" w:hint="eastAsia"/>
          <w:b/>
          <w:bCs/>
        </w:rPr>
        <w:t>exit</w:t>
      </w:r>
    </w:p>
    <w:p w14:paraId="47B2C0A7" w14:textId="77777777" w:rsidR="00DA6BDA" w:rsidRDefault="00DA6BDA" w:rsidP="006974B5">
      <w:pPr>
        <w:pStyle w:val="SubStepAlpha"/>
        <w:numPr>
          <w:ilvl w:val="0"/>
          <w:numId w:val="0"/>
        </w:numPr>
        <w:ind w:left="360"/>
        <w:rPr>
          <w:rFonts w:eastAsia="Meiryo UI" w:cs="Arial"/>
          <w:b/>
          <w:bCs/>
        </w:rPr>
      </w:pPr>
    </w:p>
    <w:p w14:paraId="18FC0879" w14:textId="77777777" w:rsidR="00CF729E" w:rsidRDefault="00CF729E" w:rsidP="00CF729E">
      <w:pPr>
        <w:pStyle w:val="SubStepAlpha"/>
        <w:numPr>
          <w:ilvl w:val="0"/>
          <w:numId w:val="0"/>
        </w:numPr>
        <w:ind w:left="360"/>
        <w:rPr>
          <w:rFonts w:eastAsia="Meiryo UI" w:cs="Arial"/>
        </w:rPr>
      </w:pPr>
      <w:r>
        <w:rPr>
          <w:rFonts w:eastAsia="Meiryo UI" w:cs="Arial" w:hint="eastAsia"/>
        </w:rPr>
        <w:t>デフォルトゲートウェイ</w:t>
      </w:r>
    </w:p>
    <w:p w14:paraId="17DDBC16" w14:textId="3DFB4897" w:rsidR="00CF729E" w:rsidRPr="002C1240" w:rsidRDefault="00CF729E" w:rsidP="00CF729E">
      <w:pPr>
        <w:pStyle w:val="SubStepAlpha"/>
        <w:numPr>
          <w:ilvl w:val="0"/>
          <w:numId w:val="0"/>
        </w:numPr>
        <w:ind w:left="360"/>
        <w:rPr>
          <w:rFonts w:eastAsia="Meiryo UI" w:cs="Arial"/>
        </w:rPr>
      </w:pPr>
      <w:r>
        <w:rPr>
          <w:rFonts w:eastAsia="Meiryo UI" w:cs="Arial"/>
        </w:rPr>
        <w:t>Switch</w:t>
      </w:r>
      <w:r>
        <w:rPr>
          <w:rFonts w:eastAsia="Meiryo UI" w:cs="Arial" w:hint="eastAsia"/>
        </w:rPr>
        <w:t>(</w:t>
      </w:r>
      <w:r>
        <w:rPr>
          <w:rFonts w:eastAsia="Meiryo UI" w:cs="Arial"/>
        </w:rPr>
        <w:t>config</w:t>
      </w:r>
      <w:r>
        <w:rPr>
          <w:rFonts w:eastAsia="Meiryo UI" w:cs="Arial" w:hint="eastAsia"/>
        </w:rPr>
        <w:t>)</w:t>
      </w:r>
      <w:proofErr w:type="gramStart"/>
      <w:r>
        <w:rPr>
          <w:rFonts w:eastAsia="Meiryo UI" w:cs="Arial"/>
        </w:rPr>
        <w:t xml:space="preserve">#  </w:t>
      </w:r>
      <w:r>
        <w:rPr>
          <w:rFonts w:eastAsia="Meiryo UI" w:cs="Arial"/>
          <w:highlight w:val="yellow"/>
        </w:rPr>
        <w:t>[</w:t>
      </w:r>
      <w:proofErr w:type="gramEnd"/>
      <w:r w:rsidR="00664626">
        <w:rPr>
          <w:rFonts w:eastAsia="Meiryo UI" w:cs="Arial"/>
          <w:highlight w:val="yellow"/>
        </w:rPr>
        <w:t xml:space="preserve">[      </w:t>
      </w:r>
      <w:r w:rsidR="00664626" w:rsidRPr="00213908">
        <w:rPr>
          <w:rFonts w:eastAsia="Meiryo UI" w:cs="Arial"/>
          <w:highlight w:val="yellow"/>
        </w:rPr>
        <w:t xml:space="preserve">  </w:t>
      </w:r>
      <w:proofErr w:type="spellStart"/>
      <w:r w:rsidR="00664626">
        <w:rPr>
          <w:rFonts w:eastAsia="Meiryo UI" w:cs="Arial"/>
          <w:highlight w:val="yellow"/>
        </w:rPr>
        <w:t>ip</w:t>
      </w:r>
      <w:proofErr w:type="spellEnd"/>
      <w:r w:rsidR="00664626">
        <w:rPr>
          <w:rFonts w:eastAsia="Meiryo UI" w:cs="Arial"/>
          <w:highlight w:val="yellow"/>
        </w:rPr>
        <w:t xml:space="preserve"> default-gateway 209.165.200.225</w:t>
      </w:r>
      <w:r w:rsidR="00664626" w:rsidRPr="00213908">
        <w:rPr>
          <w:rFonts w:eastAsia="Meiryo UI" w:cs="Arial"/>
          <w:highlight w:val="yellow"/>
        </w:rPr>
        <w:t xml:space="preserve">           </w:t>
      </w:r>
      <w:r w:rsidR="00664626">
        <w:rPr>
          <w:rFonts w:eastAsia="Meiryo UI" w:cs="Arial"/>
        </w:rPr>
        <w:t>]</w:t>
      </w:r>
    </w:p>
    <w:p w14:paraId="70AC0FC4" w14:textId="77777777" w:rsidR="00CF729E" w:rsidRPr="00961E32" w:rsidRDefault="00CF729E" w:rsidP="00876DED">
      <w:pPr>
        <w:pStyle w:val="BodyTextL25"/>
        <w:rPr>
          <w:rFonts w:eastAsia="Meiryo UI" w:cs="Arial"/>
        </w:rPr>
      </w:pPr>
    </w:p>
    <w:p w14:paraId="48E30F37" w14:textId="77777777" w:rsidR="00876DED" w:rsidRPr="002C1240" w:rsidRDefault="00876DED" w:rsidP="00876DED">
      <w:pPr>
        <w:pStyle w:val="3"/>
        <w:rPr>
          <w:rFonts w:eastAsia="Meiryo UI" w:cs="Arial"/>
        </w:rPr>
      </w:pPr>
      <w:r w:rsidRPr="002C1240">
        <w:rPr>
          <w:rFonts w:eastAsia="Meiryo UI" w:cs="Arial"/>
        </w:rPr>
        <w:t xml:space="preserve">PC </w:t>
      </w:r>
      <w:r w:rsidRPr="002C1240">
        <w:rPr>
          <w:rFonts w:eastAsia="Meiryo UI" w:cs="Arial"/>
        </w:rPr>
        <w:t>インターフェイスを設定します。</w:t>
      </w:r>
    </w:p>
    <w:p w14:paraId="49CB8619" w14:textId="79B1B44E" w:rsidR="00876DED" w:rsidRPr="002C1240" w:rsidRDefault="00876DED" w:rsidP="00876DED">
      <w:pPr>
        <w:pStyle w:val="BodyTextL25"/>
        <w:rPr>
          <w:rFonts w:eastAsia="Meiryo UI" w:cs="Arial"/>
        </w:rPr>
      </w:pPr>
      <w:r w:rsidRPr="002C1240">
        <w:rPr>
          <w:rFonts w:eastAsia="Meiryo UI" w:cs="Arial"/>
          <w:b/>
        </w:rPr>
        <w:t>PC-A</w:t>
      </w:r>
      <w:r w:rsidRPr="002C1240">
        <w:rPr>
          <w:rFonts w:eastAsia="Meiryo UI" w:cs="Arial"/>
        </w:rPr>
        <w:t>と</w:t>
      </w:r>
      <w:r w:rsidRPr="002C1240">
        <w:rPr>
          <w:rFonts w:eastAsia="Meiryo UI" w:cs="Arial"/>
          <w:b/>
        </w:rPr>
        <w:t>PC-B</w:t>
      </w:r>
      <w:r w:rsidRPr="002C1240">
        <w:rPr>
          <w:rFonts w:eastAsia="Meiryo UI" w:cs="Arial"/>
        </w:rPr>
        <w:t xml:space="preserve"> </w:t>
      </w:r>
      <w:r w:rsidRPr="002C1240">
        <w:rPr>
          <w:rFonts w:eastAsia="Meiryo UI" w:cs="Arial"/>
        </w:rPr>
        <w:t>に</w:t>
      </w:r>
      <w:r w:rsidRPr="002C1240">
        <w:rPr>
          <w:rFonts w:eastAsia="Meiryo UI" w:cs="Arial"/>
        </w:rPr>
        <w:t xml:space="preserve"> IP </w:t>
      </w:r>
      <w:r w:rsidRPr="002C1240">
        <w:rPr>
          <w:rFonts w:eastAsia="Meiryo UI" w:cs="Arial"/>
        </w:rPr>
        <w:t>アドレス、サブネットマスク、デフォルトゲートウェイを設定します</w:t>
      </w:r>
      <w:r w:rsidR="00A65399">
        <w:rPr>
          <w:rFonts w:eastAsia="Meiryo UI" w:cs="Arial" w:hint="eastAsia"/>
        </w:rPr>
        <w:t>(Desktop</w:t>
      </w:r>
      <w:r w:rsidR="00A65399">
        <w:rPr>
          <w:rFonts w:eastAsia="Meiryo UI" w:cs="Arial" w:hint="eastAsia"/>
        </w:rPr>
        <w:t>の</w:t>
      </w:r>
      <w:r w:rsidR="00A65399">
        <w:rPr>
          <w:rFonts w:eastAsia="Meiryo UI" w:cs="Arial" w:hint="eastAsia"/>
        </w:rPr>
        <w:t>IP</w:t>
      </w:r>
      <w:r w:rsidR="00A65399">
        <w:rPr>
          <w:rFonts w:eastAsia="Meiryo UI" w:cs="Arial"/>
        </w:rPr>
        <w:t xml:space="preserve"> </w:t>
      </w:r>
      <w:r w:rsidR="00A65399">
        <w:rPr>
          <w:rFonts w:eastAsia="Meiryo UI" w:cs="Arial" w:hint="eastAsia"/>
        </w:rPr>
        <w:t>Configuration)</w:t>
      </w:r>
      <w:r w:rsidRPr="002C1240">
        <w:rPr>
          <w:rFonts w:eastAsia="Meiryo UI" w:cs="Arial"/>
        </w:rPr>
        <w:t>。</w:t>
      </w:r>
    </w:p>
    <w:p w14:paraId="1FE4541C" w14:textId="77777777" w:rsidR="00876DED" w:rsidRPr="002C1240" w:rsidRDefault="00876DED" w:rsidP="00876DED">
      <w:pPr>
        <w:pStyle w:val="2"/>
        <w:rPr>
          <w:rFonts w:eastAsia="Meiryo UI" w:cs="Arial"/>
        </w:rPr>
      </w:pPr>
      <w:r w:rsidRPr="002C1240">
        <w:rPr>
          <w:rFonts w:eastAsia="Meiryo UI" w:cs="Arial"/>
        </w:rPr>
        <w:t>ネットワークのテストとトラブルシューティング</w:t>
      </w:r>
    </w:p>
    <w:p w14:paraId="157B86A6" w14:textId="77777777" w:rsidR="00FC1474" w:rsidRPr="002C1240" w:rsidRDefault="00876DED" w:rsidP="00FC1474">
      <w:pPr>
        <w:pStyle w:val="BodyTextL25"/>
        <w:rPr>
          <w:rFonts w:eastAsia="Meiryo UI" w:cs="Arial"/>
        </w:rPr>
      </w:pPr>
      <w:r w:rsidRPr="002C1240">
        <w:rPr>
          <w:rFonts w:eastAsia="Meiryo UI" w:cs="Arial"/>
        </w:rPr>
        <w:t>パート</w:t>
      </w:r>
      <w:r w:rsidRPr="002C1240">
        <w:rPr>
          <w:rFonts w:eastAsia="Meiryo UI" w:cs="Arial"/>
        </w:rPr>
        <w:t xml:space="preserve"> 3 </w:t>
      </w:r>
      <w:r w:rsidRPr="002C1240">
        <w:rPr>
          <w:rFonts w:eastAsia="Meiryo UI" w:cs="Arial"/>
        </w:rPr>
        <w:t>では、</w:t>
      </w:r>
      <w:r w:rsidRPr="002C1240">
        <w:rPr>
          <w:rFonts w:eastAsia="Meiryo UI" w:cs="Arial"/>
        </w:rPr>
        <w:t xml:space="preserve"> </w:t>
      </w:r>
      <w:r w:rsidRPr="002C1240">
        <w:rPr>
          <w:rFonts w:eastAsia="Meiryo UI" w:cs="Arial"/>
          <w:b/>
        </w:rPr>
        <w:t>ping</w:t>
      </w:r>
      <w:r w:rsidRPr="002C1240">
        <w:rPr>
          <w:rFonts w:eastAsia="Meiryo UI" w:cs="Arial"/>
        </w:rPr>
        <w:t xml:space="preserve"> </w:t>
      </w:r>
      <w:r w:rsidRPr="002C1240">
        <w:rPr>
          <w:rFonts w:eastAsia="Meiryo UI" w:cs="Arial"/>
        </w:rPr>
        <w:t>コマンドを使用してネットワーク接続をテストします。</w:t>
      </w:r>
    </w:p>
    <w:p w14:paraId="3EE944EE" w14:textId="77777777" w:rsidR="00373CB3" w:rsidRPr="002C1240" w:rsidRDefault="00876DED" w:rsidP="00876DED">
      <w:pPr>
        <w:pStyle w:val="SubStepAlpha"/>
        <w:rPr>
          <w:rFonts w:eastAsia="Meiryo UI" w:cs="Arial"/>
        </w:rPr>
      </w:pPr>
      <w:r w:rsidRPr="002C1240">
        <w:rPr>
          <w:rFonts w:eastAsia="Meiryo UI" w:cs="Arial"/>
        </w:rPr>
        <w:t xml:space="preserve">PC-A </w:t>
      </w:r>
      <w:r w:rsidRPr="002C1240">
        <w:rPr>
          <w:rFonts w:eastAsia="Meiryo UI" w:cs="Arial"/>
        </w:rPr>
        <w:t>がデフォルトゲートウェイと通信できるかどうかを確認します。</w:t>
      </w:r>
      <w:r w:rsidRPr="002C1240">
        <w:rPr>
          <w:rFonts w:eastAsia="Meiryo UI" w:cs="Arial"/>
        </w:rPr>
        <w:t xml:space="preserve">ping </w:t>
      </w:r>
      <w:r w:rsidRPr="002C1240">
        <w:rPr>
          <w:rFonts w:eastAsia="Meiryo UI" w:cs="Arial"/>
        </w:rPr>
        <w:t>は成功しますか？</w:t>
      </w:r>
    </w:p>
    <w:p w14:paraId="01AD7C1B" w14:textId="5C3B9757" w:rsidR="008A0A1A" w:rsidRPr="008A0A1A" w:rsidRDefault="008A0A1A" w:rsidP="00AE2CBF">
      <w:pPr>
        <w:pStyle w:val="AnswerLineL50"/>
      </w:pPr>
      <w:r>
        <w:rPr>
          <w:rFonts w:eastAsia="Meiryo UI" w:cs="Arial"/>
          <w:color w:val="auto"/>
        </w:rPr>
        <w:t>[</w:t>
      </w:r>
      <w:r>
        <w:rPr>
          <w:rFonts w:eastAsia="Meiryo UI" w:cs="Arial" w:hint="eastAsia"/>
          <w:color w:val="auto"/>
        </w:rPr>
        <w:t xml:space="preserve">　　成功　</w:t>
      </w:r>
      <w:r>
        <w:rPr>
          <w:rFonts w:eastAsia="Meiryo UI" w:cs="Arial"/>
          <w:color w:val="auto"/>
        </w:rPr>
        <w:t>]</w:t>
      </w:r>
      <w:r w:rsidRPr="008A0A1A">
        <w:rPr>
          <w:rFonts w:eastAsia="Meiryo UI" w:cs="Arial"/>
          <w:color w:val="auto"/>
        </w:rPr>
        <w:t xml:space="preserve"> </w:t>
      </w:r>
    </w:p>
    <w:p w14:paraId="044F3A51" w14:textId="77777777" w:rsidR="00373CB3" w:rsidRPr="002C1240" w:rsidRDefault="00876DED" w:rsidP="00876DED">
      <w:pPr>
        <w:pStyle w:val="SubStepAlpha"/>
        <w:rPr>
          <w:rFonts w:eastAsia="Meiryo UI" w:cs="Arial"/>
        </w:rPr>
      </w:pPr>
      <w:r w:rsidRPr="002C1240">
        <w:rPr>
          <w:rFonts w:eastAsia="Meiryo UI" w:cs="Arial"/>
        </w:rPr>
        <w:t xml:space="preserve">PC-B </w:t>
      </w:r>
      <w:r w:rsidRPr="002C1240">
        <w:rPr>
          <w:rFonts w:eastAsia="Meiryo UI" w:cs="Arial"/>
        </w:rPr>
        <w:t>がデフォルトゲートウェイと通信できるかどうかを確認します。</w:t>
      </w:r>
      <w:r w:rsidRPr="002C1240">
        <w:rPr>
          <w:rFonts w:eastAsia="Meiryo UI" w:cs="Arial"/>
        </w:rPr>
        <w:t xml:space="preserve">ping </w:t>
      </w:r>
      <w:r w:rsidRPr="002C1240">
        <w:rPr>
          <w:rFonts w:eastAsia="Meiryo UI" w:cs="Arial"/>
        </w:rPr>
        <w:t>は成功しますか？</w:t>
      </w:r>
    </w:p>
    <w:p w14:paraId="6E7CED05" w14:textId="3A395342" w:rsidR="00876DED" w:rsidRPr="00AE2CBF" w:rsidRDefault="00AE2CBF" w:rsidP="00AE2CBF">
      <w:pPr>
        <w:pStyle w:val="AnswerLineL50"/>
      </w:pPr>
      <w:r>
        <w:rPr>
          <w:rFonts w:eastAsia="Meiryo UI" w:cs="Arial" w:hint="eastAsia"/>
        </w:rPr>
        <w:t xml:space="preserve">　</w:t>
      </w:r>
      <w:r>
        <w:rPr>
          <w:rFonts w:eastAsia="Meiryo UI" w:cs="Arial"/>
          <w:color w:val="auto"/>
        </w:rPr>
        <w:t>[</w:t>
      </w:r>
      <w:r>
        <w:rPr>
          <w:rFonts w:eastAsia="Meiryo UI" w:cs="Arial" w:hint="eastAsia"/>
          <w:color w:val="auto"/>
        </w:rPr>
        <w:t xml:space="preserve">　　成功　</w:t>
      </w:r>
      <w:r>
        <w:rPr>
          <w:rFonts w:eastAsia="Meiryo UI" w:cs="Arial"/>
          <w:color w:val="auto"/>
        </w:rPr>
        <w:t>]</w:t>
      </w:r>
      <w:r w:rsidRPr="008A0A1A">
        <w:rPr>
          <w:rFonts w:eastAsia="Meiryo UI" w:cs="Arial"/>
          <w:color w:val="auto"/>
        </w:rPr>
        <w:t xml:space="preserve"> </w:t>
      </w:r>
    </w:p>
    <w:p w14:paraId="499DD07A" w14:textId="77777777" w:rsidR="00373CB3" w:rsidRPr="002C1240" w:rsidRDefault="00876DED" w:rsidP="00876DED">
      <w:pPr>
        <w:pStyle w:val="SubStepAlpha"/>
        <w:rPr>
          <w:rFonts w:eastAsia="Meiryo UI" w:cs="Arial"/>
        </w:rPr>
      </w:pPr>
      <w:r w:rsidRPr="002C1240">
        <w:rPr>
          <w:rFonts w:eastAsia="Meiryo UI" w:cs="Arial"/>
        </w:rPr>
        <w:t>PC-A</w:t>
      </w:r>
      <w:r w:rsidRPr="002C1240">
        <w:rPr>
          <w:rFonts w:eastAsia="Meiryo UI" w:cs="Arial"/>
        </w:rPr>
        <w:t>が</w:t>
      </w:r>
      <w:r w:rsidRPr="002C1240">
        <w:rPr>
          <w:rFonts w:eastAsia="Meiryo UI" w:cs="Arial"/>
        </w:rPr>
        <w:t>PC-B</w:t>
      </w:r>
      <w:r w:rsidRPr="002C1240">
        <w:rPr>
          <w:rFonts w:eastAsia="Meiryo UI" w:cs="Arial"/>
        </w:rPr>
        <w:t>と通信できるかどうかを確認します。</w:t>
      </w:r>
      <w:r w:rsidRPr="002C1240">
        <w:rPr>
          <w:rFonts w:eastAsia="Meiryo UI" w:cs="Arial"/>
        </w:rPr>
        <w:t xml:space="preserve">ping </w:t>
      </w:r>
      <w:r w:rsidRPr="002C1240">
        <w:rPr>
          <w:rFonts w:eastAsia="Meiryo UI" w:cs="Arial"/>
        </w:rPr>
        <w:t>は成功しますか？</w:t>
      </w:r>
    </w:p>
    <w:p w14:paraId="7EC7979E" w14:textId="3482FE13" w:rsidR="005E412E" w:rsidRPr="008A0A1A" w:rsidRDefault="005E412E" w:rsidP="005E412E">
      <w:pPr>
        <w:pStyle w:val="AnswerLineL50"/>
      </w:pPr>
      <w:r>
        <w:rPr>
          <w:rFonts w:eastAsia="Meiryo UI" w:cs="Arial" w:hint="eastAsia"/>
        </w:rPr>
        <w:t xml:space="preserve">　　</w:t>
      </w:r>
      <w:r>
        <w:rPr>
          <w:rFonts w:eastAsia="Meiryo UI" w:cs="Arial"/>
          <w:color w:val="auto"/>
        </w:rPr>
        <w:t>[</w:t>
      </w:r>
      <w:r>
        <w:rPr>
          <w:rFonts w:eastAsia="Meiryo UI" w:cs="Arial" w:hint="eastAsia"/>
          <w:color w:val="auto"/>
        </w:rPr>
        <w:t xml:space="preserve">　　成功　</w:t>
      </w:r>
      <w:r>
        <w:rPr>
          <w:rFonts w:eastAsia="Meiryo UI" w:cs="Arial"/>
          <w:color w:val="auto"/>
        </w:rPr>
        <w:t>]</w:t>
      </w:r>
      <w:r w:rsidRPr="008A0A1A">
        <w:rPr>
          <w:rFonts w:eastAsia="Meiryo UI" w:cs="Arial"/>
          <w:color w:val="auto"/>
        </w:rPr>
        <w:t xml:space="preserve"> </w:t>
      </w:r>
    </w:p>
    <w:p w14:paraId="705B8193" w14:textId="47537AB7" w:rsidR="002E2C93" w:rsidRPr="00CA527C" w:rsidRDefault="002E2C93" w:rsidP="002E2C93">
      <w:pPr>
        <w:spacing w:before="0" w:after="0" w:line="240" w:lineRule="auto"/>
        <w:rPr>
          <w:rFonts w:eastAsia="Meiryo UI" w:cs="Arial"/>
          <w:u w:val="single"/>
        </w:rPr>
      </w:pPr>
      <w:r w:rsidRPr="00CA527C">
        <w:rPr>
          <w:rFonts w:eastAsia="Meiryo UI" w:cs="Arial" w:hint="eastAsia"/>
          <w:noProof/>
          <w:u w:val="single"/>
        </w:rPr>
        <w:lastRenderedPageBreak/>
        <mc:AlternateContent>
          <mc:Choice Requires="wps">
            <w:drawing>
              <wp:anchor distT="0" distB="0" distL="114300" distR="114300" simplePos="0" relativeHeight="251663360" behindDoc="0" locked="0" layoutInCell="1" allowOverlap="1" wp14:anchorId="4113876B" wp14:editId="253EE4CC">
                <wp:simplePos x="0" y="0"/>
                <wp:positionH relativeFrom="column">
                  <wp:posOffset>5457825</wp:posOffset>
                </wp:positionH>
                <wp:positionV relativeFrom="paragraph">
                  <wp:posOffset>241935</wp:posOffset>
                </wp:positionV>
                <wp:extent cx="828675" cy="42862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828675" cy="428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AA859" id="正方形/長方形 4" o:spid="_x0000_s1026" style="position:absolute;left:0;text-align:left;margin-left:429.75pt;margin-top:19.05pt;width:65.25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" filled="f" strokecolor="black [3213]" strokeweight="1pt"/>
            </w:pict>
          </mc:Fallback>
        </mc:AlternateContent>
      </w:r>
      <w:r w:rsidRPr="00CA527C">
        <w:rPr>
          <w:rFonts w:eastAsia="Meiryo UI" w:cs="Arial" w:hint="eastAsia"/>
          <w:u w:val="single"/>
        </w:rPr>
        <w:t>最後に、「</w:t>
      </w:r>
      <w:r w:rsidRPr="00CA527C">
        <w:rPr>
          <w:rFonts w:eastAsia="Meiryo UI" w:cs="Arial" w:hint="eastAsia"/>
          <w:u w:val="single"/>
        </w:rPr>
        <w:t>C</w:t>
      </w:r>
      <w:r w:rsidRPr="00CA527C">
        <w:rPr>
          <w:rFonts w:eastAsia="Meiryo UI" w:cs="Arial"/>
          <w:u w:val="single"/>
        </w:rPr>
        <w:t>heck Result</w:t>
      </w:r>
      <w:r w:rsidRPr="00CA527C">
        <w:rPr>
          <w:rFonts w:eastAsia="Meiryo UI" w:cs="Arial" w:hint="eastAsia"/>
          <w:u w:val="single"/>
        </w:rPr>
        <w:t xml:space="preserve">」の表示が「おめでとうございます。これでこの課題は完了しました。」となっていることを教員に確認してもらうこと。　　　　　　　　　　　　　　　　　　　　　　　　　　　　　　　　　　　　　　</w:t>
      </w:r>
      <w:r w:rsidR="008148DC">
        <w:rPr>
          <w:rFonts w:eastAsia="Meiryo UI" w:cs="Arial" w:hint="eastAsia"/>
          <w:u w:val="single"/>
        </w:rPr>
        <w:t>O</w:t>
      </w:r>
      <w:r w:rsidR="008148DC">
        <w:rPr>
          <w:rFonts w:eastAsia="Meiryo UI" w:cs="Arial"/>
          <w:u w:val="single"/>
        </w:rPr>
        <w:t>K</w:t>
      </w:r>
    </w:p>
    <w:p w14:paraId="0186C66A" w14:textId="77777777" w:rsidR="002E2C93" w:rsidRDefault="002E2C93" w:rsidP="002E2C93">
      <w:pPr>
        <w:spacing w:before="0" w:after="0" w:line="240" w:lineRule="auto"/>
        <w:rPr>
          <w:rFonts w:eastAsia="Meiryo UI" w:cs="Arial"/>
        </w:rPr>
      </w:pPr>
    </w:p>
    <w:p w14:paraId="2A76741A" w14:textId="77777777" w:rsidR="002E2C93" w:rsidRDefault="002E2C93" w:rsidP="002E2C93">
      <w:pPr>
        <w:spacing w:before="0" w:after="0" w:line="240" w:lineRule="auto"/>
        <w:rPr>
          <w:rFonts w:eastAsia="Meiryo UI" w:cs="Arial"/>
          <w:b/>
          <w:i/>
          <w:color w:val="FFFFFF" w:themeColor="background1"/>
          <w:sz w:val="20"/>
        </w:rPr>
      </w:pPr>
    </w:p>
    <w:p w14:paraId="1D50C7A4" w14:textId="77777777" w:rsidR="002E2C93" w:rsidRDefault="002E2C93" w:rsidP="002E2C93">
      <w:pPr>
        <w:rPr>
          <w:sz w:val="20"/>
        </w:rPr>
      </w:pPr>
    </w:p>
    <w:p w14:paraId="3F07946A" w14:textId="77777777" w:rsidR="002E2C93" w:rsidRDefault="002E2C93" w:rsidP="002E2C93">
      <w:pPr>
        <w:rPr>
          <w:sz w:val="20"/>
        </w:rPr>
      </w:pPr>
      <w:r>
        <w:rPr>
          <w:rFonts w:hint="eastAsia"/>
          <w:sz w:val="20"/>
        </w:rPr>
        <w:t>■提出</w:t>
      </w:r>
    </w:p>
    <w:p w14:paraId="20D580B0" w14:textId="77777777" w:rsidR="002E2C93" w:rsidRDefault="002E2C93" w:rsidP="002E2C93">
      <w:pPr>
        <w:rPr>
          <w:rFonts w:asciiTheme="majorEastAsia" w:eastAsiaTheme="majorEastAsia" w:hAnsiTheme="majorEastAsia"/>
          <w:szCs w:val="21"/>
        </w:rPr>
      </w:pPr>
      <w:r w:rsidRPr="00362F83">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Cs w:val="21"/>
          <w:u w:val="single"/>
        </w:rPr>
        <mc:AlternateContent>
          <mc:Choice Requires="w16se">
            <w16se:symEx w16se:font="Segoe UI Emoji" w16se:char="25A1"/>
          </mc:Choice>
          <mc:Fallback>
            <w:t>□</w:t>
          </mc:Fallback>
        </mc:AlternateContent>
      </w:r>
      <w:r w:rsidRPr="00362F83">
        <w:rPr>
          <w:rFonts w:asciiTheme="majorEastAsia" w:eastAsiaTheme="majorEastAsia" w:hAnsiTheme="majorEastAsia" w:hint="eastAsia"/>
          <w:szCs w:val="21"/>
          <w:u w:val="single"/>
        </w:rPr>
        <w:t>全員</w:t>
      </w:r>
    </w:p>
    <w:p w14:paraId="39B69763" w14:textId="6C63C4B6" w:rsidR="002E2C93" w:rsidRDefault="002E2C93" w:rsidP="002E2C93">
      <w:pPr>
        <w:rPr>
          <w:rFonts w:asciiTheme="majorEastAsia" w:eastAsiaTheme="majorEastAsia" w:hAnsiTheme="majorEastAsia"/>
          <w:szCs w:val="21"/>
        </w:rPr>
      </w:pPr>
      <w:r w:rsidRPr="008713EB">
        <w:rPr>
          <w:rFonts w:asciiTheme="majorEastAsia" w:eastAsiaTheme="majorEastAsia" w:hAnsiTheme="majorEastAsia" w:hint="eastAsia"/>
          <w:szCs w:val="21"/>
        </w:rPr>
        <w:t>提出物</w:t>
      </w:r>
      <w:r>
        <w:rPr>
          <w:rFonts w:asciiTheme="majorEastAsia" w:eastAsiaTheme="majorEastAsia" w:hAnsiTheme="majorEastAsia" w:hint="eastAsia"/>
          <w:szCs w:val="21"/>
        </w:rPr>
        <w:t>：</w:t>
      </w:r>
      <w:r w:rsidRPr="008713EB">
        <w:rPr>
          <w:rFonts w:asciiTheme="majorEastAsia" w:eastAsiaTheme="majorEastAsia" w:hAnsiTheme="majorEastAsia"/>
          <w:szCs w:val="21"/>
        </w:rPr>
        <w:t>Packet</w:t>
      </w:r>
      <w:r>
        <w:rPr>
          <w:rFonts w:asciiTheme="majorEastAsia" w:eastAsiaTheme="majorEastAsia" w:hAnsiTheme="majorEastAsia"/>
          <w:szCs w:val="21"/>
        </w:rPr>
        <w:t xml:space="preserve"> </w:t>
      </w:r>
      <w:r w:rsidRPr="008713EB">
        <w:rPr>
          <w:rFonts w:asciiTheme="majorEastAsia" w:eastAsiaTheme="majorEastAsia" w:hAnsiTheme="majorEastAsia"/>
          <w:szCs w:val="21"/>
        </w:rPr>
        <w:t>Tracer</w:t>
      </w:r>
      <w:r>
        <w:rPr>
          <w:rFonts w:asciiTheme="majorEastAsia" w:eastAsiaTheme="majorEastAsia" w:hAnsiTheme="majorEastAsia" w:hint="eastAsia"/>
          <w:szCs w:val="21"/>
        </w:rPr>
        <w:t>（</w:t>
      </w:r>
      <w:proofErr w:type="spellStart"/>
      <w:r>
        <w:rPr>
          <w:rFonts w:asciiTheme="majorEastAsia" w:eastAsiaTheme="majorEastAsia" w:hAnsiTheme="majorEastAsia" w:hint="eastAsia"/>
          <w:szCs w:val="21"/>
        </w:rPr>
        <w:t>p</w:t>
      </w:r>
      <w:r>
        <w:rPr>
          <w:rFonts w:asciiTheme="majorEastAsia" w:eastAsiaTheme="majorEastAsia" w:hAnsiTheme="majorEastAsia"/>
          <w:szCs w:val="21"/>
        </w:rPr>
        <w:t>ka</w:t>
      </w:r>
      <w:proofErr w:type="spellEnd"/>
      <w:r>
        <w:rPr>
          <w:rFonts w:asciiTheme="majorEastAsia" w:eastAsiaTheme="majorEastAsia" w:hAnsiTheme="majorEastAsia" w:hint="eastAsia"/>
          <w:szCs w:val="21"/>
        </w:rPr>
        <w:t>）</w:t>
      </w:r>
      <w:r w:rsidRPr="008713EB">
        <w:rPr>
          <w:rFonts w:asciiTheme="majorEastAsia" w:eastAsiaTheme="majorEastAsia" w:hAnsiTheme="majorEastAsia"/>
          <w:szCs w:val="21"/>
        </w:rPr>
        <w:t>ファイル</w:t>
      </w:r>
      <w:r>
        <w:rPr>
          <w:rFonts w:asciiTheme="majorEastAsia" w:eastAsiaTheme="majorEastAsia" w:hAnsiTheme="majorEastAsia" w:hint="eastAsia"/>
          <w:szCs w:val="21"/>
        </w:rPr>
        <w:t>名のクラス番号氏名を変更し</w:t>
      </w:r>
      <w:r w:rsidRPr="008713EB">
        <w:rPr>
          <w:rFonts w:asciiTheme="majorEastAsia" w:eastAsiaTheme="majorEastAsia" w:hAnsiTheme="majorEastAsia" w:hint="eastAsia"/>
          <w:szCs w:val="21"/>
        </w:rPr>
        <w:t>、</w:t>
      </w:r>
      <w:r w:rsidRPr="008713EB">
        <w:rPr>
          <w:rFonts w:asciiTheme="majorEastAsia" w:eastAsiaTheme="majorEastAsia" w:hAnsiTheme="majorEastAsia"/>
          <w:b/>
          <w:bCs/>
          <w:szCs w:val="21"/>
        </w:rPr>
        <w:t>\\sv23の指定の場所</w:t>
      </w:r>
      <w:r w:rsidRPr="008713EB">
        <w:rPr>
          <w:rFonts w:asciiTheme="majorEastAsia" w:eastAsiaTheme="majorEastAsia" w:hAnsiTheme="majorEastAsia"/>
          <w:szCs w:val="21"/>
        </w:rPr>
        <w:t>に提出してください</w:t>
      </w:r>
    </w:p>
    <w:p w14:paraId="2CDA7454" w14:textId="5D6DB3DD" w:rsidR="002E2C93" w:rsidRPr="00362F83" w:rsidRDefault="002E2C93" w:rsidP="002E2C93">
      <w:pPr>
        <w:rPr>
          <w:rFonts w:asciiTheme="majorEastAsia" w:eastAsiaTheme="majorEastAsia" w:hAnsiTheme="majorEastAsia"/>
          <w:szCs w:val="21"/>
          <w:u w:val="single"/>
        </w:rPr>
      </w:pPr>
      <w:r w:rsidRPr="00362F83">
        <w:rPr>
          <mc:AlternateContent>
            <mc:Choice Requires="w16se">
              <w:rFonts w:asciiTheme="majorEastAsia" w:eastAsiaTheme="majorEastAsia" w:hAnsiTheme="majorEastAsia" w:hint="eastAsia"/>
            </mc:Choice>
            <mc:Fallback>
              <w:rFonts w:ascii="Segoe UI Emoji" w:eastAsia="Segoe UI Emoji" w:hAnsi="Segoe UI Emoji" w:cs="Segoe UI Emoji"/>
            </mc:Fallback>
          </mc:AlternateContent>
          <w:szCs w:val="21"/>
          <w:u w:val="single"/>
        </w:rPr>
        <mc:AlternateContent>
          <mc:Choice Requires="w16se">
            <w16se:symEx w16se:font="Segoe UI Emoji" w16se:char="25A1"/>
          </mc:Choice>
          <mc:Fallback>
            <w:t>□</w:t>
          </mc:Fallback>
        </mc:AlternateContent>
      </w:r>
      <w:r>
        <w:rPr>
          <w:rFonts w:asciiTheme="majorEastAsia" w:eastAsiaTheme="majorEastAsia" w:hAnsiTheme="majorEastAsia" w:hint="eastAsia"/>
          <w:szCs w:val="21"/>
          <w:u w:val="single"/>
        </w:rPr>
        <w:t>未チェックの人</w:t>
      </w:r>
    </w:p>
    <w:p w14:paraId="0F21BF5E" w14:textId="6C861293" w:rsidR="002E2C93" w:rsidRPr="002E2C93" w:rsidRDefault="002E2C93" w:rsidP="00EE2FF1">
      <w:pPr>
        <w:rPr>
          <w:rFonts w:asciiTheme="majorEastAsia" w:eastAsiaTheme="majorEastAsia" w:hAnsiTheme="majorEastAsia"/>
          <w:szCs w:val="21"/>
        </w:rPr>
      </w:pPr>
      <w:r>
        <w:rPr>
          <w:rFonts w:asciiTheme="majorEastAsia" w:eastAsiaTheme="majorEastAsia" w:hAnsiTheme="majorEastAsia" w:hint="eastAsia"/>
          <w:szCs w:val="21"/>
        </w:rPr>
        <w:t>この</w:t>
      </w:r>
      <w:r w:rsidRPr="008713EB">
        <w:rPr>
          <w:rFonts w:asciiTheme="majorEastAsia" w:eastAsiaTheme="majorEastAsia" w:hAnsiTheme="majorEastAsia"/>
          <w:szCs w:val="21"/>
        </w:rPr>
        <w:t>Wordファイル</w:t>
      </w:r>
      <w:r>
        <w:rPr>
          <w:rFonts w:asciiTheme="majorEastAsia" w:eastAsiaTheme="majorEastAsia" w:hAnsiTheme="majorEastAsia" w:hint="eastAsia"/>
          <w:szCs w:val="21"/>
        </w:rPr>
        <w:t>名のクラス番号氏名を変更し</w:t>
      </w:r>
      <w:r w:rsidRPr="008713EB">
        <w:rPr>
          <w:rFonts w:asciiTheme="majorEastAsia" w:eastAsiaTheme="majorEastAsia" w:hAnsiTheme="majorEastAsia" w:hint="eastAsia"/>
          <w:szCs w:val="21"/>
        </w:rPr>
        <w:t>、</w:t>
      </w:r>
      <w:r w:rsidRPr="008713EB">
        <w:rPr>
          <w:rFonts w:asciiTheme="majorEastAsia" w:eastAsiaTheme="majorEastAsia" w:hAnsiTheme="majorEastAsia"/>
          <w:b/>
          <w:bCs/>
          <w:szCs w:val="21"/>
        </w:rPr>
        <w:t>\\sv23の指定の場所</w:t>
      </w:r>
      <w:r w:rsidRPr="008713EB">
        <w:rPr>
          <w:rFonts w:asciiTheme="majorEastAsia" w:eastAsiaTheme="majorEastAsia" w:hAnsiTheme="majorEastAsia"/>
          <w:szCs w:val="21"/>
        </w:rPr>
        <w:t>に提出してください</w:t>
      </w:r>
    </w:p>
    <w:p w14:paraId="61C35006" w14:textId="2C293372" w:rsidR="002E2C93" w:rsidRDefault="002E2C93" w:rsidP="00EE2FF1">
      <w:pPr>
        <w:rPr>
          <w:sz w:val="20"/>
        </w:rPr>
      </w:pPr>
    </w:p>
    <w:p w14:paraId="178544A1" w14:textId="77777777" w:rsidR="002E2C93" w:rsidRDefault="002E2C93" w:rsidP="00EE2FF1">
      <w:pPr>
        <w:rPr>
          <w:sz w:val="20"/>
        </w:rPr>
      </w:pPr>
    </w:p>
    <w:p w14:paraId="539CED62" w14:textId="67D2A809" w:rsidR="00EE2FF1" w:rsidRDefault="00EE2FF1" w:rsidP="00EE2FF1">
      <w:pPr>
        <w:rPr>
          <w:rFonts w:asciiTheme="majorEastAsia" w:eastAsiaTheme="majorEastAsia" w:hAnsiTheme="majorEastAsia"/>
          <w:szCs w:val="21"/>
        </w:rPr>
      </w:pPr>
      <w:r>
        <w:rPr>
          <w:rFonts w:hint="eastAsia"/>
          <w:sz w:val="20"/>
        </w:rPr>
        <w:t>■提出</w:t>
      </w:r>
      <w:r>
        <w:rPr>
          <w:sz w:val="20"/>
        </w:rPr>
        <w:br/>
      </w:r>
      <w:r w:rsidRPr="008713EB">
        <w:rPr>
          <w:rFonts w:asciiTheme="majorEastAsia" w:eastAsiaTheme="majorEastAsia" w:hAnsiTheme="majorEastAsia" w:hint="eastAsia"/>
          <w:szCs w:val="21"/>
        </w:rPr>
        <w:t>提出物</w:t>
      </w:r>
      <w:r w:rsidR="003F25B5">
        <w:rPr>
          <w:rFonts w:asciiTheme="majorEastAsia" w:eastAsiaTheme="majorEastAsia" w:hAnsiTheme="majorEastAsia" w:hint="eastAsia"/>
          <w:szCs w:val="21"/>
        </w:rPr>
        <w:t>：</w:t>
      </w:r>
      <w:r w:rsidRPr="008713EB">
        <w:rPr>
          <w:rFonts w:asciiTheme="majorEastAsia" w:eastAsiaTheme="majorEastAsia" w:hAnsiTheme="majorEastAsia"/>
          <w:szCs w:val="21"/>
        </w:rPr>
        <w:t>Packet</w:t>
      </w:r>
      <w:r>
        <w:rPr>
          <w:rFonts w:asciiTheme="majorEastAsia" w:eastAsiaTheme="majorEastAsia" w:hAnsiTheme="majorEastAsia"/>
          <w:szCs w:val="21"/>
        </w:rPr>
        <w:t xml:space="preserve"> </w:t>
      </w:r>
      <w:r w:rsidRPr="008713EB">
        <w:rPr>
          <w:rFonts w:asciiTheme="majorEastAsia" w:eastAsiaTheme="majorEastAsia" w:hAnsiTheme="majorEastAsia"/>
          <w:szCs w:val="21"/>
        </w:rPr>
        <w:t>Tracerのファイル</w:t>
      </w:r>
      <w:r>
        <w:rPr>
          <w:rFonts w:asciiTheme="majorEastAsia" w:eastAsiaTheme="majorEastAsia" w:hAnsiTheme="majorEastAsia" w:hint="eastAsia"/>
          <w:szCs w:val="21"/>
        </w:rPr>
        <w:t>(</w:t>
      </w:r>
      <w:proofErr w:type="spellStart"/>
      <w:r>
        <w:rPr>
          <w:rFonts w:asciiTheme="majorEastAsia" w:eastAsiaTheme="majorEastAsia" w:hAnsiTheme="majorEastAsia"/>
          <w:szCs w:val="21"/>
        </w:rPr>
        <w:t>pka</w:t>
      </w:r>
      <w:proofErr w:type="spellEnd"/>
      <w:r>
        <w:rPr>
          <w:rFonts w:asciiTheme="majorEastAsia" w:eastAsiaTheme="majorEastAsia" w:hAnsiTheme="majorEastAsia"/>
          <w:szCs w:val="21"/>
        </w:rPr>
        <w:t>)</w:t>
      </w:r>
      <w:r w:rsidRPr="008713EB">
        <w:rPr>
          <w:rFonts w:asciiTheme="majorEastAsia" w:eastAsiaTheme="majorEastAsia" w:hAnsiTheme="majorEastAsia"/>
          <w:szCs w:val="21"/>
        </w:rPr>
        <w:t>、Wordファイル</w:t>
      </w:r>
      <w:r>
        <w:rPr>
          <w:rFonts w:asciiTheme="majorEastAsia" w:eastAsiaTheme="majorEastAsia" w:hAnsiTheme="majorEastAsia" w:hint="eastAsia"/>
          <w:szCs w:val="21"/>
        </w:rPr>
        <w:t>(</w:t>
      </w:r>
      <w:r>
        <w:rPr>
          <w:rFonts w:asciiTheme="majorEastAsia" w:eastAsiaTheme="majorEastAsia" w:hAnsiTheme="majorEastAsia"/>
          <w:szCs w:val="21"/>
        </w:rPr>
        <w:t>docx)</w:t>
      </w:r>
      <w:r w:rsidRPr="008713EB">
        <w:rPr>
          <w:rFonts w:asciiTheme="majorEastAsia" w:eastAsiaTheme="majorEastAsia" w:hAnsiTheme="majorEastAsia"/>
          <w:szCs w:val="21"/>
        </w:rPr>
        <w:t>の提出：ファイル名：</w:t>
      </w:r>
      <w:r w:rsidRPr="008713EB">
        <w:rPr>
          <w:rFonts w:asciiTheme="majorEastAsia" w:eastAsiaTheme="majorEastAsia" w:hAnsiTheme="majorEastAsia"/>
          <w:b/>
          <w:bCs/>
          <w:szCs w:val="21"/>
        </w:rPr>
        <w:t>ITN</w:t>
      </w:r>
      <w:r>
        <w:rPr>
          <w:rFonts w:asciiTheme="majorEastAsia" w:eastAsiaTheme="majorEastAsia" w:hAnsiTheme="majorEastAsia"/>
          <w:b/>
          <w:bCs/>
          <w:szCs w:val="21"/>
        </w:rPr>
        <w:t>1</w:t>
      </w:r>
      <w:r w:rsidR="00901902">
        <w:rPr>
          <w:rFonts w:asciiTheme="majorEastAsia" w:eastAsiaTheme="majorEastAsia" w:hAnsiTheme="majorEastAsia"/>
          <w:b/>
          <w:bCs/>
          <w:szCs w:val="21"/>
        </w:rPr>
        <w:t>1</w:t>
      </w:r>
      <w:r w:rsidRPr="008713EB">
        <w:rPr>
          <w:rFonts w:asciiTheme="majorEastAsia" w:eastAsiaTheme="majorEastAsia" w:hAnsiTheme="majorEastAsia"/>
          <w:b/>
          <w:bCs/>
          <w:szCs w:val="21"/>
        </w:rPr>
        <w:t>-</w:t>
      </w:r>
      <w:r w:rsidR="00901902">
        <w:rPr>
          <w:rFonts w:asciiTheme="majorEastAsia" w:eastAsiaTheme="majorEastAsia" w:hAnsiTheme="majorEastAsia"/>
          <w:b/>
          <w:bCs/>
          <w:szCs w:val="21"/>
        </w:rPr>
        <w:t>1</w:t>
      </w:r>
      <w:r>
        <w:rPr>
          <w:rFonts w:asciiTheme="majorEastAsia" w:eastAsiaTheme="majorEastAsia" w:hAnsiTheme="majorEastAsia" w:hint="eastAsia"/>
          <w:b/>
          <w:bCs/>
          <w:szCs w:val="21"/>
        </w:rPr>
        <w:t>実習</w:t>
      </w:r>
      <w:r w:rsidRPr="008713EB">
        <w:rPr>
          <w:rFonts w:asciiTheme="majorEastAsia" w:eastAsiaTheme="majorEastAsia" w:hAnsiTheme="majorEastAsia"/>
          <w:b/>
          <w:bCs/>
          <w:szCs w:val="21"/>
        </w:rPr>
        <w:t>クラス番号氏名</w:t>
      </w:r>
      <w:r w:rsidRPr="008713EB">
        <w:rPr>
          <w:rFonts w:asciiTheme="majorEastAsia" w:eastAsiaTheme="majorEastAsia" w:hAnsiTheme="majorEastAsia"/>
          <w:szCs w:val="21"/>
        </w:rPr>
        <w:t>（例：</w:t>
      </w:r>
      <w:r w:rsidRPr="008713EB">
        <w:rPr>
          <w:rFonts w:asciiTheme="majorEastAsia" w:eastAsiaTheme="majorEastAsia" w:hAnsiTheme="majorEastAsia"/>
          <w:b/>
          <w:bCs/>
          <w:szCs w:val="21"/>
        </w:rPr>
        <w:t>ITN</w:t>
      </w:r>
      <w:r>
        <w:rPr>
          <w:rFonts w:asciiTheme="majorEastAsia" w:eastAsiaTheme="majorEastAsia" w:hAnsiTheme="majorEastAsia" w:hint="eastAsia"/>
          <w:b/>
          <w:bCs/>
          <w:szCs w:val="21"/>
        </w:rPr>
        <w:t>1</w:t>
      </w:r>
      <w:r w:rsidR="00901902">
        <w:rPr>
          <w:rFonts w:asciiTheme="majorEastAsia" w:eastAsiaTheme="majorEastAsia" w:hAnsiTheme="majorEastAsia"/>
          <w:b/>
          <w:bCs/>
          <w:szCs w:val="21"/>
        </w:rPr>
        <w:t>1</w:t>
      </w:r>
      <w:r w:rsidRPr="008713EB">
        <w:rPr>
          <w:rFonts w:asciiTheme="majorEastAsia" w:eastAsiaTheme="majorEastAsia" w:hAnsiTheme="majorEastAsia"/>
          <w:b/>
          <w:bCs/>
          <w:szCs w:val="21"/>
        </w:rPr>
        <w:t>-</w:t>
      </w:r>
      <w:r w:rsidR="00901902">
        <w:rPr>
          <w:rFonts w:asciiTheme="majorEastAsia" w:eastAsiaTheme="majorEastAsia" w:hAnsiTheme="majorEastAsia"/>
          <w:b/>
          <w:bCs/>
          <w:szCs w:val="21"/>
        </w:rPr>
        <w:t>1</w:t>
      </w:r>
      <w:r>
        <w:rPr>
          <w:rFonts w:asciiTheme="majorEastAsia" w:eastAsiaTheme="majorEastAsia" w:hAnsiTheme="majorEastAsia" w:hint="eastAsia"/>
          <w:b/>
          <w:bCs/>
          <w:szCs w:val="21"/>
        </w:rPr>
        <w:t>実習</w:t>
      </w:r>
      <w:r w:rsidR="00901902">
        <w:rPr>
          <w:rFonts w:asciiTheme="majorEastAsia" w:eastAsiaTheme="majorEastAsia" w:hAnsiTheme="majorEastAsia"/>
          <w:b/>
          <w:bCs/>
          <w:szCs w:val="21"/>
        </w:rPr>
        <w:t>SK2C41</w:t>
      </w:r>
      <w:r w:rsidRPr="008713EB">
        <w:rPr>
          <w:rFonts w:asciiTheme="majorEastAsia" w:eastAsiaTheme="majorEastAsia" w:hAnsiTheme="majorEastAsia"/>
          <w:b/>
          <w:bCs/>
          <w:szCs w:val="21"/>
        </w:rPr>
        <w:t>石志太郎</w:t>
      </w:r>
      <w:r w:rsidRPr="008713EB">
        <w:rPr>
          <w:rFonts w:asciiTheme="majorEastAsia" w:eastAsiaTheme="majorEastAsia" w:hAnsiTheme="majorEastAsia"/>
          <w:szCs w:val="21"/>
        </w:rPr>
        <w:t>）</w:t>
      </w:r>
      <w:r w:rsidRPr="008713EB">
        <w:rPr>
          <w:rFonts w:asciiTheme="majorEastAsia" w:eastAsiaTheme="majorEastAsia" w:hAnsiTheme="majorEastAsia" w:hint="eastAsia"/>
          <w:szCs w:val="21"/>
        </w:rPr>
        <w:t>で、保存し、</w:t>
      </w:r>
      <w:r w:rsidRPr="008713EB">
        <w:rPr>
          <w:rFonts w:asciiTheme="majorEastAsia" w:eastAsiaTheme="majorEastAsia" w:hAnsiTheme="majorEastAsia"/>
          <w:b/>
          <w:bCs/>
          <w:szCs w:val="21"/>
        </w:rPr>
        <w:t>\\sv23の指定の場所</w:t>
      </w:r>
      <w:r w:rsidRPr="008713EB">
        <w:rPr>
          <w:rFonts w:asciiTheme="majorEastAsia" w:eastAsiaTheme="majorEastAsia" w:hAnsiTheme="majorEastAsia"/>
          <w:szCs w:val="21"/>
        </w:rPr>
        <w:t>に提出してください</w:t>
      </w:r>
    </w:p>
    <w:p w14:paraId="464BAD4E" w14:textId="77777777" w:rsidR="00EE2FF1" w:rsidRDefault="00EE2FF1" w:rsidP="00EE2FF1">
      <w:pPr>
        <w:rPr>
          <w:rFonts w:asciiTheme="majorEastAsia" w:eastAsiaTheme="majorEastAsia" w:hAnsiTheme="majorEastAsia"/>
          <w:szCs w:val="21"/>
        </w:rPr>
      </w:pPr>
    </w:p>
    <w:p w14:paraId="19D009D2" w14:textId="58EDDC84" w:rsidR="004E0279" w:rsidRPr="004E0279" w:rsidRDefault="00EE08BD" w:rsidP="004E0279">
      <w:pPr>
        <w:widowControl w:val="0"/>
        <w:spacing w:before="0" w:after="0" w:line="240" w:lineRule="auto"/>
        <w:jc w:val="both"/>
        <w:rPr>
          <w:rFonts w:ascii="Inconsolata" w:eastAsia="MyricaM M" w:hAnsi="Inconsolata"/>
          <w:b/>
          <w:bCs/>
          <w:kern w:val="2"/>
          <w:sz w:val="24"/>
          <w:szCs w:val="28"/>
        </w:rPr>
      </w:pPr>
      <w:r>
        <w:rPr>
          <w:rFonts w:ascii="Inconsolata" w:eastAsia="MyricaM M" w:hAnsi="Inconsolata" w:hint="eastAsia"/>
          <w:b/>
          <w:bCs/>
          <w:kern w:val="2"/>
          <w:sz w:val="24"/>
          <w:szCs w:val="28"/>
        </w:rPr>
        <w:t>■</w:t>
      </w:r>
      <w:r w:rsidR="004E0279" w:rsidRPr="004E0279">
        <w:rPr>
          <w:rFonts w:ascii="Inconsolata" w:eastAsia="MyricaM M" w:hAnsi="Inconsolata" w:hint="eastAsia"/>
          <w:b/>
          <w:bCs/>
          <w:kern w:val="2"/>
          <w:sz w:val="24"/>
          <w:szCs w:val="28"/>
        </w:rPr>
        <w:t>設定に必要なコマンド（ルータとスイッチ共通）</w:t>
      </w:r>
    </w:p>
    <w:p w14:paraId="5D15763C" w14:textId="77777777" w:rsidR="004E0279" w:rsidRPr="004E0279" w:rsidRDefault="004E0279" w:rsidP="004E0279">
      <w:pPr>
        <w:widowControl w:val="0"/>
        <w:numPr>
          <w:ilvl w:val="0"/>
          <w:numId w:val="13"/>
        </w:numPr>
        <w:spacing w:before="0" w:after="0" w:line="240" w:lineRule="auto"/>
        <w:jc w:val="both"/>
        <w:rPr>
          <w:rFonts w:ascii="Consolas" w:eastAsia="MyricaM M" w:hAnsi="Consolas" w:cs="Myrica P"/>
          <w:sz w:val="21"/>
          <w:szCs w:val="21"/>
        </w:rPr>
      </w:pPr>
      <w:r w:rsidRPr="004E0279">
        <w:rPr>
          <w:rFonts w:ascii="MyricaM M" w:eastAsia="MyricaM M" w:hAnsi="MyricaM M" w:cs="Myrica P" w:hint="eastAsia"/>
          <w:b/>
          <w:bCs/>
        </w:rPr>
        <w:t>ﾕｰｻﾞﾓｰﾄﾞから特権モード</w:t>
      </w:r>
      <w:r w:rsidRPr="004E0279">
        <w:rPr>
          <w:rFonts w:ascii="MyricaM M" w:eastAsia="MyricaM M" w:hAnsi="MyricaM M" w:cs="Myrica P" w:hint="eastAsia"/>
        </w:rPr>
        <w:t xml:space="preserve">に　</w:t>
      </w:r>
      <w:r w:rsidRPr="004E0279">
        <w:rPr>
          <w:rFonts w:ascii="MyricaM M" w:eastAsia="MyricaM M" w:hAnsi="MyricaM M" w:cs="Myrica P" w:hint="eastAsia"/>
        </w:rPr>
        <w:tab/>
        <w:t xml:space="preserve">　　　　</w:t>
      </w:r>
      <w:r w:rsidRPr="004E0279">
        <w:rPr>
          <w:rFonts w:ascii="MyricaM M" w:eastAsia="MyricaM M" w:hAnsi="MyricaM M" w:cs="Myrica P"/>
        </w:rPr>
        <w:tab/>
      </w:r>
      <w:r w:rsidRPr="004E0279">
        <w:rPr>
          <w:rFonts w:ascii="Consolas" w:eastAsia="MyricaM M" w:hAnsi="Consolas" w:cs="Myrica P"/>
          <w:sz w:val="21"/>
          <w:szCs w:val="21"/>
        </w:rPr>
        <w:t>Router&gt;</w:t>
      </w:r>
      <w:r w:rsidRPr="004E0279">
        <w:rPr>
          <w:rFonts w:ascii="Consolas" w:eastAsia="MyricaM M" w:hAnsi="Consolas" w:cs="Myrica P"/>
          <w:b/>
          <w:bCs/>
          <w:sz w:val="21"/>
          <w:szCs w:val="21"/>
        </w:rPr>
        <w:t>enable</w:t>
      </w:r>
      <w:r w:rsidRPr="004E0279">
        <w:rPr>
          <w:rFonts w:ascii="Consolas" w:eastAsia="MyricaM M" w:hAnsi="Consolas" w:cs="Myrica P"/>
          <w:sz w:val="21"/>
          <w:szCs w:val="21"/>
        </w:rPr>
        <w:t xml:space="preserve">  (</w:t>
      </w:r>
      <w:proofErr w:type="spellStart"/>
      <w:r w:rsidRPr="004E0279">
        <w:rPr>
          <w:rFonts w:ascii="Consolas" w:eastAsia="MyricaM M" w:hAnsi="Consolas" w:cs="Myrica P"/>
          <w:sz w:val="21"/>
          <w:szCs w:val="21"/>
        </w:rPr>
        <w:t>en</w:t>
      </w:r>
      <w:proofErr w:type="spellEnd"/>
      <w:r w:rsidRPr="004E0279">
        <w:rPr>
          <w:rFonts w:ascii="Consolas" w:eastAsia="MyricaM M" w:hAnsi="Consolas" w:cs="Myrica P"/>
          <w:sz w:val="21"/>
          <w:szCs w:val="21"/>
        </w:rPr>
        <w:t>に省略可</w:t>
      </w:r>
      <w:r w:rsidRPr="004E0279">
        <w:rPr>
          <w:rFonts w:ascii="Consolas" w:eastAsia="MyricaM M" w:hAnsi="Consolas" w:cs="Myrica P"/>
          <w:sz w:val="21"/>
          <w:szCs w:val="21"/>
        </w:rPr>
        <w:t>)</w:t>
      </w:r>
    </w:p>
    <w:p w14:paraId="1B65B770" w14:textId="77777777" w:rsidR="004E0279" w:rsidRPr="004E0279" w:rsidRDefault="004E0279" w:rsidP="004E0279">
      <w:pPr>
        <w:widowControl w:val="0"/>
        <w:numPr>
          <w:ilvl w:val="0"/>
          <w:numId w:val="13"/>
        </w:numPr>
        <w:spacing w:before="0" w:after="0" w:line="240" w:lineRule="auto"/>
        <w:jc w:val="both"/>
        <w:rPr>
          <w:rFonts w:ascii="Consolas" w:eastAsia="MyricaM M" w:hAnsi="Consolas" w:cs="Myrica P"/>
          <w:sz w:val="21"/>
          <w:szCs w:val="21"/>
        </w:rPr>
      </w:pPr>
      <w:r w:rsidRPr="004E0279">
        <w:rPr>
          <w:rFonts w:ascii="Consolas" w:eastAsia="MyricaM M" w:hAnsi="Consolas" w:cs="Myrica P"/>
          <w:sz w:val="21"/>
          <w:szCs w:val="21"/>
        </w:rPr>
        <w:t xml:space="preserve">特権モードからﾕｰｻﾞﾓｰﾄﾞに戻る　</w:t>
      </w:r>
      <w:r w:rsidRPr="004E0279">
        <w:rPr>
          <w:rFonts w:ascii="Consolas" w:eastAsia="MyricaM M" w:hAnsi="Consolas" w:cs="Myrica P"/>
          <w:sz w:val="21"/>
          <w:szCs w:val="21"/>
        </w:rPr>
        <w:t xml:space="preserve">    </w:t>
      </w:r>
      <w:r w:rsidRPr="004E0279">
        <w:rPr>
          <w:rFonts w:ascii="Consolas" w:eastAsia="MyricaM M" w:hAnsi="Consolas" w:cs="Myrica P"/>
          <w:sz w:val="21"/>
          <w:szCs w:val="21"/>
        </w:rPr>
        <w:tab/>
      </w:r>
      <w:r w:rsidRPr="004E0279">
        <w:rPr>
          <w:rFonts w:ascii="Consolas" w:eastAsia="MyricaM M" w:hAnsi="Consolas" w:cs="Myrica P"/>
          <w:sz w:val="21"/>
          <w:szCs w:val="21"/>
        </w:rPr>
        <w:tab/>
      </w:r>
      <w:proofErr w:type="spellStart"/>
      <w:r w:rsidRPr="004E0279">
        <w:rPr>
          <w:rFonts w:ascii="Consolas" w:eastAsia="MyricaM M" w:hAnsi="Consolas" w:cs="Myrica P"/>
          <w:sz w:val="21"/>
          <w:szCs w:val="21"/>
        </w:rPr>
        <w:t>Router#disable</w:t>
      </w:r>
      <w:proofErr w:type="spellEnd"/>
    </w:p>
    <w:p w14:paraId="283AFCC9" w14:textId="77777777" w:rsidR="004E0279" w:rsidRPr="004E0279" w:rsidRDefault="004E0279" w:rsidP="004E0279">
      <w:pPr>
        <w:widowControl w:val="0"/>
        <w:numPr>
          <w:ilvl w:val="0"/>
          <w:numId w:val="13"/>
        </w:numPr>
        <w:spacing w:before="0" w:after="0" w:line="240" w:lineRule="auto"/>
        <w:jc w:val="both"/>
        <w:rPr>
          <w:rFonts w:ascii="Consolas" w:eastAsia="MyricaM M" w:hAnsi="Consolas" w:cs="Myrica P"/>
          <w:sz w:val="21"/>
          <w:szCs w:val="21"/>
        </w:rPr>
      </w:pPr>
      <w:r w:rsidRPr="004E0279">
        <w:rPr>
          <w:rFonts w:ascii="Consolas" w:eastAsia="MyricaM M" w:hAnsi="Consolas" w:cs="Myrica P"/>
          <w:b/>
          <w:bCs/>
          <w:sz w:val="21"/>
          <w:szCs w:val="21"/>
        </w:rPr>
        <w:t>特権モードからグローバル設定モード</w:t>
      </w:r>
      <w:r w:rsidRPr="004E0279">
        <w:rPr>
          <w:rFonts w:ascii="Consolas" w:eastAsia="MyricaM M" w:hAnsi="Consolas" w:cs="Myrica P"/>
          <w:sz w:val="21"/>
          <w:szCs w:val="21"/>
        </w:rPr>
        <w:t xml:space="preserve">に　</w:t>
      </w:r>
      <w:r w:rsidRPr="004E0279">
        <w:rPr>
          <w:rFonts w:ascii="Consolas" w:eastAsia="MyricaM M" w:hAnsi="Consolas" w:cs="Myrica P"/>
          <w:sz w:val="21"/>
          <w:szCs w:val="21"/>
        </w:rPr>
        <w:tab/>
      </w:r>
      <w:proofErr w:type="spellStart"/>
      <w:r w:rsidRPr="004E0279">
        <w:rPr>
          <w:rFonts w:ascii="Consolas" w:eastAsia="MyricaM M" w:hAnsi="Consolas" w:cs="Myrica P"/>
          <w:sz w:val="21"/>
          <w:szCs w:val="21"/>
        </w:rPr>
        <w:t>Router#</w:t>
      </w:r>
      <w:r w:rsidRPr="004E0279">
        <w:rPr>
          <w:rFonts w:ascii="Consolas" w:eastAsia="MyricaM M" w:hAnsi="Consolas" w:cs="Myrica P"/>
          <w:b/>
          <w:bCs/>
          <w:sz w:val="21"/>
          <w:szCs w:val="21"/>
        </w:rPr>
        <w:t>conf</w:t>
      </w:r>
      <w:r w:rsidRPr="004E0279">
        <w:rPr>
          <w:rFonts w:ascii="Consolas" w:eastAsia="MyricaM M" w:hAnsi="Consolas" w:cs="Myrica P"/>
          <w:sz w:val="21"/>
          <w:szCs w:val="21"/>
        </w:rPr>
        <w:t>igure</w:t>
      </w:r>
      <w:proofErr w:type="spellEnd"/>
      <w:r w:rsidRPr="004E0279">
        <w:rPr>
          <w:rFonts w:ascii="Consolas" w:eastAsia="MyricaM M" w:hAnsi="Consolas" w:cs="Myrica P"/>
          <w:sz w:val="21"/>
          <w:szCs w:val="21"/>
        </w:rPr>
        <w:t xml:space="preserve"> </w:t>
      </w:r>
      <w:r w:rsidRPr="004E0279">
        <w:rPr>
          <w:rFonts w:ascii="Consolas" w:eastAsia="MyricaM M" w:hAnsi="Consolas" w:cs="Myrica P"/>
          <w:b/>
          <w:bCs/>
          <w:sz w:val="21"/>
          <w:szCs w:val="21"/>
        </w:rPr>
        <w:t>t</w:t>
      </w:r>
      <w:r w:rsidRPr="004E0279">
        <w:rPr>
          <w:rFonts w:ascii="Consolas" w:eastAsia="MyricaM M" w:hAnsi="Consolas" w:cs="Myrica P"/>
          <w:sz w:val="21"/>
          <w:szCs w:val="21"/>
        </w:rPr>
        <w:t xml:space="preserve">erminal (conf </w:t>
      </w:r>
      <w:proofErr w:type="gramStart"/>
      <w:r w:rsidRPr="004E0279">
        <w:rPr>
          <w:rFonts w:ascii="Consolas" w:eastAsia="MyricaM M" w:hAnsi="Consolas" w:cs="Myrica P"/>
          <w:sz w:val="21"/>
          <w:szCs w:val="21"/>
        </w:rPr>
        <w:t>t</w:t>
      </w:r>
      <w:proofErr w:type="gramEnd"/>
      <w:r w:rsidRPr="004E0279">
        <w:rPr>
          <w:rFonts w:ascii="Consolas" w:eastAsia="MyricaM M" w:hAnsi="Consolas" w:cs="Myrica P"/>
          <w:sz w:val="21"/>
          <w:szCs w:val="21"/>
        </w:rPr>
        <w:t>に省略可</w:t>
      </w:r>
      <w:r w:rsidRPr="004E0279">
        <w:rPr>
          <w:rFonts w:ascii="Consolas" w:eastAsia="MyricaM M" w:hAnsi="Consolas" w:cs="Myrica P"/>
          <w:sz w:val="21"/>
          <w:szCs w:val="21"/>
        </w:rPr>
        <w:t>)</w:t>
      </w:r>
    </w:p>
    <w:p w14:paraId="7A006E3A" w14:textId="77777777" w:rsidR="004E0279" w:rsidRPr="004E0279" w:rsidRDefault="004E0279" w:rsidP="004E0279">
      <w:pPr>
        <w:widowControl w:val="0"/>
        <w:numPr>
          <w:ilvl w:val="0"/>
          <w:numId w:val="13"/>
        </w:numPr>
        <w:spacing w:before="0" w:after="0" w:line="240" w:lineRule="auto"/>
        <w:jc w:val="both"/>
        <w:rPr>
          <w:rFonts w:ascii="Consolas" w:eastAsia="MyricaM M" w:hAnsi="Consolas" w:cs="Myrica P"/>
          <w:sz w:val="21"/>
          <w:szCs w:val="21"/>
        </w:rPr>
      </w:pPr>
      <w:r w:rsidRPr="004E0279">
        <w:rPr>
          <w:rFonts w:ascii="Consolas" w:eastAsia="MyricaM M" w:hAnsi="Consolas" w:cs="Myrica P"/>
          <w:b/>
          <w:bCs/>
          <w:sz w:val="21"/>
          <w:szCs w:val="21"/>
        </w:rPr>
        <w:t>一つ上のモードに戻る</w:t>
      </w:r>
      <w:r w:rsidRPr="004E0279">
        <w:rPr>
          <w:rFonts w:ascii="Consolas" w:eastAsia="MyricaM M" w:hAnsi="Consolas" w:cs="Myrica P"/>
          <w:sz w:val="21"/>
          <w:szCs w:val="21"/>
        </w:rPr>
        <w:t xml:space="preserve">　　　　　　　</w:t>
      </w:r>
      <w:r w:rsidRPr="004E0279">
        <w:rPr>
          <w:rFonts w:ascii="Consolas" w:eastAsia="MyricaM M" w:hAnsi="Consolas" w:cs="Myrica P" w:hint="eastAsia"/>
          <w:sz w:val="21"/>
          <w:szCs w:val="21"/>
        </w:rPr>
        <w:t xml:space="preserve"> </w:t>
      </w:r>
      <w:r w:rsidRPr="004E0279">
        <w:rPr>
          <w:rFonts w:ascii="Consolas" w:eastAsia="MyricaM M" w:hAnsi="Consolas" w:cs="Myrica P"/>
          <w:sz w:val="21"/>
          <w:szCs w:val="21"/>
        </w:rPr>
        <w:t xml:space="preserve"> </w:t>
      </w:r>
      <w:r w:rsidRPr="004E0279">
        <w:rPr>
          <w:rFonts w:ascii="Consolas" w:eastAsia="MyricaM M" w:hAnsi="Consolas" w:cs="Myrica P"/>
          <w:sz w:val="21"/>
          <w:szCs w:val="21"/>
        </w:rPr>
        <w:tab/>
        <w:t>Router(config)#exit</w:t>
      </w:r>
    </w:p>
    <w:p w14:paraId="7D91A4A6" w14:textId="77777777" w:rsidR="004E0279" w:rsidRPr="004E0279" w:rsidRDefault="004E0279" w:rsidP="004E0279">
      <w:pPr>
        <w:widowControl w:val="0"/>
        <w:numPr>
          <w:ilvl w:val="0"/>
          <w:numId w:val="13"/>
        </w:numPr>
        <w:spacing w:before="0" w:after="0" w:line="240" w:lineRule="auto"/>
        <w:jc w:val="both"/>
        <w:rPr>
          <w:rFonts w:ascii="Consolas" w:eastAsia="MyricaM M" w:hAnsi="Consolas" w:cs="Myrica P"/>
          <w:sz w:val="21"/>
          <w:szCs w:val="21"/>
        </w:rPr>
      </w:pPr>
      <w:r w:rsidRPr="004E0279">
        <w:rPr>
          <w:rFonts w:ascii="Consolas" w:eastAsia="MyricaM M" w:hAnsi="Consolas" w:cs="Myrica P"/>
          <w:b/>
          <w:bCs/>
          <w:sz w:val="21"/>
          <w:szCs w:val="21"/>
        </w:rPr>
        <w:t xml:space="preserve">ホスト名をつける　　　　　　　　　</w:t>
      </w:r>
      <w:r w:rsidRPr="004E0279">
        <w:rPr>
          <w:rFonts w:ascii="Consolas" w:eastAsia="MyricaM M" w:hAnsi="Consolas" w:cs="Myrica P"/>
          <w:b/>
          <w:bCs/>
          <w:sz w:val="21"/>
          <w:szCs w:val="21"/>
        </w:rPr>
        <w:tab/>
      </w:r>
      <w:r w:rsidRPr="004E0279">
        <w:rPr>
          <w:rFonts w:ascii="Consolas" w:eastAsia="MyricaM M" w:hAnsi="Consolas" w:cs="Myrica P"/>
          <w:b/>
          <w:bCs/>
          <w:sz w:val="21"/>
          <w:szCs w:val="21"/>
        </w:rPr>
        <w:tab/>
      </w:r>
      <w:r w:rsidRPr="004E0279">
        <w:rPr>
          <w:rFonts w:ascii="Consolas" w:eastAsia="MyricaM M" w:hAnsi="Consolas" w:cs="Myrica P"/>
          <w:sz w:val="21"/>
          <w:szCs w:val="21"/>
        </w:rPr>
        <w:t xml:space="preserve">Router(config)# </w:t>
      </w:r>
      <w:r w:rsidRPr="004E0279">
        <w:rPr>
          <w:rFonts w:ascii="Consolas" w:eastAsia="MyricaM M" w:hAnsi="Consolas" w:cs="Myrica P"/>
          <w:b/>
          <w:bCs/>
          <w:sz w:val="21"/>
          <w:szCs w:val="21"/>
        </w:rPr>
        <w:t>hostname</w:t>
      </w:r>
      <w:r w:rsidRPr="004E0279">
        <w:rPr>
          <w:rFonts w:ascii="Consolas" w:eastAsia="MyricaM M" w:hAnsi="Consolas" w:cs="Myrica P"/>
          <w:sz w:val="21"/>
          <w:szCs w:val="21"/>
        </w:rPr>
        <w:t xml:space="preserve"> </w:t>
      </w:r>
      <w:r w:rsidRPr="004E0279">
        <w:rPr>
          <w:rFonts w:ascii="Consolas" w:eastAsia="MyricaM M" w:hAnsi="Consolas" w:cs="Myrica P"/>
          <w:i/>
          <w:iCs/>
          <w:sz w:val="21"/>
          <w:szCs w:val="21"/>
        </w:rPr>
        <w:t>ホスト名</w:t>
      </w:r>
    </w:p>
    <w:p w14:paraId="57665EA0" w14:textId="77777777" w:rsidR="004E0279" w:rsidRPr="004E0279" w:rsidRDefault="004E0279" w:rsidP="004E0279">
      <w:pPr>
        <w:widowControl w:val="0"/>
        <w:numPr>
          <w:ilvl w:val="0"/>
          <w:numId w:val="13"/>
        </w:numPr>
        <w:spacing w:before="0" w:after="0" w:line="380" w:lineRule="exact"/>
        <w:jc w:val="both"/>
        <w:rPr>
          <w:rFonts w:ascii="Consolas" w:eastAsia="MyricaM M" w:hAnsi="Consolas" w:cs="Myrica P"/>
          <w:sz w:val="21"/>
          <w:szCs w:val="21"/>
        </w:rPr>
      </w:pPr>
      <w:r w:rsidRPr="004E0279">
        <w:rPr>
          <w:rFonts w:ascii="Consolas" w:eastAsia="MyricaM M" w:hAnsi="Consolas" w:cs="Myrica P"/>
          <w:b/>
          <w:bCs/>
          <w:sz w:val="21"/>
          <w:szCs w:val="21"/>
        </w:rPr>
        <w:t>特権モードのパスワードを設定する</w:t>
      </w:r>
      <w:r w:rsidRPr="004E0279">
        <w:rPr>
          <w:rFonts w:ascii="Consolas" w:eastAsia="MyricaM M" w:hAnsi="Consolas" w:cs="Myrica P"/>
          <w:sz w:val="21"/>
          <w:szCs w:val="21"/>
        </w:rPr>
        <w:tab/>
      </w:r>
      <w:r w:rsidRPr="004E0279">
        <w:rPr>
          <w:rFonts w:ascii="Consolas" w:eastAsia="MyricaM M" w:hAnsi="Consolas" w:cs="Myrica P"/>
          <w:sz w:val="21"/>
          <w:szCs w:val="21"/>
        </w:rPr>
        <w:t xml:space="preserve">　</w:t>
      </w:r>
      <w:r w:rsidRPr="004E0279">
        <w:rPr>
          <w:rFonts w:ascii="Consolas" w:eastAsia="MyricaM M" w:hAnsi="Consolas" w:cs="Myrica P"/>
          <w:sz w:val="21"/>
          <w:szCs w:val="21"/>
        </w:rPr>
        <w:tab/>
        <w:t>Router (config)#</w:t>
      </w:r>
      <w:r w:rsidRPr="004E0279">
        <w:rPr>
          <w:rFonts w:ascii="Consolas" w:eastAsia="MyricaM M" w:hAnsi="Consolas" w:cs="Myrica P"/>
          <w:b/>
          <w:sz w:val="21"/>
          <w:szCs w:val="21"/>
        </w:rPr>
        <w:t xml:space="preserve">enable secret </w:t>
      </w:r>
      <w:r w:rsidRPr="004E0279">
        <w:rPr>
          <w:rFonts w:ascii="Consolas" w:eastAsia="MyricaM M" w:hAnsi="Consolas" w:cs="Myrica P"/>
          <w:i/>
          <w:sz w:val="21"/>
          <w:szCs w:val="21"/>
        </w:rPr>
        <w:t>パスワード</w:t>
      </w:r>
    </w:p>
    <w:p w14:paraId="0D4916BD" w14:textId="77777777" w:rsidR="004E0279" w:rsidRPr="004E0279" w:rsidRDefault="004E0279" w:rsidP="004E0279">
      <w:pPr>
        <w:widowControl w:val="0"/>
        <w:numPr>
          <w:ilvl w:val="0"/>
          <w:numId w:val="13"/>
        </w:numPr>
        <w:spacing w:before="0" w:after="0" w:line="380" w:lineRule="exact"/>
        <w:jc w:val="both"/>
        <w:rPr>
          <w:rFonts w:ascii="Consolas" w:eastAsia="MyricaM M" w:hAnsi="Consolas" w:cs="Myrica P"/>
          <w:sz w:val="21"/>
          <w:szCs w:val="21"/>
        </w:rPr>
      </w:pPr>
      <w:r w:rsidRPr="004E0279">
        <w:rPr>
          <w:rFonts w:ascii="Consolas" w:eastAsia="MyricaM M" w:hAnsi="Consolas" w:cs="Myrica P" w:hint="eastAsia"/>
          <w:sz w:val="21"/>
          <w:szCs w:val="21"/>
        </w:rPr>
        <w:t xml:space="preserve">コンソールのパスワードの設定　　　　　　</w:t>
      </w:r>
      <w:r w:rsidRPr="004E0279">
        <w:rPr>
          <w:rFonts w:ascii="Consolas" w:eastAsia="MyricaM M" w:hAnsi="Consolas" w:cs="Myrica P"/>
          <w:sz w:val="21"/>
          <w:szCs w:val="21"/>
        </w:rPr>
        <w:tab/>
        <w:t>Router(config)#line cons</w:t>
      </w:r>
      <w:r w:rsidRPr="004E0279">
        <w:rPr>
          <w:rFonts w:ascii="Consolas" w:eastAsia="MyricaM M" w:hAnsi="Consolas" w:cs="Myrica P" w:hint="eastAsia"/>
          <w:sz w:val="21"/>
          <w:szCs w:val="21"/>
        </w:rPr>
        <w:t>o</w:t>
      </w:r>
      <w:r w:rsidRPr="004E0279">
        <w:rPr>
          <w:rFonts w:ascii="Consolas" w:eastAsia="MyricaM M" w:hAnsi="Consolas" w:cs="Myrica P"/>
          <w:sz w:val="21"/>
          <w:szCs w:val="21"/>
        </w:rPr>
        <w:t>le 0</w:t>
      </w:r>
    </w:p>
    <w:p w14:paraId="47FA18BE" w14:textId="06A4D204" w:rsidR="004E0279" w:rsidRPr="004E0279" w:rsidRDefault="003F25B5" w:rsidP="004E0279">
      <w:pPr>
        <w:widowControl w:val="0"/>
        <w:spacing w:before="0" w:after="0" w:line="380" w:lineRule="exact"/>
        <w:ind w:left="420"/>
        <w:rPr>
          <w:rFonts w:ascii="Consolas" w:eastAsia="MyricaM M" w:hAnsi="Consolas" w:cs="Myrica P"/>
          <w:sz w:val="21"/>
          <w:szCs w:val="21"/>
        </w:rPr>
      </w:pPr>
      <w:r>
        <w:rPr>
          <w:rFonts w:ascii="Consolas" w:eastAsia="MyricaM M" w:hAnsi="Consolas" w:cs="Myrica P"/>
          <w:sz w:val="21"/>
          <w:szCs w:val="21"/>
        </w:rPr>
        <w:tab/>
      </w:r>
      <w:r>
        <w:rPr>
          <w:rFonts w:ascii="Consolas" w:eastAsia="MyricaM M" w:hAnsi="Consolas" w:cs="Myrica P"/>
          <w:sz w:val="21"/>
          <w:szCs w:val="21"/>
        </w:rPr>
        <w:tab/>
      </w:r>
      <w:r>
        <w:rPr>
          <w:rFonts w:ascii="Consolas" w:eastAsia="MyricaM M" w:hAnsi="Consolas" w:cs="Myrica P"/>
          <w:sz w:val="21"/>
          <w:szCs w:val="21"/>
        </w:rPr>
        <w:tab/>
      </w:r>
      <w:r>
        <w:rPr>
          <w:rFonts w:ascii="Consolas" w:eastAsia="MyricaM M" w:hAnsi="Consolas" w:cs="Myrica P"/>
          <w:sz w:val="21"/>
          <w:szCs w:val="21"/>
        </w:rPr>
        <w:tab/>
      </w:r>
      <w:r>
        <w:rPr>
          <w:rFonts w:ascii="Consolas" w:eastAsia="MyricaM M" w:hAnsi="Consolas" w:cs="Myrica P"/>
          <w:sz w:val="21"/>
          <w:szCs w:val="21"/>
        </w:rPr>
        <w:tab/>
      </w:r>
      <w:r>
        <w:rPr>
          <w:rFonts w:ascii="Consolas" w:eastAsia="MyricaM M" w:hAnsi="Consolas" w:cs="Myrica P"/>
          <w:sz w:val="21"/>
          <w:szCs w:val="21"/>
        </w:rPr>
        <w:tab/>
      </w:r>
      <w:r w:rsidR="004E0279" w:rsidRPr="004E0279">
        <w:rPr>
          <w:rFonts w:ascii="Consolas" w:eastAsia="MyricaM M" w:hAnsi="Consolas" w:cs="Myrica P"/>
          <w:sz w:val="21"/>
          <w:szCs w:val="21"/>
        </w:rPr>
        <w:tab/>
        <w:t xml:space="preserve">Router(config-line)#password </w:t>
      </w:r>
      <w:r w:rsidR="004E0279" w:rsidRPr="004E0279">
        <w:rPr>
          <w:rFonts w:ascii="Consolas" w:eastAsia="MyricaM M" w:hAnsi="Consolas" w:cs="Myrica P"/>
          <w:sz w:val="21"/>
          <w:szCs w:val="21"/>
        </w:rPr>
        <w:t>パスワード</w:t>
      </w:r>
    </w:p>
    <w:p w14:paraId="609400D2" w14:textId="4199417D" w:rsidR="004E0279" w:rsidRPr="004E0279" w:rsidRDefault="003F25B5" w:rsidP="004E0279">
      <w:pPr>
        <w:widowControl w:val="0"/>
        <w:spacing w:before="0" w:after="0" w:line="380" w:lineRule="exact"/>
        <w:ind w:left="420"/>
        <w:rPr>
          <w:rFonts w:ascii="Consolas" w:eastAsia="MyricaM M" w:hAnsi="Consolas" w:cs="Myrica P"/>
          <w:sz w:val="21"/>
          <w:szCs w:val="21"/>
        </w:rPr>
      </w:pPr>
      <w:r>
        <w:rPr>
          <w:rFonts w:ascii="Consolas" w:eastAsia="MyricaM M" w:hAnsi="Consolas" w:cs="Myrica P"/>
          <w:sz w:val="21"/>
          <w:szCs w:val="21"/>
        </w:rPr>
        <w:tab/>
      </w:r>
      <w:r>
        <w:rPr>
          <w:rFonts w:ascii="Consolas" w:eastAsia="MyricaM M" w:hAnsi="Consolas" w:cs="Myrica P"/>
          <w:sz w:val="21"/>
          <w:szCs w:val="21"/>
        </w:rPr>
        <w:tab/>
      </w:r>
      <w:r>
        <w:rPr>
          <w:rFonts w:ascii="Consolas" w:eastAsia="MyricaM M" w:hAnsi="Consolas" w:cs="Myrica P"/>
          <w:sz w:val="21"/>
          <w:szCs w:val="21"/>
        </w:rPr>
        <w:tab/>
      </w:r>
      <w:r>
        <w:rPr>
          <w:rFonts w:ascii="Consolas" w:eastAsia="MyricaM M" w:hAnsi="Consolas" w:cs="Myrica P"/>
          <w:sz w:val="21"/>
          <w:szCs w:val="21"/>
        </w:rPr>
        <w:tab/>
      </w:r>
      <w:r>
        <w:rPr>
          <w:rFonts w:ascii="Consolas" w:eastAsia="MyricaM M" w:hAnsi="Consolas" w:cs="Myrica P"/>
          <w:sz w:val="21"/>
          <w:szCs w:val="21"/>
        </w:rPr>
        <w:tab/>
      </w:r>
      <w:r>
        <w:rPr>
          <w:rFonts w:ascii="Consolas" w:eastAsia="MyricaM M" w:hAnsi="Consolas" w:cs="Myrica P"/>
          <w:sz w:val="21"/>
          <w:szCs w:val="21"/>
        </w:rPr>
        <w:tab/>
      </w:r>
      <w:r w:rsidR="004E0279" w:rsidRPr="004E0279">
        <w:rPr>
          <w:rFonts w:ascii="Consolas" w:eastAsia="MyricaM M" w:hAnsi="Consolas" w:cs="Myrica P"/>
          <w:sz w:val="21"/>
          <w:szCs w:val="21"/>
        </w:rPr>
        <w:tab/>
        <w:t>Router(config-</w:t>
      </w:r>
      <w:proofErr w:type="gramStart"/>
      <w:r w:rsidR="004E0279" w:rsidRPr="004E0279">
        <w:rPr>
          <w:rFonts w:ascii="Consolas" w:eastAsia="MyricaM M" w:hAnsi="Consolas" w:cs="Myrica P"/>
          <w:sz w:val="21"/>
          <w:szCs w:val="21"/>
        </w:rPr>
        <w:t>line)#</w:t>
      </w:r>
      <w:proofErr w:type="gramEnd"/>
      <w:r w:rsidR="004E0279" w:rsidRPr="004E0279">
        <w:rPr>
          <w:rFonts w:ascii="Consolas" w:eastAsia="MyricaM M" w:hAnsi="Consolas" w:cs="Myrica P"/>
          <w:sz w:val="21"/>
          <w:szCs w:val="21"/>
        </w:rPr>
        <w:t>login</w:t>
      </w:r>
    </w:p>
    <w:p w14:paraId="052F681E" w14:textId="41441A76" w:rsidR="00A36B54" w:rsidRPr="00A36B54" w:rsidRDefault="00A36B54" w:rsidP="00A36B54">
      <w:pPr>
        <w:widowControl w:val="0"/>
        <w:numPr>
          <w:ilvl w:val="0"/>
          <w:numId w:val="13"/>
        </w:numPr>
        <w:spacing w:before="0" w:after="0" w:line="400" w:lineRule="exact"/>
        <w:jc w:val="both"/>
        <w:rPr>
          <w:rFonts w:ascii="MyricaM M" w:eastAsia="MyricaM M" w:hAnsi="MyricaM M" w:cs="Myrica P"/>
        </w:rPr>
      </w:pPr>
      <w:r w:rsidRPr="00A36B54">
        <w:rPr>
          <w:rFonts w:ascii="MyricaM M" w:eastAsia="MyricaM M" w:hAnsi="MyricaM M" w:cs="Myrica P" w:hint="eastAsia"/>
          <w:b/>
          <w:bCs/>
        </w:rPr>
        <w:t>インターフェイスの設定(</w:t>
      </w:r>
      <w:r w:rsidRPr="00A36B54">
        <w:rPr>
          <w:rFonts w:ascii="MyricaM M" w:eastAsia="MyricaM M" w:hAnsi="MyricaM M" w:cs="Myrica P"/>
          <w:b/>
          <w:bCs/>
        </w:rPr>
        <w:t>IPv4</w:t>
      </w:r>
      <w:r w:rsidRPr="00A36B54">
        <w:rPr>
          <w:rFonts w:ascii="MyricaM M" w:eastAsia="MyricaM M" w:hAnsi="MyricaM M" w:cs="Myrica P" w:hint="eastAsia"/>
          <w:b/>
          <w:bCs/>
        </w:rPr>
        <w:t>)</w:t>
      </w:r>
      <w:r w:rsidRPr="00A36B54">
        <w:rPr>
          <w:rFonts w:ascii="MyricaM M" w:eastAsia="MyricaM M" w:hAnsi="MyricaM M" w:cs="Myrica P" w:hint="eastAsia"/>
        </w:rPr>
        <w:t xml:space="preserve">　　　　　</w:t>
      </w:r>
      <w:r w:rsidRPr="00A36B54">
        <w:rPr>
          <w:rFonts w:ascii="MyricaM M" w:eastAsia="MyricaM M" w:hAnsi="MyricaM M" w:cs="Myrica P" w:hint="eastAsia"/>
        </w:rPr>
        <w:tab/>
      </w:r>
      <w:r w:rsidR="00BE068C" w:rsidRPr="00864746">
        <w:rPr>
          <w:rFonts w:ascii="Consolas" w:eastAsia="MyricaM M" w:hAnsi="Consolas" w:cs="Myrica P"/>
          <w:sz w:val="21"/>
          <w:szCs w:val="21"/>
        </w:rPr>
        <w:t>Router</w:t>
      </w:r>
      <w:r w:rsidRPr="00864746">
        <w:rPr>
          <w:rFonts w:ascii="Consolas" w:eastAsia="MyricaM M" w:hAnsi="Consolas" w:cs="Myrica P" w:hint="eastAsia"/>
          <w:sz w:val="21"/>
          <w:szCs w:val="21"/>
        </w:rPr>
        <w:t xml:space="preserve">(config)#int </w:t>
      </w:r>
      <w:r w:rsidRPr="00A36B54">
        <w:rPr>
          <w:rFonts w:ascii="MyricaM M" w:eastAsia="MyricaM M" w:hAnsi="MyricaM M" w:cs="Myrica P" w:hint="eastAsia"/>
          <w:i/>
        </w:rPr>
        <w:t>インターフェイス名</w:t>
      </w:r>
    </w:p>
    <w:p w14:paraId="28230269" w14:textId="6600E948" w:rsidR="00A36B54" w:rsidRPr="00A36B54" w:rsidRDefault="00BE068C" w:rsidP="00BE068C">
      <w:pPr>
        <w:widowControl w:val="0"/>
        <w:spacing w:before="0" w:after="0" w:line="400" w:lineRule="exact"/>
        <w:ind w:left="5040"/>
        <w:rPr>
          <w:rFonts w:ascii="MyricaM M" w:eastAsia="MyricaM M" w:hAnsi="MyricaM M" w:cs="Myrica P"/>
        </w:rPr>
      </w:pPr>
      <w:r w:rsidRPr="00864746">
        <w:rPr>
          <w:rFonts w:ascii="Consolas" w:eastAsia="MyricaM M" w:hAnsi="Consolas" w:cs="Myrica P"/>
          <w:sz w:val="21"/>
          <w:szCs w:val="21"/>
        </w:rPr>
        <w:t>Router</w:t>
      </w:r>
      <w:r w:rsidR="00A36B54" w:rsidRPr="00864746">
        <w:rPr>
          <w:rFonts w:ascii="Consolas" w:eastAsia="MyricaM M" w:hAnsi="Consolas" w:cs="Myrica P" w:hint="eastAsia"/>
          <w:sz w:val="21"/>
          <w:szCs w:val="21"/>
        </w:rPr>
        <w:t xml:space="preserve">(config-if)#ip address </w:t>
      </w:r>
      <w:r w:rsidR="00A36B54" w:rsidRPr="00864746">
        <w:rPr>
          <w:rFonts w:ascii="MyricaM M" w:eastAsia="MyricaM M" w:hAnsi="MyricaM M" w:cs="Myrica P" w:hint="eastAsia"/>
          <w:i/>
          <w:sz w:val="18"/>
          <w:szCs w:val="21"/>
        </w:rPr>
        <w:t>IPｱﾄﾞﾚｽ ｻﾌﾞﾈｯﾄﾏｽｸ</w:t>
      </w:r>
      <w:r w:rsidR="00A36B54" w:rsidRPr="00864746">
        <w:rPr>
          <w:rFonts w:ascii="MyricaM M" w:eastAsia="MyricaM M" w:hAnsi="MyricaM M" w:cs="Myrica P"/>
          <w:i/>
          <w:sz w:val="18"/>
          <w:szCs w:val="21"/>
        </w:rPr>
        <w:br/>
      </w:r>
      <w:r w:rsidRPr="00864746">
        <w:rPr>
          <w:rFonts w:ascii="Consolas" w:eastAsia="MyricaM M" w:hAnsi="Consolas" w:cs="Myrica P"/>
          <w:sz w:val="21"/>
          <w:szCs w:val="21"/>
        </w:rPr>
        <w:t>Router</w:t>
      </w:r>
      <w:r w:rsidR="00A36B54" w:rsidRPr="00864746">
        <w:rPr>
          <w:rFonts w:ascii="Consolas" w:eastAsia="MyricaM M" w:hAnsi="Consolas" w:cs="Myrica P" w:hint="eastAsia"/>
          <w:sz w:val="21"/>
          <w:szCs w:val="21"/>
        </w:rPr>
        <w:t>(config-if)#no sh</w:t>
      </w:r>
      <w:r w:rsidR="00A36B54" w:rsidRPr="00A36B54">
        <w:rPr>
          <w:rFonts w:ascii="MyricaM M" w:eastAsia="MyricaM M" w:hAnsi="MyricaM M" w:cs="Myrica P" w:hint="eastAsia"/>
        </w:rPr>
        <w:t>utdown(初回のみ)</w:t>
      </w:r>
    </w:p>
    <w:p w14:paraId="328D1D40" w14:textId="124945F7" w:rsidR="00810EF2" w:rsidRPr="00864746" w:rsidRDefault="00810EF2" w:rsidP="00810EF2">
      <w:pPr>
        <w:pStyle w:val="aff0"/>
        <w:numPr>
          <w:ilvl w:val="0"/>
          <w:numId w:val="13"/>
        </w:numPr>
        <w:spacing w:line="400" w:lineRule="exact"/>
        <w:ind w:leftChars="0"/>
        <w:rPr>
          <w:rFonts w:ascii="Inconsolata" w:eastAsia="MyricaM M" w:hAnsi="Inconsolata"/>
        </w:rPr>
      </w:pPr>
      <w:r w:rsidRPr="00810EF2">
        <w:rPr>
          <w:rFonts w:ascii="MyricaM M" w:eastAsia="MyricaM M" w:hAnsi="MyricaM M" w:cs="Myrica P" w:hint="eastAsia"/>
          <w:b/>
          <w:bCs/>
          <w:kern w:val="0"/>
          <w:sz w:val="18"/>
          <w:szCs w:val="18"/>
        </w:rPr>
        <w:t>デフォルトゲートウェイ</w:t>
      </w:r>
      <w:r w:rsidRPr="003317E1">
        <w:rPr>
          <w:rFonts w:ascii="MyricaM M" w:eastAsia="MyricaM M" w:hAnsi="MyricaM M" w:cs="Myrica P" w:hint="eastAsia"/>
          <w:b/>
          <w:bCs/>
          <w:kern w:val="0"/>
          <w:sz w:val="22"/>
        </w:rPr>
        <w:t>の設定(</w:t>
      </w:r>
      <w:r>
        <w:rPr>
          <w:rFonts w:ascii="MyricaM M" w:eastAsia="MyricaM M" w:hAnsi="MyricaM M" w:cs="Myrica P"/>
          <w:b/>
          <w:bCs/>
          <w:kern w:val="0"/>
          <w:sz w:val="22"/>
        </w:rPr>
        <w:t>Switch</w:t>
      </w:r>
      <w:r>
        <w:rPr>
          <w:rFonts w:ascii="MyricaM M" w:eastAsia="MyricaM M" w:hAnsi="MyricaM M" w:cs="Myrica P" w:hint="eastAsia"/>
          <w:b/>
          <w:bCs/>
          <w:kern w:val="0"/>
          <w:sz w:val="22"/>
        </w:rPr>
        <w:t>のみ</w:t>
      </w:r>
      <w:r w:rsidRPr="003317E1">
        <w:rPr>
          <w:rFonts w:ascii="MyricaM M" w:eastAsia="MyricaM M" w:hAnsi="MyricaM M" w:cs="Myrica P" w:hint="eastAsia"/>
          <w:b/>
          <w:bCs/>
          <w:kern w:val="0"/>
          <w:sz w:val="22"/>
        </w:rPr>
        <w:t>)</w:t>
      </w:r>
      <w:r>
        <w:rPr>
          <w:rFonts w:ascii="MyricaM M" w:eastAsia="MyricaM M" w:hAnsi="MyricaM M" w:cs="Myrica P"/>
          <w:b/>
          <w:bCs/>
          <w:kern w:val="0"/>
          <w:sz w:val="22"/>
        </w:rPr>
        <w:tab/>
      </w:r>
      <w:r w:rsidR="00490739" w:rsidRPr="00864746">
        <w:rPr>
          <w:rFonts w:ascii="Consolas" w:eastAsia="MyricaM M" w:hAnsi="Consolas" w:cs="Myrica P"/>
          <w:kern w:val="0"/>
          <w:szCs w:val="21"/>
        </w:rPr>
        <w:t>Switch</w:t>
      </w:r>
      <w:r w:rsidR="00490739" w:rsidRPr="00864746">
        <w:rPr>
          <w:rFonts w:ascii="Consolas" w:eastAsia="MyricaM M" w:hAnsi="Consolas" w:cs="Myrica P" w:hint="eastAsia"/>
          <w:kern w:val="0"/>
          <w:szCs w:val="21"/>
        </w:rPr>
        <w:t>(</w:t>
      </w:r>
      <w:r w:rsidR="00490739" w:rsidRPr="00864746">
        <w:rPr>
          <w:rFonts w:ascii="Consolas" w:eastAsia="MyricaM M" w:hAnsi="Consolas" w:cs="Myrica P"/>
          <w:kern w:val="0"/>
          <w:szCs w:val="21"/>
        </w:rPr>
        <w:t xml:space="preserve">config)# </w:t>
      </w:r>
      <w:r w:rsidR="00AD3F18" w:rsidRPr="00864746">
        <w:rPr>
          <w:rFonts w:ascii="Consolas" w:eastAsia="MyricaM M" w:hAnsi="Consolas" w:cs="Myrica P"/>
          <w:kern w:val="0"/>
          <w:szCs w:val="21"/>
        </w:rPr>
        <w:t>ip default-gateway</w:t>
      </w:r>
      <w:r w:rsidR="00EE08BD" w:rsidRPr="00864746">
        <w:rPr>
          <w:rFonts w:ascii="Consolas" w:eastAsia="MyricaM M" w:hAnsi="Consolas" w:cs="Myrica P"/>
          <w:kern w:val="0"/>
          <w:szCs w:val="21"/>
        </w:rPr>
        <w:t xml:space="preserve"> </w:t>
      </w:r>
      <w:r w:rsidR="00EE08BD" w:rsidRPr="00A36B54">
        <w:rPr>
          <w:rFonts w:ascii="MyricaM M" w:eastAsia="MyricaM M" w:hAnsi="MyricaM M" w:cs="Myrica P" w:hint="eastAsia"/>
          <w:i/>
          <w:szCs w:val="21"/>
        </w:rPr>
        <w:t>IPｱﾄﾞﾚｽ</w:t>
      </w:r>
    </w:p>
    <w:p w14:paraId="200DBEEB" w14:textId="6EF5D79C" w:rsidR="00864746" w:rsidRPr="00864746" w:rsidRDefault="00864746" w:rsidP="00810EF2">
      <w:pPr>
        <w:pStyle w:val="aff0"/>
        <w:numPr>
          <w:ilvl w:val="0"/>
          <w:numId w:val="13"/>
        </w:numPr>
        <w:spacing w:line="400" w:lineRule="exact"/>
        <w:ind w:leftChars="0"/>
        <w:rPr>
          <w:rFonts w:ascii="Consolas" w:eastAsia="MyricaM M" w:hAnsi="Consolas" w:cs="Myrica P"/>
          <w:kern w:val="0"/>
          <w:szCs w:val="21"/>
        </w:rPr>
      </w:pPr>
      <w:r w:rsidRPr="002C1240">
        <w:rPr>
          <w:rFonts w:eastAsia="Meiryo UI" w:cs="Arial"/>
        </w:rPr>
        <w:t>実行時設定を起動時設定</w:t>
      </w:r>
      <w:r w:rsidRPr="002C1240">
        <w:rPr>
          <w:rFonts w:eastAsia="Meiryo UI" w:cs="Arial"/>
        </w:rPr>
        <w:t xml:space="preserve"> </w:t>
      </w:r>
      <w:r w:rsidRPr="002C1240">
        <w:rPr>
          <w:rFonts w:eastAsia="Meiryo UI" w:cs="Arial"/>
        </w:rPr>
        <w:t>ファイルに保存</w:t>
      </w:r>
      <w:r>
        <w:rPr>
          <w:rFonts w:eastAsia="Meiryo UI" w:cs="Arial"/>
        </w:rPr>
        <w:tab/>
      </w:r>
      <w:r>
        <w:rPr>
          <w:rFonts w:eastAsia="Meiryo UI" w:cs="Arial"/>
        </w:rPr>
        <w:tab/>
      </w:r>
      <w:r w:rsidRPr="00864746">
        <w:rPr>
          <w:rFonts w:ascii="Consolas" w:eastAsia="MyricaM M" w:hAnsi="Consolas" w:cs="Myrica P"/>
          <w:kern w:val="0"/>
          <w:szCs w:val="21"/>
        </w:rPr>
        <w:t>Router# copy run start</w:t>
      </w:r>
    </w:p>
    <w:p w14:paraId="79614B11" w14:textId="77777777" w:rsidR="00876DED" w:rsidRPr="00810EF2" w:rsidRDefault="00876DED" w:rsidP="00224CEE">
      <w:pPr>
        <w:pStyle w:val="AnswerLineL50"/>
        <w:ind w:left="0"/>
        <w:rPr>
          <w:rFonts w:eastAsia="Meiryo UI" w:cs="Arial"/>
        </w:rPr>
      </w:pPr>
    </w:p>
    <w:sectPr w:rsidR="00876DED" w:rsidRPr="00810EF2" w:rsidSect="009C3182">
      <w:headerReference w:type="default"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9AC25" w14:textId="77777777" w:rsidR="00493742" w:rsidRDefault="00493742" w:rsidP="00710659">
      <w:pPr>
        <w:spacing w:after="0" w:line="240" w:lineRule="auto"/>
      </w:pPr>
      <w:r>
        <w:separator/>
      </w:r>
    </w:p>
    <w:p w14:paraId="04EDDB97" w14:textId="77777777" w:rsidR="00493742" w:rsidRDefault="00493742"/>
  </w:endnote>
  <w:endnote w:type="continuationSeparator" w:id="0">
    <w:p w14:paraId="13BD26B8" w14:textId="77777777" w:rsidR="00493742" w:rsidRDefault="00493742" w:rsidP="00710659">
      <w:pPr>
        <w:spacing w:after="0" w:line="240" w:lineRule="auto"/>
      </w:pPr>
      <w:r>
        <w:continuationSeparator/>
      </w:r>
    </w:p>
    <w:p w14:paraId="5A831298" w14:textId="77777777" w:rsidR="00493742" w:rsidRDefault="004937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10006FF" w:usb1="4000FCFF" w:usb2="00000009" w:usb3="00000000" w:csb0="0000019F" w:csb1="00000000"/>
  </w:font>
  <w:font w:name="MyricaM M">
    <w:altName w:val="Yu Gothic"/>
    <w:panose1 w:val="020B0604020202020204"/>
    <w:charset w:val="80"/>
    <w:family w:val="modern"/>
    <w:pitch w:val="fixed"/>
    <w:sig w:usb0="E00002FF" w:usb1="6A4FFDEB" w:usb2="00000012" w:usb3="00000000" w:csb0="0012019F" w:csb1="00000000"/>
  </w:font>
  <w:font w:name="Myrica P">
    <w:panose1 w:val="020B0604020202020204"/>
    <w:charset w:val="80"/>
    <w:family w:val="modern"/>
    <w:pitch w:val="variable"/>
    <w:sig w:usb0="E1000AFF" w:usb1="6A4FFDFB" w:usb2="02000012" w:usb3="00000000" w:csb0="001201BF" w:csb1="00000000"/>
  </w:font>
  <w:font w:name="Segoe UI Emoji">
    <w:panose1 w:val="020B0502040204020203"/>
    <w:charset w:val="00"/>
    <w:family w:val="swiss"/>
    <w:pitch w:val="variable"/>
    <w:sig w:usb0="00000003" w:usb1="02000000" w:usb2="00000000" w:usb3="00000000" w:csb0="00000001" w:csb1="00000000"/>
  </w:font>
  <w:font w:name="Inconsolata">
    <w:panose1 w:val="00000000000000000000"/>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12175" w14:textId="2A2AD8B9" w:rsidR="00926CB2" w:rsidRPr="00882B63" w:rsidRDefault="002C1240" w:rsidP="00E859E3">
    <w:pPr>
      <w:pStyle w:val="a5"/>
      <w:rPr>
        <w:szCs w:val="16"/>
      </w:rPr>
    </w:pPr>
    <w:r w:rsidRPr="000D2DBF">
      <w:rPr>
        <w:rFonts w:cs="Arial"/>
      </w:rPr>
      <w:sym w:font="Symbol" w:char="F0E3"/>
    </w:r>
    <w:r w:rsidRPr="000D2DBF">
      <w:rPr>
        <w:rFonts w:cs="Arial"/>
      </w:rPr>
      <w:t>2020 Cisco and/or its affiliates. All rights reserved. Cisco Public</w:t>
    </w:r>
    <w:r w:rsidR="008E00D5">
      <w:tab/>
      <w:t xml:space="preserve">Page </w:t>
    </w:r>
    <w:r w:rsidR="008E00D5" w:rsidRPr="0090659A">
      <w:rPr>
        <w:b/>
        <w:szCs w:val="16"/>
      </w:rPr>
      <w:fldChar w:fldCharType="begin"/>
    </w:r>
    <w:r w:rsidR="008E00D5" w:rsidRPr="0090659A">
      <w:rPr>
        <w:b/>
        <w:szCs w:val="16"/>
      </w:rPr>
      <w:instrText xml:space="preserve"> PAGE </w:instrText>
    </w:r>
    <w:r w:rsidR="008E00D5" w:rsidRPr="0090659A">
      <w:rPr>
        <w:b/>
        <w:szCs w:val="16"/>
      </w:rPr>
      <w:fldChar w:fldCharType="separate"/>
    </w:r>
    <w:r w:rsidR="002E2C93">
      <w:rPr>
        <w:b/>
        <w:noProof/>
        <w:szCs w:val="16"/>
      </w:rPr>
      <w:t>7</w:t>
    </w:r>
    <w:r w:rsidR="008E00D5" w:rsidRPr="0090659A">
      <w:rPr>
        <w:b/>
        <w:szCs w:val="16"/>
      </w:rPr>
      <w:fldChar w:fldCharType="end"/>
    </w:r>
    <w:r w:rsidR="008E00D5">
      <w:t xml:space="preserve"> of </w:t>
    </w:r>
    <w:r w:rsidR="008E00D5" w:rsidRPr="0090659A">
      <w:rPr>
        <w:b/>
        <w:szCs w:val="16"/>
      </w:rPr>
      <w:fldChar w:fldCharType="begin"/>
    </w:r>
    <w:r w:rsidR="008E00D5" w:rsidRPr="0090659A">
      <w:rPr>
        <w:b/>
        <w:szCs w:val="16"/>
      </w:rPr>
      <w:instrText xml:space="preserve"> NUMPAGES  </w:instrText>
    </w:r>
    <w:r w:rsidR="008E00D5" w:rsidRPr="0090659A">
      <w:rPr>
        <w:b/>
        <w:szCs w:val="16"/>
      </w:rPr>
      <w:fldChar w:fldCharType="separate"/>
    </w:r>
    <w:r w:rsidR="002E2C93">
      <w:rPr>
        <w:b/>
        <w:noProof/>
        <w:szCs w:val="16"/>
      </w:rPr>
      <w:t>7</w:t>
    </w:r>
    <w:r w:rsidR="008E00D5"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0B8D" w14:textId="68EA8302" w:rsidR="00882B63" w:rsidRPr="00882B63" w:rsidRDefault="002C1240" w:rsidP="00E859E3">
    <w:pPr>
      <w:pStyle w:val="a5"/>
      <w:rPr>
        <w:szCs w:val="16"/>
      </w:rPr>
    </w:pPr>
    <w:r w:rsidRPr="000D2DBF">
      <w:rPr>
        <w:rFonts w:cs="Arial"/>
      </w:rPr>
      <w:sym w:font="Symbol" w:char="F0E3"/>
    </w:r>
    <w:r w:rsidRPr="000D2DBF">
      <w:rPr>
        <w:rFonts w:cs="Arial"/>
      </w:rPr>
      <w:t>2020 Cisco and/or its affiliates. All rights reserved. Cisco Public</w:t>
    </w:r>
    <w:r w:rsidR="00882B63">
      <w:tab/>
      <w:t xml:space="preserve">Page </w:t>
    </w:r>
    <w:r w:rsidR="00882B63" w:rsidRPr="0090659A">
      <w:rPr>
        <w:b/>
        <w:szCs w:val="16"/>
      </w:rPr>
      <w:fldChar w:fldCharType="begin"/>
    </w:r>
    <w:r w:rsidR="00882B63" w:rsidRPr="0090659A">
      <w:rPr>
        <w:b/>
        <w:szCs w:val="16"/>
      </w:rPr>
      <w:instrText xml:space="preserve"> PAGE </w:instrText>
    </w:r>
    <w:r w:rsidR="00882B63" w:rsidRPr="0090659A">
      <w:rPr>
        <w:b/>
        <w:szCs w:val="16"/>
      </w:rPr>
      <w:fldChar w:fldCharType="separate"/>
    </w:r>
    <w:r w:rsidR="002E2C93">
      <w:rPr>
        <w:b/>
        <w:noProof/>
        <w:szCs w:val="16"/>
      </w:rPr>
      <w:t>1</w:t>
    </w:r>
    <w:r w:rsidR="00882B63" w:rsidRPr="0090659A">
      <w:rPr>
        <w:b/>
        <w:szCs w:val="16"/>
      </w:rPr>
      <w:fldChar w:fldCharType="end"/>
    </w:r>
    <w:r w:rsidR="00882B63">
      <w:t xml:space="preserve"> of </w:t>
    </w:r>
    <w:r w:rsidR="00882B63" w:rsidRPr="0090659A">
      <w:rPr>
        <w:b/>
        <w:szCs w:val="16"/>
      </w:rPr>
      <w:fldChar w:fldCharType="begin"/>
    </w:r>
    <w:r w:rsidR="00882B63" w:rsidRPr="0090659A">
      <w:rPr>
        <w:b/>
        <w:szCs w:val="16"/>
      </w:rPr>
      <w:instrText xml:space="preserve"> NUMPAGES  </w:instrText>
    </w:r>
    <w:r w:rsidR="00882B63" w:rsidRPr="0090659A">
      <w:rPr>
        <w:b/>
        <w:szCs w:val="16"/>
      </w:rPr>
      <w:fldChar w:fldCharType="separate"/>
    </w:r>
    <w:r w:rsidR="002E2C93">
      <w:rPr>
        <w:b/>
        <w:noProof/>
        <w:szCs w:val="16"/>
      </w:rPr>
      <w:t>7</w:t>
    </w:r>
    <w:r w:rsidR="00882B63" w:rsidRPr="0090659A">
      <w:rPr>
        <w:b/>
        <w:szCs w:val="16"/>
      </w:rPr>
      <w:fldChar w:fldCharType="end"/>
    </w:r>
    <w:r w:rsidR="00C20634">
      <w:tab/>
    </w:r>
    <w:r w:rsidR="00882B63"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FF02" w14:textId="77777777" w:rsidR="00493742" w:rsidRDefault="00493742" w:rsidP="00710659">
      <w:pPr>
        <w:spacing w:after="0" w:line="240" w:lineRule="auto"/>
      </w:pPr>
      <w:r>
        <w:separator/>
      </w:r>
    </w:p>
    <w:p w14:paraId="7CBEA8F8" w14:textId="77777777" w:rsidR="00493742" w:rsidRDefault="00493742"/>
  </w:footnote>
  <w:footnote w:type="continuationSeparator" w:id="0">
    <w:p w14:paraId="78F9EE5B" w14:textId="77777777" w:rsidR="00493742" w:rsidRDefault="00493742" w:rsidP="00710659">
      <w:pPr>
        <w:spacing w:after="0" w:line="240" w:lineRule="auto"/>
      </w:pPr>
      <w:r>
        <w:continuationSeparator/>
      </w:r>
    </w:p>
    <w:p w14:paraId="273A0B1A" w14:textId="77777777" w:rsidR="00493742" w:rsidRDefault="004937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Meiryo UI" w:cs="Arial"/>
      </w:rPr>
      <w:alias w:val="タイトル"/>
      <w:tag w:val=""/>
      <w:id w:val="-1711953976"/>
      <w:placeholder>
        <w:docPart w:val="2162AE3A4247498687C5665C0535A290"/>
      </w:placeholder>
      <w:dataBinding w:prefixMappings="xmlns:ns0='http://purl.org/dc/elements/1.1/' xmlns:ns1='http://schemas.openxmlformats.org/package/2006/metadata/core-properties' " w:xpath="/ns1:coreProperties[1]/ns0:title[1]" w:storeItemID="{6C3C8BC8-F283-45AE-878A-BAB7291924A1}"/>
      <w:text/>
    </w:sdtPr>
    <w:sdtContent>
      <w:p w14:paraId="6B1519F7" w14:textId="466262DE" w:rsidR="00926CB2" w:rsidRPr="002C1240" w:rsidRDefault="002C1240" w:rsidP="008402F2">
        <w:pPr>
          <w:pStyle w:val="PageHead"/>
          <w:rPr>
            <w:rFonts w:eastAsia="Meiryo UI" w:cs="Arial"/>
          </w:rPr>
        </w:pPr>
        <w:r>
          <w:rPr>
            <w:rFonts w:eastAsia="Meiryo UI" w:cs="Arial"/>
          </w:rPr>
          <w:t xml:space="preserve">Packet Tracer </w:t>
        </w:r>
        <w:r>
          <w:rPr>
            <w:rFonts w:eastAsia="Meiryo UI" w:cs="Arial"/>
          </w:rPr>
          <w:t>－</w:t>
        </w:r>
        <w:r>
          <w:rPr>
            <w:rFonts w:eastAsia="Meiryo UI" w:cs="Arial"/>
          </w:rPr>
          <w:t xml:space="preserve">  IPv4 </w:t>
        </w:r>
        <w:r>
          <w:rPr>
            <w:rFonts w:eastAsia="Meiryo UI" w:cs="Arial"/>
          </w:rPr>
          <w:t>ネットワークのサブネット</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CE44" w14:textId="77777777" w:rsidR="00926CB2" w:rsidRDefault="00882B63" w:rsidP="006C3FCF">
    <w:pPr>
      <w:ind w:left="-288"/>
    </w:pPr>
    <w:r>
      <w:rPr>
        <w:noProof/>
      </w:rPr>
      <w:drawing>
        <wp:inline distT="0" distB="0" distL="0" distR="0" wp14:anchorId="75CF52F7" wp14:editId="2DAEB21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eastAsia="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eastAsia="Courier New" w:hAnsi="Courier New" w:hint="default"/>
      </w:rPr>
    </w:lvl>
    <w:lvl w:ilvl="1" w:tplc="04090003" w:tentative="1">
      <w:start w:val="1"/>
      <w:numFmt w:val="bullet"/>
      <w:lvlText w:val="o"/>
      <w:lvlJc w:val="left"/>
      <w:pPr>
        <w:ind w:left="2160" w:hanging="360"/>
      </w:pPr>
      <w:rPr>
        <w:rFonts w:ascii="Courier New" w:eastAsia="Courier New" w:hAnsi="Courier New" w:cs="Courier New" w:hint="default"/>
      </w:rPr>
    </w:lvl>
    <w:lvl w:ilvl="2" w:tplc="04090005" w:tentative="1">
      <w:start w:val="1"/>
      <w:numFmt w:val="bullet"/>
      <w:lvlText w:val=""/>
      <w:lvlJc w:val="left"/>
      <w:pPr>
        <w:ind w:left="2880" w:hanging="360"/>
      </w:pPr>
      <w:rPr>
        <w:rFonts w:ascii="Wingdings" w:eastAsia="Wingdings" w:hAnsi="Wingdings" w:hint="default"/>
      </w:rPr>
    </w:lvl>
    <w:lvl w:ilvl="3" w:tplc="04090001" w:tentative="1">
      <w:start w:val="1"/>
      <w:numFmt w:val="bullet"/>
      <w:lvlText w:val=""/>
      <w:lvlJc w:val="left"/>
      <w:pPr>
        <w:ind w:left="3600" w:hanging="360"/>
      </w:pPr>
      <w:rPr>
        <w:rFonts w:ascii="Symbol" w:eastAsia="Symbol" w:hAnsi="Symbol" w:hint="default"/>
      </w:rPr>
    </w:lvl>
    <w:lvl w:ilvl="4" w:tplc="04090003" w:tentative="1">
      <w:start w:val="1"/>
      <w:numFmt w:val="bullet"/>
      <w:lvlText w:val="o"/>
      <w:lvlJc w:val="left"/>
      <w:pPr>
        <w:ind w:left="4320" w:hanging="360"/>
      </w:pPr>
      <w:rPr>
        <w:rFonts w:ascii="Courier New" w:eastAsia="Courier New" w:hAnsi="Courier New" w:cs="Courier New" w:hint="default"/>
      </w:rPr>
    </w:lvl>
    <w:lvl w:ilvl="5" w:tplc="04090005" w:tentative="1">
      <w:start w:val="1"/>
      <w:numFmt w:val="bullet"/>
      <w:lvlText w:val=""/>
      <w:lvlJc w:val="left"/>
      <w:pPr>
        <w:ind w:left="5040" w:hanging="360"/>
      </w:pPr>
      <w:rPr>
        <w:rFonts w:ascii="Wingdings" w:eastAsia="Wingdings" w:hAnsi="Wingdings" w:hint="default"/>
      </w:rPr>
    </w:lvl>
    <w:lvl w:ilvl="6" w:tplc="04090001" w:tentative="1">
      <w:start w:val="1"/>
      <w:numFmt w:val="bullet"/>
      <w:lvlText w:val=""/>
      <w:lvlJc w:val="left"/>
      <w:pPr>
        <w:ind w:left="5760" w:hanging="360"/>
      </w:pPr>
      <w:rPr>
        <w:rFonts w:ascii="Symbol" w:eastAsia="Symbol" w:hAnsi="Symbol" w:hint="default"/>
      </w:rPr>
    </w:lvl>
    <w:lvl w:ilvl="7" w:tplc="04090003" w:tentative="1">
      <w:start w:val="1"/>
      <w:numFmt w:val="bullet"/>
      <w:lvlText w:val="o"/>
      <w:lvlJc w:val="left"/>
      <w:pPr>
        <w:ind w:left="6480" w:hanging="360"/>
      </w:pPr>
      <w:rPr>
        <w:rFonts w:ascii="Courier New" w:eastAsia="Courier New" w:hAnsi="Courier New" w:cs="Courier New" w:hint="default"/>
      </w:rPr>
    </w:lvl>
    <w:lvl w:ilvl="8" w:tplc="04090005" w:tentative="1">
      <w:start w:val="1"/>
      <w:numFmt w:val="bullet"/>
      <w:lvlText w:val=""/>
      <w:lvlJc w:val="left"/>
      <w:pPr>
        <w:ind w:left="7200" w:hanging="360"/>
      </w:pPr>
      <w:rPr>
        <w:rFonts w:ascii="Wingdings" w:eastAsia="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C69A8D64"/>
    <w:styleLink w:val="PartStepSubStepList"/>
    <w:lvl w:ilvl="0">
      <w:start w:val="1"/>
      <w:numFmt w:val="decimal"/>
      <w:suff w:val="space"/>
      <w:lvlText w:val="パート %1："/>
      <w:lvlJc w:val="left"/>
      <w:pPr>
        <w:ind w:left="0" w:firstLine="0"/>
      </w:pPr>
      <w:rPr>
        <w:rFonts w:hint="default"/>
      </w:rPr>
    </w:lvl>
    <w:lvl w:ilvl="1">
      <w:start w:val="1"/>
      <w:numFmt w:val="decimal"/>
      <w:suff w:val="space"/>
      <w:lvlText w:val="タスク %2："/>
      <w:lvlJc w:val="left"/>
      <w:pPr>
        <w:ind w:left="0" w:firstLine="0"/>
      </w:pPr>
      <w:rPr>
        <w:rFonts w:hint="default"/>
      </w:rPr>
    </w:lvl>
    <w:lvl w:ilvl="2">
      <w:start w:val="1"/>
      <w:numFmt w:val="decimal"/>
      <w:suff w:val="space"/>
      <w:lvlText w:val="ステップ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パート %2："/>
      <w:lvlJc w:val="left"/>
      <w:pPr>
        <w:ind w:left="3240" w:firstLine="0"/>
      </w:pPr>
      <w:rPr>
        <w:rFonts w:hint="default"/>
      </w:rPr>
    </w:lvl>
    <w:lvl w:ilvl="2">
      <w:start w:val="1"/>
      <w:numFmt w:val="decimal"/>
      <w:pStyle w:val="3"/>
      <w:suff w:val="space"/>
      <w:lvlText w:val="ステップ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パート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eastAsia="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8D173E"/>
    <w:multiLevelType w:val="hybridMultilevel"/>
    <w:tmpl w:val="A7F25C2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eastAsia="Symbol" w:hAnsi="Symbol" w:hint="default"/>
      </w:rPr>
    </w:lvl>
    <w:lvl w:ilvl="1">
      <w:start w:val="1"/>
      <w:numFmt w:val="none"/>
      <w:lvlText w:val="o"/>
      <w:lvlJc w:val="left"/>
      <w:pPr>
        <w:tabs>
          <w:tab w:val="num" w:pos="1080"/>
        </w:tabs>
        <w:ind w:left="1080" w:hanging="360"/>
      </w:pPr>
      <w:rPr>
        <w:rFonts w:ascii="Arial" w:eastAsia="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FD07909"/>
    <w:multiLevelType w:val="hybridMultilevel"/>
    <w:tmpl w:val="268C207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887175894">
    <w:abstractNumId w:val="7"/>
  </w:num>
  <w:num w:numId="2" w16cid:durableId="759571766">
    <w:abstractNumId w:val="4"/>
    <w:lvlOverride w:ilvl="0">
      <w:lvl w:ilvl="0">
        <w:start w:val="1"/>
        <w:numFmt w:val="decimal"/>
        <w:pStyle w:val="1"/>
        <w:suff w:val="space"/>
        <w:lvlText w:val="パート %1："/>
        <w:lvlJc w:val="left"/>
        <w:pPr>
          <w:ind w:left="0" w:firstLine="0"/>
        </w:pPr>
        <w:rPr>
          <w:rFonts w:hint="default"/>
        </w:rPr>
      </w:lvl>
    </w:lvlOverride>
    <w:lvlOverride w:ilvl="1">
      <w:lvl w:ilvl="1">
        <w:start w:val="1"/>
        <w:numFmt w:val="decimal"/>
        <w:pStyle w:val="2"/>
        <w:suff w:val="space"/>
        <w:lvlText w:val="タスク %2："/>
        <w:lvlJc w:val="left"/>
        <w:pPr>
          <w:ind w:left="0" w:firstLine="0"/>
        </w:pPr>
        <w:rPr>
          <w:rFonts w:hint="default"/>
        </w:rPr>
      </w:lvl>
    </w:lvlOverride>
    <w:lvlOverride w:ilvl="2">
      <w:lvl w:ilvl="2">
        <w:start w:val="1"/>
        <w:numFmt w:val="decimal"/>
        <w:pStyle w:val="3"/>
        <w:suff w:val="space"/>
        <w:lvlText w:val="ステップ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897156295">
    <w:abstractNumId w:val="2"/>
  </w:num>
  <w:num w:numId="4" w16cid:durableId="871304042">
    <w:abstractNumId w:val="4"/>
    <w:lvlOverride w:ilvl="0">
      <w:startOverride w:val="1"/>
      <w:lvl w:ilvl="0">
        <w:start w:val="1"/>
        <w:numFmt w:val="decimal"/>
        <w:pStyle w:val="1"/>
        <w:suff w:val="space"/>
        <w:lvlText w:val="パート %1："/>
        <w:lvlJc w:val="left"/>
        <w:pPr>
          <w:ind w:left="0" w:firstLine="0"/>
        </w:pPr>
        <w:rPr>
          <w:rFonts w:hint="default"/>
        </w:rPr>
      </w:lvl>
    </w:lvlOverride>
    <w:lvlOverride w:ilvl="1">
      <w:startOverride w:val="1"/>
      <w:lvl w:ilvl="1">
        <w:start w:val="1"/>
        <w:numFmt w:val="decimal"/>
        <w:pStyle w:val="2"/>
        <w:suff w:val="space"/>
        <w:lvlText w:val="タスク %2："/>
        <w:lvlJc w:val="left"/>
        <w:pPr>
          <w:ind w:left="0" w:firstLine="0"/>
        </w:pPr>
        <w:rPr>
          <w:rFonts w:hint="default"/>
        </w:rPr>
      </w:lvl>
    </w:lvlOverride>
    <w:lvlOverride w:ilvl="2">
      <w:startOverride w:val="1"/>
      <w:lvl w:ilvl="2">
        <w:start w:val="1"/>
        <w:numFmt w:val="decimal"/>
        <w:pStyle w:val="3"/>
        <w:suff w:val="space"/>
        <w:lvlText w:val="ステップ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73709787">
    <w:abstractNumId w:val="4"/>
  </w:num>
  <w:num w:numId="6" w16cid:durableId="624510470">
    <w:abstractNumId w:val="0"/>
  </w:num>
  <w:num w:numId="7" w16cid:durableId="1936398908">
    <w:abstractNumId w:val="1"/>
  </w:num>
  <w:num w:numId="8" w16cid:durableId="665982273">
    <w:abstractNumId w:val="5"/>
    <w:lvlOverride w:ilvl="0">
      <w:lvl w:ilvl="0">
        <w:start w:val="1"/>
        <w:numFmt w:val="decimal"/>
        <w:lvlText w:val="パート %1："/>
        <w:lvlJc w:val="left"/>
        <w:pPr>
          <w:tabs>
            <w:tab w:val="num" w:pos="1152"/>
          </w:tabs>
          <w:ind w:left="1152" w:hanging="792"/>
        </w:pPr>
        <w:rPr>
          <w:rFonts w:hint="default"/>
        </w:rPr>
      </w:lvl>
    </w:lvlOverride>
  </w:num>
  <w:num w:numId="9" w16cid:durableId="2024551067">
    <w:abstractNumId w:val="4"/>
  </w:num>
  <w:num w:numId="10" w16cid:durableId="1384064862">
    <w:abstractNumId w:val="3"/>
    <w:lvlOverride w:ilvl="0">
      <w:lvl w:ilvl="0">
        <w:start w:val="1"/>
        <w:numFmt w:val="decimal"/>
        <w:suff w:val="space"/>
        <w:lvlText w:val="パート %1："/>
        <w:lvlJc w:val="left"/>
        <w:pPr>
          <w:ind w:left="0" w:firstLine="0"/>
        </w:pPr>
        <w:rPr>
          <w:rFonts w:hint="default"/>
        </w:rPr>
      </w:lvl>
    </w:lvlOverride>
    <w:lvlOverride w:ilvl="1">
      <w:lvl w:ilvl="1">
        <w:start w:val="1"/>
        <w:numFmt w:val="decimal"/>
        <w:suff w:val="space"/>
        <w:lvlText w:val="タスク %2："/>
        <w:lvlJc w:val="left"/>
        <w:pPr>
          <w:ind w:left="0" w:firstLine="0"/>
        </w:pPr>
        <w:rPr>
          <w:rFonts w:hint="default"/>
        </w:rPr>
      </w:lvl>
    </w:lvlOverride>
    <w:lvlOverride w:ilvl="2">
      <w:lvl w:ilvl="2">
        <w:start w:val="1"/>
        <w:numFmt w:val="decimal"/>
        <w:suff w:val="space"/>
        <w:lvlText w:val="ステップ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2010713090">
    <w:abstractNumId w:val="3"/>
  </w:num>
  <w:num w:numId="12" w16cid:durableId="1313560643">
    <w:abstractNumId w:val="6"/>
  </w:num>
  <w:num w:numId="13" w16cid:durableId="83888599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clean"/>
  <w:attachedTemplate r:id="rId1"/>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B7C"/>
    <w:rsid w:val="00001BDF"/>
    <w:rsid w:val="0000380F"/>
    <w:rsid w:val="00004175"/>
    <w:rsid w:val="000059C9"/>
    <w:rsid w:val="00012C22"/>
    <w:rsid w:val="00015896"/>
    <w:rsid w:val="000160F7"/>
    <w:rsid w:val="00016D5B"/>
    <w:rsid w:val="00016F30"/>
    <w:rsid w:val="0002047C"/>
    <w:rsid w:val="00021B9A"/>
    <w:rsid w:val="000242D6"/>
    <w:rsid w:val="00024EE5"/>
    <w:rsid w:val="00031F3C"/>
    <w:rsid w:val="00041AF6"/>
    <w:rsid w:val="00044E62"/>
    <w:rsid w:val="00045151"/>
    <w:rsid w:val="00050BA4"/>
    <w:rsid w:val="0005141D"/>
    <w:rsid w:val="00051738"/>
    <w:rsid w:val="0005242B"/>
    <w:rsid w:val="00052548"/>
    <w:rsid w:val="00060696"/>
    <w:rsid w:val="00062D89"/>
    <w:rsid w:val="0006446D"/>
    <w:rsid w:val="00067A67"/>
    <w:rsid w:val="00070C16"/>
    <w:rsid w:val="00075EA9"/>
    <w:rsid w:val="000769CF"/>
    <w:rsid w:val="000815D8"/>
    <w:rsid w:val="000834C8"/>
    <w:rsid w:val="00084C99"/>
    <w:rsid w:val="00085CC6"/>
    <w:rsid w:val="00090C07"/>
    <w:rsid w:val="0009147A"/>
    <w:rsid w:val="00091E8D"/>
    <w:rsid w:val="0009378D"/>
    <w:rsid w:val="000943E2"/>
    <w:rsid w:val="00097163"/>
    <w:rsid w:val="000A22C8"/>
    <w:rsid w:val="000B2344"/>
    <w:rsid w:val="000B248E"/>
    <w:rsid w:val="000B7DE5"/>
    <w:rsid w:val="000C2118"/>
    <w:rsid w:val="000C4BF8"/>
    <w:rsid w:val="000C6425"/>
    <w:rsid w:val="000C6E6E"/>
    <w:rsid w:val="000C7B7D"/>
    <w:rsid w:val="000D55B4"/>
    <w:rsid w:val="000D6D46"/>
    <w:rsid w:val="000E65F0"/>
    <w:rsid w:val="000F072C"/>
    <w:rsid w:val="000F2074"/>
    <w:rsid w:val="000F31D7"/>
    <w:rsid w:val="000F3D04"/>
    <w:rsid w:val="000F6743"/>
    <w:rsid w:val="001006C2"/>
    <w:rsid w:val="00101BE8"/>
    <w:rsid w:val="00103401"/>
    <w:rsid w:val="00103A44"/>
    <w:rsid w:val="00103D36"/>
    <w:rsid w:val="0010436E"/>
    <w:rsid w:val="00107B2B"/>
    <w:rsid w:val="00107CB4"/>
    <w:rsid w:val="00112AC5"/>
    <w:rsid w:val="001133DD"/>
    <w:rsid w:val="00120CBE"/>
    <w:rsid w:val="00121BAE"/>
    <w:rsid w:val="00125806"/>
    <w:rsid w:val="001261C4"/>
    <w:rsid w:val="00130A20"/>
    <w:rsid w:val="001314FB"/>
    <w:rsid w:val="001366EC"/>
    <w:rsid w:val="0014219C"/>
    <w:rsid w:val="001425ED"/>
    <w:rsid w:val="00143450"/>
    <w:rsid w:val="00144997"/>
    <w:rsid w:val="00145CBB"/>
    <w:rsid w:val="001523C0"/>
    <w:rsid w:val="001535FE"/>
    <w:rsid w:val="00154E3A"/>
    <w:rsid w:val="00155352"/>
    <w:rsid w:val="00157902"/>
    <w:rsid w:val="00162105"/>
    <w:rsid w:val="00162EEA"/>
    <w:rsid w:val="00163164"/>
    <w:rsid w:val="00166253"/>
    <w:rsid w:val="001704B7"/>
    <w:rsid w:val="001708A6"/>
    <w:rsid w:val="001710C0"/>
    <w:rsid w:val="00172AFB"/>
    <w:rsid w:val="00173028"/>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B3B"/>
    <w:rsid w:val="001B48A0"/>
    <w:rsid w:val="001B67D8"/>
    <w:rsid w:val="001B6F95"/>
    <w:rsid w:val="001C05A1"/>
    <w:rsid w:val="001C1D9E"/>
    <w:rsid w:val="001C5998"/>
    <w:rsid w:val="001C7C3B"/>
    <w:rsid w:val="001D0EC2"/>
    <w:rsid w:val="001D5B6F"/>
    <w:rsid w:val="001E0A0F"/>
    <w:rsid w:val="001E0AB8"/>
    <w:rsid w:val="001E38E0"/>
    <w:rsid w:val="001E4E72"/>
    <w:rsid w:val="001E62B3"/>
    <w:rsid w:val="001E6424"/>
    <w:rsid w:val="001F0171"/>
    <w:rsid w:val="001F0D77"/>
    <w:rsid w:val="001F643A"/>
    <w:rsid w:val="001F68F0"/>
    <w:rsid w:val="001F77EC"/>
    <w:rsid w:val="001F7DD8"/>
    <w:rsid w:val="00201928"/>
    <w:rsid w:val="00203E26"/>
    <w:rsid w:val="0020449C"/>
    <w:rsid w:val="0021123E"/>
    <w:rsid w:val="002113B8"/>
    <w:rsid w:val="00213908"/>
    <w:rsid w:val="00215665"/>
    <w:rsid w:val="002163BB"/>
    <w:rsid w:val="0021792C"/>
    <w:rsid w:val="002240AB"/>
    <w:rsid w:val="00224CEE"/>
    <w:rsid w:val="00225E37"/>
    <w:rsid w:val="00231DCA"/>
    <w:rsid w:val="00235792"/>
    <w:rsid w:val="00242E3A"/>
    <w:rsid w:val="00246492"/>
    <w:rsid w:val="002506CF"/>
    <w:rsid w:val="0025107F"/>
    <w:rsid w:val="00260735"/>
    <w:rsid w:val="00260CD4"/>
    <w:rsid w:val="002614E3"/>
    <w:rsid w:val="002639D8"/>
    <w:rsid w:val="00265F77"/>
    <w:rsid w:val="00266C83"/>
    <w:rsid w:val="00270FCC"/>
    <w:rsid w:val="002768DC"/>
    <w:rsid w:val="00285B19"/>
    <w:rsid w:val="00294C8F"/>
    <w:rsid w:val="002A03DD"/>
    <w:rsid w:val="002A0B2E"/>
    <w:rsid w:val="002A0DC1"/>
    <w:rsid w:val="002A6C56"/>
    <w:rsid w:val="002B2579"/>
    <w:rsid w:val="002C04C4"/>
    <w:rsid w:val="002C090C"/>
    <w:rsid w:val="002C1240"/>
    <w:rsid w:val="002C1243"/>
    <w:rsid w:val="002C1815"/>
    <w:rsid w:val="002C475E"/>
    <w:rsid w:val="002C6AD6"/>
    <w:rsid w:val="002D0F32"/>
    <w:rsid w:val="002D6C2A"/>
    <w:rsid w:val="002D7A86"/>
    <w:rsid w:val="002E2C93"/>
    <w:rsid w:val="002F45FF"/>
    <w:rsid w:val="002F66D3"/>
    <w:rsid w:val="002F6D17"/>
    <w:rsid w:val="00302887"/>
    <w:rsid w:val="003056EB"/>
    <w:rsid w:val="003071FF"/>
    <w:rsid w:val="00310652"/>
    <w:rsid w:val="00311065"/>
    <w:rsid w:val="0031173A"/>
    <w:rsid w:val="00311D75"/>
    <w:rsid w:val="0031371D"/>
    <w:rsid w:val="0031789F"/>
    <w:rsid w:val="00320788"/>
    <w:rsid w:val="003233A3"/>
    <w:rsid w:val="00334C33"/>
    <w:rsid w:val="00341464"/>
    <w:rsid w:val="0034218C"/>
    <w:rsid w:val="0034455D"/>
    <w:rsid w:val="0034604B"/>
    <w:rsid w:val="00346D17"/>
    <w:rsid w:val="00347972"/>
    <w:rsid w:val="0035469B"/>
    <w:rsid w:val="003559CC"/>
    <w:rsid w:val="00355D4B"/>
    <w:rsid w:val="003569D7"/>
    <w:rsid w:val="003608AC"/>
    <w:rsid w:val="00362C69"/>
    <w:rsid w:val="00363A23"/>
    <w:rsid w:val="0036440C"/>
    <w:rsid w:val="0036465A"/>
    <w:rsid w:val="00373CB3"/>
    <w:rsid w:val="0038598B"/>
    <w:rsid w:val="00390C38"/>
    <w:rsid w:val="00392748"/>
    <w:rsid w:val="00392C65"/>
    <w:rsid w:val="00392ED5"/>
    <w:rsid w:val="003A19DC"/>
    <w:rsid w:val="003A1B45"/>
    <w:rsid w:val="003A220C"/>
    <w:rsid w:val="003B11B9"/>
    <w:rsid w:val="003B256A"/>
    <w:rsid w:val="003B46FC"/>
    <w:rsid w:val="003B5767"/>
    <w:rsid w:val="003B7605"/>
    <w:rsid w:val="003C08AA"/>
    <w:rsid w:val="003C2A7B"/>
    <w:rsid w:val="003C49EF"/>
    <w:rsid w:val="003C6BCA"/>
    <w:rsid w:val="003C7902"/>
    <w:rsid w:val="003D03F9"/>
    <w:rsid w:val="003D0BFF"/>
    <w:rsid w:val="003D6EF1"/>
    <w:rsid w:val="003E5BE5"/>
    <w:rsid w:val="003F18D1"/>
    <w:rsid w:val="003F20EC"/>
    <w:rsid w:val="003F25B5"/>
    <w:rsid w:val="003F4CAB"/>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57B0"/>
    <w:rsid w:val="00446E70"/>
    <w:rsid w:val="004478F4"/>
    <w:rsid w:val="00450D24"/>
    <w:rsid w:val="00450F7A"/>
    <w:rsid w:val="00452C6D"/>
    <w:rsid w:val="00455E0B"/>
    <w:rsid w:val="0045724D"/>
    <w:rsid w:val="00457934"/>
    <w:rsid w:val="00462B9F"/>
    <w:rsid w:val="004659EE"/>
    <w:rsid w:val="0046767A"/>
    <w:rsid w:val="00473E34"/>
    <w:rsid w:val="00476BA9"/>
    <w:rsid w:val="00476E19"/>
    <w:rsid w:val="00481650"/>
    <w:rsid w:val="0048361C"/>
    <w:rsid w:val="00485A58"/>
    <w:rsid w:val="00490739"/>
    <w:rsid w:val="004936C2"/>
    <w:rsid w:val="00493742"/>
    <w:rsid w:val="0049379C"/>
    <w:rsid w:val="004977C7"/>
    <w:rsid w:val="004A1CA0"/>
    <w:rsid w:val="004A22E9"/>
    <w:rsid w:val="004A4ACD"/>
    <w:rsid w:val="004A506C"/>
    <w:rsid w:val="004A5BC5"/>
    <w:rsid w:val="004B023D"/>
    <w:rsid w:val="004B4E31"/>
    <w:rsid w:val="004B5793"/>
    <w:rsid w:val="004B63C4"/>
    <w:rsid w:val="004B687A"/>
    <w:rsid w:val="004C0909"/>
    <w:rsid w:val="004C3F97"/>
    <w:rsid w:val="004D01F2"/>
    <w:rsid w:val="004D2CED"/>
    <w:rsid w:val="004D3339"/>
    <w:rsid w:val="004D353F"/>
    <w:rsid w:val="004D36D7"/>
    <w:rsid w:val="004D682B"/>
    <w:rsid w:val="004E0279"/>
    <w:rsid w:val="004E6152"/>
    <w:rsid w:val="004F1395"/>
    <w:rsid w:val="004F344A"/>
    <w:rsid w:val="004F4EC3"/>
    <w:rsid w:val="00504ED4"/>
    <w:rsid w:val="00510639"/>
    <w:rsid w:val="00511063"/>
    <w:rsid w:val="00511791"/>
    <w:rsid w:val="00513275"/>
    <w:rsid w:val="005139BE"/>
    <w:rsid w:val="00516142"/>
    <w:rsid w:val="0051681C"/>
    <w:rsid w:val="00520027"/>
    <w:rsid w:val="0052093C"/>
    <w:rsid w:val="00521B31"/>
    <w:rsid w:val="00522469"/>
    <w:rsid w:val="0052400A"/>
    <w:rsid w:val="005267EC"/>
    <w:rsid w:val="00533352"/>
    <w:rsid w:val="00536277"/>
    <w:rsid w:val="00536F43"/>
    <w:rsid w:val="005510BA"/>
    <w:rsid w:val="005538C8"/>
    <w:rsid w:val="005545B8"/>
    <w:rsid w:val="00554B4E"/>
    <w:rsid w:val="00556C02"/>
    <w:rsid w:val="00561BB2"/>
    <w:rsid w:val="00563249"/>
    <w:rsid w:val="00570A65"/>
    <w:rsid w:val="00574E62"/>
    <w:rsid w:val="005762B1"/>
    <w:rsid w:val="00580456"/>
    <w:rsid w:val="00580E73"/>
    <w:rsid w:val="0058381A"/>
    <w:rsid w:val="00592329"/>
    <w:rsid w:val="00593386"/>
    <w:rsid w:val="00596998"/>
    <w:rsid w:val="0059790F"/>
    <w:rsid w:val="005A55BF"/>
    <w:rsid w:val="005A6E62"/>
    <w:rsid w:val="005B2FB3"/>
    <w:rsid w:val="005B66FF"/>
    <w:rsid w:val="005C21D0"/>
    <w:rsid w:val="005C6DE5"/>
    <w:rsid w:val="005D2B29"/>
    <w:rsid w:val="005D354A"/>
    <w:rsid w:val="005D3E53"/>
    <w:rsid w:val="005D4844"/>
    <w:rsid w:val="005D506C"/>
    <w:rsid w:val="005E3235"/>
    <w:rsid w:val="005E3494"/>
    <w:rsid w:val="005E412E"/>
    <w:rsid w:val="005E4176"/>
    <w:rsid w:val="005E4876"/>
    <w:rsid w:val="005E6225"/>
    <w:rsid w:val="005E65B5"/>
    <w:rsid w:val="005F0301"/>
    <w:rsid w:val="005F3AE9"/>
    <w:rsid w:val="006007BB"/>
    <w:rsid w:val="00601DC0"/>
    <w:rsid w:val="00602F2B"/>
    <w:rsid w:val="006034CB"/>
    <w:rsid w:val="00603503"/>
    <w:rsid w:val="00603C52"/>
    <w:rsid w:val="006131CE"/>
    <w:rsid w:val="0061336B"/>
    <w:rsid w:val="00617D6E"/>
    <w:rsid w:val="00620ED5"/>
    <w:rsid w:val="00622D61"/>
    <w:rsid w:val="00624198"/>
    <w:rsid w:val="00624415"/>
    <w:rsid w:val="00625302"/>
    <w:rsid w:val="00634330"/>
    <w:rsid w:val="00636C28"/>
    <w:rsid w:val="006428E5"/>
    <w:rsid w:val="00644958"/>
    <w:rsid w:val="006513FB"/>
    <w:rsid w:val="006521E5"/>
    <w:rsid w:val="00656EEF"/>
    <w:rsid w:val="006576AF"/>
    <w:rsid w:val="00660F90"/>
    <w:rsid w:val="00664626"/>
    <w:rsid w:val="00672919"/>
    <w:rsid w:val="00677544"/>
    <w:rsid w:val="00681687"/>
    <w:rsid w:val="00686295"/>
    <w:rsid w:val="00686587"/>
    <w:rsid w:val="006904CF"/>
    <w:rsid w:val="00695EE2"/>
    <w:rsid w:val="0069660B"/>
    <w:rsid w:val="006974B5"/>
    <w:rsid w:val="006A1B33"/>
    <w:rsid w:val="006A220D"/>
    <w:rsid w:val="006A393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1A5"/>
    <w:rsid w:val="006D1370"/>
    <w:rsid w:val="006D2C28"/>
    <w:rsid w:val="006D3FC1"/>
    <w:rsid w:val="006D7590"/>
    <w:rsid w:val="006E004F"/>
    <w:rsid w:val="006E1347"/>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7634"/>
    <w:rsid w:val="00731F3F"/>
    <w:rsid w:val="00733BAB"/>
    <w:rsid w:val="0073471E"/>
    <w:rsid w:val="0073604C"/>
    <w:rsid w:val="007436BF"/>
    <w:rsid w:val="007443E9"/>
    <w:rsid w:val="00745DCE"/>
    <w:rsid w:val="00745F0B"/>
    <w:rsid w:val="00753D89"/>
    <w:rsid w:val="00753DDA"/>
    <w:rsid w:val="00754A6E"/>
    <w:rsid w:val="007550F9"/>
    <w:rsid w:val="007553D8"/>
    <w:rsid w:val="00755C9B"/>
    <w:rsid w:val="00760FE4"/>
    <w:rsid w:val="007636C2"/>
    <w:rsid w:val="00763D8B"/>
    <w:rsid w:val="007657F6"/>
    <w:rsid w:val="00765E47"/>
    <w:rsid w:val="0077125A"/>
    <w:rsid w:val="007750AA"/>
    <w:rsid w:val="00783CDE"/>
    <w:rsid w:val="0078405B"/>
    <w:rsid w:val="00786F58"/>
    <w:rsid w:val="00787CC1"/>
    <w:rsid w:val="00792F4E"/>
    <w:rsid w:val="0079398D"/>
    <w:rsid w:val="00794113"/>
    <w:rsid w:val="00796199"/>
    <w:rsid w:val="00796C25"/>
    <w:rsid w:val="007A287C"/>
    <w:rsid w:val="007A3B2A"/>
    <w:rsid w:val="007B0C9D"/>
    <w:rsid w:val="007B13D9"/>
    <w:rsid w:val="007B5522"/>
    <w:rsid w:val="007B752C"/>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E79"/>
    <w:rsid w:val="00802FFA"/>
    <w:rsid w:val="00810E4B"/>
    <w:rsid w:val="00810EF2"/>
    <w:rsid w:val="008148DC"/>
    <w:rsid w:val="00814BAA"/>
    <w:rsid w:val="00816F0C"/>
    <w:rsid w:val="0082211C"/>
    <w:rsid w:val="00824295"/>
    <w:rsid w:val="00827A65"/>
    <w:rsid w:val="00830473"/>
    <w:rsid w:val="008313F3"/>
    <w:rsid w:val="00837DA8"/>
    <w:rsid w:val="008402F2"/>
    <w:rsid w:val="00840469"/>
    <w:rsid w:val="008405BB"/>
    <w:rsid w:val="0084564F"/>
    <w:rsid w:val="00846494"/>
    <w:rsid w:val="00847B20"/>
    <w:rsid w:val="008509D3"/>
    <w:rsid w:val="00853418"/>
    <w:rsid w:val="00856970"/>
    <w:rsid w:val="00856EBD"/>
    <w:rsid w:val="00857CF6"/>
    <w:rsid w:val="008610ED"/>
    <w:rsid w:val="00861C6A"/>
    <w:rsid w:val="008634D1"/>
    <w:rsid w:val="00864746"/>
    <w:rsid w:val="00865199"/>
    <w:rsid w:val="00867EAF"/>
    <w:rsid w:val="00870763"/>
    <w:rsid w:val="00871198"/>
    <w:rsid w:val="008713EA"/>
    <w:rsid w:val="00873C6B"/>
    <w:rsid w:val="00876DED"/>
    <w:rsid w:val="00881426"/>
    <w:rsid w:val="00882B63"/>
    <w:rsid w:val="00883500"/>
    <w:rsid w:val="0088426A"/>
    <w:rsid w:val="008852BA"/>
    <w:rsid w:val="00890108"/>
    <w:rsid w:val="00893877"/>
    <w:rsid w:val="0089532C"/>
    <w:rsid w:val="00896165"/>
    <w:rsid w:val="00896681"/>
    <w:rsid w:val="008A0A1A"/>
    <w:rsid w:val="008A22AB"/>
    <w:rsid w:val="008A2749"/>
    <w:rsid w:val="008A3A90"/>
    <w:rsid w:val="008B06D4"/>
    <w:rsid w:val="008B4F20"/>
    <w:rsid w:val="008B68E7"/>
    <w:rsid w:val="008B7FFD"/>
    <w:rsid w:val="008C286A"/>
    <w:rsid w:val="008C2920"/>
    <w:rsid w:val="008C4307"/>
    <w:rsid w:val="008D23DF"/>
    <w:rsid w:val="008D3A1D"/>
    <w:rsid w:val="008D73BF"/>
    <w:rsid w:val="008D7F09"/>
    <w:rsid w:val="008E00D5"/>
    <w:rsid w:val="008E5B64"/>
    <w:rsid w:val="008E7DAA"/>
    <w:rsid w:val="008F0094"/>
    <w:rsid w:val="008F03EF"/>
    <w:rsid w:val="008F2419"/>
    <w:rsid w:val="008F340F"/>
    <w:rsid w:val="008F3FE8"/>
    <w:rsid w:val="00901902"/>
    <w:rsid w:val="00903523"/>
    <w:rsid w:val="00906281"/>
    <w:rsid w:val="0090659A"/>
    <w:rsid w:val="00911080"/>
    <w:rsid w:val="00912500"/>
    <w:rsid w:val="0091350B"/>
    <w:rsid w:val="00915986"/>
    <w:rsid w:val="00917624"/>
    <w:rsid w:val="00926CB2"/>
    <w:rsid w:val="00930386"/>
    <w:rsid w:val="009309F5"/>
    <w:rsid w:val="00933237"/>
    <w:rsid w:val="00933F28"/>
    <w:rsid w:val="00935ED9"/>
    <w:rsid w:val="009400C3"/>
    <w:rsid w:val="00942299"/>
    <w:rsid w:val="009453F7"/>
    <w:rsid w:val="009476C0"/>
    <w:rsid w:val="009534DE"/>
    <w:rsid w:val="00953EAD"/>
    <w:rsid w:val="00961E32"/>
    <w:rsid w:val="00963E34"/>
    <w:rsid w:val="00964DFA"/>
    <w:rsid w:val="00965A55"/>
    <w:rsid w:val="00970A69"/>
    <w:rsid w:val="0098155C"/>
    <w:rsid w:val="00981CCA"/>
    <w:rsid w:val="00982EE3"/>
    <w:rsid w:val="00983B77"/>
    <w:rsid w:val="00987517"/>
    <w:rsid w:val="00990B10"/>
    <w:rsid w:val="00995221"/>
    <w:rsid w:val="00996053"/>
    <w:rsid w:val="00997E71"/>
    <w:rsid w:val="009A06C2"/>
    <w:rsid w:val="009A0B2F"/>
    <w:rsid w:val="009A1CF4"/>
    <w:rsid w:val="009A37D7"/>
    <w:rsid w:val="009A4E17"/>
    <w:rsid w:val="009A6955"/>
    <w:rsid w:val="009B341C"/>
    <w:rsid w:val="009B5747"/>
    <w:rsid w:val="009B683B"/>
    <w:rsid w:val="009C0B81"/>
    <w:rsid w:val="009C3182"/>
    <w:rsid w:val="009C5DC8"/>
    <w:rsid w:val="009D0EB6"/>
    <w:rsid w:val="009D2C27"/>
    <w:rsid w:val="009D503E"/>
    <w:rsid w:val="009E2309"/>
    <w:rsid w:val="009E3330"/>
    <w:rsid w:val="009E3AB6"/>
    <w:rsid w:val="009E42B9"/>
    <w:rsid w:val="009E4E17"/>
    <w:rsid w:val="009E54B9"/>
    <w:rsid w:val="009F4C2E"/>
    <w:rsid w:val="009F7F7A"/>
    <w:rsid w:val="00A014A3"/>
    <w:rsid w:val="00A027CC"/>
    <w:rsid w:val="00A0412D"/>
    <w:rsid w:val="00A06F73"/>
    <w:rsid w:val="00A07883"/>
    <w:rsid w:val="00A15DF0"/>
    <w:rsid w:val="00A21211"/>
    <w:rsid w:val="00A30F8A"/>
    <w:rsid w:val="00A33890"/>
    <w:rsid w:val="00A34E7F"/>
    <w:rsid w:val="00A36B54"/>
    <w:rsid w:val="00A44AD6"/>
    <w:rsid w:val="00A46F0A"/>
    <w:rsid w:val="00A46F25"/>
    <w:rsid w:val="00A47CC2"/>
    <w:rsid w:val="00A502BA"/>
    <w:rsid w:val="00A54901"/>
    <w:rsid w:val="00A60146"/>
    <w:rsid w:val="00A601A9"/>
    <w:rsid w:val="00A60A1D"/>
    <w:rsid w:val="00A60F6F"/>
    <w:rsid w:val="00A622C4"/>
    <w:rsid w:val="00A6283D"/>
    <w:rsid w:val="00A63C6D"/>
    <w:rsid w:val="00A65399"/>
    <w:rsid w:val="00A676FF"/>
    <w:rsid w:val="00A73EBA"/>
    <w:rsid w:val="00A754B4"/>
    <w:rsid w:val="00A76665"/>
    <w:rsid w:val="00A76749"/>
    <w:rsid w:val="00A807C1"/>
    <w:rsid w:val="00A82658"/>
    <w:rsid w:val="00A83374"/>
    <w:rsid w:val="00A96172"/>
    <w:rsid w:val="00A96D52"/>
    <w:rsid w:val="00A96F11"/>
    <w:rsid w:val="00A97C5F"/>
    <w:rsid w:val="00AA0AB2"/>
    <w:rsid w:val="00AA0B7C"/>
    <w:rsid w:val="00AB0D6A"/>
    <w:rsid w:val="00AB43B3"/>
    <w:rsid w:val="00AB49B9"/>
    <w:rsid w:val="00AB501D"/>
    <w:rsid w:val="00AB758A"/>
    <w:rsid w:val="00AC027E"/>
    <w:rsid w:val="00AC05AB"/>
    <w:rsid w:val="00AC1E7E"/>
    <w:rsid w:val="00AC2CA2"/>
    <w:rsid w:val="00AC507D"/>
    <w:rsid w:val="00AC66E4"/>
    <w:rsid w:val="00AD04F2"/>
    <w:rsid w:val="00AD3F18"/>
    <w:rsid w:val="00AD4578"/>
    <w:rsid w:val="00AD68E9"/>
    <w:rsid w:val="00AE2CBF"/>
    <w:rsid w:val="00AE4BC8"/>
    <w:rsid w:val="00AE56C0"/>
    <w:rsid w:val="00AE7302"/>
    <w:rsid w:val="00AE7B0C"/>
    <w:rsid w:val="00AF01E6"/>
    <w:rsid w:val="00AF5B80"/>
    <w:rsid w:val="00AF6AD0"/>
    <w:rsid w:val="00AF7ACC"/>
    <w:rsid w:val="00B00914"/>
    <w:rsid w:val="00B02A8E"/>
    <w:rsid w:val="00B052EE"/>
    <w:rsid w:val="00B06360"/>
    <w:rsid w:val="00B1081F"/>
    <w:rsid w:val="00B2496B"/>
    <w:rsid w:val="00B27499"/>
    <w:rsid w:val="00B3010D"/>
    <w:rsid w:val="00B35151"/>
    <w:rsid w:val="00B41F61"/>
    <w:rsid w:val="00B433F2"/>
    <w:rsid w:val="00B458E8"/>
    <w:rsid w:val="00B5397B"/>
    <w:rsid w:val="00B53EE9"/>
    <w:rsid w:val="00B6183E"/>
    <w:rsid w:val="00B62809"/>
    <w:rsid w:val="00B72F2A"/>
    <w:rsid w:val="00B74716"/>
    <w:rsid w:val="00B7675A"/>
    <w:rsid w:val="00B81898"/>
    <w:rsid w:val="00B827E1"/>
    <w:rsid w:val="00B82DED"/>
    <w:rsid w:val="00B84C8A"/>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068C"/>
    <w:rsid w:val="00BE56B3"/>
    <w:rsid w:val="00BE676D"/>
    <w:rsid w:val="00BF04E8"/>
    <w:rsid w:val="00BF16BF"/>
    <w:rsid w:val="00BF4D1F"/>
    <w:rsid w:val="00BF65F4"/>
    <w:rsid w:val="00BF76BE"/>
    <w:rsid w:val="00BF76E2"/>
    <w:rsid w:val="00C01881"/>
    <w:rsid w:val="00C02A73"/>
    <w:rsid w:val="00C063D2"/>
    <w:rsid w:val="00C06FD0"/>
    <w:rsid w:val="00C07FD9"/>
    <w:rsid w:val="00C10955"/>
    <w:rsid w:val="00C11C4D"/>
    <w:rsid w:val="00C162C0"/>
    <w:rsid w:val="00C1712C"/>
    <w:rsid w:val="00C20634"/>
    <w:rsid w:val="00C212E0"/>
    <w:rsid w:val="00C23E16"/>
    <w:rsid w:val="00C27E37"/>
    <w:rsid w:val="00C32713"/>
    <w:rsid w:val="00C351B8"/>
    <w:rsid w:val="00C410D9"/>
    <w:rsid w:val="00C44DB7"/>
    <w:rsid w:val="00C44E2B"/>
    <w:rsid w:val="00C4510A"/>
    <w:rsid w:val="00C47F2E"/>
    <w:rsid w:val="00C518A1"/>
    <w:rsid w:val="00C52BA6"/>
    <w:rsid w:val="00C56A9B"/>
    <w:rsid w:val="00C57A1A"/>
    <w:rsid w:val="00C60BBD"/>
    <w:rsid w:val="00C6258F"/>
    <w:rsid w:val="00C62C41"/>
    <w:rsid w:val="00C63DF6"/>
    <w:rsid w:val="00C63E58"/>
    <w:rsid w:val="00C6495E"/>
    <w:rsid w:val="00C665A2"/>
    <w:rsid w:val="00C670EE"/>
    <w:rsid w:val="00C67E3B"/>
    <w:rsid w:val="00C71F4C"/>
    <w:rsid w:val="00C73910"/>
    <w:rsid w:val="00C73E03"/>
    <w:rsid w:val="00C77B29"/>
    <w:rsid w:val="00C87039"/>
    <w:rsid w:val="00C8718B"/>
    <w:rsid w:val="00C872E4"/>
    <w:rsid w:val="00C878D9"/>
    <w:rsid w:val="00C87BC9"/>
    <w:rsid w:val="00C90311"/>
    <w:rsid w:val="00C91C26"/>
    <w:rsid w:val="00CA2BB2"/>
    <w:rsid w:val="00CA7080"/>
    <w:rsid w:val="00CA73D5"/>
    <w:rsid w:val="00CB2FC9"/>
    <w:rsid w:val="00CB5068"/>
    <w:rsid w:val="00CB7D2B"/>
    <w:rsid w:val="00CC1C87"/>
    <w:rsid w:val="00CC3000"/>
    <w:rsid w:val="00CC4859"/>
    <w:rsid w:val="00CC4D4D"/>
    <w:rsid w:val="00CC7A35"/>
    <w:rsid w:val="00CD072A"/>
    <w:rsid w:val="00CD40B1"/>
    <w:rsid w:val="00CD51E0"/>
    <w:rsid w:val="00CD7C3F"/>
    <w:rsid w:val="00CD7F73"/>
    <w:rsid w:val="00CE1E44"/>
    <w:rsid w:val="00CE26C5"/>
    <w:rsid w:val="00CE36AF"/>
    <w:rsid w:val="00CE47F3"/>
    <w:rsid w:val="00CE54DD"/>
    <w:rsid w:val="00CF0DA5"/>
    <w:rsid w:val="00CF31C7"/>
    <w:rsid w:val="00CF5D31"/>
    <w:rsid w:val="00CF5F3B"/>
    <w:rsid w:val="00CF6221"/>
    <w:rsid w:val="00CF729E"/>
    <w:rsid w:val="00CF7733"/>
    <w:rsid w:val="00CF791A"/>
    <w:rsid w:val="00D00513"/>
    <w:rsid w:val="00D00D7D"/>
    <w:rsid w:val="00D030AE"/>
    <w:rsid w:val="00D06995"/>
    <w:rsid w:val="00D139C8"/>
    <w:rsid w:val="00D17F81"/>
    <w:rsid w:val="00D2758C"/>
    <w:rsid w:val="00D275CA"/>
    <w:rsid w:val="00D2789B"/>
    <w:rsid w:val="00D345AB"/>
    <w:rsid w:val="00D41566"/>
    <w:rsid w:val="00D452F4"/>
    <w:rsid w:val="00D458EC"/>
    <w:rsid w:val="00D501B0"/>
    <w:rsid w:val="00D52582"/>
    <w:rsid w:val="00D531D0"/>
    <w:rsid w:val="00D545C5"/>
    <w:rsid w:val="00D56A0E"/>
    <w:rsid w:val="00D57A53"/>
    <w:rsid w:val="00D57AD3"/>
    <w:rsid w:val="00D622DC"/>
    <w:rsid w:val="00D62F25"/>
    <w:rsid w:val="00D635FE"/>
    <w:rsid w:val="00D6666E"/>
    <w:rsid w:val="00D66A7B"/>
    <w:rsid w:val="00D729DE"/>
    <w:rsid w:val="00D731B5"/>
    <w:rsid w:val="00D75B6A"/>
    <w:rsid w:val="00D778DF"/>
    <w:rsid w:val="00D84BDA"/>
    <w:rsid w:val="00D86D9E"/>
    <w:rsid w:val="00D87013"/>
    <w:rsid w:val="00D876A8"/>
    <w:rsid w:val="00D87F26"/>
    <w:rsid w:val="00D913F0"/>
    <w:rsid w:val="00D93063"/>
    <w:rsid w:val="00D933B0"/>
    <w:rsid w:val="00D93FF5"/>
    <w:rsid w:val="00D951FC"/>
    <w:rsid w:val="00D977E8"/>
    <w:rsid w:val="00D97B16"/>
    <w:rsid w:val="00DA119B"/>
    <w:rsid w:val="00DA431E"/>
    <w:rsid w:val="00DA6BDA"/>
    <w:rsid w:val="00DB1A7C"/>
    <w:rsid w:val="00DB1C89"/>
    <w:rsid w:val="00DB3763"/>
    <w:rsid w:val="00DB4029"/>
    <w:rsid w:val="00DB5F4D"/>
    <w:rsid w:val="00DB66F2"/>
    <w:rsid w:val="00DB6DA5"/>
    <w:rsid w:val="00DC076B"/>
    <w:rsid w:val="00DC186F"/>
    <w:rsid w:val="00DC252F"/>
    <w:rsid w:val="00DC6050"/>
    <w:rsid w:val="00DC6445"/>
    <w:rsid w:val="00DC6F37"/>
    <w:rsid w:val="00DD35E1"/>
    <w:rsid w:val="00DD43EA"/>
    <w:rsid w:val="00DD7690"/>
    <w:rsid w:val="00DD7D12"/>
    <w:rsid w:val="00DE0550"/>
    <w:rsid w:val="00DE6F44"/>
    <w:rsid w:val="00DF1B58"/>
    <w:rsid w:val="00DF212A"/>
    <w:rsid w:val="00E009DA"/>
    <w:rsid w:val="00E037D9"/>
    <w:rsid w:val="00E04927"/>
    <w:rsid w:val="00E11A48"/>
    <w:rsid w:val="00E12CB0"/>
    <w:rsid w:val="00E130EB"/>
    <w:rsid w:val="00E14CCF"/>
    <w:rsid w:val="00E162CD"/>
    <w:rsid w:val="00E17FA5"/>
    <w:rsid w:val="00E21BFE"/>
    <w:rsid w:val="00E21C88"/>
    <w:rsid w:val="00E223AC"/>
    <w:rsid w:val="00E23733"/>
    <w:rsid w:val="00E26930"/>
    <w:rsid w:val="00E27257"/>
    <w:rsid w:val="00E27F4F"/>
    <w:rsid w:val="00E33C65"/>
    <w:rsid w:val="00E35D87"/>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028C"/>
    <w:rsid w:val="00EA411D"/>
    <w:rsid w:val="00EA486E"/>
    <w:rsid w:val="00EA4FA3"/>
    <w:rsid w:val="00EB001B"/>
    <w:rsid w:val="00EB3082"/>
    <w:rsid w:val="00EB6C33"/>
    <w:rsid w:val="00EC1461"/>
    <w:rsid w:val="00EC54E5"/>
    <w:rsid w:val="00EC6F62"/>
    <w:rsid w:val="00ED2EA2"/>
    <w:rsid w:val="00ED6019"/>
    <w:rsid w:val="00ED7830"/>
    <w:rsid w:val="00EE08BD"/>
    <w:rsid w:val="00EE2BFF"/>
    <w:rsid w:val="00EE2FF1"/>
    <w:rsid w:val="00EE3909"/>
    <w:rsid w:val="00EE50B9"/>
    <w:rsid w:val="00EF0A52"/>
    <w:rsid w:val="00EF1666"/>
    <w:rsid w:val="00EF4205"/>
    <w:rsid w:val="00EF5939"/>
    <w:rsid w:val="00F01714"/>
    <w:rsid w:val="00F0258F"/>
    <w:rsid w:val="00F02D06"/>
    <w:rsid w:val="00F056E5"/>
    <w:rsid w:val="00F06FDD"/>
    <w:rsid w:val="00F10819"/>
    <w:rsid w:val="00F11219"/>
    <w:rsid w:val="00F16F35"/>
    <w:rsid w:val="00F17559"/>
    <w:rsid w:val="00F2229D"/>
    <w:rsid w:val="00F23A39"/>
    <w:rsid w:val="00F25ABB"/>
    <w:rsid w:val="00F266F0"/>
    <w:rsid w:val="00F26F62"/>
    <w:rsid w:val="00F27963"/>
    <w:rsid w:val="00F30103"/>
    <w:rsid w:val="00F30446"/>
    <w:rsid w:val="00F4135D"/>
    <w:rsid w:val="00F418AB"/>
    <w:rsid w:val="00F41F1B"/>
    <w:rsid w:val="00F438AF"/>
    <w:rsid w:val="00F46BD9"/>
    <w:rsid w:val="00F60BE0"/>
    <w:rsid w:val="00F61E17"/>
    <w:rsid w:val="00F6280E"/>
    <w:rsid w:val="00F637CA"/>
    <w:rsid w:val="00F666EC"/>
    <w:rsid w:val="00F7050A"/>
    <w:rsid w:val="00F75533"/>
    <w:rsid w:val="00F8036D"/>
    <w:rsid w:val="00F809DC"/>
    <w:rsid w:val="00F8256C"/>
    <w:rsid w:val="00F86EB0"/>
    <w:rsid w:val="00F91CB8"/>
    <w:rsid w:val="00FA154B"/>
    <w:rsid w:val="00FA3811"/>
    <w:rsid w:val="00FA3B9F"/>
    <w:rsid w:val="00FA3F06"/>
    <w:rsid w:val="00FA4A26"/>
    <w:rsid w:val="00FA7084"/>
    <w:rsid w:val="00FA7BEF"/>
    <w:rsid w:val="00FB1105"/>
    <w:rsid w:val="00FB1929"/>
    <w:rsid w:val="00FB5FD9"/>
    <w:rsid w:val="00FB6627"/>
    <w:rsid w:val="00FB6713"/>
    <w:rsid w:val="00FB7FFE"/>
    <w:rsid w:val="00FC0739"/>
    <w:rsid w:val="00FC1474"/>
    <w:rsid w:val="00FC3A7C"/>
    <w:rsid w:val="00FD1398"/>
    <w:rsid w:val="00FD33AB"/>
    <w:rsid w:val="00FD3BA4"/>
    <w:rsid w:val="00FD4724"/>
    <w:rsid w:val="00FD4A68"/>
    <w:rsid w:val="00FD68ED"/>
    <w:rsid w:val="00FD7E00"/>
    <w:rsid w:val="00FE00FC"/>
    <w:rsid w:val="00FE2824"/>
    <w:rsid w:val="00FE2EA5"/>
    <w:rsid w:val="00FE2F0E"/>
    <w:rsid w:val="00FE50D4"/>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1FB112"/>
  <w15:docId w15:val="{C63F2427-5C20-4AD8-9657-AE428F613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173028"/>
    <w:pPr>
      <w:spacing w:before="60" w:after="60" w:line="276" w:lineRule="auto"/>
    </w:pPr>
    <w:rPr>
      <w:sz w:val="22"/>
      <w:szCs w:val="22"/>
    </w:rPr>
  </w:style>
  <w:style w:type="paragraph" w:styleId="1">
    <w:name w:val="heading 1"/>
    <w:basedOn w:val="a"/>
    <w:next w:val="BodyTextL25"/>
    <w:link w:val="10"/>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D531D0"/>
    <w:pPr>
      <w:keepNext/>
      <w:numPr>
        <w:ilvl w:val="1"/>
        <w:numId w:val="5"/>
      </w:numPr>
      <w:spacing w:before="240" w:after="120" w:line="240" w:lineRule="auto"/>
      <w:ind w:left="0"/>
      <w:outlineLvl w:val="1"/>
    </w:pPr>
    <w:rPr>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b/>
      <w:bCs/>
      <w:szCs w:val="26"/>
    </w:rPr>
  </w:style>
  <w:style w:type="paragraph" w:styleId="4">
    <w:name w:val="heading 4"/>
    <w:basedOn w:val="BodyTextL25"/>
    <w:next w:val="BodyTextL25"/>
    <w:link w:val="40"/>
    <w:unhideWhenUsed/>
    <w:qFormat/>
    <w:rsid w:val="009B683B"/>
    <w:pPr>
      <w:keepNext/>
      <w:spacing w:before="0" w:after="0"/>
      <w:ind w:left="720"/>
      <w:outlineLvl w:val="3"/>
    </w:pPr>
    <w:rPr>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b/>
      <w:bCs/>
      <w:i/>
      <w:iCs/>
      <w:sz w:val="26"/>
      <w:szCs w:val="26"/>
    </w:rPr>
  </w:style>
  <w:style w:type="paragraph" w:styleId="6">
    <w:name w:val="heading 6"/>
    <w:basedOn w:val="a"/>
    <w:next w:val="a"/>
    <w:link w:val="60"/>
    <w:semiHidden/>
    <w:unhideWhenUsed/>
    <w:qFormat/>
    <w:rsid w:val="00231DCA"/>
    <w:pPr>
      <w:spacing w:before="240" w:line="240" w:lineRule="auto"/>
      <w:outlineLvl w:val="5"/>
    </w:pPr>
    <w:rPr>
      <w:b/>
      <w:bCs/>
    </w:rPr>
  </w:style>
  <w:style w:type="paragraph" w:styleId="7">
    <w:name w:val="heading 7"/>
    <w:basedOn w:val="a"/>
    <w:next w:val="a"/>
    <w:link w:val="70"/>
    <w:semiHidden/>
    <w:unhideWhenUsed/>
    <w:qFormat/>
    <w:rsid w:val="00231DCA"/>
    <w:pPr>
      <w:spacing w:before="240" w:line="240" w:lineRule="auto"/>
      <w:outlineLvl w:val="6"/>
    </w:pPr>
    <w:rPr>
      <w:sz w:val="20"/>
      <w:szCs w:val="24"/>
    </w:rPr>
  </w:style>
  <w:style w:type="paragraph" w:styleId="8">
    <w:name w:val="heading 8"/>
    <w:basedOn w:val="a"/>
    <w:next w:val="a"/>
    <w:link w:val="80"/>
    <w:semiHidden/>
    <w:unhideWhenUsed/>
    <w:qFormat/>
    <w:rsid w:val="00231DCA"/>
    <w:pPr>
      <w:spacing w:before="240" w:line="240" w:lineRule="auto"/>
      <w:outlineLvl w:val="7"/>
    </w:pPr>
    <w:rPr>
      <w:i/>
      <w:iCs/>
      <w:sz w:val="20"/>
      <w:szCs w:val="24"/>
    </w:rPr>
  </w:style>
  <w:style w:type="paragraph" w:styleId="9">
    <w:name w:val="heading 9"/>
    <w:basedOn w:val="a"/>
    <w:next w:val="a"/>
    <w:link w:val="90"/>
    <w:semiHidden/>
    <w:unhideWhenUsed/>
    <w:qFormat/>
    <w:rsid w:val="00231DCA"/>
    <w:pPr>
      <w:spacing w:before="240" w:line="240" w:lineRule="auto"/>
      <w:outlineLvl w:val="8"/>
    </w:pPr>
    <w:rPr>
      <w:rFonts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531D0"/>
    <w:rPr>
      <w:b/>
      <w:bCs/>
      <w:noProof/>
      <w:sz w:val="26"/>
      <w:szCs w:val="26"/>
    </w:rPr>
  </w:style>
  <w:style w:type="character" w:customStyle="1" w:styleId="20">
    <w:name w:val="標題 2 字元"/>
    <w:link w:val="2"/>
    <w:uiPriority w:val="9"/>
    <w:rsid w:val="00D531D0"/>
    <w:rPr>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07883"/>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eastAsia="Tahoma" w:hAnsi="Tahoma"/>
      <w:sz w:val="16"/>
      <w:szCs w:val="16"/>
    </w:rPr>
  </w:style>
  <w:style w:type="character" w:customStyle="1" w:styleId="a8">
    <w:name w:val="註解方塊文字 字元"/>
    <w:link w:val="a7"/>
    <w:uiPriority w:val="99"/>
    <w:semiHidden/>
    <w:rsid w:val="0090659A"/>
    <w:rPr>
      <w:rFonts w:ascii="Tahoma" w:eastAsia="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9B683B"/>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eastAsia="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eastAsia="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eastAsia="Tahoma" w:hAnsi="Tahoma"/>
      <w:sz w:val="16"/>
      <w:szCs w:val="16"/>
    </w:rPr>
  </w:style>
  <w:style w:type="character" w:customStyle="1" w:styleId="ac">
    <w:name w:val="文件引導模式 字元"/>
    <w:link w:val="ab"/>
    <w:uiPriority w:val="99"/>
    <w:semiHidden/>
    <w:rsid w:val="00AB758A"/>
    <w:rPr>
      <w:rFonts w:ascii="Tahoma" w:eastAsia="Tahoma" w:hAnsi="Tahoma" w:cs="Tahoma"/>
      <w:sz w:val="16"/>
      <w:szCs w:val="16"/>
    </w:rPr>
  </w:style>
  <w:style w:type="character" w:customStyle="1" w:styleId="LabTitleInstVersred">
    <w:name w:val="Lab Title Inst Vers (red)"/>
    <w:uiPriority w:val="1"/>
    <w:qFormat/>
    <w:rsid w:val="00D030AE"/>
    <w:rPr>
      <w:rFonts w:ascii="Arial" w:eastAsia="Arial" w:hAnsi="Arial"/>
      <w:b/>
      <w:color w:val="EE0000"/>
      <w:sz w:val="32"/>
    </w:rPr>
  </w:style>
  <w:style w:type="character" w:customStyle="1" w:styleId="AnswerGray">
    <w:name w:val="Answer Gray"/>
    <w:uiPriority w:val="1"/>
    <w:qFormat/>
    <w:rsid w:val="00603503"/>
    <w:rPr>
      <w:rFonts w:ascii="Arial" w:eastAsia="Arial" w:hAnsi="Arial"/>
      <w:b/>
      <w:sz w:val="20"/>
      <w:bdr w:val="none" w:sz="0" w:space="0" w:color="auto"/>
      <w:shd w:val="clear" w:color="auto" w:fill="BFBFBF"/>
    </w:rPr>
  </w:style>
  <w:style w:type="character" w:customStyle="1" w:styleId="LabSectionGray">
    <w:name w:val="Lab Section Gray"/>
    <w:uiPriority w:val="1"/>
    <w:qFormat/>
    <w:rsid w:val="003559CC"/>
    <w:rPr>
      <w:rFonts w:ascii="Arial" w:eastAsia="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eastAsia="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eastAsia="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eastAsia="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sz w:val="20"/>
      <w:szCs w:val="20"/>
    </w:rPr>
  </w:style>
  <w:style w:type="character" w:customStyle="1" w:styleId="HTML0">
    <w:name w:val="HTML 預設格式 字元"/>
    <w:link w:val="HTML"/>
    <w:uiPriority w:val="99"/>
    <w:semiHidden/>
    <w:rsid w:val="00C6495E"/>
    <w:rPr>
      <w:rFonts w:ascii="Courier New" w:eastAsia="Courier New"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9B683B"/>
    <w:rPr>
      <w:bCs/>
      <w:color w:val="FFFFFF" w:themeColor="background1"/>
      <w:sz w:val="6"/>
      <w:szCs w:val="28"/>
    </w:rPr>
  </w:style>
  <w:style w:type="character" w:customStyle="1" w:styleId="50">
    <w:name w:val="標題 5 字元"/>
    <w:basedOn w:val="a0"/>
    <w:link w:val="5"/>
    <w:semiHidden/>
    <w:rsid w:val="00BF76BE"/>
    <w:rPr>
      <w:b/>
      <w:bCs/>
      <w:i/>
      <w:iCs/>
      <w:sz w:val="26"/>
      <w:szCs w:val="26"/>
    </w:rPr>
  </w:style>
  <w:style w:type="character" w:customStyle="1" w:styleId="60">
    <w:name w:val="標題 6 字元"/>
    <w:basedOn w:val="a0"/>
    <w:link w:val="6"/>
    <w:semiHidden/>
    <w:rsid w:val="00BF76BE"/>
    <w:rPr>
      <w:b/>
      <w:bCs/>
      <w:sz w:val="22"/>
      <w:szCs w:val="22"/>
    </w:rPr>
  </w:style>
  <w:style w:type="character" w:customStyle="1" w:styleId="70">
    <w:name w:val="標題 7 字元"/>
    <w:basedOn w:val="a0"/>
    <w:link w:val="7"/>
    <w:semiHidden/>
    <w:rsid w:val="00BF76BE"/>
    <w:rPr>
      <w:szCs w:val="24"/>
    </w:rPr>
  </w:style>
  <w:style w:type="character" w:customStyle="1" w:styleId="80">
    <w:name w:val="標題 8 字元"/>
    <w:basedOn w:val="a0"/>
    <w:link w:val="8"/>
    <w:semiHidden/>
    <w:rsid w:val="00BF76BE"/>
    <w:rPr>
      <w:i/>
      <w:iCs/>
      <w:szCs w:val="24"/>
    </w:rPr>
  </w:style>
  <w:style w:type="character" w:customStyle="1" w:styleId="90">
    <w:name w:val="標題 9 字元"/>
    <w:basedOn w:val="a0"/>
    <w:link w:val="9"/>
    <w:semiHidden/>
    <w:rsid w:val="00BF76BE"/>
    <w:rPr>
      <w:rFonts w:cs="Arial"/>
      <w:sz w:val="22"/>
      <w:szCs w:val="22"/>
    </w:rPr>
  </w:style>
  <w:style w:type="character" w:customStyle="1" w:styleId="30">
    <w:name w:val="標題 3 字元"/>
    <w:link w:val="3"/>
    <w:rsid w:val="00D531D0"/>
    <w:rPr>
      <w:b/>
      <w:bCs/>
      <w:sz w:val="22"/>
      <w:szCs w:val="26"/>
    </w:rPr>
  </w:style>
  <w:style w:type="paragraph" w:styleId="af2">
    <w:name w:val="endnote text"/>
    <w:basedOn w:val="a"/>
    <w:link w:val="af3"/>
    <w:semiHidden/>
    <w:rsid w:val="00231DCA"/>
    <w:pPr>
      <w:spacing w:before="0" w:after="0" w:line="240" w:lineRule="auto"/>
    </w:pPr>
    <w:rPr>
      <w:sz w:val="20"/>
      <w:szCs w:val="20"/>
    </w:rPr>
  </w:style>
  <w:style w:type="character" w:customStyle="1" w:styleId="af3">
    <w:name w:val="章節附註文字 字元"/>
    <w:basedOn w:val="a0"/>
    <w:link w:val="af2"/>
    <w:semiHidden/>
    <w:rsid w:val="00231DCA"/>
  </w:style>
  <w:style w:type="paragraph" w:styleId="af4">
    <w:name w:val="footnote text"/>
    <w:basedOn w:val="a"/>
    <w:link w:val="af5"/>
    <w:semiHidden/>
    <w:rsid w:val="00231DCA"/>
    <w:pPr>
      <w:spacing w:before="0" w:after="0" w:line="240" w:lineRule="auto"/>
    </w:pPr>
    <w:rPr>
      <w:sz w:val="20"/>
      <w:szCs w:val="20"/>
    </w:rPr>
  </w:style>
  <w:style w:type="character" w:customStyle="1" w:styleId="af5">
    <w:name w:val="註腳文字 字元"/>
    <w:basedOn w:val="a0"/>
    <w:link w:val="af4"/>
    <w:semiHidden/>
    <w:rsid w:val="00231DCA"/>
  </w:style>
  <w:style w:type="paragraph" w:styleId="11">
    <w:name w:val="index 1"/>
    <w:basedOn w:val="a"/>
    <w:next w:val="a"/>
    <w:autoRedefine/>
    <w:semiHidden/>
    <w:rsid w:val="00231DCA"/>
    <w:pPr>
      <w:spacing w:before="0" w:after="0" w:line="240" w:lineRule="auto"/>
      <w:ind w:left="240" w:hanging="240"/>
    </w:pPr>
    <w:rPr>
      <w:sz w:val="20"/>
      <w:szCs w:val="24"/>
    </w:rPr>
  </w:style>
  <w:style w:type="paragraph" w:styleId="21">
    <w:name w:val="index 2"/>
    <w:basedOn w:val="a"/>
    <w:next w:val="a"/>
    <w:autoRedefine/>
    <w:semiHidden/>
    <w:rsid w:val="00231DCA"/>
    <w:pPr>
      <w:spacing w:before="0" w:after="0" w:line="240" w:lineRule="auto"/>
      <w:ind w:left="480" w:hanging="240"/>
    </w:pPr>
    <w:rPr>
      <w:sz w:val="20"/>
      <w:szCs w:val="24"/>
    </w:rPr>
  </w:style>
  <w:style w:type="paragraph" w:styleId="31">
    <w:name w:val="index 3"/>
    <w:basedOn w:val="a"/>
    <w:next w:val="a"/>
    <w:autoRedefine/>
    <w:semiHidden/>
    <w:rsid w:val="00231DCA"/>
    <w:pPr>
      <w:spacing w:before="0" w:after="0" w:line="240" w:lineRule="auto"/>
      <w:ind w:left="720" w:hanging="240"/>
    </w:pPr>
    <w:rPr>
      <w:sz w:val="20"/>
      <w:szCs w:val="24"/>
    </w:rPr>
  </w:style>
  <w:style w:type="paragraph" w:styleId="41">
    <w:name w:val="index 4"/>
    <w:basedOn w:val="a"/>
    <w:next w:val="a"/>
    <w:autoRedefine/>
    <w:semiHidden/>
    <w:rsid w:val="00231DCA"/>
    <w:pPr>
      <w:spacing w:before="0" w:after="0" w:line="240" w:lineRule="auto"/>
      <w:ind w:left="960" w:hanging="240"/>
    </w:pPr>
    <w:rPr>
      <w:sz w:val="20"/>
      <w:szCs w:val="24"/>
    </w:rPr>
  </w:style>
  <w:style w:type="paragraph" w:styleId="51">
    <w:name w:val="index 5"/>
    <w:basedOn w:val="a"/>
    <w:next w:val="a"/>
    <w:autoRedefine/>
    <w:semiHidden/>
    <w:rsid w:val="00231DCA"/>
    <w:pPr>
      <w:spacing w:before="0" w:after="0" w:line="240" w:lineRule="auto"/>
      <w:ind w:left="1200" w:hanging="240"/>
    </w:pPr>
    <w:rPr>
      <w:sz w:val="20"/>
      <w:szCs w:val="24"/>
    </w:rPr>
  </w:style>
  <w:style w:type="paragraph" w:styleId="61">
    <w:name w:val="index 6"/>
    <w:basedOn w:val="a"/>
    <w:next w:val="a"/>
    <w:autoRedefine/>
    <w:semiHidden/>
    <w:rsid w:val="00231DCA"/>
    <w:pPr>
      <w:spacing w:before="0" w:after="0" w:line="240" w:lineRule="auto"/>
      <w:ind w:left="1440" w:hanging="240"/>
    </w:pPr>
    <w:rPr>
      <w:sz w:val="20"/>
      <w:szCs w:val="24"/>
    </w:rPr>
  </w:style>
  <w:style w:type="paragraph" w:styleId="71">
    <w:name w:val="index 7"/>
    <w:basedOn w:val="a"/>
    <w:next w:val="a"/>
    <w:autoRedefine/>
    <w:semiHidden/>
    <w:rsid w:val="00231DCA"/>
    <w:pPr>
      <w:spacing w:before="0" w:after="0" w:line="240" w:lineRule="auto"/>
      <w:ind w:left="1680" w:hanging="240"/>
    </w:pPr>
    <w:rPr>
      <w:sz w:val="20"/>
      <w:szCs w:val="24"/>
    </w:rPr>
  </w:style>
  <w:style w:type="paragraph" w:styleId="81">
    <w:name w:val="index 8"/>
    <w:basedOn w:val="a"/>
    <w:next w:val="a"/>
    <w:autoRedefine/>
    <w:semiHidden/>
    <w:rsid w:val="00231DCA"/>
    <w:pPr>
      <w:spacing w:before="0" w:after="0" w:line="240" w:lineRule="auto"/>
      <w:ind w:left="1920" w:hanging="240"/>
    </w:pPr>
    <w:rPr>
      <w:sz w:val="20"/>
      <w:szCs w:val="24"/>
    </w:rPr>
  </w:style>
  <w:style w:type="paragraph" w:styleId="91">
    <w:name w:val="index 9"/>
    <w:basedOn w:val="a"/>
    <w:next w:val="a"/>
    <w:autoRedefine/>
    <w:semiHidden/>
    <w:rsid w:val="00231DCA"/>
    <w:pPr>
      <w:spacing w:before="0" w:after="0" w:line="240" w:lineRule="auto"/>
      <w:ind w:left="2160" w:hanging="240"/>
    </w:pPr>
    <w:rPr>
      <w:sz w:val="20"/>
      <w:szCs w:val="24"/>
    </w:rPr>
  </w:style>
  <w:style w:type="paragraph" w:styleId="af6">
    <w:name w:val="index heading"/>
    <w:basedOn w:val="a"/>
    <w:next w:val="11"/>
    <w:semiHidden/>
    <w:rsid w:val="00231DCA"/>
    <w:pPr>
      <w:spacing w:before="0" w:after="0" w:line="240" w:lineRule="auto"/>
    </w:pPr>
    <w:rPr>
      <w:rFonts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Courier New" w:hAnsi="Courier New" w:cs="Courier New"/>
    </w:rPr>
  </w:style>
  <w:style w:type="character" w:customStyle="1" w:styleId="af8">
    <w:name w:val="巨集文字 字元"/>
    <w:basedOn w:val="a0"/>
    <w:link w:val="af7"/>
    <w:semiHidden/>
    <w:rsid w:val="00231DCA"/>
    <w:rPr>
      <w:rFonts w:ascii="Courier New" w:eastAsia="Courier New" w:hAnsi="Courier New" w:cs="Courier New"/>
      <w:lang w:val="en-US" w:eastAsia="ja-JP" w:bidi="ar-SA"/>
    </w:rPr>
  </w:style>
  <w:style w:type="paragraph" w:styleId="af9">
    <w:name w:val="table of authorities"/>
    <w:basedOn w:val="a"/>
    <w:next w:val="a"/>
    <w:semiHidden/>
    <w:rsid w:val="00231DCA"/>
    <w:pPr>
      <w:spacing w:before="0" w:after="0" w:line="240" w:lineRule="auto"/>
      <w:ind w:left="240" w:hanging="240"/>
    </w:pPr>
    <w:rPr>
      <w:sz w:val="20"/>
      <w:szCs w:val="24"/>
    </w:rPr>
  </w:style>
  <w:style w:type="paragraph" w:styleId="afa">
    <w:name w:val="table of figures"/>
    <w:basedOn w:val="a"/>
    <w:next w:val="a"/>
    <w:semiHidden/>
    <w:rsid w:val="00231DCA"/>
    <w:pPr>
      <w:spacing w:before="0" w:after="0" w:line="240" w:lineRule="auto"/>
      <w:ind w:left="480" w:hanging="480"/>
    </w:pPr>
    <w:rPr>
      <w:sz w:val="20"/>
      <w:szCs w:val="24"/>
    </w:rPr>
  </w:style>
  <w:style w:type="paragraph" w:styleId="afb">
    <w:name w:val="toa heading"/>
    <w:basedOn w:val="a"/>
    <w:next w:val="a"/>
    <w:semiHidden/>
    <w:rsid w:val="00231DCA"/>
    <w:pPr>
      <w:spacing w:before="120" w:after="0" w:line="240" w:lineRule="auto"/>
    </w:pPr>
    <w:rPr>
      <w:rFonts w:cs="Arial"/>
      <w:b/>
      <w:bCs/>
      <w:sz w:val="20"/>
      <w:szCs w:val="24"/>
    </w:rPr>
  </w:style>
  <w:style w:type="paragraph" w:styleId="12">
    <w:name w:val="toc 1"/>
    <w:basedOn w:val="a"/>
    <w:next w:val="a"/>
    <w:autoRedefine/>
    <w:semiHidden/>
    <w:rsid w:val="00231DCA"/>
    <w:pPr>
      <w:spacing w:before="0" w:after="0" w:line="240" w:lineRule="auto"/>
    </w:pPr>
    <w:rPr>
      <w:sz w:val="20"/>
      <w:szCs w:val="24"/>
    </w:rPr>
  </w:style>
  <w:style w:type="paragraph" w:styleId="22">
    <w:name w:val="toc 2"/>
    <w:basedOn w:val="a"/>
    <w:next w:val="a"/>
    <w:autoRedefine/>
    <w:semiHidden/>
    <w:rsid w:val="00231DCA"/>
    <w:pPr>
      <w:spacing w:before="0" w:after="0" w:line="240" w:lineRule="auto"/>
      <w:ind w:left="240"/>
    </w:pPr>
    <w:rPr>
      <w:sz w:val="20"/>
      <w:szCs w:val="24"/>
    </w:rPr>
  </w:style>
  <w:style w:type="paragraph" w:styleId="32">
    <w:name w:val="toc 3"/>
    <w:basedOn w:val="a"/>
    <w:next w:val="a"/>
    <w:autoRedefine/>
    <w:semiHidden/>
    <w:rsid w:val="00231DCA"/>
    <w:pPr>
      <w:spacing w:before="0" w:after="0" w:line="240" w:lineRule="auto"/>
      <w:ind w:left="480"/>
    </w:pPr>
    <w:rPr>
      <w:sz w:val="20"/>
      <w:szCs w:val="24"/>
    </w:rPr>
  </w:style>
  <w:style w:type="paragraph" w:styleId="42">
    <w:name w:val="toc 4"/>
    <w:basedOn w:val="a"/>
    <w:next w:val="a"/>
    <w:autoRedefine/>
    <w:semiHidden/>
    <w:rsid w:val="00231DCA"/>
    <w:pPr>
      <w:spacing w:before="0" w:after="0" w:line="240" w:lineRule="auto"/>
      <w:ind w:left="720"/>
    </w:pPr>
    <w:rPr>
      <w:sz w:val="20"/>
      <w:szCs w:val="24"/>
    </w:rPr>
  </w:style>
  <w:style w:type="paragraph" w:styleId="52">
    <w:name w:val="toc 5"/>
    <w:basedOn w:val="a"/>
    <w:next w:val="a"/>
    <w:autoRedefine/>
    <w:semiHidden/>
    <w:rsid w:val="00231DCA"/>
    <w:pPr>
      <w:spacing w:before="0" w:after="0" w:line="240" w:lineRule="auto"/>
      <w:ind w:left="960"/>
    </w:pPr>
    <w:rPr>
      <w:sz w:val="20"/>
      <w:szCs w:val="24"/>
    </w:rPr>
  </w:style>
  <w:style w:type="paragraph" w:styleId="62">
    <w:name w:val="toc 6"/>
    <w:basedOn w:val="a"/>
    <w:next w:val="a"/>
    <w:autoRedefine/>
    <w:semiHidden/>
    <w:rsid w:val="00231DCA"/>
    <w:pPr>
      <w:spacing w:before="0" w:after="0" w:line="240" w:lineRule="auto"/>
      <w:ind w:left="1200"/>
    </w:pPr>
    <w:rPr>
      <w:sz w:val="20"/>
      <w:szCs w:val="24"/>
    </w:rPr>
  </w:style>
  <w:style w:type="paragraph" w:styleId="72">
    <w:name w:val="toc 7"/>
    <w:basedOn w:val="a"/>
    <w:next w:val="a"/>
    <w:autoRedefine/>
    <w:semiHidden/>
    <w:rsid w:val="00231DCA"/>
    <w:pPr>
      <w:spacing w:before="0" w:after="0" w:line="240" w:lineRule="auto"/>
      <w:ind w:left="1440"/>
    </w:pPr>
    <w:rPr>
      <w:sz w:val="20"/>
      <w:szCs w:val="24"/>
    </w:rPr>
  </w:style>
  <w:style w:type="paragraph" w:styleId="82">
    <w:name w:val="toc 8"/>
    <w:basedOn w:val="a"/>
    <w:next w:val="a"/>
    <w:autoRedefine/>
    <w:semiHidden/>
    <w:rsid w:val="00231DCA"/>
    <w:pPr>
      <w:spacing w:before="0" w:after="0" w:line="240" w:lineRule="auto"/>
      <w:ind w:left="1680"/>
    </w:pPr>
    <w:rPr>
      <w:sz w:val="20"/>
      <w:szCs w:val="24"/>
    </w:rPr>
  </w:style>
  <w:style w:type="paragraph" w:styleId="92">
    <w:name w:val="toc 9"/>
    <w:basedOn w:val="a"/>
    <w:next w:val="a"/>
    <w:autoRedefine/>
    <w:semiHidden/>
    <w:rsid w:val="00231DCA"/>
    <w:pPr>
      <w:spacing w:before="0" w:after="0" w:line="240" w:lineRule="auto"/>
      <w:ind w:left="1920"/>
    </w:pPr>
    <w:rPr>
      <w:sz w:val="20"/>
      <w:szCs w:val="24"/>
    </w:rPr>
  </w:style>
  <w:style w:type="paragraph" w:styleId="aa">
    <w:name w:val="Body Text"/>
    <w:basedOn w:val="a"/>
    <w:link w:val="afc"/>
    <w:rsid w:val="00603503"/>
    <w:pPr>
      <w:spacing w:before="120" w:after="120" w:line="240" w:lineRule="auto"/>
    </w:pPr>
    <w:rPr>
      <w:sz w:val="20"/>
      <w:szCs w:val="24"/>
    </w:rPr>
  </w:style>
  <w:style w:type="character" w:customStyle="1" w:styleId="afc">
    <w:name w:val="本文 字元"/>
    <w:link w:val="aa"/>
    <w:rsid w:val="00603503"/>
    <w:rPr>
      <w:szCs w:val="24"/>
    </w:rPr>
  </w:style>
  <w:style w:type="paragraph" w:customStyle="1" w:styleId="ColorfulShading-Accent11">
    <w:name w:val="Colorful Shading - Accent 11"/>
    <w:hidden/>
    <w:semiHidden/>
    <w:rsid w:val="00231DCA"/>
    <w:rPr>
      <w:rFonts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eastAsia="Courier New" w:hAnsi="Courier New"/>
      <w:szCs w:val="22"/>
    </w:rPr>
  </w:style>
  <w:style w:type="character" w:customStyle="1" w:styleId="BodyTextBoldChar">
    <w:name w:val="Body Text Bold Char"/>
    <w:basedOn w:val="afc"/>
    <w:link w:val="BodyTextBold"/>
    <w:rsid w:val="00C73E03"/>
    <w:rPr>
      <w:rFonts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eastAsia="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BodyTextL75">
    <w:name w:val="Body Text L75"/>
    <w:basedOn w:val="BodyTextL50"/>
    <w:qFormat/>
    <w:rsid w:val="00173028"/>
    <w:pPr>
      <w:ind w:left="1080"/>
    </w:pPr>
  </w:style>
  <w:style w:type="paragraph" w:customStyle="1" w:styleId="AnswerLineL75">
    <w:name w:val="Answer Line L75"/>
    <w:basedOn w:val="AnswerLineL50"/>
    <w:qFormat/>
    <w:rsid w:val="00173028"/>
    <w:pPr>
      <w:ind w:left="1080"/>
    </w:pPr>
  </w:style>
  <w:style w:type="numbering" w:customStyle="1" w:styleId="PartStepSubStepList">
    <w:name w:val="Part_Step_SubStep_List"/>
    <w:basedOn w:val="a2"/>
    <w:uiPriority w:val="99"/>
    <w:rsid w:val="00876DED"/>
    <w:pPr>
      <w:numPr>
        <w:numId w:val="11"/>
      </w:numPr>
    </w:pPr>
  </w:style>
  <w:style w:type="paragraph" w:styleId="aff0">
    <w:name w:val="List Paragraph"/>
    <w:basedOn w:val="a"/>
    <w:uiPriority w:val="34"/>
    <w:qFormat/>
    <w:rsid w:val="00810EF2"/>
    <w:pPr>
      <w:widowControl w:val="0"/>
      <w:spacing w:before="0" w:after="0" w:line="240" w:lineRule="auto"/>
      <w:ind w:leftChars="400" w:left="840"/>
      <w:jc w:val="both"/>
    </w:pPr>
    <w:rPr>
      <w:rFonts w:asciiTheme="minorHAnsi"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62AE3A4247498687C5665C0535A290"/>
        <w:category>
          <w:name w:val="General"/>
          <w:gallery w:val="placeholder"/>
        </w:category>
        <w:types>
          <w:type w:val="bbPlcHdr"/>
        </w:types>
        <w:behaviors>
          <w:behavior w:val="content"/>
        </w:behaviors>
        <w:guid w:val="{971C90F9-110A-497C-AD4C-08EA207F4C88}"/>
      </w:docPartPr>
      <w:docPartBody>
        <w:p w:rsidR="00FA1C05" w:rsidRDefault="00047380">
          <w:pPr>
            <w:pStyle w:val="2162AE3A4247498687C5665C0535A290"/>
          </w:pPr>
          <w:r>
            <w:rPr>
              <w:rStyle w:val="a3"/>
              <w:lang w:eastAsia="ja-JP"/>
            </w:rPr>
            <w:t>[</w:t>
          </w:r>
          <w:r>
            <w:rPr>
              <w:rStyle w:val="a3"/>
              <w:lang w:eastAsia="ja-JP"/>
            </w:rPr>
            <w:t>タイトル</w:t>
          </w:r>
          <w:r>
            <w:rPr>
              <w:rStyle w:val="a3"/>
              <w:lang w:eastAsia="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eiryo UI">
    <w:panose1 w:val="020B0604030504040204"/>
    <w:charset w:val="80"/>
    <w:family w:val="swiss"/>
    <w:pitch w:val="variable"/>
    <w:sig w:usb0="E00002FF" w:usb1="6AC7FFFF" w:usb2="08000012" w:usb3="00000000" w:csb0="0002009F" w:csb1="00000000"/>
  </w:font>
  <w:font w:name="Consolas">
    <w:panose1 w:val="020B0609020204030204"/>
    <w:charset w:val="00"/>
    <w:family w:val="modern"/>
    <w:pitch w:val="fixed"/>
    <w:sig w:usb0="E10006FF" w:usb1="4000FCFF" w:usb2="00000009" w:usb3="00000000" w:csb0="0000019F" w:csb1="00000000"/>
  </w:font>
  <w:font w:name="MyricaM M">
    <w:altName w:val="Yu Gothic"/>
    <w:panose1 w:val="020B0604020202020204"/>
    <w:charset w:val="80"/>
    <w:family w:val="modern"/>
    <w:pitch w:val="fixed"/>
    <w:sig w:usb0="E00002FF" w:usb1="6A4FFDEB" w:usb2="00000012" w:usb3="00000000" w:csb0="0012019F" w:csb1="00000000"/>
  </w:font>
  <w:font w:name="Myrica P">
    <w:panose1 w:val="020B0604020202020204"/>
    <w:charset w:val="80"/>
    <w:family w:val="modern"/>
    <w:pitch w:val="variable"/>
    <w:sig w:usb0="E1000AFF" w:usb1="6A4FFDFB" w:usb2="02000012" w:usb3="00000000" w:csb0="001201BF" w:csb1="00000000"/>
  </w:font>
  <w:font w:name="Segoe UI Emoji">
    <w:panose1 w:val="020B0502040204020203"/>
    <w:charset w:val="00"/>
    <w:family w:val="swiss"/>
    <w:pitch w:val="variable"/>
    <w:sig w:usb0="00000003" w:usb1="02000000" w:usb2="00000000" w:usb3="00000000" w:csb0="00000001" w:csb1="00000000"/>
  </w:font>
  <w:font w:name="Inconsolata">
    <w:panose1 w:val="00000000000000000000"/>
    <w:charset w:val="00"/>
    <w:family w:val="auto"/>
    <w:pitch w:val="variable"/>
    <w:sig w:usb0="A00000FF" w:usb1="0000F9EB" w:usb2="00000020" w:usb3="00000000" w:csb0="00000193"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380"/>
    <w:rsid w:val="00047380"/>
    <w:rsid w:val="00136A53"/>
    <w:rsid w:val="001C46B3"/>
    <w:rsid w:val="00244A18"/>
    <w:rsid w:val="003745C2"/>
    <w:rsid w:val="003F317C"/>
    <w:rsid w:val="00412743"/>
    <w:rsid w:val="005777A9"/>
    <w:rsid w:val="005B4595"/>
    <w:rsid w:val="00666B4F"/>
    <w:rsid w:val="006C079A"/>
    <w:rsid w:val="00843276"/>
    <w:rsid w:val="008574D5"/>
    <w:rsid w:val="00A20987"/>
    <w:rsid w:val="00DC4A34"/>
    <w:rsid w:val="00FA1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162AE3A4247498687C5665C0535A290">
    <w:name w:val="2162AE3A4247498687C5665C0535A2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ＭＳ 明朝"/>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7" ma:contentTypeDescription="新しいドキュメントを作成します。" ma:contentTypeScope="" ma:versionID="8d2bfc4acd698374a14f36c8dd52bc07">
  <xsd:schema xmlns:xsd="http://www.w3.org/2001/XMLSchema" xmlns:xs="http://www.w3.org/2001/XMLSchema" xmlns:p="http://schemas.microsoft.com/office/2006/metadata/properties" xmlns:ns2="0b8f3056-9fa0-46e0-849b-ea04f895d482" targetNamespace="http://schemas.microsoft.com/office/2006/metadata/properties" ma:root="true" ma:fieldsID="86779aee5ad25cff8ad15a0a79acc711"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B362C3-DDDA-4104-B540-48F124A0D2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8f3056-9fa0-46e0-849b-ea04f895d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70297A-EA27-4C31-9AA1-EF0F2AE63F9C}">
  <ds:schemaRefs>
    <ds:schemaRef ds:uri="http://schemas.microsoft.com/sharepoint/v3/contenttype/forms"/>
  </ds:schemaRefs>
</ds:datastoreItem>
</file>

<file path=customXml/itemProps3.xml><?xml version="1.0" encoding="utf-8"?>
<ds:datastoreItem xmlns:ds="http://schemas.openxmlformats.org/officeDocument/2006/customXml" ds:itemID="{BBF54854-583F-4FCB-ADD5-CC9873A9D39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C9A3D4-4184-44B1-9E60-A99D56589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184</TotalTime>
  <Pages>7</Pages>
  <Words>1085</Words>
  <Characters>6187</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Packet Tracer －  IPv4 ネットワークのサブネット</vt:lpstr>
      <vt:lpstr>Packet Tracer – Subnet an IPv4 Network</vt:lpstr>
    </vt:vector>
  </TitlesOfParts>
  <Company>Cisco Systems, Inc.</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IPv4 ネットワークのサブネット</dc:title>
  <dc:creator>SP</dc:creator>
  <dc:description>2019</dc:description>
  <cp:lastModifiedBy>文 家俊</cp:lastModifiedBy>
  <cp:revision>162</cp:revision>
  <cp:lastPrinted>2019-10-04T21:07:00Z</cp:lastPrinted>
  <dcterms:created xsi:type="dcterms:W3CDTF">2020-08-15T03:29:00Z</dcterms:created>
  <dcterms:modified xsi:type="dcterms:W3CDTF">2023-07-04T03:03:00Z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