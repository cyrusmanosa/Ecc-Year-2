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AD7A" w14:textId="6A1AD99A" w:rsidR="004D36D7" w:rsidRPr="00CA447D" w:rsidRDefault="00000000" w:rsidP="00A1565C">
      <w:pPr>
        <w:pStyle w:val="afd"/>
        <w:rPr>
          <w:rStyle w:val="LabTitleInstVersred"/>
          <w:rFonts w:eastAsia="Meiryo UI" w:cs="Arial"/>
          <w:b/>
          <w:color w:val="auto"/>
        </w:rPr>
      </w:pPr>
      <w:sdt>
        <w:sdtPr>
          <w:rPr>
            <w:rFonts w:eastAsia="Meiryo UI" w:cs="Arial"/>
            <w:b w:val="0"/>
            <w:color w:val="EE0000"/>
          </w:rPr>
          <w:alias w:val="タイトル"/>
          <w:tag w:val=""/>
          <w:id w:val="-487021785"/>
          <w:placeholder>
            <w:docPart w:val="AA74A9477E6F49D89CB1A553B3249C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454CB" w:rsidRPr="00CA447D">
            <w:rPr>
              <w:rFonts w:eastAsia="Meiryo UI" w:cs="Arial"/>
            </w:rPr>
            <w:t xml:space="preserve">Packet Tracer </w:t>
          </w:r>
          <w:r w:rsidR="00CA447D" w:rsidRPr="00CA447D">
            <w:rPr>
              <w:rFonts w:eastAsia="Meiryo UI" w:cs="Arial"/>
            </w:rPr>
            <w:t>－</w:t>
          </w:r>
          <w:r w:rsidR="00E454CB" w:rsidRPr="00CA447D">
            <w:rPr>
              <w:rFonts w:eastAsia="Meiryo UI" w:cs="Arial"/>
            </w:rPr>
            <w:t xml:space="preserve"> VLSM </w:t>
          </w:r>
          <w:r w:rsidR="00E454CB" w:rsidRPr="00CA447D">
            <w:rPr>
              <w:rFonts w:eastAsia="Meiryo UI" w:cs="Arial"/>
            </w:rPr>
            <w:t>設計および実装</w:t>
          </w:r>
        </w:sdtContent>
      </w:sdt>
      <w:r w:rsidR="00E454CB" w:rsidRPr="00CA447D">
        <w:rPr>
          <w:rStyle w:val="LabTitleInstVersred"/>
          <w:rFonts w:eastAsia="Meiryo UI" w:cs="Arial"/>
        </w:rPr>
        <w:t xml:space="preserve"> </w:t>
      </w:r>
      <w:r w:rsidR="00546F6C">
        <w:rPr>
          <w:rStyle w:val="LabTitleInstVersred"/>
          <w:rFonts w:eastAsia="Meiryo UI" w:cs="Arial"/>
        </w:rPr>
        <w:softHyphen/>
      </w:r>
      <w:r w:rsidR="00546F6C">
        <w:rPr>
          <w:rStyle w:val="LabTitleInstVersred"/>
          <w:rFonts w:eastAsia="Meiryo UI" w:cs="Arial"/>
        </w:rPr>
        <w:softHyphen/>
      </w:r>
      <w:r w:rsidR="00546F6C">
        <w:rPr>
          <w:rStyle w:val="LabTitleInstVersred"/>
          <w:rFonts w:eastAsia="Meiryo UI" w:cs="Arial"/>
        </w:rPr>
        <w:softHyphen/>
      </w:r>
      <w:r w:rsidR="00546F6C">
        <w:rPr>
          <w:rStyle w:val="LabTitleInstVersred"/>
          <w:rFonts w:eastAsia="Meiryo UI" w:cs="Arial"/>
        </w:rPr>
        <w:softHyphen/>
      </w:r>
      <w:r w:rsidR="00546F6C">
        <w:rPr>
          <w:rStyle w:val="LabTitleInstVersred"/>
          <w:rFonts w:eastAsia="Meiryo UI" w:cs="Arial"/>
        </w:rPr>
        <w:softHyphen/>
      </w:r>
      <w:r w:rsidR="00546F6C">
        <w:rPr>
          <w:rStyle w:val="LabTitleInstVersred"/>
          <w:rFonts w:eastAsia="Meiryo UI" w:cs="Arial"/>
        </w:rPr>
        <w:softHyphen/>
      </w:r>
    </w:p>
    <w:p w14:paraId="4F5947B5" w14:textId="77777777" w:rsidR="000E32EE" w:rsidRPr="00CA447D" w:rsidRDefault="000E32EE" w:rsidP="009C5C21">
      <w:pPr>
        <w:pStyle w:val="1"/>
        <w:rPr>
          <w:rFonts w:eastAsia="Meiryo UI" w:cs="Arial"/>
          <w:color w:val="000000" w:themeColor="text1"/>
        </w:rPr>
      </w:pPr>
      <w:r w:rsidRPr="00CA447D">
        <w:rPr>
          <w:rFonts w:eastAsia="Meiryo UI" w:cs="Arial"/>
          <w:color w:val="000000" w:themeColor="text1"/>
        </w:rPr>
        <w:t>トポロジ</w:t>
      </w:r>
    </w:p>
    <w:p w14:paraId="2F20D215" w14:textId="77777777" w:rsidR="000E32EE" w:rsidRPr="00CA447D" w:rsidRDefault="000E32EE" w:rsidP="000E32EE">
      <w:pPr>
        <w:pStyle w:val="BodyTextL25"/>
        <w:rPr>
          <w:rFonts w:eastAsia="Meiryo UI" w:cs="Arial"/>
        </w:rPr>
      </w:pPr>
      <w:r w:rsidRPr="00CA447D">
        <w:rPr>
          <w:rFonts w:eastAsia="Meiryo UI" w:cs="Arial"/>
        </w:rPr>
        <w:t xml:space="preserve">3 </w:t>
      </w:r>
      <w:r w:rsidRPr="00CA447D">
        <w:rPr>
          <w:rFonts w:eastAsia="Meiryo UI" w:cs="Arial"/>
        </w:rPr>
        <w:t>つの可能なトポロジのうちの</w:t>
      </w:r>
      <w:r w:rsidRPr="00CA447D">
        <w:rPr>
          <w:rFonts w:eastAsia="Meiryo UI" w:cs="Arial"/>
        </w:rPr>
        <w:t xml:space="preserve"> 1 </w:t>
      </w:r>
      <w:proofErr w:type="gramStart"/>
      <w:r w:rsidRPr="00CA447D">
        <w:rPr>
          <w:rFonts w:eastAsia="Meiryo UI" w:cs="Arial"/>
        </w:rPr>
        <w:t>つを</w:t>
      </w:r>
      <w:proofErr w:type="gramEnd"/>
      <w:r w:rsidRPr="00CA447D">
        <w:rPr>
          <w:rFonts w:eastAsia="Meiryo UI" w:cs="Arial"/>
        </w:rPr>
        <w:t>受け取ります。</w:t>
      </w:r>
    </w:p>
    <w:p w14:paraId="1928359D" w14:textId="77777777" w:rsidR="000E32EE" w:rsidRPr="00CA447D" w:rsidRDefault="000E32EE" w:rsidP="009C5C21">
      <w:pPr>
        <w:pStyle w:val="1"/>
        <w:numPr>
          <w:ilvl w:val="0"/>
          <w:numId w:val="0"/>
        </w:numPr>
        <w:rPr>
          <w:rFonts w:eastAsia="Meiryo UI" w:cs="Arial"/>
          <w:color w:val="000000" w:themeColor="text1"/>
        </w:rPr>
      </w:pPr>
      <w:r w:rsidRPr="00CA447D">
        <w:rPr>
          <w:rFonts w:eastAsia="Meiryo UI" w:cs="Arial"/>
          <w:color w:val="000000" w:themeColor="text1"/>
        </w:rPr>
        <w:t>アドレッシング</w:t>
      </w:r>
      <w:r w:rsidRPr="00CA447D">
        <w:rPr>
          <w:rFonts w:eastAsia="Meiryo UI" w:cs="Arial"/>
          <w:color w:val="000000" w:themeColor="text1"/>
        </w:rPr>
        <w:t xml:space="preserve"> </w:t>
      </w:r>
      <w:r w:rsidRPr="00CA447D">
        <w:rPr>
          <w:rFonts w:eastAsia="Meiryo UI" w:cs="Arial"/>
          <w:color w:val="000000" w:themeColor="text1"/>
        </w:rPr>
        <w:t>テーブル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次の表は、デバイス、インターフェイス、IP アドレス、およびサブネットマスクのアドレッシングを示しています。このアクティビティに進むと、デバイスの IP アドレス、サブネットマスク、およびデフォルトゲートウェイが決定されます。「空白」と表示されているセルに解答を入力します。"/>
      </w:tblPr>
      <w:tblGrid>
        <w:gridCol w:w="1981"/>
        <w:gridCol w:w="1981"/>
        <w:gridCol w:w="1981"/>
        <w:gridCol w:w="1981"/>
        <w:gridCol w:w="1982"/>
      </w:tblGrid>
      <w:tr w:rsidR="00C17D69" w:rsidRPr="00CA447D" w14:paraId="3F50CC09" w14:textId="77777777" w:rsidTr="00CA447D">
        <w:trPr>
          <w:cantSplit/>
          <w:jc w:val="center"/>
        </w:trPr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69D948A" w14:textId="50A0B678" w:rsidR="00C17D69" w:rsidRPr="00556BC2" w:rsidRDefault="00C17D69" w:rsidP="00C17D69">
            <w:pPr>
              <w:pStyle w:val="TableHeading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デバイス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6583711" w14:textId="471CDF44" w:rsidR="00C17D69" w:rsidRPr="00556BC2" w:rsidRDefault="00C17D69" w:rsidP="00C17D69">
            <w:pPr>
              <w:pStyle w:val="TableHeading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インターフェイス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1456537" w14:textId="629B5E13" w:rsidR="00C17D69" w:rsidRPr="00556BC2" w:rsidRDefault="00C17D69" w:rsidP="00C17D69">
            <w:pPr>
              <w:pStyle w:val="TableHeading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アドレス</w:t>
            </w:r>
          </w:p>
        </w:tc>
        <w:tc>
          <w:tcPr>
            <w:tcW w:w="1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E48A0E2" w14:textId="0A7A36DB" w:rsidR="00C17D69" w:rsidRPr="00556BC2" w:rsidRDefault="00C17D69" w:rsidP="00C17D69">
            <w:pPr>
              <w:pStyle w:val="TableHeading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サブネットマスク</w:t>
            </w:r>
          </w:p>
        </w:tc>
        <w:tc>
          <w:tcPr>
            <w:tcW w:w="1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350D6E5" w14:textId="7D74FBEB" w:rsidR="00C17D69" w:rsidRPr="00556BC2" w:rsidRDefault="00C17D69" w:rsidP="00C17D69">
            <w:pPr>
              <w:pStyle w:val="TableHeading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デフォルトゲートウェイ</w:t>
            </w:r>
          </w:p>
        </w:tc>
      </w:tr>
      <w:tr w:rsidR="00556BC2" w:rsidRPr="00CA447D" w14:paraId="78D9CE40" w14:textId="77777777" w:rsidTr="00380DEE">
        <w:trPr>
          <w:cantSplit/>
          <w:trHeight w:val="450"/>
          <w:jc w:val="center"/>
        </w:trPr>
        <w:tc>
          <w:tcPr>
            <w:tcW w:w="1981" w:type="dxa"/>
            <w:vMerge w:val="restart"/>
            <w:vAlign w:val="center"/>
          </w:tcPr>
          <w:p w14:paraId="19B03BA1" w14:textId="4A67D4A6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  <w:r w:rsidRPr="00556BC2">
              <w:rPr>
                <w:rFonts w:eastAsia="Meiryo UI" w:cs="Arial"/>
                <w:b/>
                <w:color w:val="auto"/>
              </w:rPr>
              <w:t>Building1</w:t>
            </w:r>
            <w:r w:rsidR="006552B7">
              <w:rPr>
                <w:rFonts w:eastAsia="Meiryo UI" w:cs="Arial"/>
                <w:b/>
                <w:color w:val="auto"/>
              </w:rPr>
              <w:t>-AB</w:t>
            </w:r>
          </w:p>
        </w:tc>
        <w:tc>
          <w:tcPr>
            <w:tcW w:w="1981" w:type="dxa"/>
            <w:vAlign w:val="center"/>
          </w:tcPr>
          <w:p w14:paraId="18EC5879" w14:textId="1CD740B9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G0/0</w:t>
            </w:r>
          </w:p>
        </w:tc>
        <w:tc>
          <w:tcPr>
            <w:tcW w:w="1981" w:type="dxa"/>
            <w:vAlign w:val="center"/>
          </w:tcPr>
          <w:p w14:paraId="3E0ACA49" w14:textId="58A591FE" w:rsidR="00556BC2" w:rsidRPr="00CA447D" w:rsidRDefault="00707A8A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0.11.48.9</w:t>
            </w:r>
            <w:r w:rsidR="0014062A">
              <w:rPr>
                <w:rStyle w:val="AnswerGray"/>
                <w:rFonts w:eastAsia="Meiryo UI" w:cs="Arial"/>
              </w:rPr>
              <w:t>7</w:t>
            </w:r>
          </w:p>
        </w:tc>
        <w:tc>
          <w:tcPr>
            <w:tcW w:w="1981" w:type="dxa"/>
            <w:vAlign w:val="center"/>
          </w:tcPr>
          <w:p w14:paraId="3EFF326E" w14:textId="31E1BFD3" w:rsidR="00556BC2" w:rsidRPr="00CA447D" w:rsidRDefault="00377F95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55.255.255.240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5F3E6C9E" w14:textId="6CCFC7BA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556BC2" w:rsidRPr="00CA447D" w14:paraId="25F7B726" w14:textId="77777777" w:rsidTr="00380DEE">
        <w:trPr>
          <w:cantSplit/>
          <w:trHeight w:val="450"/>
          <w:jc w:val="center"/>
        </w:trPr>
        <w:tc>
          <w:tcPr>
            <w:tcW w:w="1981" w:type="dxa"/>
            <w:vMerge/>
            <w:vAlign w:val="center"/>
          </w:tcPr>
          <w:p w14:paraId="56CA59D2" w14:textId="121EABC6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</w:p>
        </w:tc>
        <w:tc>
          <w:tcPr>
            <w:tcW w:w="1981" w:type="dxa"/>
            <w:vAlign w:val="center"/>
          </w:tcPr>
          <w:p w14:paraId="2BE4AEC6" w14:textId="0446C09D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G0/1</w:t>
            </w:r>
          </w:p>
        </w:tc>
        <w:tc>
          <w:tcPr>
            <w:tcW w:w="1981" w:type="dxa"/>
            <w:vAlign w:val="center"/>
          </w:tcPr>
          <w:p w14:paraId="7F11A177" w14:textId="109D021B" w:rsidR="00556BC2" w:rsidRPr="00CA447D" w:rsidRDefault="008A530C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0.11.48.6</w:t>
            </w:r>
            <w:r w:rsidR="0014062A">
              <w:rPr>
                <w:rStyle w:val="AnswerGray"/>
                <w:rFonts w:eastAsia="Meiryo UI" w:cs="Arial"/>
              </w:rPr>
              <w:t>5</w:t>
            </w:r>
          </w:p>
        </w:tc>
        <w:tc>
          <w:tcPr>
            <w:tcW w:w="1981" w:type="dxa"/>
            <w:vAlign w:val="center"/>
          </w:tcPr>
          <w:p w14:paraId="626C53A1" w14:textId="323E1548" w:rsidR="00556BC2" w:rsidRPr="00CA447D" w:rsidRDefault="008A530C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55.255.255.224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13C00" w14:textId="188D2ADF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556BC2" w:rsidRPr="00CA447D" w14:paraId="34F9D3BC" w14:textId="77777777" w:rsidTr="00380DEE">
        <w:trPr>
          <w:cantSplit/>
          <w:trHeight w:val="450"/>
          <w:jc w:val="center"/>
        </w:trPr>
        <w:tc>
          <w:tcPr>
            <w:tcW w:w="1981" w:type="dxa"/>
            <w:vMerge/>
            <w:tcBorders>
              <w:bottom w:val="single" w:sz="2" w:space="0" w:color="auto"/>
            </w:tcBorders>
            <w:vAlign w:val="center"/>
          </w:tcPr>
          <w:p w14:paraId="2B39FD0E" w14:textId="3471418A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</w:p>
        </w:tc>
        <w:tc>
          <w:tcPr>
            <w:tcW w:w="1981" w:type="dxa"/>
            <w:vAlign w:val="center"/>
          </w:tcPr>
          <w:p w14:paraId="6AADCA2A" w14:textId="2D965979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S0/0/0</w:t>
            </w:r>
          </w:p>
        </w:tc>
        <w:tc>
          <w:tcPr>
            <w:tcW w:w="1981" w:type="dxa"/>
            <w:vAlign w:val="center"/>
          </w:tcPr>
          <w:p w14:paraId="2831A36C" w14:textId="1EE58162" w:rsidR="00556BC2" w:rsidRPr="00CA447D" w:rsidRDefault="00C32F59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0.11.48.121</w:t>
            </w:r>
          </w:p>
        </w:tc>
        <w:tc>
          <w:tcPr>
            <w:tcW w:w="1981" w:type="dxa"/>
            <w:vAlign w:val="center"/>
          </w:tcPr>
          <w:p w14:paraId="13572ADF" w14:textId="0E39370C" w:rsidR="00556BC2" w:rsidRPr="00CA447D" w:rsidRDefault="00707A8A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55.255.255.252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46F2D" w14:textId="2965243D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556BC2" w:rsidRPr="00CA447D" w14:paraId="5AE30F96" w14:textId="77777777" w:rsidTr="00621692">
        <w:trPr>
          <w:cantSplit/>
          <w:trHeight w:val="450"/>
          <w:jc w:val="center"/>
        </w:trPr>
        <w:tc>
          <w:tcPr>
            <w:tcW w:w="1981" w:type="dxa"/>
            <w:vMerge w:val="restart"/>
            <w:vAlign w:val="center"/>
          </w:tcPr>
          <w:p w14:paraId="6F3CAA96" w14:textId="0E7D3936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  <w:r w:rsidRPr="00556BC2">
              <w:rPr>
                <w:rFonts w:eastAsia="Meiryo UI" w:cs="Arial"/>
                <w:b/>
                <w:color w:val="auto"/>
              </w:rPr>
              <w:t>Building2</w:t>
            </w:r>
            <w:r w:rsidR="006552B7">
              <w:rPr>
                <w:rFonts w:eastAsia="Meiryo UI" w:cs="Arial"/>
                <w:b/>
                <w:color w:val="auto"/>
              </w:rPr>
              <w:t>-CD</w:t>
            </w:r>
          </w:p>
        </w:tc>
        <w:tc>
          <w:tcPr>
            <w:tcW w:w="1981" w:type="dxa"/>
            <w:vAlign w:val="center"/>
          </w:tcPr>
          <w:p w14:paraId="05692DCA" w14:textId="32978BCB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G0/0</w:t>
            </w:r>
          </w:p>
        </w:tc>
        <w:tc>
          <w:tcPr>
            <w:tcW w:w="1981" w:type="dxa"/>
            <w:vAlign w:val="center"/>
          </w:tcPr>
          <w:p w14:paraId="2F0E4413" w14:textId="62A35C08" w:rsidR="00556BC2" w:rsidRPr="00CA447D" w:rsidRDefault="00377F95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0.11.48.11</w:t>
            </w:r>
            <w:r w:rsidR="0014062A">
              <w:rPr>
                <w:rStyle w:val="AnswerGray"/>
                <w:rFonts w:eastAsia="Meiryo UI" w:cs="Arial"/>
              </w:rPr>
              <w:t>3</w:t>
            </w:r>
          </w:p>
        </w:tc>
        <w:tc>
          <w:tcPr>
            <w:tcW w:w="1981" w:type="dxa"/>
            <w:vAlign w:val="center"/>
          </w:tcPr>
          <w:p w14:paraId="51564E64" w14:textId="6179055D" w:rsidR="00556BC2" w:rsidRPr="00CA447D" w:rsidRDefault="00377F95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</w:t>
            </w:r>
            <w:r w:rsidR="00F060E2">
              <w:rPr>
                <w:rStyle w:val="AnswerGray"/>
                <w:rFonts w:eastAsia="Meiryo UI" w:cs="Arial"/>
              </w:rPr>
              <w:t>8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A22B9" w14:textId="51B9FFBA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556BC2" w:rsidRPr="00CA447D" w14:paraId="482FF59F" w14:textId="77777777" w:rsidTr="00621692">
        <w:trPr>
          <w:cantSplit/>
          <w:trHeight w:val="450"/>
          <w:jc w:val="center"/>
        </w:trPr>
        <w:tc>
          <w:tcPr>
            <w:tcW w:w="1981" w:type="dxa"/>
            <w:vMerge/>
            <w:vAlign w:val="center"/>
          </w:tcPr>
          <w:p w14:paraId="53D9DB69" w14:textId="04B9ABC7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</w:p>
        </w:tc>
        <w:tc>
          <w:tcPr>
            <w:tcW w:w="1981" w:type="dxa"/>
            <w:vAlign w:val="center"/>
          </w:tcPr>
          <w:p w14:paraId="67C336E4" w14:textId="4B55E72C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G0/1</w:t>
            </w:r>
          </w:p>
        </w:tc>
        <w:tc>
          <w:tcPr>
            <w:tcW w:w="1981" w:type="dxa"/>
            <w:vAlign w:val="center"/>
          </w:tcPr>
          <w:p w14:paraId="471DAA4F" w14:textId="38B36C9C" w:rsidR="00556BC2" w:rsidRPr="00CA447D" w:rsidRDefault="00854E02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</w:t>
            </w:r>
            <w:r w:rsidR="0014062A">
              <w:rPr>
                <w:rStyle w:val="AnswerGray"/>
                <w:rFonts w:eastAsia="Meiryo UI" w:cs="Arial"/>
              </w:rPr>
              <w:t>1</w:t>
            </w:r>
          </w:p>
        </w:tc>
        <w:tc>
          <w:tcPr>
            <w:tcW w:w="1981" w:type="dxa"/>
            <w:vAlign w:val="center"/>
          </w:tcPr>
          <w:p w14:paraId="581B7E9A" w14:textId="1C682787" w:rsidR="00556BC2" w:rsidRPr="00CA447D" w:rsidRDefault="00AC73C1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55.255.255.192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4B4FC" w14:textId="44AF3707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556BC2" w:rsidRPr="00CA447D" w14:paraId="5A58D9AA" w14:textId="77777777" w:rsidTr="00621692">
        <w:trPr>
          <w:cantSplit/>
          <w:trHeight w:val="450"/>
          <w:jc w:val="center"/>
        </w:trPr>
        <w:tc>
          <w:tcPr>
            <w:tcW w:w="1981" w:type="dxa"/>
            <w:vMerge/>
            <w:vAlign w:val="center"/>
          </w:tcPr>
          <w:p w14:paraId="72EEB8F0" w14:textId="7AE41008" w:rsidR="00556BC2" w:rsidRPr="00556BC2" w:rsidRDefault="00556BC2" w:rsidP="00C17D69">
            <w:pPr>
              <w:pStyle w:val="ConfigWindow"/>
              <w:rPr>
                <w:rFonts w:eastAsia="Meiryo UI" w:cs="Arial"/>
                <w:b/>
                <w:color w:val="auto"/>
              </w:rPr>
            </w:pPr>
          </w:p>
        </w:tc>
        <w:tc>
          <w:tcPr>
            <w:tcW w:w="1981" w:type="dxa"/>
            <w:vAlign w:val="center"/>
          </w:tcPr>
          <w:p w14:paraId="4B39C9C5" w14:textId="0FDAC6B9" w:rsidR="00556BC2" w:rsidRPr="00556BC2" w:rsidRDefault="00556BC2" w:rsidP="00C17D69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S0/0/0</w:t>
            </w:r>
          </w:p>
        </w:tc>
        <w:tc>
          <w:tcPr>
            <w:tcW w:w="1981" w:type="dxa"/>
            <w:vAlign w:val="center"/>
          </w:tcPr>
          <w:p w14:paraId="02FE6AB4" w14:textId="4427F8A3" w:rsidR="00556BC2" w:rsidRPr="00CA447D" w:rsidRDefault="00C32F59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0.11.48.122</w:t>
            </w:r>
          </w:p>
        </w:tc>
        <w:tc>
          <w:tcPr>
            <w:tcW w:w="1981" w:type="dxa"/>
            <w:vAlign w:val="center"/>
          </w:tcPr>
          <w:p w14:paraId="75503096" w14:textId="2F02D501" w:rsidR="00556BC2" w:rsidRPr="00CA447D" w:rsidRDefault="00134E16" w:rsidP="00C17D69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55.255.255.252</w:t>
            </w:r>
          </w:p>
        </w:tc>
        <w:tc>
          <w:tcPr>
            <w:tcW w:w="1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4E95A" w14:textId="5DE9E10A" w:rsidR="00556BC2" w:rsidRPr="00556BC2" w:rsidRDefault="00556BC2" w:rsidP="00C17D69">
            <w:pPr>
              <w:pStyle w:val="TableText"/>
              <w:rPr>
                <w:rFonts w:eastAsia="Meiryo UI" w:cs="Arial"/>
              </w:rPr>
            </w:pPr>
            <w:r w:rsidRPr="00556BC2">
              <w:rPr>
                <w:rFonts w:eastAsia="Meiryo UI" w:cs="Arial"/>
              </w:rPr>
              <w:t>なし</w:t>
            </w:r>
          </w:p>
        </w:tc>
      </w:tr>
      <w:tr w:rsidR="00490E8E" w:rsidRPr="00CA447D" w14:paraId="546CA2CF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1DA342E6" w14:textId="59C814EB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ASW1</w:t>
            </w:r>
          </w:p>
        </w:tc>
        <w:tc>
          <w:tcPr>
            <w:tcW w:w="1981" w:type="dxa"/>
            <w:vAlign w:val="center"/>
          </w:tcPr>
          <w:p w14:paraId="1B4A39DD" w14:textId="3FBBC0FA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VLAN 1</w:t>
            </w:r>
          </w:p>
        </w:tc>
        <w:tc>
          <w:tcPr>
            <w:tcW w:w="1981" w:type="dxa"/>
            <w:vAlign w:val="center"/>
          </w:tcPr>
          <w:p w14:paraId="099A91A1" w14:textId="43882660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0.11.48.98</w:t>
            </w:r>
          </w:p>
        </w:tc>
        <w:tc>
          <w:tcPr>
            <w:tcW w:w="1981" w:type="dxa"/>
            <w:vAlign w:val="center"/>
          </w:tcPr>
          <w:p w14:paraId="09D185C3" w14:textId="2EBBA099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55.255.255.240</w:t>
            </w:r>
          </w:p>
        </w:tc>
        <w:tc>
          <w:tcPr>
            <w:tcW w:w="1982" w:type="dxa"/>
            <w:tcBorders>
              <w:top w:val="single" w:sz="4" w:space="0" w:color="auto"/>
            </w:tcBorders>
            <w:vAlign w:val="center"/>
          </w:tcPr>
          <w:p w14:paraId="46054D20" w14:textId="059E8B69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0.11.48.97</w:t>
            </w:r>
          </w:p>
        </w:tc>
      </w:tr>
      <w:tr w:rsidR="00490E8E" w:rsidRPr="00CA447D" w14:paraId="35B5BAD3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66AEC566" w14:textId="749DDC1E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ASW2</w:t>
            </w:r>
          </w:p>
        </w:tc>
        <w:tc>
          <w:tcPr>
            <w:tcW w:w="1981" w:type="dxa"/>
            <w:vAlign w:val="center"/>
          </w:tcPr>
          <w:p w14:paraId="59D7D0F7" w14:textId="452E3E06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VLAN 1</w:t>
            </w:r>
          </w:p>
        </w:tc>
        <w:tc>
          <w:tcPr>
            <w:tcW w:w="1981" w:type="dxa"/>
            <w:vAlign w:val="center"/>
          </w:tcPr>
          <w:p w14:paraId="477877AF" w14:textId="054255CE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0.11.48.66</w:t>
            </w:r>
          </w:p>
        </w:tc>
        <w:tc>
          <w:tcPr>
            <w:tcW w:w="1981" w:type="dxa"/>
            <w:vAlign w:val="center"/>
          </w:tcPr>
          <w:p w14:paraId="73945A40" w14:textId="6F0CE2B3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55.255.255.224</w:t>
            </w:r>
          </w:p>
        </w:tc>
        <w:tc>
          <w:tcPr>
            <w:tcW w:w="1982" w:type="dxa"/>
            <w:vAlign w:val="center"/>
          </w:tcPr>
          <w:p w14:paraId="1D5735C0" w14:textId="57F61C78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0.11.48.65</w:t>
            </w:r>
          </w:p>
        </w:tc>
      </w:tr>
      <w:tr w:rsidR="00490E8E" w:rsidRPr="00CA447D" w14:paraId="62A95925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17CD13B6" w14:textId="1D3CF3BF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ASW3</w:t>
            </w:r>
          </w:p>
        </w:tc>
        <w:tc>
          <w:tcPr>
            <w:tcW w:w="1981" w:type="dxa"/>
            <w:vAlign w:val="center"/>
          </w:tcPr>
          <w:p w14:paraId="3179E58A" w14:textId="5D1A1F65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VLAN 1</w:t>
            </w:r>
          </w:p>
        </w:tc>
        <w:tc>
          <w:tcPr>
            <w:tcW w:w="1981" w:type="dxa"/>
            <w:vAlign w:val="center"/>
          </w:tcPr>
          <w:p w14:paraId="2C67B05B" w14:textId="66C6D67D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0.11.48.114</w:t>
            </w:r>
          </w:p>
        </w:tc>
        <w:tc>
          <w:tcPr>
            <w:tcW w:w="1981" w:type="dxa"/>
            <w:vAlign w:val="center"/>
          </w:tcPr>
          <w:p w14:paraId="20E56901" w14:textId="343A4DB4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</w:t>
            </w:r>
            <w:r w:rsidR="00F060E2">
              <w:rPr>
                <w:rStyle w:val="AnswerGray"/>
                <w:rFonts w:eastAsia="Meiryo UI" w:cs="Arial"/>
              </w:rPr>
              <w:t>8</w:t>
            </w:r>
          </w:p>
        </w:tc>
        <w:tc>
          <w:tcPr>
            <w:tcW w:w="1982" w:type="dxa"/>
            <w:vAlign w:val="center"/>
          </w:tcPr>
          <w:p w14:paraId="1BFA0BF4" w14:textId="27DDBE75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0.11.48.113</w:t>
            </w:r>
          </w:p>
        </w:tc>
      </w:tr>
      <w:tr w:rsidR="00490E8E" w:rsidRPr="00CA447D" w14:paraId="754DBA96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15CDC18D" w14:textId="0B54E5E7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ASW4</w:t>
            </w:r>
          </w:p>
        </w:tc>
        <w:tc>
          <w:tcPr>
            <w:tcW w:w="1981" w:type="dxa"/>
            <w:vAlign w:val="center"/>
          </w:tcPr>
          <w:p w14:paraId="11870149" w14:textId="70476023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VLAN 1</w:t>
            </w:r>
          </w:p>
        </w:tc>
        <w:tc>
          <w:tcPr>
            <w:tcW w:w="1981" w:type="dxa"/>
            <w:vAlign w:val="center"/>
          </w:tcPr>
          <w:p w14:paraId="034916CE" w14:textId="70119F93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0.11.48.2</w:t>
            </w:r>
          </w:p>
        </w:tc>
        <w:tc>
          <w:tcPr>
            <w:tcW w:w="1981" w:type="dxa"/>
            <w:vAlign w:val="center"/>
          </w:tcPr>
          <w:p w14:paraId="25FC82AD" w14:textId="38537195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55.255.255.192</w:t>
            </w:r>
          </w:p>
        </w:tc>
        <w:tc>
          <w:tcPr>
            <w:tcW w:w="1982" w:type="dxa"/>
            <w:vAlign w:val="center"/>
          </w:tcPr>
          <w:p w14:paraId="632DF646" w14:textId="3B914F55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</w:t>
            </w:r>
          </w:p>
        </w:tc>
      </w:tr>
      <w:tr w:rsidR="00490E8E" w:rsidRPr="00CA447D" w14:paraId="15ECEE52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41FC008E" w14:textId="73C1E5BB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Host A</w:t>
            </w:r>
          </w:p>
        </w:tc>
        <w:tc>
          <w:tcPr>
            <w:tcW w:w="1981" w:type="dxa"/>
            <w:vAlign w:val="center"/>
          </w:tcPr>
          <w:p w14:paraId="7BAE2F5C" w14:textId="745349A6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NIC</w:t>
            </w:r>
          </w:p>
        </w:tc>
        <w:tc>
          <w:tcPr>
            <w:tcW w:w="1981" w:type="dxa"/>
            <w:vAlign w:val="center"/>
          </w:tcPr>
          <w:p w14:paraId="645BCC37" w14:textId="776D198D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  <w:lang w:eastAsia="zh-TW"/>
              </w:rPr>
            </w:pPr>
            <w:r>
              <w:rPr>
                <w:rStyle w:val="AnswerGray"/>
                <w:rFonts w:eastAsia="Meiryo UI" w:cs="Arial"/>
                <w:lang w:eastAsia="zh-TW"/>
              </w:rPr>
              <w:t>10.11.48.</w:t>
            </w:r>
            <w:r w:rsidR="007965FE">
              <w:rPr>
                <w:rStyle w:val="AnswerGray"/>
                <w:rFonts w:eastAsia="Meiryo UI" w:cs="Arial"/>
                <w:lang w:eastAsia="zh-TW"/>
              </w:rPr>
              <w:t>110</w:t>
            </w:r>
          </w:p>
        </w:tc>
        <w:tc>
          <w:tcPr>
            <w:tcW w:w="1981" w:type="dxa"/>
            <w:vAlign w:val="center"/>
          </w:tcPr>
          <w:p w14:paraId="30B6341F" w14:textId="0F655DCC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55.255.255.240</w:t>
            </w:r>
          </w:p>
        </w:tc>
        <w:tc>
          <w:tcPr>
            <w:tcW w:w="1982" w:type="dxa"/>
            <w:vAlign w:val="center"/>
          </w:tcPr>
          <w:p w14:paraId="58FA5071" w14:textId="33212069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0.11.48.97</w:t>
            </w:r>
          </w:p>
        </w:tc>
      </w:tr>
      <w:tr w:rsidR="00490E8E" w:rsidRPr="00CA447D" w14:paraId="1FD3028F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3D7F8F83" w14:textId="3A8B4464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Host B</w:t>
            </w:r>
          </w:p>
        </w:tc>
        <w:tc>
          <w:tcPr>
            <w:tcW w:w="1981" w:type="dxa"/>
            <w:vAlign w:val="center"/>
          </w:tcPr>
          <w:p w14:paraId="61B1789E" w14:textId="19E24C69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NIC</w:t>
            </w:r>
          </w:p>
        </w:tc>
        <w:tc>
          <w:tcPr>
            <w:tcW w:w="1981" w:type="dxa"/>
            <w:vAlign w:val="center"/>
          </w:tcPr>
          <w:p w14:paraId="706D320B" w14:textId="2F4D5118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</w:t>
            </w:r>
            <w:r w:rsidR="00FE00A2">
              <w:rPr>
                <w:rStyle w:val="AnswerGray"/>
                <w:rFonts w:eastAsia="Meiryo UI" w:cs="Arial"/>
              </w:rPr>
              <w:t>94</w:t>
            </w:r>
          </w:p>
        </w:tc>
        <w:tc>
          <w:tcPr>
            <w:tcW w:w="1981" w:type="dxa"/>
            <w:vAlign w:val="center"/>
          </w:tcPr>
          <w:p w14:paraId="2825B85F" w14:textId="093D53C0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55.255.255.224</w:t>
            </w:r>
          </w:p>
        </w:tc>
        <w:tc>
          <w:tcPr>
            <w:tcW w:w="1982" w:type="dxa"/>
            <w:vAlign w:val="center"/>
          </w:tcPr>
          <w:p w14:paraId="4A1EEF66" w14:textId="2D51CAD7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0.11.48.65</w:t>
            </w:r>
          </w:p>
        </w:tc>
      </w:tr>
      <w:tr w:rsidR="00490E8E" w:rsidRPr="00CA447D" w14:paraId="327B961E" w14:textId="77777777" w:rsidTr="00CA447D">
        <w:trPr>
          <w:cantSplit/>
          <w:trHeight w:val="450"/>
          <w:jc w:val="center"/>
        </w:trPr>
        <w:tc>
          <w:tcPr>
            <w:tcW w:w="1981" w:type="dxa"/>
            <w:vAlign w:val="center"/>
          </w:tcPr>
          <w:p w14:paraId="7D15EE01" w14:textId="396A6586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Host C</w:t>
            </w:r>
          </w:p>
        </w:tc>
        <w:tc>
          <w:tcPr>
            <w:tcW w:w="1981" w:type="dxa"/>
            <w:vAlign w:val="center"/>
          </w:tcPr>
          <w:p w14:paraId="4D589632" w14:textId="56D0141D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NIC</w:t>
            </w:r>
          </w:p>
        </w:tc>
        <w:tc>
          <w:tcPr>
            <w:tcW w:w="1981" w:type="dxa"/>
            <w:vAlign w:val="center"/>
          </w:tcPr>
          <w:p w14:paraId="5A86E37D" w14:textId="072A9267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0.11.48.11</w:t>
            </w:r>
            <w:r w:rsidR="00FE00A2">
              <w:rPr>
                <w:rStyle w:val="AnswerGray"/>
                <w:rFonts w:eastAsia="Meiryo UI" w:cs="Arial"/>
              </w:rPr>
              <w:t>8</w:t>
            </w:r>
          </w:p>
        </w:tc>
        <w:tc>
          <w:tcPr>
            <w:tcW w:w="1981" w:type="dxa"/>
            <w:vAlign w:val="center"/>
          </w:tcPr>
          <w:p w14:paraId="03D21EC3" w14:textId="0A96B05A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55.255.255.24</w:t>
            </w:r>
            <w:r w:rsidR="00F060E2">
              <w:rPr>
                <w:rStyle w:val="AnswerGray"/>
                <w:rFonts w:eastAsia="Meiryo UI" w:cs="Arial"/>
              </w:rPr>
              <w:t>8</w:t>
            </w:r>
          </w:p>
        </w:tc>
        <w:tc>
          <w:tcPr>
            <w:tcW w:w="1982" w:type="dxa"/>
            <w:vAlign w:val="center"/>
          </w:tcPr>
          <w:p w14:paraId="2EF2C4FB" w14:textId="55C3BB5D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0.11.48.113</w:t>
            </w:r>
          </w:p>
        </w:tc>
      </w:tr>
      <w:tr w:rsidR="00490E8E" w:rsidRPr="00CA447D" w14:paraId="135C30BE" w14:textId="77777777" w:rsidTr="00CA447D">
        <w:trPr>
          <w:cantSplit/>
          <w:trHeight w:val="451"/>
          <w:jc w:val="center"/>
        </w:trPr>
        <w:tc>
          <w:tcPr>
            <w:tcW w:w="1981" w:type="dxa"/>
            <w:vAlign w:val="center"/>
          </w:tcPr>
          <w:p w14:paraId="4A3ADAEF" w14:textId="35976074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Host</w:t>
            </w:r>
            <w:r>
              <w:rPr>
                <w:rFonts w:eastAsia="Meiryo UI" w:cs="Arial"/>
                <w:b/>
              </w:rPr>
              <w:t xml:space="preserve"> </w:t>
            </w:r>
            <w:r w:rsidRPr="00556BC2">
              <w:rPr>
                <w:rFonts w:eastAsia="Meiryo UI" w:cs="Arial"/>
                <w:b/>
              </w:rPr>
              <w:t>D</w:t>
            </w:r>
          </w:p>
        </w:tc>
        <w:tc>
          <w:tcPr>
            <w:tcW w:w="1981" w:type="dxa"/>
            <w:vAlign w:val="center"/>
          </w:tcPr>
          <w:p w14:paraId="4EEDDB17" w14:textId="3DC75322" w:rsidR="00490E8E" w:rsidRPr="00556BC2" w:rsidRDefault="00490E8E" w:rsidP="00490E8E">
            <w:pPr>
              <w:pStyle w:val="TableText"/>
              <w:rPr>
                <w:rFonts w:eastAsia="Meiryo UI" w:cs="Arial"/>
                <w:b/>
              </w:rPr>
            </w:pPr>
            <w:r w:rsidRPr="00556BC2">
              <w:rPr>
                <w:rFonts w:eastAsia="Meiryo UI" w:cs="Arial"/>
                <w:b/>
              </w:rPr>
              <w:t>NIC</w:t>
            </w:r>
          </w:p>
        </w:tc>
        <w:tc>
          <w:tcPr>
            <w:tcW w:w="1981" w:type="dxa"/>
            <w:vAlign w:val="center"/>
          </w:tcPr>
          <w:p w14:paraId="15FADA26" w14:textId="037FD31D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</w:t>
            </w:r>
            <w:r w:rsidR="007965FE">
              <w:rPr>
                <w:rStyle w:val="AnswerGray"/>
                <w:rFonts w:eastAsia="Meiryo UI" w:cs="Arial"/>
              </w:rPr>
              <w:t>6</w:t>
            </w:r>
            <w:r w:rsidR="00B76E64">
              <w:rPr>
                <w:rStyle w:val="AnswerGray"/>
                <w:rFonts w:eastAsia="Meiryo UI" w:cs="Arial"/>
              </w:rPr>
              <w:t>2</w:t>
            </w:r>
          </w:p>
        </w:tc>
        <w:tc>
          <w:tcPr>
            <w:tcW w:w="1981" w:type="dxa"/>
            <w:vAlign w:val="center"/>
          </w:tcPr>
          <w:p w14:paraId="538FA0A5" w14:textId="279376EE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2</w:t>
            </w:r>
            <w:r>
              <w:rPr>
                <w:rStyle w:val="AnswerGray"/>
                <w:rFonts w:eastAsia="Meiryo UI" w:cs="Arial"/>
              </w:rPr>
              <w:t>55.255.255.192</w:t>
            </w:r>
          </w:p>
        </w:tc>
        <w:tc>
          <w:tcPr>
            <w:tcW w:w="1982" w:type="dxa"/>
            <w:vAlign w:val="center"/>
          </w:tcPr>
          <w:p w14:paraId="4812C6AA" w14:textId="4DA2FF11" w:rsidR="00490E8E" w:rsidRPr="00CA447D" w:rsidRDefault="00490E8E" w:rsidP="00490E8E">
            <w:pPr>
              <w:pStyle w:val="TableText"/>
              <w:rPr>
                <w:rStyle w:val="AnswerGray"/>
                <w:rFonts w:eastAsia="Meiryo UI" w:cs="Arial"/>
              </w:rPr>
            </w:pPr>
            <w:r>
              <w:rPr>
                <w:rStyle w:val="AnswerGray"/>
                <w:rFonts w:eastAsia="Meiryo UI" w:cs="Arial" w:hint="eastAsia"/>
              </w:rPr>
              <w:t>1</w:t>
            </w:r>
            <w:r>
              <w:rPr>
                <w:rStyle w:val="AnswerGray"/>
                <w:rFonts w:eastAsia="Meiryo UI" w:cs="Arial"/>
              </w:rPr>
              <w:t>0.11.48.1</w:t>
            </w:r>
          </w:p>
        </w:tc>
      </w:tr>
    </w:tbl>
    <w:p w14:paraId="52C6995A" w14:textId="77777777" w:rsidR="000E32EE" w:rsidRPr="00CA447D" w:rsidRDefault="000E32EE" w:rsidP="009C5C21">
      <w:pPr>
        <w:pStyle w:val="1"/>
        <w:rPr>
          <w:rFonts w:eastAsia="Meiryo UI" w:cs="Arial"/>
        </w:rPr>
      </w:pPr>
      <w:r w:rsidRPr="00CA447D">
        <w:rPr>
          <w:rFonts w:eastAsia="Meiryo UI" w:cs="Arial"/>
        </w:rPr>
        <w:t>目的</w:t>
      </w:r>
    </w:p>
    <w:p w14:paraId="27F5F19B" w14:textId="77777777" w:rsidR="000E32EE" w:rsidRPr="00CA447D" w:rsidRDefault="000E32EE" w:rsidP="000E32EE">
      <w:pPr>
        <w:pStyle w:val="BodyTextL25"/>
        <w:rPr>
          <w:rFonts w:eastAsia="Meiryo UI" w:cs="Arial"/>
          <w:b/>
        </w:rPr>
      </w:pPr>
      <w:r w:rsidRPr="00CA447D">
        <w:rPr>
          <w:rFonts w:eastAsia="Meiryo UI" w:cs="Arial"/>
          <w:b/>
        </w:rPr>
        <w:t>パート</w:t>
      </w:r>
      <w:r w:rsidRPr="00CA447D">
        <w:rPr>
          <w:rFonts w:eastAsia="Meiryo UI" w:cs="Arial"/>
          <w:b/>
        </w:rPr>
        <w:t xml:space="preserve"> 1: </w:t>
      </w:r>
      <w:r w:rsidRPr="00CA447D">
        <w:rPr>
          <w:rFonts w:eastAsia="Meiryo UI" w:cs="Arial"/>
          <w:b/>
        </w:rPr>
        <w:t>ネットワーク要件を調べる</w:t>
      </w:r>
    </w:p>
    <w:p w14:paraId="21428DF8" w14:textId="77777777" w:rsidR="000E32EE" w:rsidRPr="00CA447D" w:rsidRDefault="000E32EE" w:rsidP="000E32EE">
      <w:pPr>
        <w:pStyle w:val="BodyTextL25"/>
        <w:rPr>
          <w:rFonts w:eastAsia="Meiryo UI" w:cs="Arial"/>
          <w:b/>
        </w:rPr>
      </w:pPr>
      <w:r w:rsidRPr="00CA447D">
        <w:rPr>
          <w:rFonts w:eastAsia="Meiryo UI" w:cs="Arial"/>
          <w:b/>
        </w:rPr>
        <w:t>パート</w:t>
      </w:r>
      <w:r w:rsidRPr="00CA447D">
        <w:rPr>
          <w:rFonts w:eastAsia="Meiryo UI" w:cs="Arial"/>
          <w:b/>
        </w:rPr>
        <w:t xml:space="preserve"> 2: VLSM </w:t>
      </w:r>
      <w:r w:rsidRPr="00CA447D">
        <w:rPr>
          <w:rFonts w:eastAsia="Meiryo UI" w:cs="Arial"/>
          <w:b/>
        </w:rPr>
        <w:t>アドレス指定スキームの設計</w:t>
      </w:r>
    </w:p>
    <w:p w14:paraId="114D2196" w14:textId="77777777" w:rsidR="000E32EE" w:rsidRPr="00CA447D" w:rsidRDefault="000E32EE" w:rsidP="000E32EE">
      <w:pPr>
        <w:pStyle w:val="BodyTextL25"/>
        <w:rPr>
          <w:rFonts w:eastAsia="Meiryo UI" w:cs="Arial"/>
          <w:b/>
        </w:rPr>
      </w:pPr>
      <w:r w:rsidRPr="00CA447D">
        <w:rPr>
          <w:rFonts w:eastAsia="Meiryo UI" w:cs="Arial"/>
          <w:b/>
        </w:rPr>
        <w:t>パート</w:t>
      </w:r>
      <w:r w:rsidRPr="00CA447D">
        <w:rPr>
          <w:rFonts w:eastAsia="Meiryo UI" w:cs="Arial"/>
          <w:b/>
        </w:rPr>
        <w:t xml:space="preserve"> 3</w:t>
      </w:r>
      <w:r w:rsidRPr="00CA447D">
        <w:rPr>
          <w:rFonts w:eastAsia="Meiryo UI" w:cs="Arial"/>
          <w:b/>
        </w:rPr>
        <w:t>：デバイスへの</w:t>
      </w:r>
      <w:r w:rsidRPr="00CA447D">
        <w:rPr>
          <w:rFonts w:eastAsia="Meiryo UI" w:cs="Arial"/>
          <w:b/>
        </w:rPr>
        <w:t xml:space="preserve"> IP </w:t>
      </w:r>
      <w:r w:rsidRPr="00CA447D">
        <w:rPr>
          <w:rFonts w:eastAsia="Meiryo UI" w:cs="Arial"/>
          <w:b/>
        </w:rPr>
        <w:t>アドレスの割り当てと接続性の確認</w:t>
      </w:r>
    </w:p>
    <w:p w14:paraId="570E3DB3" w14:textId="77777777" w:rsidR="000E32EE" w:rsidRPr="00CA447D" w:rsidRDefault="000E32EE" w:rsidP="009C5C21">
      <w:pPr>
        <w:pStyle w:val="1"/>
        <w:rPr>
          <w:rFonts w:eastAsia="Meiryo UI" w:cs="Arial"/>
        </w:rPr>
      </w:pPr>
      <w:r w:rsidRPr="00CA447D">
        <w:rPr>
          <w:rFonts w:eastAsia="Meiryo UI" w:cs="Arial"/>
        </w:rPr>
        <w:lastRenderedPageBreak/>
        <w:t>バックグラウンド</w:t>
      </w:r>
    </w:p>
    <w:p w14:paraId="3D78CA42" w14:textId="5761F431" w:rsidR="00147ABD" w:rsidRPr="00CA447D" w:rsidRDefault="000E32EE" w:rsidP="00A22E1C">
      <w:pPr>
        <w:pStyle w:val="BodyTextL25"/>
        <w:rPr>
          <w:rFonts w:eastAsia="Meiryo UI" w:cs="Arial"/>
        </w:rPr>
      </w:pPr>
      <w:r w:rsidRPr="00CA447D">
        <w:rPr>
          <w:rFonts w:eastAsia="Meiryo UI" w:cs="Arial"/>
        </w:rPr>
        <w:t>このアクティビティでは、</w:t>
      </w:r>
      <w:r w:rsidRPr="00CA447D">
        <w:rPr>
          <w:rFonts w:eastAsia="Meiryo UI" w:cs="Arial"/>
        </w:rPr>
        <w:t xml:space="preserve">VLSM </w:t>
      </w:r>
      <w:r w:rsidRPr="00CA447D">
        <w:rPr>
          <w:rFonts w:eastAsia="Meiryo UI" w:cs="Arial"/>
        </w:rPr>
        <w:t>アドレッシング方式の設計に使用する</w:t>
      </w:r>
      <w:r w:rsidRPr="00CA447D">
        <w:rPr>
          <w:rFonts w:eastAsia="Meiryo UI" w:cs="Arial"/>
        </w:rPr>
        <w:t xml:space="preserve"> /24 </w:t>
      </w:r>
      <w:r w:rsidRPr="00CA447D">
        <w:rPr>
          <w:rFonts w:eastAsia="Meiryo UI" w:cs="Arial"/>
        </w:rPr>
        <w:t>ネットワークアドレスが与えられます。一連の要件に基づいて、サブネットとアドレッシングの割り当て、デバイスの設定、接続の検証を行います。</w:t>
      </w:r>
    </w:p>
    <w:p w14:paraId="5DF42522" w14:textId="77777777" w:rsidR="000E32EE" w:rsidRPr="00CA447D" w:rsidRDefault="000E32EE" w:rsidP="009C5C21">
      <w:pPr>
        <w:pStyle w:val="2"/>
        <w:rPr>
          <w:rFonts w:eastAsia="Meiryo UI" w:cs="Arial"/>
        </w:rPr>
      </w:pPr>
      <w:r w:rsidRPr="00CA447D">
        <w:rPr>
          <w:rFonts w:eastAsia="Meiryo UI" w:cs="Arial"/>
        </w:rPr>
        <w:t>ネットワーク要件の確認</w:t>
      </w:r>
    </w:p>
    <w:p w14:paraId="7A417D6A" w14:textId="77777777" w:rsidR="000E32EE" w:rsidRPr="00CA447D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必要なサブネットの数を決定します。</w:t>
      </w:r>
    </w:p>
    <w:p w14:paraId="3D753336" w14:textId="0A0ED363" w:rsidR="000E32EE" w:rsidRPr="00CA447D" w:rsidRDefault="000E32EE" w:rsidP="000E32EE">
      <w:pPr>
        <w:pStyle w:val="BodyTextL25"/>
        <w:rPr>
          <w:rFonts w:eastAsia="Meiryo UI" w:cs="Arial"/>
        </w:rPr>
      </w:pPr>
      <w:r w:rsidRPr="00CA447D">
        <w:rPr>
          <w:rFonts w:eastAsia="Meiryo UI" w:cs="Arial"/>
        </w:rPr>
        <w:t>ネットワークアドレス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  <w:b/>
        </w:rPr>
        <w:t>10.11.48.0/24</w:t>
      </w:r>
      <w:r w:rsidRPr="00CA447D">
        <w:rPr>
          <w:rFonts w:eastAsia="Meiryo UI" w:cs="Arial"/>
        </w:rPr>
        <w:t>をサブネットにします。ネットワークには次の要件があります。</w:t>
      </w:r>
    </w:p>
    <w:p w14:paraId="543A6114" w14:textId="6BDAAB11" w:rsidR="000E32EE" w:rsidRPr="00CA447D" w:rsidRDefault="00536BEC" w:rsidP="000E32EE">
      <w:pPr>
        <w:pStyle w:val="Bulletlevel1"/>
        <w:spacing w:before="60" w:after="60" w:line="276" w:lineRule="auto"/>
        <w:rPr>
          <w:rFonts w:eastAsia="Meiryo UI" w:cs="Arial"/>
        </w:rPr>
      </w:pPr>
      <w:r w:rsidRPr="00536BEC">
        <w:t>Host</w:t>
      </w:r>
      <w:r>
        <w:t xml:space="preserve"> A</w:t>
      </w:r>
      <w:r w:rsidR="000E32EE" w:rsidRPr="00CA447D">
        <w:rPr>
          <w:rFonts w:eastAsia="Meiryo UI" w:cs="Arial"/>
        </w:rPr>
        <w:t xml:space="preserve"> LAN </w:t>
      </w:r>
      <w:r w:rsidR="000E32EE" w:rsidRPr="00CA447D">
        <w:rPr>
          <w:rFonts w:eastAsia="Meiryo UI" w:cs="Arial"/>
        </w:rPr>
        <w:t>には</w:t>
      </w:r>
      <w:r w:rsidR="000E32EE"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14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ホストの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が必要です</w:t>
      </w:r>
      <w:r w:rsidR="00CA447D">
        <w:rPr>
          <w:rFonts w:eastAsia="Meiryo UI" w:cs="Arial" w:hint="eastAsia"/>
        </w:rPr>
        <w:t>。</w:t>
      </w:r>
    </w:p>
    <w:p w14:paraId="5EAB1A86" w14:textId="3EE1AC0E" w:rsidR="000E32EE" w:rsidRPr="00CA447D" w:rsidRDefault="00536BEC" w:rsidP="000E32EE">
      <w:pPr>
        <w:pStyle w:val="Bulletlevel1"/>
        <w:spacing w:before="60" w:after="60" w:line="276" w:lineRule="auto"/>
        <w:rPr>
          <w:rFonts w:eastAsia="Meiryo UI" w:cs="Arial"/>
        </w:rPr>
      </w:pPr>
      <w:r w:rsidRPr="00536BEC">
        <w:t>Host</w:t>
      </w:r>
      <w:r>
        <w:t xml:space="preserve"> B</w:t>
      </w:r>
      <w:r w:rsidR="000E32EE" w:rsidRPr="00CA447D">
        <w:rPr>
          <w:rFonts w:eastAsia="Meiryo UI" w:cs="Arial"/>
        </w:rPr>
        <w:t xml:space="preserve"> LAN </w:t>
      </w:r>
      <w:r w:rsidR="000E32EE" w:rsidRPr="00CA447D">
        <w:rPr>
          <w:rFonts w:eastAsia="Meiryo UI" w:cs="Arial"/>
        </w:rPr>
        <w:t>には</w:t>
      </w:r>
      <w:r w:rsidR="000E32EE"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30</w:t>
      </w:r>
      <w:r w:rsidR="000E32EE" w:rsidRPr="00CA447D">
        <w:rPr>
          <w:rFonts w:eastAsia="Meiryo UI" w:cs="Arial"/>
        </w:rPr>
        <w:t>ホストの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が必要です</w:t>
      </w:r>
      <w:r w:rsidR="00CA447D">
        <w:rPr>
          <w:rFonts w:eastAsia="Meiryo UI" w:cs="Arial" w:hint="eastAsia"/>
        </w:rPr>
        <w:t>。</w:t>
      </w:r>
    </w:p>
    <w:p w14:paraId="652573D9" w14:textId="729258BE" w:rsidR="000E32EE" w:rsidRPr="00CA447D" w:rsidRDefault="00536BEC" w:rsidP="000E32EE">
      <w:pPr>
        <w:pStyle w:val="Bulletlevel1"/>
        <w:spacing w:before="60" w:after="60" w:line="276" w:lineRule="auto"/>
        <w:rPr>
          <w:rFonts w:eastAsia="Meiryo UI" w:cs="Arial"/>
        </w:rPr>
      </w:pPr>
      <w:r w:rsidRPr="00536BEC">
        <w:t>Host</w:t>
      </w:r>
      <w:r>
        <w:t xml:space="preserve"> C</w:t>
      </w:r>
      <w:r w:rsidR="000E32EE" w:rsidRPr="00CA447D">
        <w:rPr>
          <w:rFonts w:eastAsia="Meiryo UI" w:cs="Arial"/>
        </w:rPr>
        <w:t xml:space="preserve"> LAN </w:t>
      </w:r>
      <w:r w:rsidR="000E32EE" w:rsidRPr="00CA447D">
        <w:rPr>
          <w:rFonts w:eastAsia="Meiryo UI" w:cs="Arial"/>
        </w:rPr>
        <w:t>には</w:t>
      </w:r>
      <w:r w:rsidR="000E32EE"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6</w:t>
      </w:r>
      <w:r w:rsidR="000E32EE" w:rsidRPr="00CA447D">
        <w:rPr>
          <w:rFonts w:eastAsia="Meiryo UI" w:cs="Arial"/>
        </w:rPr>
        <w:t>ホストの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が必要です</w:t>
      </w:r>
      <w:r w:rsidR="00CA447D">
        <w:rPr>
          <w:rFonts w:eastAsia="Meiryo UI" w:cs="Arial" w:hint="eastAsia"/>
        </w:rPr>
        <w:t>。</w:t>
      </w:r>
    </w:p>
    <w:p w14:paraId="68DA3E9F" w14:textId="7363720C" w:rsidR="000E32EE" w:rsidRPr="00CA447D" w:rsidRDefault="00536BEC" w:rsidP="000E32EE">
      <w:pPr>
        <w:pStyle w:val="Bulletlevel1"/>
        <w:spacing w:before="60" w:after="60" w:line="276" w:lineRule="auto"/>
        <w:rPr>
          <w:rFonts w:eastAsia="Meiryo UI" w:cs="Arial"/>
        </w:rPr>
      </w:pPr>
      <w:r w:rsidRPr="00536BEC">
        <w:t>Host</w:t>
      </w:r>
      <w:r>
        <w:t xml:space="preserve"> </w:t>
      </w:r>
      <w:r w:rsidRPr="00536BEC">
        <w:t>D</w:t>
      </w:r>
      <w:r w:rsidR="000E32EE" w:rsidRPr="00CA447D">
        <w:rPr>
          <w:rFonts w:eastAsia="Meiryo UI" w:cs="Arial"/>
        </w:rPr>
        <w:t xml:space="preserve"> LAN </w:t>
      </w:r>
      <w:r w:rsidR="000E32EE" w:rsidRPr="00CA447D">
        <w:rPr>
          <w:rFonts w:eastAsia="Meiryo UI" w:cs="Arial"/>
        </w:rPr>
        <w:t>には</w:t>
      </w:r>
      <w:r w:rsidR="000E32EE"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60</w:t>
      </w:r>
      <w:r w:rsidR="000E32EE" w:rsidRPr="00CA447D">
        <w:rPr>
          <w:rFonts w:eastAsia="Meiryo UI" w:cs="Arial"/>
        </w:rPr>
        <w:t>ホストの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が必要です</w:t>
      </w:r>
      <w:r w:rsidR="00CA447D">
        <w:rPr>
          <w:rFonts w:eastAsia="Meiryo UI" w:cs="Arial" w:hint="eastAsia"/>
        </w:rPr>
        <w:t>。</w:t>
      </w:r>
    </w:p>
    <w:p w14:paraId="17A13E18" w14:textId="77777777" w:rsidR="001151BD" w:rsidRPr="00CA447D" w:rsidRDefault="001151BD" w:rsidP="001151BD">
      <w:pPr>
        <w:pStyle w:val="4"/>
        <w:rPr>
          <w:rFonts w:eastAsia="Meiryo UI" w:cs="Arial"/>
        </w:rPr>
      </w:pPr>
      <w:r w:rsidRPr="00CA447D">
        <w:rPr>
          <w:rFonts w:eastAsia="Meiryo UI" w:cs="Arial"/>
        </w:rPr>
        <w:t>質問</w:t>
      </w:r>
      <w:r w:rsidRPr="00CA447D">
        <w:rPr>
          <w:rFonts w:eastAsia="Meiryo UI" w:cs="Arial"/>
        </w:rPr>
        <w:t>:</w:t>
      </w:r>
    </w:p>
    <w:p w14:paraId="1FD7DA84" w14:textId="77777777" w:rsidR="001151BD" w:rsidRPr="00CA447D" w:rsidRDefault="000E32EE" w:rsidP="001151BD">
      <w:pPr>
        <w:pStyle w:val="BodyTextL25"/>
        <w:spacing w:before="0"/>
        <w:rPr>
          <w:rFonts w:eastAsia="Meiryo UI" w:cs="Arial"/>
        </w:rPr>
      </w:pPr>
      <w:r w:rsidRPr="00CA447D">
        <w:rPr>
          <w:rFonts w:eastAsia="Meiryo UI" w:cs="Arial"/>
        </w:rPr>
        <w:t>ネットワークトポロジで必要なサブネット数はいくつですか？</w:t>
      </w:r>
    </w:p>
    <w:p w14:paraId="4A4D69FF" w14:textId="57B27B48" w:rsidR="000E32EE" w:rsidRPr="00CA447D" w:rsidRDefault="002C4027" w:rsidP="000E32EE">
      <w:pPr>
        <w:pStyle w:val="BodyTextL25"/>
        <w:rPr>
          <w:rFonts w:eastAsia="Meiryo UI" w:cs="Arial"/>
        </w:rPr>
      </w:pP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</w:t>
      </w:r>
      <w:r w:rsidR="00FB6AF3">
        <w:rPr>
          <w:rFonts w:eastAsia="Meiryo UI" w:cs="Arial"/>
          <w:highlight w:val="yellow"/>
        </w:rPr>
        <w:t>5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16E82D16" w14:textId="77777777" w:rsidR="000E32EE" w:rsidRPr="00CA447D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各サブネットのサブネットマスク情報を決定します。</w:t>
      </w:r>
    </w:p>
    <w:p w14:paraId="6416697A" w14:textId="77777777" w:rsidR="00147ABD" w:rsidRPr="00CA447D" w:rsidRDefault="00147ABD" w:rsidP="00147ABD">
      <w:pPr>
        <w:pStyle w:val="4"/>
        <w:rPr>
          <w:rFonts w:eastAsia="Meiryo UI" w:cs="Arial"/>
        </w:rPr>
      </w:pPr>
      <w:r w:rsidRPr="00CA447D">
        <w:rPr>
          <w:rFonts w:eastAsia="Meiryo UI" w:cs="Arial"/>
        </w:rPr>
        <w:t>質問：</w:t>
      </w:r>
    </w:p>
    <w:p w14:paraId="4AD947E9" w14:textId="2782DE10" w:rsidR="000E32EE" w:rsidRPr="00CA447D" w:rsidRDefault="00536BEC" w:rsidP="001151BD">
      <w:pPr>
        <w:pStyle w:val="SubStepAlpha"/>
        <w:spacing w:before="0"/>
        <w:rPr>
          <w:rFonts w:eastAsia="Meiryo UI" w:cs="Arial"/>
        </w:rPr>
      </w:pPr>
      <w:r w:rsidRPr="00536BEC">
        <w:t>Host</w:t>
      </w:r>
      <w:r>
        <w:t xml:space="preserve"> A</w:t>
      </w:r>
      <w:r w:rsidRPr="00CA447D">
        <w:rPr>
          <w:rFonts w:eastAsia="Meiryo UI" w:cs="Arial"/>
        </w:rPr>
        <w:t xml:space="preserve"> </w:t>
      </w:r>
      <w:r w:rsidR="00556BC2" w:rsidRPr="00CA447D">
        <w:rPr>
          <w:rFonts w:eastAsia="Meiryo UI" w:cs="Arial"/>
        </w:rPr>
        <w:t>LAN</w:t>
      </w:r>
      <w:r w:rsidR="000E32EE" w:rsidRPr="00CA447D">
        <w:rPr>
          <w:rFonts w:eastAsia="Meiryo UI" w:cs="Arial"/>
        </w:rPr>
        <w:t>に必要な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アドレスの数に対応できるサブネットマスクはどれですか</w:t>
      </w:r>
      <w:r w:rsidR="00CA447D">
        <w:rPr>
          <w:rFonts w:eastAsia="Meiryo UI" w:cs="Arial" w:hint="eastAsia"/>
        </w:rPr>
        <w:t>？</w:t>
      </w:r>
    </w:p>
    <w:p w14:paraId="0CA88047" w14:textId="60207AD3" w:rsidR="000E32EE" w:rsidRDefault="000E32EE" w:rsidP="000E32EE">
      <w:pPr>
        <w:pStyle w:val="BodyTextL50"/>
        <w:rPr>
          <w:rFonts w:eastAsia="Meiryo UI" w:cs="Arial"/>
        </w:rPr>
      </w:pPr>
      <w:r w:rsidRPr="00CA447D">
        <w:rPr>
          <w:rFonts w:eastAsia="Meiryo UI" w:cs="Arial"/>
        </w:rPr>
        <w:t>このサブネットはいくつの使用可能なホストアドレスをサポートしますか？</w:t>
      </w:r>
    </w:p>
    <w:p w14:paraId="5914D8F4" w14:textId="4600D0DF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r>
        <w:rPr>
          <w:rFonts w:eastAsia="Meiryo UI" w:cs="Arial" w:hint="eastAsia"/>
        </w:rPr>
        <w:t>サブネットマスク　　　　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340A81">
        <w:rPr>
          <w:rFonts w:eastAsia="Meiryo UI" w:cs="Arial"/>
          <w:highlight w:val="yellow"/>
        </w:rPr>
        <w:t>255.255.255.</w:t>
      </w:r>
      <w:r w:rsidR="00AD7994">
        <w:rPr>
          <w:rFonts w:eastAsia="Meiryo UI" w:cs="Arial"/>
          <w:highlight w:val="yellow"/>
        </w:rPr>
        <w:t>240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374DD3F9" w14:textId="7F1EE8CC" w:rsidR="001151BD" w:rsidRDefault="00EC2C54" w:rsidP="00A02326">
      <w:pPr>
        <w:pStyle w:val="BodyTextL25"/>
        <w:ind w:left="851"/>
        <w:rPr>
          <w:rFonts w:eastAsia="Meiryo UI" w:cs="Arial"/>
        </w:rPr>
      </w:pPr>
      <w:r w:rsidRPr="00EC2C54">
        <w:rPr>
          <w:rFonts w:eastAsia="Meiryo UI" w:cs="Arial" w:hint="eastAsia"/>
        </w:rPr>
        <w:t>使用可能なアドレス数</w:t>
      </w:r>
      <w:r>
        <w:rPr>
          <w:rFonts w:eastAsia="Meiryo UI" w:cs="Arial" w:hint="eastAsia"/>
        </w:rPr>
        <w:t>：</w:t>
      </w:r>
      <w:r w:rsidR="00A02326">
        <w:rPr>
          <w:rFonts w:eastAsia="Meiryo UI" w:cs="Arial" w:hint="eastAsia"/>
        </w:rPr>
        <w:t>[</w:t>
      </w:r>
      <w:r w:rsidR="00A02326">
        <w:rPr>
          <w:rFonts w:eastAsia="Meiryo UI" w:cs="Arial" w:hint="eastAsia"/>
        </w:rPr>
        <w:t xml:space="preserve">　</w:t>
      </w:r>
      <w:r w:rsidR="00A02326" w:rsidRPr="002C4027">
        <w:rPr>
          <w:rFonts w:eastAsia="Meiryo UI" w:cs="Arial" w:hint="eastAsia"/>
          <w:highlight w:val="yellow"/>
        </w:rPr>
        <w:t xml:space="preserve">　　　　　</w:t>
      </w:r>
      <w:r w:rsidR="00A22E1C">
        <w:rPr>
          <w:rFonts w:eastAsia="Meiryo UI" w:cs="Arial"/>
          <w:highlight w:val="yellow"/>
        </w:rPr>
        <w:t>1</w:t>
      </w:r>
      <w:r w:rsidR="00AC6E3F">
        <w:rPr>
          <w:rFonts w:eastAsia="Meiryo UI" w:cs="Arial"/>
          <w:highlight w:val="yellow"/>
        </w:rPr>
        <w:t>4</w:t>
      </w:r>
      <w:r w:rsidR="00A02326" w:rsidRPr="002C4027">
        <w:rPr>
          <w:rFonts w:eastAsia="Meiryo UI" w:cs="Arial" w:hint="eastAsia"/>
          <w:highlight w:val="yellow"/>
        </w:rPr>
        <w:t xml:space="preserve">　　　　　</w:t>
      </w:r>
      <w:r w:rsidR="00A02326">
        <w:rPr>
          <w:rFonts w:eastAsia="Meiryo UI" w:cs="Arial" w:hint="eastAsia"/>
        </w:rPr>
        <w:t xml:space="preserve">　</w:t>
      </w:r>
      <w:r w:rsidR="00A02326">
        <w:rPr>
          <w:rFonts w:eastAsia="Meiryo UI" w:cs="Arial" w:hint="eastAsia"/>
        </w:rPr>
        <w:t>]</w:t>
      </w:r>
    </w:p>
    <w:p w14:paraId="4F661B80" w14:textId="77777777" w:rsidR="00AD7994" w:rsidRPr="00AD7994" w:rsidRDefault="00AD7994" w:rsidP="00A02326">
      <w:pPr>
        <w:pStyle w:val="BodyTextL25"/>
        <w:ind w:left="851"/>
        <w:rPr>
          <w:rFonts w:eastAsia="Meiryo UI" w:cs="Arial"/>
        </w:rPr>
      </w:pPr>
    </w:p>
    <w:p w14:paraId="3FC9C96E" w14:textId="628DE3DA" w:rsidR="000E32EE" w:rsidRPr="00CA447D" w:rsidRDefault="00536BEC" w:rsidP="000E32EE">
      <w:pPr>
        <w:pStyle w:val="SubStepAlpha"/>
        <w:rPr>
          <w:rFonts w:eastAsia="Meiryo UI" w:cs="Arial"/>
        </w:rPr>
      </w:pPr>
      <w:r w:rsidRPr="00536BEC">
        <w:t>Host</w:t>
      </w:r>
      <w:r>
        <w:t xml:space="preserve"> B </w:t>
      </w:r>
      <w:r w:rsidR="00556BC2" w:rsidRPr="00CA447D">
        <w:rPr>
          <w:rFonts w:eastAsia="Meiryo UI" w:cs="Arial"/>
        </w:rPr>
        <w:t>LAN</w:t>
      </w:r>
      <w:r w:rsidR="000E32EE" w:rsidRPr="00CA447D">
        <w:rPr>
          <w:rFonts w:eastAsia="Meiryo UI" w:cs="Arial"/>
        </w:rPr>
        <w:t>に必要な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アドレスの数に対応できるサブネットマスクはどれですか</w:t>
      </w:r>
      <w:r w:rsidR="00CA447D">
        <w:rPr>
          <w:rFonts w:eastAsia="Meiryo UI" w:cs="Arial" w:hint="eastAsia"/>
        </w:rPr>
        <w:t>？</w:t>
      </w:r>
    </w:p>
    <w:p w14:paraId="3B414FDC" w14:textId="0404C121" w:rsidR="000E32EE" w:rsidRPr="00CA447D" w:rsidRDefault="000E32EE" w:rsidP="000E32EE">
      <w:pPr>
        <w:pStyle w:val="BodyTextL50"/>
        <w:rPr>
          <w:rFonts w:eastAsia="Meiryo UI" w:cs="Arial"/>
        </w:rPr>
      </w:pPr>
      <w:r w:rsidRPr="00CA447D">
        <w:rPr>
          <w:rFonts w:eastAsia="Meiryo UI" w:cs="Arial"/>
        </w:rPr>
        <w:t>このサブネットはいくつのホストアドレスをサポートしますか</w:t>
      </w:r>
      <w:r w:rsidR="00CA447D">
        <w:rPr>
          <w:rFonts w:eastAsia="Meiryo UI" w:cs="Arial" w:hint="eastAsia"/>
        </w:rPr>
        <w:t>？</w:t>
      </w:r>
    </w:p>
    <w:p w14:paraId="58E4914D" w14:textId="2083A7C5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r>
        <w:rPr>
          <w:rFonts w:eastAsia="Meiryo UI" w:cs="Arial" w:hint="eastAsia"/>
        </w:rPr>
        <w:t>サブネットマスク　　　　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</w:t>
      </w:r>
      <w:r w:rsidR="00AD7994">
        <w:rPr>
          <w:rFonts w:eastAsia="Meiryo UI" w:cs="Arial" w:hint="eastAsia"/>
          <w:highlight w:val="yellow"/>
        </w:rPr>
        <w:t>2</w:t>
      </w:r>
      <w:r w:rsidR="00AD7994">
        <w:rPr>
          <w:rFonts w:eastAsia="Meiryo UI" w:cs="Arial"/>
          <w:highlight w:val="yellow"/>
        </w:rPr>
        <w:t>55.255.255.</w:t>
      </w:r>
      <w:r w:rsidR="00511BEB">
        <w:rPr>
          <w:rFonts w:eastAsia="Meiryo UI" w:cs="Arial"/>
          <w:highlight w:val="yellow"/>
        </w:rPr>
        <w:t>224</w:t>
      </w:r>
      <w:r w:rsidRPr="002C4027">
        <w:rPr>
          <w:rFonts w:eastAsia="Meiryo UI" w:cs="Arial" w:hint="eastAsia"/>
          <w:highlight w:val="yellow"/>
        </w:rPr>
        <w:t xml:space="preserve">　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53A18F06" w14:textId="2B52D328" w:rsidR="001151BD" w:rsidRDefault="00A02326" w:rsidP="00A02326">
      <w:pPr>
        <w:pStyle w:val="BodyTextL25"/>
        <w:ind w:left="851"/>
        <w:rPr>
          <w:rFonts w:eastAsia="Meiryo UI" w:cs="Arial"/>
        </w:rPr>
      </w:pPr>
      <w:r w:rsidRPr="00EC2C54">
        <w:rPr>
          <w:rFonts w:eastAsia="Meiryo UI" w:cs="Arial" w:hint="eastAsia"/>
        </w:rPr>
        <w:t>使用可能なアドレス数</w:t>
      </w:r>
      <w:r>
        <w:rPr>
          <w:rFonts w:eastAsia="Meiryo UI" w:cs="Arial" w:hint="eastAsia"/>
        </w:rPr>
        <w:t>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511BEB">
        <w:rPr>
          <w:rFonts w:eastAsia="Meiryo UI" w:cs="Arial" w:hint="eastAsia"/>
          <w:highlight w:val="yellow"/>
        </w:rPr>
        <w:t>3</w:t>
      </w:r>
      <w:r w:rsidR="00AC6E3F">
        <w:rPr>
          <w:rFonts w:eastAsia="Meiryo UI" w:cs="Arial"/>
          <w:highlight w:val="yellow"/>
        </w:rPr>
        <w:t>0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174E9308" w14:textId="77777777" w:rsidR="00AD7994" w:rsidRPr="00A02326" w:rsidRDefault="00AD7994" w:rsidP="00A02326">
      <w:pPr>
        <w:pStyle w:val="BodyTextL25"/>
        <w:ind w:left="851"/>
        <w:rPr>
          <w:rFonts w:eastAsia="Meiryo UI" w:cs="Arial"/>
        </w:rPr>
      </w:pPr>
    </w:p>
    <w:p w14:paraId="77F8CCCA" w14:textId="786B0C71" w:rsidR="000E32EE" w:rsidRPr="00CA447D" w:rsidRDefault="00536BEC" w:rsidP="000E32EE">
      <w:pPr>
        <w:pStyle w:val="SubStepAlpha"/>
        <w:rPr>
          <w:rFonts w:eastAsia="Meiryo UI" w:cs="Arial"/>
        </w:rPr>
      </w:pPr>
      <w:r w:rsidRPr="00536BEC">
        <w:t>Host</w:t>
      </w:r>
      <w:r>
        <w:t xml:space="preserve"> C</w:t>
      </w:r>
      <w:r w:rsidRPr="00CA447D">
        <w:rPr>
          <w:rFonts w:eastAsia="Meiryo UI" w:cs="Arial"/>
        </w:rPr>
        <w:t xml:space="preserve"> </w:t>
      </w:r>
      <w:r w:rsidR="00556BC2" w:rsidRPr="00CA447D">
        <w:rPr>
          <w:rFonts w:eastAsia="Meiryo UI" w:cs="Arial"/>
        </w:rPr>
        <w:t>LAN</w:t>
      </w:r>
      <w:r w:rsidR="000E32EE" w:rsidRPr="00CA447D">
        <w:rPr>
          <w:rFonts w:eastAsia="Meiryo UI" w:cs="Arial"/>
        </w:rPr>
        <w:t>に必要な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アドレスの数に対応できるサブネットマスクはどれですか</w:t>
      </w:r>
      <w:r w:rsidR="00CA447D">
        <w:rPr>
          <w:rFonts w:eastAsia="Meiryo UI" w:cs="Arial" w:hint="eastAsia"/>
        </w:rPr>
        <w:t>？</w:t>
      </w:r>
    </w:p>
    <w:p w14:paraId="1ED56C01" w14:textId="1587D4A6" w:rsidR="000E32EE" w:rsidRPr="00CA447D" w:rsidRDefault="000E32EE" w:rsidP="000E32EE">
      <w:pPr>
        <w:pStyle w:val="BodyTextL50"/>
        <w:rPr>
          <w:rFonts w:eastAsia="Meiryo UI" w:cs="Arial"/>
        </w:rPr>
      </w:pPr>
      <w:r w:rsidRPr="00CA447D">
        <w:rPr>
          <w:rFonts w:eastAsia="Meiryo UI" w:cs="Arial"/>
        </w:rPr>
        <w:t>このサブネットはいくつのホストアドレスをサポートしますか</w:t>
      </w:r>
      <w:r w:rsidR="00CA447D">
        <w:rPr>
          <w:rFonts w:eastAsia="Meiryo UI" w:cs="Arial" w:hint="eastAsia"/>
        </w:rPr>
        <w:t>？</w:t>
      </w:r>
    </w:p>
    <w:p w14:paraId="53A72E55" w14:textId="31D1B492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r>
        <w:rPr>
          <w:rFonts w:eastAsia="Meiryo UI" w:cs="Arial" w:hint="eastAsia"/>
        </w:rPr>
        <w:t>サブネットマスク　　　　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A22E1C">
        <w:rPr>
          <w:rFonts w:eastAsia="Meiryo UI" w:cs="Arial" w:hint="eastAsia"/>
          <w:highlight w:val="yellow"/>
        </w:rPr>
        <w:t>2</w:t>
      </w:r>
      <w:r w:rsidR="00A22E1C">
        <w:rPr>
          <w:rFonts w:eastAsia="Meiryo UI" w:cs="Arial"/>
          <w:highlight w:val="yellow"/>
        </w:rPr>
        <w:t>55.255.255.</w:t>
      </w:r>
      <w:r w:rsidR="00BF7CB5">
        <w:rPr>
          <w:rFonts w:eastAsia="Meiryo UI" w:cs="Arial"/>
          <w:highlight w:val="yellow"/>
        </w:rPr>
        <w:t>240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7C9D1756" w14:textId="5225E474" w:rsidR="001151BD" w:rsidRDefault="00A02326" w:rsidP="00A02326">
      <w:pPr>
        <w:pStyle w:val="BodyTextL25"/>
        <w:ind w:left="851"/>
        <w:rPr>
          <w:rFonts w:eastAsia="Meiryo UI" w:cs="Arial"/>
        </w:rPr>
      </w:pPr>
      <w:r w:rsidRPr="00EC2C54">
        <w:rPr>
          <w:rFonts w:eastAsia="Meiryo UI" w:cs="Arial" w:hint="eastAsia"/>
        </w:rPr>
        <w:t>使用可能なアドレス数</w:t>
      </w:r>
      <w:r>
        <w:rPr>
          <w:rFonts w:eastAsia="Meiryo UI" w:cs="Arial" w:hint="eastAsia"/>
        </w:rPr>
        <w:t>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BF7CB5">
        <w:rPr>
          <w:rFonts w:eastAsia="Meiryo UI" w:cs="Arial" w:hint="eastAsia"/>
          <w:highlight w:val="yellow"/>
        </w:rPr>
        <w:t>1</w:t>
      </w:r>
      <w:r w:rsidR="00AC6E3F">
        <w:rPr>
          <w:rFonts w:eastAsia="Meiryo UI" w:cs="Arial"/>
          <w:highlight w:val="yellow"/>
        </w:rPr>
        <w:t>4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68C83204" w14:textId="77777777" w:rsidR="00A22E1C" w:rsidRPr="00CA447D" w:rsidRDefault="00A22E1C" w:rsidP="00A02326">
      <w:pPr>
        <w:pStyle w:val="BodyTextL25"/>
        <w:ind w:left="851"/>
        <w:rPr>
          <w:rFonts w:eastAsia="Meiryo UI" w:cs="Arial"/>
        </w:rPr>
      </w:pPr>
    </w:p>
    <w:p w14:paraId="31952831" w14:textId="3DC93A9F" w:rsidR="000E32EE" w:rsidRPr="00CA447D" w:rsidRDefault="00536BEC" w:rsidP="000E32EE">
      <w:pPr>
        <w:pStyle w:val="SubStepAlpha"/>
        <w:rPr>
          <w:rFonts w:eastAsia="Meiryo UI" w:cs="Arial"/>
        </w:rPr>
      </w:pPr>
      <w:r w:rsidRPr="00536BEC">
        <w:lastRenderedPageBreak/>
        <w:t>Host</w:t>
      </w:r>
      <w:r>
        <w:t xml:space="preserve"> </w:t>
      </w:r>
      <w:r w:rsidRPr="00536BEC">
        <w:t>D</w:t>
      </w:r>
      <w:r w:rsidR="00556BC2" w:rsidRPr="00CA447D">
        <w:rPr>
          <w:rFonts w:eastAsia="Meiryo UI" w:cs="Arial"/>
        </w:rPr>
        <w:t xml:space="preserve"> LAN</w:t>
      </w:r>
      <w:r w:rsidR="000E32EE" w:rsidRPr="00CA447D">
        <w:rPr>
          <w:rFonts w:eastAsia="Meiryo UI" w:cs="Arial"/>
        </w:rPr>
        <w:t>に必要な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アドレスの数に対応できるサブネットマスクはどれですか</w:t>
      </w:r>
      <w:r w:rsidR="00CA447D">
        <w:rPr>
          <w:rFonts w:eastAsia="Meiryo UI" w:cs="Arial" w:hint="eastAsia"/>
        </w:rPr>
        <w:t>？</w:t>
      </w:r>
    </w:p>
    <w:p w14:paraId="4233B3A5" w14:textId="1755493D" w:rsidR="000E32EE" w:rsidRPr="00CA447D" w:rsidRDefault="000E32EE" w:rsidP="000E32EE">
      <w:pPr>
        <w:pStyle w:val="BodyTextL50"/>
        <w:rPr>
          <w:rFonts w:eastAsia="Meiryo UI" w:cs="Arial"/>
        </w:rPr>
      </w:pPr>
      <w:r w:rsidRPr="00CA447D">
        <w:rPr>
          <w:rFonts w:eastAsia="Meiryo UI" w:cs="Arial"/>
        </w:rPr>
        <w:t>このサブネットはいくつのホストアドレスをサポートしますか</w:t>
      </w:r>
      <w:r w:rsidR="00CA447D">
        <w:rPr>
          <w:rFonts w:eastAsia="Meiryo UI" w:cs="Arial" w:hint="eastAsia"/>
        </w:rPr>
        <w:t>？</w:t>
      </w:r>
    </w:p>
    <w:p w14:paraId="4FA965BE" w14:textId="6CB1E5E9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bookmarkStart w:id="0" w:name="_Hlk85193414"/>
      <w:r>
        <w:rPr>
          <w:rFonts w:eastAsia="Meiryo UI" w:cs="Arial" w:hint="eastAsia"/>
        </w:rPr>
        <w:t>サブネットマスク　　　　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C10B04">
        <w:rPr>
          <w:rFonts w:eastAsia="Meiryo UI" w:cs="Arial" w:hint="eastAsia"/>
          <w:highlight w:val="yellow"/>
        </w:rPr>
        <w:t>2</w:t>
      </w:r>
      <w:r w:rsidR="00C10B04">
        <w:rPr>
          <w:rFonts w:eastAsia="Meiryo UI" w:cs="Arial"/>
          <w:highlight w:val="yellow"/>
        </w:rPr>
        <w:t>55.255.255.192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547FA498" w14:textId="37209A58" w:rsidR="001151BD" w:rsidRDefault="00A02326" w:rsidP="00A02326">
      <w:pPr>
        <w:pStyle w:val="BodyTextL25"/>
        <w:ind w:left="851"/>
        <w:rPr>
          <w:rFonts w:eastAsia="Meiryo UI" w:cs="Arial"/>
        </w:rPr>
      </w:pPr>
      <w:r w:rsidRPr="00EC2C54">
        <w:rPr>
          <w:rFonts w:eastAsia="Meiryo UI" w:cs="Arial" w:hint="eastAsia"/>
        </w:rPr>
        <w:t>使用可能なアドレス数</w:t>
      </w:r>
      <w:r>
        <w:rPr>
          <w:rFonts w:eastAsia="Meiryo UI" w:cs="Arial" w:hint="eastAsia"/>
        </w:rPr>
        <w:t>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C10B04">
        <w:rPr>
          <w:rFonts w:eastAsia="Meiryo UI" w:cs="Arial"/>
          <w:highlight w:val="yellow"/>
        </w:rPr>
        <w:t>6</w:t>
      </w:r>
      <w:r w:rsidR="00BD1F70">
        <w:rPr>
          <w:rFonts w:eastAsia="Meiryo UI" w:cs="Arial"/>
          <w:highlight w:val="yellow"/>
        </w:rPr>
        <w:t>2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5035A9D7" w14:textId="77777777" w:rsidR="00C10B04" w:rsidRPr="00A02326" w:rsidRDefault="00C10B04" w:rsidP="00A02326">
      <w:pPr>
        <w:pStyle w:val="BodyTextL25"/>
        <w:ind w:left="851"/>
        <w:rPr>
          <w:rFonts w:eastAsia="Meiryo UI" w:cs="Arial"/>
        </w:rPr>
      </w:pPr>
    </w:p>
    <w:bookmarkEnd w:id="0"/>
    <w:p w14:paraId="3FDA4B63" w14:textId="105752A5" w:rsidR="000E32EE" w:rsidRDefault="00556BC2" w:rsidP="000E32EE">
      <w:pPr>
        <w:pStyle w:val="SubStepAlpha"/>
        <w:rPr>
          <w:rFonts w:eastAsia="Meiryo UI" w:cs="Arial"/>
        </w:rPr>
      </w:pPr>
      <w:r>
        <w:rPr>
          <w:rFonts w:eastAsia="Meiryo UI" w:cs="Arial"/>
        </w:rPr>
        <w:t>Building1</w:t>
      </w:r>
      <w:r w:rsidR="000E32EE" w:rsidRPr="00CA447D">
        <w:rPr>
          <w:rFonts w:eastAsia="Meiryo UI" w:cs="Arial"/>
          <w:b/>
        </w:rPr>
        <w:t xml:space="preserve"> </w:t>
      </w:r>
      <w:r w:rsidR="000E32EE" w:rsidRPr="00CA447D">
        <w:rPr>
          <w:rFonts w:eastAsia="Meiryo UI" w:cs="Arial"/>
          <w:b/>
        </w:rPr>
        <w:t>と</w:t>
      </w:r>
      <w:r w:rsidR="000E32EE" w:rsidRPr="00CA447D">
        <w:rPr>
          <w:rFonts w:eastAsia="Meiryo UI" w:cs="Arial"/>
          <w:b/>
        </w:rPr>
        <w:t xml:space="preserve"> </w:t>
      </w:r>
      <w:r>
        <w:rPr>
          <w:rFonts w:eastAsia="Meiryo UI" w:cs="Arial"/>
          <w:b/>
        </w:rPr>
        <w:t>Building2</w:t>
      </w:r>
      <w:r w:rsidR="000E32EE" w:rsidRPr="00CA447D">
        <w:rPr>
          <w:rFonts w:eastAsia="Meiryo UI" w:cs="Arial"/>
        </w:rPr>
        <w:t>の間の接続に必要な</w:t>
      </w:r>
      <w:r w:rsidR="000E32EE" w:rsidRPr="00CA447D">
        <w:rPr>
          <w:rFonts w:eastAsia="Meiryo UI" w:cs="Arial"/>
        </w:rPr>
        <w:t xml:space="preserve"> IP </w:t>
      </w:r>
      <w:r w:rsidR="000E32EE" w:rsidRPr="00CA447D">
        <w:rPr>
          <w:rFonts w:eastAsia="Meiryo UI" w:cs="Arial"/>
        </w:rPr>
        <w:t>アドレスの数に対応できるサブネットマスクはどれですか</w:t>
      </w:r>
      <w:r w:rsidR="00CA447D">
        <w:rPr>
          <w:rFonts w:eastAsia="Meiryo UI" w:cs="Arial" w:hint="eastAsia"/>
        </w:rPr>
        <w:t>？</w:t>
      </w:r>
    </w:p>
    <w:p w14:paraId="2811EEF0" w14:textId="14F88CE9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r>
        <w:rPr>
          <w:rFonts w:eastAsia="Meiryo UI" w:cs="Arial" w:hint="eastAsia"/>
        </w:rPr>
        <w:t>サブネットマスク　　　　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ED640D">
        <w:rPr>
          <w:rFonts w:eastAsia="Meiryo UI" w:cs="Arial" w:hint="eastAsia"/>
          <w:highlight w:val="yellow"/>
        </w:rPr>
        <w:t>2</w:t>
      </w:r>
      <w:r w:rsidR="00ED640D">
        <w:rPr>
          <w:rFonts w:eastAsia="Meiryo UI" w:cs="Arial"/>
          <w:highlight w:val="yellow"/>
        </w:rPr>
        <w:t>55.255.255.252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53083053" w14:textId="1BDBD125" w:rsidR="00A02326" w:rsidRPr="00A02326" w:rsidRDefault="00A02326" w:rsidP="00A02326">
      <w:pPr>
        <w:pStyle w:val="BodyTextL25"/>
        <w:ind w:left="851"/>
        <w:rPr>
          <w:rFonts w:eastAsia="Meiryo UI" w:cs="Arial"/>
        </w:rPr>
      </w:pPr>
      <w:r w:rsidRPr="00EC2C54">
        <w:rPr>
          <w:rFonts w:eastAsia="Meiryo UI" w:cs="Arial" w:hint="eastAsia"/>
        </w:rPr>
        <w:t>使用可能なアドレス数</w:t>
      </w:r>
      <w:r>
        <w:rPr>
          <w:rFonts w:eastAsia="Meiryo UI" w:cs="Arial" w:hint="eastAsia"/>
        </w:rPr>
        <w:t>：</w:t>
      </w:r>
      <w:r>
        <w:rPr>
          <w:rFonts w:eastAsia="Meiryo UI" w:cs="Arial" w:hint="eastAsia"/>
        </w:rPr>
        <w:t>[</w:t>
      </w:r>
      <w:r>
        <w:rPr>
          <w:rFonts w:eastAsia="Meiryo UI" w:cs="Arial" w:hint="eastAsia"/>
        </w:rPr>
        <w:t xml:space="preserve">　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 w:rsidR="00A10919">
        <w:rPr>
          <w:rFonts w:eastAsia="Meiryo UI" w:cs="Arial"/>
          <w:highlight w:val="yellow"/>
        </w:rPr>
        <w:t>2</w:t>
      </w:r>
      <w:r w:rsidRPr="002C4027">
        <w:rPr>
          <w:rFonts w:eastAsia="Meiryo UI" w:cs="Arial" w:hint="eastAsia"/>
          <w:highlight w:val="yellow"/>
        </w:rPr>
        <w:t xml:space="preserve">　　　　　</w:t>
      </w:r>
      <w:r>
        <w:rPr>
          <w:rFonts w:eastAsia="Meiryo UI" w:cs="Arial" w:hint="eastAsia"/>
        </w:rPr>
        <w:t xml:space="preserve">　</w:t>
      </w:r>
      <w:r>
        <w:rPr>
          <w:rFonts w:eastAsia="Meiryo UI" w:cs="Arial" w:hint="eastAsia"/>
        </w:rPr>
        <w:t>]</w:t>
      </w:r>
    </w:p>
    <w:p w14:paraId="507C8C11" w14:textId="77777777" w:rsidR="000E32EE" w:rsidRPr="00CA447D" w:rsidRDefault="000E32EE" w:rsidP="009C5C21">
      <w:pPr>
        <w:pStyle w:val="2"/>
        <w:rPr>
          <w:rFonts w:eastAsia="Meiryo UI" w:cs="Arial"/>
        </w:rPr>
      </w:pPr>
      <w:r w:rsidRPr="00CA447D">
        <w:rPr>
          <w:rFonts w:eastAsia="Meiryo UI" w:cs="Arial"/>
        </w:rPr>
        <w:t xml:space="preserve">VLSM </w:t>
      </w:r>
      <w:r w:rsidRPr="00CA447D">
        <w:rPr>
          <w:rFonts w:eastAsia="Meiryo UI" w:cs="Arial"/>
        </w:rPr>
        <w:t>アドレッシング方式の設計</w:t>
      </w:r>
    </w:p>
    <w:p w14:paraId="55165951" w14:textId="3A4C93FF" w:rsidR="000E32EE" w:rsidRPr="00CA447D" w:rsidRDefault="000E32EE" w:rsidP="00147ABD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サブネットあたりのホスト数に基づいて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10.11.48.0/24</w:t>
      </w:r>
      <w:r w:rsidRPr="00CA447D">
        <w:rPr>
          <w:rFonts w:eastAsia="Meiryo UI" w:cs="Arial"/>
        </w:rPr>
        <w:t xml:space="preserve"> </w:t>
      </w:r>
      <w:r w:rsidRPr="00CA447D">
        <w:rPr>
          <w:rFonts w:eastAsia="Meiryo UI" w:cs="Arial"/>
        </w:rPr>
        <w:t>ネットワークを分割します。</w:t>
      </w:r>
    </w:p>
    <w:p w14:paraId="556D5CE7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>最大の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に対応するには、最初のサブネットを使用します。</w:t>
      </w:r>
      <w:r w:rsidRPr="00CA447D">
        <w:rPr>
          <w:rFonts w:eastAsia="Meiryo UI" w:cs="Arial"/>
        </w:rPr>
        <w:t xml:space="preserve"> </w:t>
      </w:r>
    </w:p>
    <w:p w14:paraId="5F91FA02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2 </w:t>
      </w:r>
      <w:r w:rsidRPr="00CA447D">
        <w:rPr>
          <w:rFonts w:eastAsia="Meiryo UI" w:cs="Arial"/>
        </w:rPr>
        <w:t>番目に大きい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に対応するには、</w:t>
      </w:r>
      <w:r w:rsidRPr="00CA447D">
        <w:rPr>
          <w:rFonts w:eastAsia="Meiryo UI" w:cs="Arial"/>
        </w:rPr>
        <w:t xml:space="preserve">2 </w:t>
      </w:r>
      <w:r w:rsidRPr="00CA447D">
        <w:rPr>
          <w:rFonts w:eastAsia="Meiryo UI" w:cs="Arial"/>
        </w:rPr>
        <w:t>番目のサブネットを使用します。</w:t>
      </w:r>
      <w:r w:rsidRPr="00CA447D">
        <w:rPr>
          <w:rFonts w:eastAsia="Meiryo UI" w:cs="Arial"/>
        </w:rPr>
        <w:t xml:space="preserve"> </w:t>
      </w:r>
    </w:p>
    <w:p w14:paraId="7E3114BC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3 </w:t>
      </w:r>
      <w:r w:rsidRPr="00CA447D">
        <w:rPr>
          <w:rFonts w:eastAsia="Meiryo UI" w:cs="Arial"/>
        </w:rPr>
        <w:t>番目のサブネットを使用して、</w:t>
      </w:r>
      <w:r w:rsidRPr="00CA447D">
        <w:rPr>
          <w:rFonts w:eastAsia="Meiryo UI" w:cs="Arial"/>
        </w:rPr>
        <w:t xml:space="preserve">3 </w:t>
      </w:r>
      <w:r w:rsidRPr="00CA447D">
        <w:rPr>
          <w:rFonts w:eastAsia="Meiryo UI" w:cs="Arial"/>
        </w:rPr>
        <w:t>番目に大きい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に対応します。</w:t>
      </w:r>
      <w:r w:rsidRPr="00CA447D">
        <w:rPr>
          <w:rFonts w:eastAsia="Meiryo UI" w:cs="Arial"/>
        </w:rPr>
        <w:t xml:space="preserve"> </w:t>
      </w:r>
    </w:p>
    <w:p w14:paraId="3BF573B9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4 </w:t>
      </w:r>
      <w:r w:rsidRPr="00CA447D">
        <w:rPr>
          <w:rFonts w:eastAsia="Meiryo UI" w:cs="Arial"/>
        </w:rPr>
        <w:t>番目のサブネットを使用して、</w:t>
      </w:r>
      <w:r w:rsidRPr="00CA447D">
        <w:rPr>
          <w:rFonts w:eastAsia="Meiryo UI" w:cs="Arial"/>
        </w:rPr>
        <w:t xml:space="preserve">4 </w:t>
      </w:r>
      <w:r w:rsidRPr="00CA447D">
        <w:rPr>
          <w:rFonts w:eastAsia="Meiryo UI" w:cs="Arial"/>
        </w:rPr>
        <w:t>番目に大きい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に対応します。</w:t>
      </w:r>
      <w:r w:rsidRPr="00CA447D">
        <w:rPr>
          <w:rFonts w:eastAsia="Meiryo UI" w:cs="Arial"/>
        </w:rPr>
        <w:t xml:space="preserve"> </w:t>
      </w:r>
    </w:p>
    <w:p w14:paraId="52654AC3" w14:textId="1B856186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5 </w:t>
      </w:r>
      <w:r w:rsidRPr="00CA447D">
        <w:rPr>
          <w:rFonts w:eastAsia="Meiryo UI" w:cs="Arial"/>
        </w:rPr>
        <w:t>番目のサブネットを使用して、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  <w:b/>
        </w:rPr>
        <w:t>Building1</w:t>
      </w:r>
      <w:r w:rsidRPr="00CA447D">
        <w:rPr>
          <w:rFonts w:eastAsia="Meiryo UI" w:cs="Arial"/>
          <w:b/>
        </w:rPr>
        <w:t xml:space="preserve"> </w:t>
      </w:r>
      <w:r w:rsidRPr="00CA447D">
        <w:rPr>
          <w:rFonts w:eastAsia="Meiryo UI" w:cs="Arial"/>
        </w:rPr>
        <w:t>と</w:t>
      </w:r>
      <w:r w:rsidRPr="00CA447D">
        <w:rPr>
          <w:rFonts w:eastAsia="Meiryo UI" w:cs="Arial"/>
          <w:b/>
        </w:rPr>
        <w:t xml:space="preserve"> </w:t>
      </w:r>
      <w:r w:rsidR="00556BC2">
        <w:rPr>
          <w:rFonts w:eastAsia="Meiryo UI" w:cs="Arial"/>
          <w:b/>
        </w:rPr>
        <w:t>Building2</w:t>
      </w:r>
      <w:r w:rsidRPr="00CA447D">
        <w:rPr>
          <w:rFonts w:eastAsia="Meiryo UI" w:cs="Arial"/>
        </w:rPr>
        <w:t>の間の接続に対応します。</w:t>
      </w:r>
      <w:r w:rsidRPr="00CA447D">
        <w:rPr>
          <w:rFonts w:eastAsia="Meiryo UI" w:cs="Arial"/>
        </w:rPr>
        <w:t xml:space="preserve"> </w:t>
      </w:r>
    </w:p>
    <w:p w14:paraId="12F1EA6B" w14:textId="77777777" w:rsidR="000E32EE" w:rsidRPr="00CA447D" w:rsidRDefault="000E32EE" w:rsidP="00147ABD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 xml:space="preserve">VLSM </w:t>
      </w:r>
      <w:r w:rsidRPr="00CA447D">
        <w:rPr>
          <w:rFonts w:eastAsia="Meiryo UI" w:cs="Arial"/>
        </w:rPr>
        <w:t>サブネットを文書化します。</w:t>
      </w:r>
    </w:p>
    <w:p w14:paraId="65BABA99" w14:textId="28D15327" w:rsidR="000E32EE" w:rsidRPr="00CA447D" w:rsidRDefault="000E32EE" w:rsidP="000E32EE">
      <w:pPr>
        <w:pStyle w:val="BodyTextL25"/>
        <w:rPr>
          <w:rFonts w:eastAsia="Meiryo UI" w:cs="Arial"/>
        </w:rPr>
      </w:pPr>
      <w:r w:rsidRPr="00CA447D">
        <w:rPr>
          <w:rFonts w:eastAsia="Meiryo UI" w:cs="Arial"/>
          <w:b/>
        </w:rPr>
        <w:t>サブネット</w:t>
      </w:r>
      <w:r w:rsidRPr="00CA447D">
        <w:rPr>
          <w:rFonts w:eastAsia="Meiryo UI" w:cs="Arial"/>
        </w:rPr>
        <w:t>の説明（</w:t>
      </w:r>
      <w:r w:rsidR="005978FD" w:rsidRPr="00556BC2">
        <w:rPr>
          <w:rFonts w:eastAsia="Meiryo UI" w:cs="Arial"/>
          <w:b/>
        </w:rPr>
        <w:t>ASW1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など）、必要なホスト数、サブネットのネットワークアドレス、最初に使用可能なホストアドレス、ブロードキャスト・アドレスをリストする「</w:t>
      </w:r>
      <w:r w:rsidRPr="00CA447D">
        <w:rPr>
          <w:rFonts w:eastAsia="Meiryo UI" w:cs="Arial"/>
        </w:rPr>
        <w:t>Subnet Table</w:t>
      </w:r>
      <w:r w:rsidRPr="00CA447D">
        <w:rPr>
          <w:rFonts w:eastAsia="Meiryo UI" w:cs="Arial"/>
        </w:rPr>
        <w:t>」を入力します。すべてのアドレスがリストされるまで続けてください。</w:t>
      </w:r>
    </w:p>
    <w:p w14:paraId="4BA20738" w14:textId="0C85C013" w:rsidR="000E32EE" w:rsidRDefault="000E32EE" w:rsidP="00693B9D">
      <w:pPr>
        <w:pStyle w:val="BodyTextL25Bold"/>
        <w:rPr>
          <w:rFonts w:eastAsia="Meiryo UI" w:cs="Arial"/>
        </w:rPr>
      </w:pPr>
      <w:r w:rsidRPr="00CA447D">
        <w:rPr>
          <w:rFonts w:eastAsia="Meiryo UI" w:cs="Arial"/>
        </w:rPr>
        <w:t>サブネット表</w:t>
      </w:r>
    </w:p>
    <w:tbl>
      <w:tblPr>
        <w:tblW w:w="97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このアクティビティを進めるにあたり、機器のIPアドレス、サブネットマスク、デフォルトゲートウェイを決めていきます。「空白」と表示されているセルに解答を入力します。"/>
      </w:tblPr>
      <w:tblGrid>
        <w:gridCol w:w="1997"/>
        <w:gridCol w:w="977"/>
        <w:gridCol w:w="2268"/>
        <w:gridCol w:w="1843"/>
        <w:gridCol w:w="2693"/>
      </w:tblGrid>
      <w:tr w:rsidR="000E32EE" w:rsidRPr="00CA447D" w14:paraId="2AE3B082" w14:textId="77777777" w:rsidTr="003841D3">
        <w:trPr>
          <w:cantSplit/>
          <w:tblHeader/>
          <w:jc w:val="center"/>
        </w:trPr>
        <w:tc>
          <w:tcPr>
            <w:tcW w:w="1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1FBD134" w14:textId="77777777" w:rsidR="000E32EE" w:rsidRPr="00CA447D" w:rsidRDefault="000E32EE" w:rsidP="00CA447D">
            <w:pPr>
              <w:pStyle w:val="TableHeading"/>
              <w:rPr>
                <w:rFonts w:eastAsia="Meiryo UI" w:cs="Arial"/>
              </w:rPr>
            </w:pPr>
            <w:r w:rsidRPr="00CA447D">
              <w:rPr>
                <w:rFonts w:eastAsia="Meiryo UI" w:cs="Arial"/>
              </w:rPr>
              <w:t>サブネットの説明</w:t>
            </w:r>
          </w:p>
        </w:tc>
        <w:tc>
          <w:tcPr>
            <w:tcW w:w="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49573E8" w14:textId="77777777" w:rsidR="000E32EE" w:rsidRPr="00CA447D" w:rsidRDefault="000E32EE" w:rsidP="00CA447D">
            <w:pPr>
              <w:pStyle w:val="TableHeading"/>
              <w:rPr>
                <w:rFonts w:eastAsia="Meiryo UI" w:cs="Arial"/>
              </w:rPr>
            </w:pPr>
            <w:r w:rsidRPr="00CA447D">
              <w:rPr>
                <w:rFonts w:eastAsia="Meiryo UI" w:cs="Arial"/>
              </w:rPr>
              <w:t>必要なホストの数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8C7815" w14:textId="77777777" w:rsidR="000E32EE" w:rsidRPr="00CA447D" w:rsidRDefault="000E32EE" w:rsidP="00CA447D">
            <w:pPr>
              <w:pStyle w:val="TableHeading"/>
              <w:rPr>
                <w:rFonts w:eastAsia="Meiryo UI" w:cs="Arial"/>
              </w:rPr>
            </w:pPr>
            <w:r w:rsidRPr="00CA447D">
              <w:rPr>
                <w:rFonts w:eastAsia="Meiryo UI" w:cs="Arial"/>
              </w:rPr>
              <w:t>ネットワークアドレス</w:t>
            </w:r>
            <w:r w:rsidRPr="00CA447D">
              <w:rPr>
                <w:rFonts w:eastAsia="Meiryo UI" w:cs="Arial"/>
              </w:rPr>
              <w:t>/CIDR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BE76737" w14:textId="77777777" w:rsidR="000E32EE" w:rsidRPr="00CA447D" w:rsidRDefault="000E32EE" w:rsidP="00CA447D">
            <w:pPr>
              <w:pStyle w:val="TableHeading"/>
              <w:rPr>
                <w:rFonts w:eastAsia="Meiryo UI" w:cs="Arial"/>
              </w:rPr>
            </w:pPr>
            <w:r w:rsidRPr="00CA447D">
              <w:rPr>
                <w:rFonts w:eastAsia="Meiryo UI" w:cs="Arial"/>
              </w:rPr>
              <w:t>使用可能な最初のホストアドレス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76F7B8E" w14:textId="2F1DDFFF" w:rsidR="000E32EE" w:rsidRPr="00CA447D" w:rsidRDefault="000E32EE" w:rsidP="00CA447D">
            <w:pPr>
              <w:pStyle w:val="TableHeading"/>
              <w:rPr>
                <w:rFonts w:eastAsia="Meiryo UI" w:cs="Arial"/>
              </w:rPr>
            </w:pPr>
            <w:r w:rsidRPr="00CA447D">
              <w:rPr>
                <w:rFonts w:eastAsia="Meiryo UI" w:cs="Arial"/>
              </w:rPr>
              <w:t>ブロードキャスト</w:t>
            </w:r>
            <w:r w:rsidRPr="00CA447D">
              <w:rPr>
                <w:rFonts w:eastAsia="Meiryo UI" w:cs="Arial"/>
              </w:rPr>
              <w:t xml:space="preserve"> </w:t>
            </w:r>
            <w:r w:rsidR="00CA447D">
              <w:rPr>
                <w:rFonts w:eastAsia="Meiryo UI" w:cs="Arial" w:hint="eastAsia"/>
              </w:rPr>
              <w:t xml:space="preserve">　　</w:t>
            </w:r>
            <w:r w:rsidRPr="00CA447D">
              <w:rPr>
                <w:rFonts w:eastAsia="Meiryo UI" w:cs="Arial"/>
              </w:rPr>
              <w:t>アドレス</w:t>
            </w:r>
          </w:p>
        </w:tc>
      </w:tr>
      <w:tr w:rsidR="0006344D" w:rsidRPr="00CA447D" w14:paraId="4CD0814B" w14:textId="32749181" w:rsidTr="00E15D0F">
        <w:trPr>
          <w:cantSplit/>
          <w:trHeight w:val="450"/>
          <w:jc w:val="center"/>
        </w:trPr>
        <w:tc>
          <w:tcPr>
            <w:tcW w:w="1997" w:type="dxa"/>
            <w:vAlign w:val="center"/>
          </w:tcPr>
          <w:p w14:paraId="7BF72E5C" w14:textId="53A78AFC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proofErr w:type="spellStart"/>
            <w:r w:rsidRPr="00536BEC">
              <w:rPr>
                <w:color w:val="auto"/>
              </w:rPr>
              <w:t>HostD</w:t>
            </w:r>
            <w:proofErr w:type="spellEnd"/>
            <w:r w:rsidRPr="00536BEC">
              <w:rPr>
                <w:color w:val="auto"/>
              </w:rPr>
              <w:t xml:space="preserve"> LAN</w:t>
            </w:r>
          </w:p>
        </w:tc>
        <w:tc>
          <w:tcPr>
            <w:tcW w:w="977" w:type="dxa"/>
            <w:vAlign w:val="center"/>
          </w:tcPr>
          <w:p w14:paraId="54BA7608" w14:textId="54319689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color w:val="auto"/>
              </w:rPr>
              <w:t>60</w:t>
            </w:r>
          </w:p>
        </w:tc>
        <w:tc>
          <w:tcPr>
            <w:tcW w:w="2268" w:type="dxa"/>
            <w:vAlign w:val="center"/>
          </w:tcPr>
          <w:p w14:paraId="104EFF6E" w14:textId="6C626597" w:rsidR="0006344D" w:rsidRPr="00536BEC" w:rsidRDefault="00614DAC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/>
                <w:color w:val="auto"/>
              </w:rPr>
              <w:t>10.11.48.0</w:t>
            </w:r>
          </w:p>
        </w:tc>
        <w:tc>
          <w:tcPr>
            <w:tcW w:w="1843" w:type="dxa"/>
            <w:vAlign w:val="center"/>
          </w:tcPr>
          <w:p w14:paraId="41A9CF5D" w14:textId="1747EDF4" w:rsidR="0006344D" w:rsidRPr="00536BEC" w:rsidRDefault="00614DAC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/>
                <w:color w:val="auto"/>
              </w:rPr>
              <w:t>10.11.48.1</w:t>
            </w:r>
          </w:p>
        </w:tc>
        <w:tc>
          <w:tcPr>
            <w:tcW w:w="2693" w:type="dxa"/>
            <w:vAlign w:val="center"/>
          </w:tcPr>
          <w:p w14:paraId="3CFED170" w14:textId="5B87B945" w:rsidR="0006344D" w:rsidRPr="00CA447D" w:rsidRDefault="001352DB" w:rsidP="00E15D0F">
            <w:pPr>
              <w:spacing w:before="0" w:after="0" w:line="240" w:lineRule="auto"/>
              <w:jc w:val="center"/>
            </w:pPr>
            <w:r>
              <w:t>10.11.48.63</w:t>
            </w:r>
          </w:p>
        </w:tc>
      </w:tr>
      <w:tr w:rsidR="0006344D" w:rsidRPr="00CA447D" w14:paraId="5C0E6FA1" w14:textId="4843BC76" w:rsidTr="00E15D0F">
        <w:trPr>
          <w:cantSplit/>
          <w:trHeight w:val="450"/>
          <w:jc w:val="center"/>
        </w:trPr>
        <w:tc>
          <w:tcPr>
            <w:tcW w:w="1997" w:type="dxa"/>
            <w:vAlign w:val="center"/>
          </w:tcPr>
          <w:p w14:paraId="75FCFF79" w14:textId="40811447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proofErr w:type="spellStart"/>
            <w:r w:rsidRPr="00536BEC">
              <w:rPr>
                <w:color w:val="auto"/>
              </w:rPr>
              <w:t>HostB</w:t>
            </w:r>
            <w:proofErr w:type="spellEnd"/>
            <w:r w:rsidRPr="00536BEC">
              <w:rPr>
                <w:color w:val="auto"/>
              </w:rPr>
              <w:t xml:space="preserve"> LAN</w:t>
            </w:r>
          </w:p>
        </w:tc>
        <w:tc>
          <w:tcPr>
            <w:tcW w:w="977" w:type="dxa"/>
            <w:vAlign w:val="center"/>
          </w:tcPr>
          <w:p w14:paraId="05E1AE03" w14:textId="4D272C36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color w:val="auto"/>
              </w:rPr>
              <w:t>30</w:t>
            </w:r>
          </w:p>
        </w:tc>
        <w:tc>
          <w:tcPr>
            <w:tcW w:w="2268" w:type="dxa"/>
            <w:vAlign w:val="center"/>
          </w:tcPr>
          <w:p w14:paraId="3DDD4FAE" w14:textId="6738F650" w:rsidR="0006344D" w:rsidRPr="00536BEC" w:rsidRDefault="00561747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0.11.48.64</w:t>
            </w:r>
          </w:p>
        </w:tc>
        <w:tc>
          <w:tcPr>
            <w:tcW w:w="1843" w:type="dxa"/>
            <w:vAlign w:val="center"/>
          </w:tcPr>
          <w:p w14:paraId="6E468E97" w14:textId="37D82D43" w:rsidR="0006344D" w:rsidRPr="00536BEC" w:rsidRDefault="00561747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0.11.48.65</w:t>
            </w:r>
          </w:p>
        </w:tc>
        <w:tc>
          <w:tcPr>
            <w:tcW w:w="2693" w:type="dxa"/>
            <w:vAlign w:val="center"/>
          </w:tcPr>
          <w:p w14:paraId="69A1E7A9" w14:textId="06FE3A21" w:rsidR="0006344D" w:rsidRPr="00CA447D" w:rsidRDefault="001352DB" w:rsidP="00E15D0F">
            <w:pPr>
              <w:spacing w:before="0" w:after="0" w:line="240" w:lineRule="auto"/>
              <w:jc w:val="center"/>
            </w:pPr>
            <w:r>
              <w:t>10.11.48.95</w:t>
            </w:r>
          </w:p>
        </w:tc>
      </w:tr>
      <w:tr w:rsidR="0006344D" w:rsidRPr="00CA447D" w14:paraId="658CFDDC" w14:textId="18EB6433" w:rsidTr="00E15D0F">
        <w:trPr>
          <w:cantSplit/>
          <w:trHeight w:val="450"/>
          <w:jc w:val="center"/>
        </w:trPr>
        <w:tc>
          <w:tcPr>
            <w:tcW w:w="1997" w:type="dxa"/>
            <w:vAlign w:val="center"/>
          </w:tcPr>
          <w:p w14:paraId="30DD647B" w14:textId="7D63AA02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proofErr w:type="spellStart"/>
            <w:r w:rsidRPr="00536BEC">
              <w:rPr>
                <w:color w:val="auto"/>
              </w:rPr>
              <w:t>HostA</w:t>
            </w:r>
            <w:proofErr w:type="spellEnd"/>
            <w:r w:rsidRPr="00536BEC">
              <w:rPr>
                <w:color w:val="auto"/>
              </w:rPr>
              <w:t xml:space="preserve"> LAN</w:t>
            </w:r>
          </w:p>
        </w:tc>
        <w:tc>
          <w:tcPr>
            <w:tcW w:w="977" w:type="dxa"/>
            <w:vAlign w:val="center"/>
          </w:tcPr>
          <w:p w14:paraId="3864993A" w14:textId="436370FD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color w:val="auto"/>
              </w:rPr>
              <w:t>14</w:t>
            </w:r>
          </w:p>
        </w:tc>
        <w:tc>
          <w:tcPr>
            <w:tcW w:w="2268" w:type="dxa"/>
            <w:vAlign w:val="center"/>
          </w:tcPr>
          <w:p w14:paraId="0657180C" w14:textId="299FB391" w:rsidR="0006344D" w:rsidRPr="00536BEC" w:rsidRDefault="00561747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0.11.48.96</w:t>
            </w:r>
          </w:p>
        </w:tc>
        <w:tc>
          <w:tcPr>
            <w:tcW w:w="1843" w:type="dxa"/>
            <w:vAlign w:val="center"/>
          </w:tcPr>
          <w:p w14:paraId="56422CE5" w14:textId="7C4B348B" w:rsidR="0006344D" w:rsidRPr="00536BEC" w:rsidRDefault="00561747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0.11.48.97</w:t>
            </w:r>
          </w:p>
        </w:tc>
        <w:tc>
          <w:tcPr>
            <w:tcW w:w="2693" w:type="dxa"/>
            <w:vAlign w:val="center"/>
          </w:tcPr>
          <w:p w14:paraId="196FC196" w14:textId="1AAD2C98" w:rsidR="0006344D" w:rsidRPr="00CA447D" w:rsidRDefault="001352DB" w:rsidP="00E15D0F">
            <w:pPr>
              <w:spacing w:before="0" w:after="0" w:line="240" w:lineRule="auto"/>
              <w:jc w:val="center"/>
            </w:pPr>
            <w:r>
              <w:t>10.11.48.111</w:t>
            </w:r>
          </w:p>
        </w:tc>
      </w:tr>
      <w:tr w:rsidR="0006344D" w:rsidRPr="00CA447D" w14:paraId="7E83B3BA" w14:textId="770E9CDF" w:rsidTr="00E15D0F">
        <w:trPr>
          <w:cantSplit/>
          <w:trHeight w:val="450"/>
          <w:jc w:val="center"/>
        </w:trPr>
        <w:tc>
          <w:tcPr>
            <w:tcW w:w="1997" w:type="dxa"/>
            <w:vAlign w:val="center"/>
          </w:tcPr>
          <w:p w14:paraId="6CF3C52C" w14:textId="4B73115D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proofErr w:type="spellStart"/>
            <w:r w:rsidRPr="00536BEC">
              <w:rPr>
                <w:color w:val="auto"/>
              </w:rPr>
              <w:t>H</w:t>
            </w:r>
            <w:r>
              <w:rPr>
                <w:color w:val="auto"/>
              </w:rPr>
              <w:t>o</w:t>
            </w:r>
            <w:r w:rsidRPr="00536BEC">
              <w:rPr>
                <w:color w:val="auto"/>
              </w:rPr>
              <w:t>stC</w:t>
            </w:r>
            <w:proofErr w:type="spellEnd"/>
            <w:r w:rsidRPr="00536BEC">
              <w:rPr>
                <w:color w:val="auto"/>
              </w:rPr>
              <w:t xml:space="preserve"> LAN</w:t>
            </w:r>
          </w:p>
        </w:tc>
        <w:tc>
          <w:tcPr>
            <w:tcW w:w="977" w:type="dxa"/>
            <w:vAlign w:val="center"/>
          </w:tcPr>
          <w:p w14:paraId="5EE02A89" w14:textId="556DD1B8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color w:val="auto"/>
              </w:rPr>
              <w:t>6</w:t>
            </w:r>
          </w:p>
        </w:tc>
        <w:tc>
          <w:tcPr>
            <w:tcW w:w="2268" w:type="dxa"/>
            <w:vAlign w:val="center"/>
          </w:tcPr>
          <w:p w14:paraId="58CCA5DB" w14:textId="35C8150E" w:rsidR="0006344D" w:rsidRPr="00536BEC" w:rsidRDefault="00561747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0.11.48.112</w:t>
            </w:r>
          </w:p>
        </w:tc>
        <w:tc>
          <w:tcPr>
            <w:tcW w:w="1843" w:type="dxa"/>
            <w:vAlign w:val="center"/>
          </w:tcPr>
          <w:p w14:paraId="3E03A577" w14:textId="3994B785" w:rsidR="0006344D" w:rsidRPr="00536BEC" w:rsidRDefault="00561747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0.11.48.113</w:t>
            </w:r>
          </w:p>
        </w:tc>
        <w:tc>
          <w:tcPr>
            <w:tcW w:w="2693" w:type="dxa"/>
            <w:vAlign w:val="center"/>
          </w:tcPr>
          <w:p w14:paraId="06A52109" w14:textId="17FDD85C" w:rsidR="0006344D" w:rsidRPr="00CA447D" w:rsidRDefault="001352DB" w:rsidP="00E15D0F">
            <w:pPr>
              <w:spacing w:before="0" w:after="0" w:line="240" w:lineRule="auto"/>
              <w:jc w:val="center"/>
            </w:pPr>
            <w:r>
              <w:t>10.11.48.1</w:t>
            </w:r>
            <w:r w:rsidR="002C2097">
              <w:t>1</w:t>
            </w:r>
            <w:r w:rsidR="00C372A7">
              <w:t>9</w:t>
            </w:r>
          </w:p>
        </w:tc>
      </w:tr>
      <w:tr w:rsidR="0006344D" w:rsidRPr="00CA447D" w14:paraId="3E45A57B" w14:textId="1936C268" w:rsidTr="00E15D0F">
        <w:trPr>
          <w:cantSplit/>
          <w:trHeight w:val="451"/>
          <w:jc w:val="center"/>
        </w:trPr>
        <w:tc>
          <w:tcPr>
            <w:tcW w:w="1997" w:type="dxa"/>
            <w:vAlign w:val="center"/>
          </w:tcPr>
          <w:p w14:paraId="1D92E221" w14:textId="1CE9170B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rFonts w:hint="eastAsia"/>
                <w:color w:val="auto"/>
              </w:rPr>
              <w:t>WAN</w:t>
            </w:r>
            <w:r w:rsidRPr="00536BEC">
              <w:rPr>
                <w:rFonts w:hint="eastAsia"/>
                <w:color w:val="auto"/>
              </w:rPr>
              <w:t>リンク</w:t>
            </w:r>
          </w:p>
        </w:tc>
        <w:tc>
          <w:tcPr>
            <w:tcW w:w="977" w:type="dxa"/>
            <w:vAlign w:val="center"/>
          </w:tcPr>
          <w:p w14:paraId="26F9D3B2" w14:textId="0515DA47" w:rsidR="0006344D" w:rsidRPr="00536BEC" w:rsidRDefault="0006344D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 w:rsidRPr="00536BEC">
              <w:rPr>
                <w:rFonts w:hint="eastAsia"/>
                <w:color w:val="auto"/>
              </w:rPr>
              <w:t>2</w:t>
            </w:r>
          </w:p>
        </w:tc>
        <w:tc>
          <w:tcPr>
            <w:tcW w:w="2268" w:type="dxa"/>
            <w:vAlign w:val="center"/>
          </w:tcPr>
          <w:p w14:paraId="593B26FC" w14:textId="4120D123" w:rsidR="0006344D" w:rsidRPr="00536BEC" w:rsidRDefault="005D6859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0.11.48.12</w:t>
            </w:r>
            <w:r w:rsidR="00E15D0F">
              <w:rPr>
                <w:rFonts w:eastAsia="Meiryo UI" w:cs="Arial"/>
                <w:color w:val="auto"/>
              </w:rPr>
              <w:t>0</w:t>
            </w:r>
          </w:p>
        </w:tc>
        <w:tc>
          <w:tcPr>
            <w:tcW w:w="1843" w:type="dxa"/>
            <w:vAlign w:val="center"/>
          </w:tcPr>
          <w:p w14:paraId="4D536AC9" w14:textId="6E97B043" w:rsidR="0006344D" w:rsidRPr="00536BEC" w:rsidRDefault="005D6859" w:rsidP="00E15D0F">
            <w:pPr>
              <w:pStyle w:val="ConfigWindow"/>
              <w:jc w:val="center"/>
              <w:rPr>
                <w:rFonts w:eastAsia="Meiryo UI" w:cs="Arial"/>
                <w:color w:val="auto"/>
              </w:rPr>
            </w:pPr>
            <w:r>
              <w:rPr>
                <w:rFonts w:eastAsia="Meiryo UI" w:cs="Arial" w:hint="eastAsia"/>
                <w:color w:val="auto"/>
              </w:rPr>
              <w:t>1</w:t>
            </w:r>
            <w:r>
              <w:rPr>
                <w:rFonts w:eastAsia="Meiryo UI" w:cs="Arial"/>
                <w:color w:val="auto"/>
              </w:rPr>
              <w:t>0.11.48.12</w:t>
            </w:r>
            <w:r w:rsidR="00E15D0F">
              <w:rPr>
                <w:rFonts w:eastAsia="Meiryo UI" w:cs="Arial"/>
                <w:color w:val="auto"/>
              </w:rPr>
              <w:t>1</w:t>
            </w:r>
          </w:p>
        </w:tc>
        <w:tc>
          <w:tcPr>
            <w:tcW w:w="2693" w:type="dxa"/>
            <w:vAlign w:val="center"/>
          </w:tcPr>
          <w:p w14:paraId="64CCD6A9" w14:textId="6896AE91" w:rsidR="0006344D" w:rsidRPr="00CA447D" w:rsidRDefault="001352DB" w:rsidP="00E15D0F">
            <w:pPr>
              <w:spacing w:before="0" w:after="0" w:line="240" w:lineRule="auto"/>
              <w:jc w:val="center"/>
            </w:pPr>
            <w:r>
              <w:t>10.11.48.12</w:t>
            </w:r>
            <w:r w:rsidR="007B5AC9">
              <w:t>3</w:t>
            </w:r>
          </w:p>
        </w:tc>
      </w:tr>
    </w:tbl>
    <w:p w14:paraId="796C7DD3" w14:textId="483BFF9D" w:rsidR="00693B9D" w:rsidRPr="00CE6FC7" w:rsidRDefault="006B1488" w:rsidP="00CE6FC7">
      <w:pPr>
        <w:spacing w:before="0" w:after="0" w:line="240" w:lineRule="auto"/>
        <w:rPr>
          <w:rFonts w:eastAsia="Meiryo UI" w:cs="Arial"/>
          <w:b/>
          <w:bCs/>
          <w:szCs w:val="26"/>
        </w:rPr>
      </w:pPr>
      <w:r>
        <w:rPr>
          <w:rFonts w:eastAsia="Meiryo UI" w:cs="Arial"/>
        </w:rPr>
        <w:br w:type="page"/>
      </w:r>
    </w:p>
    <w:p w14:paraId="78EE3170" w14:textId="77777777" w:rsidR="00CE6FC7" w:rsidRPr="00CE6FC7" w:rsidRDefault="00CE6FC7" w:rsidP="00CE6FC7"/>
    <w:p w14:paraId="10EA2AEA" w14:textId="29CDD033" w:rsidR="000E32EE" w:rsidRPr="00CA447D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アドレス指定スキームを文書化します。</w:t>
      </w:r>
    </w:p>
    <w:p w14:paraId="027D1493" w14:textId="733D799A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2 </w:t>
      </w:r>
      <w:r w:rsidRPr="00CA447D">
        <w:rPr>
          <w:rFonts w:eastAsia="Meiryo UI" w:cs="Arial"/>
        </w:rPr>
        <w:t>つの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リンクと</w:t>
      </w:r>
      <w:r w:rsidRPr="00CA447D">
        <w:rPr>
          <w:rFonts w:eastAsia="Meiryo UI" w:cs="Arial"/>
        </w:rPr>
        <w:t xml:space="preserve"> WAN </w:t>
      </w:r>
      <w:r w:rsidRPr="00CA447D">
        <w:rPr>
          <w:rFonts w:eastAsia="Meiryo UI" w:cs="Arial"/>
        </w:rPr>
        <w:t>リンクの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  <w:b/>
        </w:rPr>
        <w:t>Building1</w:t>
      </w:r>
      <w:r w:rsidRPr="00CA447D">
        <w:rPr>
          <w:rFonts w:eastAsia="Meiryo UI" w:cs="Arial"/>
        </w:rPr>
        <w:t xml:space="preserve"> </w:t>
      </w:r>
      <w:r w:rsidRPr="00CA447D">
        <w:rPr>
          <w:rFonts w:eastAsia="Meiryo UI" w:cs="Arial"/>
        </w:rPr>
        <w:t>に最初に使用可能な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アドレスを割り当てます。</w:t>
      </w:r>
    </w:p>
    <w:p w14:paraId="138AFC69" w14:textId="470A40D1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2 </w:t>
      </w:r>
      <w:r w:rsidRPr="00CA447D">
        <w:rPr>
          <w:rFonts w:eastAsia="Meiryo UI" w:cs="Arial"/>
        </w:rPr>
        <w:t>つの</w:t>
      </w:r>
      <w:r w:rsidRPr="00CA447D">
        <w:rPr>
          <w:rFonts w:eastAsia="Meiryo UI" w:cs="Arial"/>
        </w:rPr>
        <w:t xml:space="preserve"> LAN </w:t>
      </w:r>
      <w:r w:rsidRPr="00CA447D">
        <w:rPr>
          <w:rFonts w:eastAsia="Meiryo UI" w:cs="Arial"/>
        </w:rPr>
        <w:t>リンクの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  <w:b/>
        </w:rPr>
        <w:t>Building2</w:t>
      </w:r>
      <w:r w:rsidRPr="00CA447D">
        <w:rPr>
          <w:rFonts w:eastAsia="Meiryo UI" w:cs="Arial"/>
        </w:rPr>
        <w:t xml:space="preserve"> </w:t>
      </w:r>
      <w:r w:rsidRPr="00CA447D">
        <w:rPr>
          <w:rFonts w:eastAsia="Meiryo UI" w:cs="Arial"/>
        </w:rPr>
        <w:t>に最初に使用可能な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アドレスを割り当てます。</w:t>
      </w:r>
      <w:r w:rsidRPr="00CA447D">
        <w:rPr>
          <w:rFonts w:eastAsia="Meiryo UI" w:cs="Arial"/>
        </w:rPr>
        <w:t xml:space="preserve">WAN </w:t>
      </w:r>
      <w:r w:rsidRPr="00CA447D">
        <w:rPr>
          <w:rFonts w:eastAsia="Meiryo UI" w:cs="Arial"/>
        </w:rPr>
        <w:t>リンクに最後に使用可能な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アドレスを割り当てます。</w:t>
      </w:r>
    </w:p>
    <w:p w14:paraId="5601F3AE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 xml:space="preserve">2 </w:t>
      </w:r>
      <w:r w:rsidRPr="00CA447D">
        <w:rPr>
          <w:rFonts w:eastAsia="Meiryo UI" w:cs="Arial"/>
        </w:rPr>
        <w:t>番目に使用可能な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アドレスをスイッチに割り当てます。</w:t>
      </w:r>
    </w:p>
    <w:p w14:paraId="23EE3926" w14:textId="77777777" w:rsidR="000E32EE" w:rsidRPr="00CA447D" w:rsidRDefault="000E32EE" w:rsidP="000E32EE">
      <w:pPr>
        <w:pStyle w:val="SubStepAlpha"/>
        <w:rPr>
          <w:rFonts w:eastAsia="Meiryo UI" w:cs="Arial"/>
        </w:rPr>
      </w:pPr>
      <w:r w:rsidRPr="00CA447D">
        <w:rPr>
          <w:rFonts w:eastAsia="Meiryo UI" w:cs="Arial"/>
        </w:rPr>
        <w:t>最後に使用可能な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アドレスをホストに割り当てます。</w:t>
      </w:r>
      <w:r w:rsidRPr="00CA447D">
        <w:rPr>
          <w:rFonts w:eastAsia="Meiryo UI" w:cs="Arial"/>
        </w:rPr>
        <w:t xml:space="preserve"> </w:t>
      </w:r>
    </w:p>
    <w:p w14:paraId="05131F9B" w14:textId="77777777" w:rsidR="000E32EE" w:rsidRPr="00CA447D" w:rsidRDefault="000E32EE" w:rsidP="009C5C21">
      <w:pPr>
        <w:pStyle w:val="2"/>
        <w:rPr>
          <w:rFonts w:eastAsia="Meiryo UI" w:cs="Arial"/>
        </w:rPr>
      </w:pPr>
      <w:r w:rsidRPr="00CA447D">
        <w:rPr>
          <w:rFonts w:eastAsia="Meiryo UI" w:cs="Arial"/>
        </w:rPr>
        <w:t>デバイスへの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アドレスの割り当てと接続性の確認</w:t>
      </w:r>
    </w:p>
    <w:p w14:paraId="49B024A5" w14:textId="4223D87A" w:rsidR="000E32EE" w:rsidRPr="00CA447D" w:rsidRDefault="000E32EE" w:rsidP="000E32EE">
      <w:pPr>
        <w:pStyle w:val="BodyTextL25"/>
        <w:rPr>
          <w:rFonts w:eastAsia="Meiryo UI" w:cs="Arial"/>
        </w:rPr>
      </w:pPr>
      <w:r w:rsidRPr="00CA447D">
        <w:rPr>
          <w:rFonts w:eastAsia="Meiryo UI" w:cs="Arial"/>
        </w:rPr>
        <w:t>このネットワーク上のほぼすべての</w:t>
      </w:r>
      <w:r w:rsidRPr="00CA447D">
        <w:rPr>
          <w:rFonts w:eastAsia="Meiryo UI" w:cs="Arial"/>
        </w:rPr>
        <w:t>IP</w:t>
      </w:r>
      <w:r w:rsidRPr="00CA447D">
        <w:rPr>
          <w:rFonts w:eastAsia="Meiryo UI" w:cs="Arial"/>
        </w:rPr>
        <w:t>アドレスは既に設定されています。</w:t>
      </w:r>
      <w:r w:rsidRPr="00CA447D">
        <w:rPr>
          <w:rFonts w:eastAsia="Meiryo UI" w:cs="Arial"/>
        </w:rPr>
        <w:t>IP</w:t>
      </w:r>
      <w:r w:rsidRPr="00CA447D">
        <w:rPr>
          <w:rFonts w:eastAsia="Meiryo UI" w:cs="Arial"/>
        </w:rPr>
        <w:t>アドレスの設定をすべて完了するために、下記のステップに進んでください。</w:t>
      </w:r>
      <w:r w:rsidR="00BB51DA">
        <w:rPr>
          <w:rFonts w:eastAsia="Meiryo UI" w:cs="Arial" w:hint="eastAsia"/>
        </w:rPr>
        <w:t>（設定するのは、</w:t>
      </w:r>
      <w:r w:rsidR="004B1C48" w:rsidRPr="004B1C48">
        <w:rPr>
          <w:rFonts w:eastAsia="Meiryo UI" w:cs="Arial" w:hint="eastAsia"/>
        </w:rPr>
        <w:t>Building1</w:t>
      </w:r>
      <w:r w:rsidR="004B1C48">
        <w:rPr>
          <w:rFonts w:eastAsia="Meiryo UI" w:cs="Arial" w:hint="eastAsia"/>
        </w:rPr>
        <w:t>、</w:t>
      </w:r>
      <w:r w:rsidR="004B1C48">
        <w:rPr>
          <w:rFonts w:eastAsia="Meiryo UI" w:cs="Arial"/>
        </w:rPr>
        <w:t>ASW3</w:t>
      </w:r>
      <w:r w:rsidR="004B1C48">
        <w:rPr>
          <w:rFonts w:eastAsia="Meiryo UI" w:cs="Arial" w:hint="eastAsia"/>
        </w:rPr>
        <w:t>、</w:t>
      </w:r>
      <w:proofErr w:type="spellStart"/>
      <w:r w:rsidR="004B1C48">
        <w:rPr>
          <w:rFonts w:eastAsia="Meiryo UI" w:cs="Arial" w:hint="eastAsia"/>
        </w:rPr>
        <w:t>HostD</w:t>
      </w:r>
      <w:proofErr w:type="spellEnd"/>
      <w:r w:rsidR="004B1C48">
        <w:rPr>
          <w:rFonts w:eastAsia="Meiryo UI" w:cs="Arial" w:hint="eastAsia"/>
        </w:rPr>
        <w:t>の</w:t>
      </w:r>
      <w:r w:rsidR="004B1C48">
        <w:rPr>
          <w:rFonts w:eastAsia="Meiryo UI" w:cs="Arial" w:hint="eastAsia"/>
        </w:rPr>
        <w:t>3</w:t>
      </w:r>
      <w:r w:rsidR="004B1C48">
        <w:rPr>
          <w:rFonts w:eastAsia="Meiryo UI" w:cs="Arial" w:hint="eastAsia"/>
        </w:rPr>
        <w:t>デバイス</w:t>
      </w:r>
      <w:r w:rsidR="00BB51DA">
        <w:rPr>
          <w:rFonts w:eastAsia="Meiryo UI" w:cs="Arial" w:hint="eastAsia"/>
        </w:rPr>
        <w:t>）</w:t>
      </w:r>
    </w:p>
    <w:p w14:paraId="057AB5A5" w14:textId="5C56E974" w:rsidR="000E32EE" w:rsidRDefault="00556BC2" w:rsidP="00147ABD">
      <w:pPr>
        <w:pStyle w:val="3"/>
        <w:rPr>
          <w:rFonts w:eastAsia="Meiryo UI" w:cs="Arial"/>
        </w:rPr>
      </w:pPr>
      <w:r>
        <w:rPr>
          <w:rFonts w:eastAsia="Meiryo UI" w:cs="Arial"/>
        </w:rPr>
        <w:t>Building1</w:t>
      </w:r>
      <w:r w:rsidR="000E32EE" w:rsidRPr="00CA447D">
        <w:rPr>
          <w:rFonts w:eastAsia="Meiryo UI" w:cs="Arial"/>
        </w:rPr>
        <w:t xml:space="preserve"> </w:t>
      </w:r>
      <w:r w:rsidR="000E32EE" w:rsidRPr="00CA447D">
        <w:rPr>
          <w:rFonts w:eastAsia="Meiryo UI" w:cs="Arial"/>
        </w:rPr>
        <w:t>ルーターの</w:t>
      </w:r>
      <w:r w:rsidR="000E32EE" w:rsidRPr="00CA447D">
        <w:rPr>
          <w:rFonts w:eastAsia="Meiryo UI" w:cs="Arial"/>
        </w:rPr>
        <w:t>LAN</w:t>
      </w:r>
      <w:r w:rsidR="000E32EE" w:rsidRPr="00CA447D">
        <w:rPr>
          <w:rFonts w:eastAsia="Meiryo UI" w:cs="Arial"/>
        </w:rPr>
        <w:t>インターフェイス</w:t>
      </w:r>
      <w:r w:rsidR="000E2AA8">
        <w:rPr>
          <w:rFonts w:eastAsia="Meiryo UI" w:cs="Arial" w:hint="eastAsia"/>
        </w:rPr>
        <w:t>G0/0</w:t>
      </w:r>
      <w:r w:rsidR="000E2AA8">
        <w:rPr>
          <w:rFonts w:eastAsia="Meiryo UI" w:cs="Arial" w:hint="eastAsia"/>
        </w:rPr>
        <w:t>および</w:t>
      </w:r>
      <w:r w:rsidR="000E2AA8">
        <w:rPr>
          <w:rFonts w:eastAsia="Meiryo UI" w:cs="Arial" w:hint="eastAsia"/>
        </w:rPr>
        <w:t>G0/1</w:t>
      </w:r>
      <w:r w:rsidR="000E32EE" w:rsidRPr="00CA447D">
        <w:rPr>
          <w:rFonts w:eastAsia="Meiryo UI" w:cs="Arial"/>
        </w:rPr>
        <w:t>で</w:t>
      </w:r>
      <w:r w:rsidR="000E32EE" w:rsidRPr="00CA447D">
        <w:rPr>
          <w:rFonts w:eastAsia="Meiryo UI" w:cs="Arial"/>
        </w:rPr>
        <w:t>IP</w:t>
      </w:r>
      <w:r w:rsidR="000E32EE" w:rsidRPr="00CA447D">
        <w:rPr>
          <w:rFonts w:eastAsia="Meiryo UI" w:cs="Arial"/>
        </w:rPr>
        <w:t>アドレスを設定します。</w:t>
      </w:r>
    </w:p>
    <w:p w14:paraId="514344AE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 w:rsidRPr="002C1240">
        <w:rPr>
          <w:rFonts w:eastAsia="Meiryo UI" w:cs="Arial"/>
        </w:rPr>
        <w:t>インターフェイス</w:t>
      </w:r>
      <w:r w:rsidRPr="00982EE3">
        <w:rPr>
          <w:rFonts w:eastAsia="Meiryo UI" w:cs="Arial"/>
        </w:rPr>
        <w:t>G0/0</w:t>
      </w:r>
    </w:p>
    <w:p w14:paraId="1CAEB1E9" w14:textId="59F36ADA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</w:t>
      </w:r>
      <w:r>
        <w:rPr>
          <w:rFonts w:eastAsia="Meiryo UI" w:cs="Arial" w:hint="eastAsia"/>
        </w:rPr>
        <w:t>)</w:t>
      </w:r>
      <w:proofErr w:type="gramStart"/>
      <w:r>
        <w:rPr>
          <w:rFonts w:eastAsia="Meiryo UI" w:cs="Arial"/>
        </w:rPr>
        <w:t xml:space="preserve">#  </w:t>
      </w:r>
      <w:r>
        <w:rPr>
          <w:rFonts w:eastAsia="Meiryo UI" w:cs="Arial"/>
          <w:highlight w:val="yellow"/>
        </w:rPr>
        <w:t>[</w:t>
      </w:r>
      <w:proofErr w:type="gramEnd"/>
      <w:r>
        <w:rPr>
          <w:rFonts w:eastAsia="Meiryo UI" w:cs="Arial"/>
          <w:highlight w:val="yellow"/>
        </w:rPr>
        <w:t xml:space="preserve">      </w:t>
      </w:r>
      <w:r w:rsidRPr="00213908">
        <w:rPr>
          <w:rFonts w:eastAsia="Meiryo UI" w:cs="Arial"/>
          <w:highlight w:val="yellow"/>
        </w:rPr>
        <w:t xml:space="preserve"> </w:t>
      </w:r>
      <w:r w:rsidR="0014062A">
        <w:rPr>
          <w:rFonts w:eastAsia="Meiryo UI" w:cs="Arial"/>
          <w:highlight w:val="yellow"/>
        </w:rPr>
        <w:t xml:space="preserve">int G0/0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74EC044B" w14:textId="6A2AFCDA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</w:t>
      </w:r>
      <w:proofErr w:type="spellStart"/>
      <w:r w:rsidR="0014062A">
        <w:rPr>
          <w:rFonts w:eastAsia="Meiryo UI" w:cs="Arial"/>
          <w:highlight w:val="yellow"/>
        </w:rPr>
        <w:t>ip</w:t>
      </w:r>
      <w:proofErr w:type="spellEnd"/>
      <w:r w:rsidR="0014062A">
        <w:rPr>
          <w:rFonts w:eastAsia="Meiryo UI" w:cs="Arial"/>
          <w:highlight w:val="yellow"/>
        </w:rPr>
        <w:t xml:space="preserve"> add</w:t>
      </w:r>
      <w:r>
        <w:rPr>
          <w:rFonts w:eastAsia="Meiryo UI" w:cs="Arial"/>
          <w:highlight w:val="yellow"/>
        </w:rPr>
        <w:t xml:space="preserve">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1D6DAA7C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133206A1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exit</w:t>
      </w:r>
    </w:p>
    <w:p w14:paraId="01350F15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 w:rsidRPr="002C1240">
        <w:rPr>
          <w:rFonts w:eastAsia="Meiryo UI" w:cs="Arial"/>
        </w:rPr>
        <w:t>インターフェイス</w:t>
      </w:r>
      <w:r w:rsidRPr="00982EE3">
        <w:rPr>
          <w:rFonts w:eastAsia="Meiryo UI" w:cs="Arial"/>
        </w:rPr>
        <w:t>G0/</w:t>
      </w:r>
      <w:r>
        <w:rPr>
          <w:rFonts w:eastAsia="Meiryo UI" w:cs="Arial" w:hint="eastAsia"/>
        </w:rPr>
        <w:t>1</w:t>
      </w:r>
    </w:p>
    <w:p w14:paraId="6B903BC5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</w:t>
      </w:r>
      <w:r>
        <w:rPr>
          <w:rFonts w:eastAsia="Meiryo UI" w:cs="Arial" w:hint="eastAsia"/>
        </w:rPr>
        <w:t>)</w:t>
      </w:r>
      <w:proofErr w:type="gramStart"/>
      <w:r>
        <w:rPr>
          <w:rFonts w:eastAsia="Meiryo UI" w:cs="Arial"/>
        </w:rPr>
        <w:t xml:space="preserve">#  </w:t>
      </w:r>
      <w:r>
        <w:rPr>
          <w:rFonts w:eastAsia="Meiryo UI" w:cs="Arial"/>
          <w:highlight w:val="yellow"/>
        </w:rPr>
        <w:t>[</w:t>
      </w:r>
      <w:proofErr w:type="gramEnd"/>
      <w:r>
        <w:rPr>
          <w:rFonts w:eastAsia="Meiryo UI" w:cs="Arial"/>
          <w:highlight w:val="yellow"/>
        </w:rPr>
        <w:t xml:space="preserve">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1751D5AD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397F1C73" w14:textId="77777777" w:rsidR="00106B1C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  <w:r w:rsidRPr="00745F0B">
        <w:rPr>
          <w:rFonts w:eastAsia="Meiryo UI" w:cs="Arial" w:hint="eastAsia"/>
        </w:rPr>
        <w:t xml:space="preserve"> </w:t>
      </w:r>
    </w:p>
    <w:p w14:paraId="5C733002" w14:textId="77777777" w:rsidR="00106B1C" w:rsidRPr="005A55BF" w:rsidRDefault="00106B1C" w:rsidP="00106B1C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proofErr w:type="spellStart"/>
      <w:r w:rsidRPr="00F61E17">
        <w:rPr>
          <w:rFonts w:eastAsia="Meiryo UI" w:cs="Arial"/>
        </w:rPr>
        <w:t>CustomerRouter</w:t>
      </w:r>
      <w:proofErr w:type="spellEnd"/>
      <w:r>
        <w:rPr>
          <w:rFonts w:eastAsia="Meiryo UI" w:cs="Arial" w:hint="eastAsia"/>
        </w:rPr>
        <w:t xml:space="preserve"> 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exit</w:t>
      </w:r>
    </w:p>
    <w:p w14:paraId="58FF328E" w14:textId="77777777" w:rsidR="00106B1C" w:rsidRPr="00106B1C" w:rsidRDefault="00106B1C" w:rsidP="00106B1C"/>
    <w:p w14:paraId="4F973D67" w14:textId="4B195ECE" w:rsidR="000E32EE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デフォルトゲートウェイを含むスイッチの</w:t>
      </w:r>
      <w:r w:rsidRPr="00CA447D">
        <w:rPr>
          <w:rFonts w:eastAsia="Meiryo UI" w:cs="Arial"/>
        </w:rPr>
        <w:t xml:space="preserve"> </w:t>
      </w:r>
      <w:r w:rsidR="00556BC2">
        <w:rPr>
          <w:rFonts w:eastAsia="Meiryo UI" w:cs="Arial"/>
        </w:rPr>
        <w:t>ASW3</w:t>
      </w:r>
      <w:r w:rsidRPr="00CA447D">
        <w:rPr>
          <w:rFonts w:eastAsia="Meiryo UI" w:cs="Arial"/>
        </w:rPr>
        <w:t xml:space="preserve"> </w:t>
      </w:r>
      <w:r w:rsidRPr="00CA447D">
        <w:rPr>
          <w:rFonts w:eastAsia="Meiryo UI" w:cs="Arial"/>
        </w:rPr>
        <w:t>で</w:t>
      </w:r>
      <w:r w:rsidRPr="00CA447D">
        <w:rPr>
          <w:rFonts w:eastAsia="Meiryo UI" w:cs="Arial"/>
        </w:rPr>
        <w:t>IP</w:t>
      </w:r>
      <w:r w:rsidRPr="00CA447D">
        <w:rPr>
          <w:rFonts w:eastAsia="Meiryo UI" w:cs="Arial"/>
        </w:rPr>
        <w:t>アドレスを設定します。</w:t>
      </w:r>
    </w:p>
    <w:p w14:paraId="46B4BD21" w14:textId="27FE9F52" w:rsidR="00510341" w:rsidRDefault="00510341" w:rsidP="00510341">
      <w:pPr>
        <w:pStyle w:val="BodyTextL25"/>
        <w:rPr>
          <w:rFonts w:eastAsia="Meiryo UI" w:cs="Arial"/>
        </w:rPr>
      </w:pPr>
      <w:r>
        <w:rPr>
          <w:rFonts w:cs="Arial" w:hint="eastAsia"/>
          <w:color w:val="000000"/>
          <w:szCs w:val="20"/>
        </w:rPr>
        <w:t>ASW3</w:t>
      </w:r>
      <w:r>
        <w:rPr>
          <w:rFonts w:cs="Arial" w:hint="eastAsia"/>
          <w:color w:val="000000"/>
          <w:szCs w:val="20"/>
        </w:rPr>
        <w:t>の</w:t>
      </w:r>
      <w:r w:rsidRPr="002C1240">
        <w:rPr>
          <w:rFonts w:eastAsia="Meiryo UI" w:cs="Arial"/>
        </w:rPr>
        <w:t>インターフェイス</w:t>
      </w:r>
      <w:r w:rsidRPr="00EF0A52">
        <w:rPr>
          <w:rFonts w:eastAsia="Meiryo UI" w:cs="Arial"/>
          <w:b/>
          <w:bCs/>
        </w:rPr>
        <w:t xml:space="preserve"> VLAN 1</w:t>
      </w:r>
      <w:r w:rsidRPr="002C1240">
        <w:rPr>
          <w:rFonts w:eastAsia="Meiryo UI" w:cs="Arial"/>
        </w:rPr>
        <w:t xml:space="preserve"> </w:t>
      </w:r>
      <w:r w:rsidRPr="002C1240">
        <w:rPr>
          <w:rFonts w:eastAsia="Meiryo UI" w:cs="Arial"/>
        </w:rPr>
        <w:t>の</w:t>
      </w:r>
      <w:r w:rsidRPr="002C1240">
        <w:rPr>
          <w:rFonts w:eastAsia="Meiryo UI" w:cs="Arial"/>
        </w:rPr>
        <w:t xml:space="preserve"> IP </w:t>
      </w:r>
      <w:r w:rsidRPr="002C1240">
        <w:rPr>
          <w:rFonts w:eastAsia="Meiryo UI" w:cs="Arial"/>
        </w:rPr>
        <w:t>アドレスを設定</w:t>
      </w:r>
    </w:p>
    <w:p w14:paraId="1EC88145" w14:textId="77777777" w:rsidR="00510341" w:rsidRPr="002C1240" w:rsidRDefault="00510341" w:rsidP="00510341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/>
        </w:rPr>
        <w:t>Switch</w:t>
      </w:r>
      <w:r>
        <w:rPr>
          <w:rFonts w:eastAsia="Meiryo UI" w:cs="Arial" w:hint="eastAsia"/>
        </w:rPr>
        <w:t>(</w:t>
      </w:r>
      <w:r>
        <w:rPr>
          <w:rFonts w:eastAsia="Meiryo UI" w:cs="Arial"/>
        </w:rPr>
        <w:t>config</w:t>
      </w:r>
      <w:r>
        <w:rPr>
          <w:rFonts w:eastAsia="Meiryo UI" w:cs="Arial" w:hint="eastAsia"/>
        </w:rPr>
        <w:t>)</w:t>
      </w:r>
      <w:proofErr w:type="gramStart"/>
      <w:r>
        <w:rPr>
          <w:rFonts w:eastAsia="Meiryo UI" w:cs="Arial"/>
        </w:rPr>
        <w:t xml:space="preserve">#  </w:t>
      </w:r>
      <w:r>
        <w:rPr>
          <w:rFonts w:eastAsia="Meiryo UI" w:cs="Arial"/>
          <w:highlight w:val="yellow"/>
        </w:rPr>
        <w:t>[</w:t>
      </w:r>
      <w:proofErr w:type="gramEnd"/>
      <w:r>
        <w:rPr>
          <w:rFonts w:eastAsia="Meiryo UI" w:cs="Arial"/>
          <w:highlight w:val="yellow"/>
        </w:rPr>
        <w:t xml:space="preserve">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</w:p>
    <w:p w14:paraId="0D13E539" w14:textId="77777777" w:rsidR="00510341" w:rsidRPr="002C1240" w:rsidRDefault="00510341" w:rsidP="00510341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/>
        </w:rPr>
        <w:t>Switch</w:t>
      </w:r>
      <w:r>
        <w:rPr>
          <w:rFonts w:eastAsia="Meiryo UI" w:cs="Arial" w:hint="eastAsia"/>
        </w:rPr>
        <w:t>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</w:p>
    <w:p w14:paraId="4F4D752D" w14:textId="77777777" w:rsidR="00510341" w:rsidRPr="002C1240" w:rsidRDefault="00510341" w:rsidP="00510341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/>
        </w:rPr>
        <w:t>Switch</w:t>
      </w:r>
      <w:r>
        <w:rPr>
          <w:rFonts w:eastAsia="Meiryo UI" w:cs="Arial" w:hint="eastAsia"/>
        </w:rPr>
        <w:t>(</w:t>
      </w:r>
      <w:r>
        <w:rPr>
          <w:rFonts w:eastAsia="Meiryo UI" w:cs="Arial"/>
        </w:rPr>
        <w:t>config-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 </w:t>
      </w:r>
      <w:r>
        <w:rPr>
          <w:rFonts w:eastAsia="Meiryo UI" w:cs="Arial"/>
          <w:highlight w:val="yellow"/>
        </w:rPr>
        <w:t xml:space="preserve">[      </w:t>
      </w:r>
      <w:r w:rsidRPr="00213908">
        <w:rPr>
          <w:rFonts w:eastAsia="Meiryo UI" w:cs="Arial"/>
          <w:highlight w:val="yellow"/>
        </w:rPr>
        <w:t xml:space="preserve">                                                                           </w:t>
      </w:r>
      <w:r>
        <w:rPr>
          <w:rFonts w:eastAsia="Meiryo UI" w:cs="Arial"/>
        </w:rPr>
        <w:t>]</w:t>
      </w:r>
    </w:p>
    <w:p w14:paraId="69952566" w14:textId="77777777" w:rsidR="00510341" w:rsidRDefault="00510341" w:rsidP="00510341">
      <w:pPr>
        <w:pStyle w:val="BodyTextL25"/>
        <w:rPr>
          <w:rFonts w:eastAsia="Meiryo UI" w:cs="Arial"/>
          <w:b/>
          <w:bCs/>
        </w:rPr>
      </w:pPr>
      <w:r>
        <w:rPr>
          <w:rFonts w:eastAsia="Meiryo UI" w:cs="Arial"/>
        </w:rPr>
        <w:t>Switch</w:t>
      </w:r>
      <w:r>
        <w:rPr>
          <w:rFonts w:eastAsia="Meiryo UI" w:cs="Arial" w:hint="eastAsia"/>
        </w:rPr>
        <w:t>(</w:t>
      </w:r>
      <w:r>
        <w:rPr>
          <w:rFonts w:eastAsia="Meiryo UI" w:cs="Arial"/>
        </w:rPr>
        <w:t>config</w:t>
      </w:r>
      <w:r>
        <w:rPr>
          <w:rFonts w:eastAsia="Meiryo UI" w:cs="Arial" w:hint="eastAsia"/>
        </w:rPr>
        <w:t>-</w:t>
      </w:r>
      <w:proofErr w:type="gramStart"/>
      <w:r>
        <w:rPr>
          <w:rFonts w:eastAsia="Meiryo UI" w:cs="Arial"/>
        </w:rPr>
        <w:t>if</w:t>
      </w:r>
      <w:r>
        <w:rPr>
          <w:rFonts w:eastAsia="Meiryo UI" w:cs="Arial" w:hint="eastAsia"/>
        </w:rPr>
        <w:t>)</w:t>
      </w:r>
      <w:r>
        <w:rPr>
          <w:rFonts w:eastAsia="Meiryo UI" w:cs="Arial"/>
        </w:rPr>
        <w:t>#</w:t>
      </w:r>
      <w:proofErr w:type="gramEnd"/>
      <w:r>
        <w:rPr>
          <w:rFonts w:eastAsia="Meiryo UI" w:cs="Arial"/>
        </w:rPr>
        <w:t xml:space="preserve"> </w:t>
      </w:r>
      <w:r w:rsidRPr="00FB6627">
        <w:rPr>
          <w:rFonts w:eastAsia="Meiryo UI" w:cs="Arial"/>
          <w:b/>
          <w:bCs/>
        </w:rPr>
        <w:t xml:space="preserve"> </w:t>
      </w:r>
      <w:r w:rsidRPr="00FB6627">
        <w:rPr>
          <w:rFonts w:eastAsia="Meiryo UI" w:cs="Arial" w:hint="eastAsia"/>
          <w:b/>
          <w:bCs/>
        </w:rPr>
        <w:t>exit</w:t>
      </w:r>
    </w:p>
    <w:p w14:paraId="19C8A308" w14:textId="77777777" w:rsidR="00510341" w:rsidRDefault="00510341" w:rsidP="00510341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 w:hint="eastAsia"/>
        </w:rPr>
        <w:t>デフォルトゲートウェイ</w:t>
      </w:r>
    </w:p>
    <w:p w14:paraId="41232FBD" w14:textId="3172090B" w:rsidR="00510341" w:rsidRPr="002C1240" w:rsidRDefault="00510341" w:rsidP="00510341">
      <w:pPr>
        <w:pStyle w:val="SubStepAlpha"/>
        <w:numPr>
          <w:ilvl w:val="0"/>
          <w:numId w:val="0"/>
        </w:numPr>
        <w:ind w:left="360"/>
        <w:rPr>
          <w:rFonts w:eastAsia="Meiryo UI" w:cs="Arial"/>
        </w:rPr>
      </w:pPr>
      <w:r>
        <w:rPr>
          <w:rFonts w:eastAsia="Meiryo UI" w:cs="Arial"/>
        </w:rPr>
        <w:t>Switch</w:t>
      </w:r>
      <w:r>
        <w:rPr>
          <w:rFonts w:eastAsia="Meiryo UI" w:cs="Arial" w:hint="eastAsia"/>
        </w:rPr>
        <w:t>(</w:t>
      </w:r>
      <w:r>
        <w:rPr>
          <w:rFonts w:eastAsia="Meiryo UI" w:cs="Arial"/>
        </w:rPr>
        <w:t>config</w:t>
      </w:r>
      <w:r>
        <w:rPr>
          <w:rFonts w:eastAsia="Meiryo UI" w:cs="Arial" w:hint="eastAsia"/>
        </w:rPr>
        <w:t>)</w:t>
      </w:r>
      <w:proofErr w:type="gramStart"/>
      <w:r>
        <w:rPr>
          <w:rFonts w:eastAsia="Meiryo UI" w:cs="Arial"/>
        </w:rPr>
        <w:t xml:space="preserve">#  </w:t>
      </w:r>
      <w:r>
        <w:rPr>
          <w:rFonts w:eastAsia="Meiryo UI" w:cs="Arial"/>
          <w:highlight w:val="yellow"/>
        </w:rPr>
        <w:t>[</w:t>
      </w:r>
      <w:proofErr w:type="gramEnd"/>
      <w:r>
        <w:rPr>
          <w:rFonts w:eastAsia="Meiryo UI" w:cs="Arial"/>
          <w:highlight w:val="yellow"/>
        </w:rPr>
        <w:t xml:space="preserve">      </w:t>
      </w:r>
      <w:r w:rsidRPr="00213908">
        <w:rPr>
          <w:rFonts w:eastAsia="Meiryo UI" w:cs="Arial"/>
          <w:highlight w:val="yellow"/>
        </w:rPr>
        <w:t xml:space="preserve">   </w:t>
      </w:r>
      <w:proofErr w:type="spellStart"/>
      <w:r w:rsidR="00D92989">
        <w:rPr>
          <w:rFonts w:eastAsia="Meiryo UI" w:cs="Arial"/>
          <w:highlight w:val="yellow"/>
        </w:rPr>
        <w:t>ip</w:t>
      </w:r>
      <w:proofErr w:type="spellEnd"/>
      <w:r w:rsidR="00D92989">
        <w:rPr>
          <w:rFonts w:eastAsia="Meiryo UI" w:cs="Arial"/>
          <w:highlight w:val="yellow"/>
        </w:rPr>
        <w:t xml:space="preserve"> default-gateway 10.11.48.113</w:t>
      </w:r>
      <w:r w:rsidR="00D92989" w:rsidRPr="00213908">
        <w:rPr>
          <w:rFonts w:eastAsia="Meiryo UI" w:cs="Arial"/>
          <w:highlight w:val="yellow"/>
        </w:rPr>
        <w:t xml:space="preserve"> </w:t>
      </w:r>
      <w:r w:rsidRPr="00213908">
        <w:rPr>
          <w:rFonts w:eastAsia="Meiryo UI" w:cs="Arial"/>
          <w:highlight w:val="yellow"/>
        </w:rPr>
        <w:t xml:space="preserve">       </w:t>
      </w:r>
      <w:r>
        <w:rPr>
          <w:rFonts w:eastAsia="Meiryo UI" w:cs="Arial"/>
        </w:rPr>
        <w:t>]</w:t>
      </w:r>
    </w:p>
    <w:p w14:paraId="2756F142" w14:textId="77777777" w:rsidR="000E2AA8" w:rsidRPr="000E2AA8" w:rsidRDefault="000E2AA8" w:rsidP="000E2AA8"/>
    <w:p w14:paraId="781B76AD" w14:textId="6E32D58B" w:rsidR="000E32EE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lastRenderedPageBreak/>
        <w:t>デフォルトゲートウェイを含め、</w:t>
      </w:r>
      <w:proofErr w:type="spellStart"/>
      <w:r w:rsidR="003841D3" w:rsidRPr="00536BEC">
        <w:t>HostD</w:t>
      </w:r>
      <w:proofErr w:type="spellEnd"/>
      <w:r w:rsidRPr="00CA447D">
        <w:rPr>
          <w:rFonts w:eastAsia="Meiryo UI" w:cs="Arial"/>
        </w:rPr>
        <w:t>で</w:t>
      </w:r>
      <w:r w:rsidRPr="00CA447D">
        <w:rPr>
          <w:rFonts w:eastAsia="Meiryo UI" w:cs="Arial"/>
        </w:rPr>
        <w:t xml:space="preserve"> IP </w:t>
      </w:r>
      <w:r w:rsidRPr="00CA447D">
        <w:rPr>
          <w:rFonts w:eastAsia="Meiryo UI" w:cs="Arial"/>
        </w:rPr>
        <w:t>アドレスを設定します。</w:t>
      </w:r>
    </w:p>
    <w:p w14:paraId="2F371DA6" w14:textId="4E921C28" w:rsidR="00510341" w:rsidRDefault="006F1DD1" w:rsidP="00510341">
      <w:r>
        <w:rPr>
          <w:rFonts w:hint="eastAsia"/>
        </w:rPr>
        <w:t>Desktop</w:t>
      </w:r>
      <w:r>
        <w:rPr>
          <w:rFonts w:hint="eastAsia"/>
        </w:rPr>
        <w:t>の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Configuration</w:t>
      </w:r>
      <w:r>
        <w:rPr>
          <w:rFonts w:hint="eastAsia"/>
        </w:rPr>
        <w:t>で</w:t>
      </w:r>
      <w:r>
        <w:rPr>
          <w:rFonts w:hint="eastAsia"/>
        </w:rPr>
        <w:t>IP</w:t>
      </w:r>
      <w:r>
        <w:rPr>
          <w:rFonts w:hint="eastAsia"/>
        </w:rPr>
        <w:t>アドレス、サブネットマスク、デフォルトゲートウェイを設定する</w:t>
      </w:r>
    </w:p>
    <w:p w14:paraId="741AD641" w14:textId="3EB6533E" w:rsidR="00510341" w:rsidRPr="00510341" w:rsidRDefault="0093643C" w:rsidP="00510341">
      <w:r>
        <w:rPr>
          <w:rFonts w:hint="eastAsia"/>
        </w:rPr>
        <w:t>[</w:t>
      </w:r>
      <w:r>
        <w:rPr>
          <w:rFonts w:hint="eastAsia"/>
        </w:rPr>
        <w:t xml:space="preserve">　設定できた</w:t>
      </w:r>
      <w:r>
        <w:rPr>
          <w:rFonts w:hint="eastAsia"/>
        </w:rPr>
        <w:t xml:space="preserve"> </w:t>
      </w:r>
      <w:r w:rsidR="00F27C89">
        <w:t xml:space="preserve"> </w:t>
      </w:r>
      <w:r>
        <w:rPr>
          <w:rFonts w:hint="eastAsia"/>
        </w:rPr>
        <w:t>]</w:t>
      </w:r>
    </w:p>
    <w:p w14:paraId="50A4B804" w14:textId="449A62F0" w:rsidR="000E32EE" w:rsidRDefault="000E32EE" w:rsidP="000E32EE">
      <w:pPr>
        <w:pStyle w:val="3"/>
        <w:rPr>
          <w:rFonts w:eastAsia="Meiryo UI" w:cs="Arial"/>
        </w:rPr>
      </w:pPr>
      <w:r w:rsidRPr="00CA447D">
        <w:rPr>
          <w:rFonts w:eastAsia="Meiryo UI" w:cs="Arial"/>
        </w:rPr>
        <w:t>接続を確認します。</w:t>
      </w:r>
    </w:p>
    <w:p w14:paraId="05DD6607" w14:textId="7728AFDC" w:rsidR="00EC7459" w:rsidRPr="002C1240" w:rsidRDefault="00EC7459" w:rsidP="00EC7459">
      <w:pPr>
        <w:pStyle w:val="BodyTextL25"/>
        <w:ind w:left="0"/>
        <w:rPr>
          <w:rFonts w:eastAsia="Meiryo UI" w:cs="Arial"/>
        </w:rPr>
      </w:pPr>
      <w:r w:rsidRPr="002C1240">
        <w:rPr>
          <w:rFonts w:eastAsia="Meiryo UI" w:cs="Arial"/>
        </w:rPr>
        <w:t xml:space="preserve"> </w:t>
      </w:r>
      <w:r w:rsidRPr="002C1240">
        <w:rPr>
          <w:rFonts w:eastAsia="Meiryo UI" w:cs="Arial"/>
          <w:b/>
        </w:rPr>
        <w:t>ping</w:t>
      </w:r>
      <w:r w:rsidRPr="002C1240">
        <w:rPr>
          <w:rFonts w:eastAsia="Meiryo UI" w:cs="Arial"/>
        </w:rPr>
        <w:t xml:space="preserve"> </w:t>
      </w:r>
      <w:r w:rsidRPr="002C1240">
        <w:rPr>
          <w:rFonts w:eastAsia="Meiryo UI" w:cs="Arial"/>
        </w:rPr>
        <w:t>コマンドを使用してネットワーク接続をテストします。</w:t>
      </w:r>
    </w:p>
    <w:p w14:paraId="199FC7BA" w14:textId="2786CA5B" w:rsidR="00EC7459" w:rsidRPr="002C1240" w:rsidRDefault="00EC7459" w:rsidP="00EC7459">
      <w:pPr>
        <w:pStyle w:val="SubStepAlpha"/>
        <w:rPr>
          <w:rFonts w:eastAsia="Meiryo UI" w:cs="Arial"/>
        </w:rPr>
      </w:pPr>
      <w:r w:rsidRPr="00536BEC">
        <w:t>Host</w:t>
      </w:r>
      <w:r w:rsidR="005C4AAE">
        <w:t xml:space="preserve"> </w:t>
      </w:r>
      <w:r w:rsidRPr="00536BEC">
        <w:t>D</w:t>
      </w:r>
      <w:r w:rsidRPr="002C1240">
        <w:rPr>
          <w:rFonts w:eastAsia="Meiryo UI" w:cs="Arial"/>
        </w:rPr>
        <w:t>がデフォルトゲートウェイと通信できるかどうかを確認します。</w:t>
      </w:r>
      <w:r w:rsidRPr="002C1240">
        <w:rPr>
          <w:rFonts w:eastAsia="Meiryo UI" w:cs="Arial"/>
        </w:rPr>
        <w:t xml:space="preserve">ping </w:t>
      </w:r>
      <w:r w:rsidRPr="002C1240">
        <w:rPr>
          <w:rFonts w:eastAsia="Meiryo UI" w:cs="Arial"/>
        </w:rPr>
        <w:t>は成功しますか？</w:t>
      </w:r>
    </w:p>
    <w:p w14:paraId="21BDF25B" w14:textId="06348D2B" w:rsidR="00EC7459" w:rsidRPr="008A0A1A" w:rsidRDefault="00EC7459" w:rsidP="00EC7459">
      <w:pPr>
        <w:pStyle w:val="AnswerLineL50"/>
      </w:pPr>
      <w:r>
        <w:rPr>
          <w:rFonts w:eastAsia="Meiryo UI" w:cs="Arial"/>
          <w:color w:val="auto"/>
        </w:rPr>
        <w:t>[</w:t>
      </w:r>
      <w:r>
        <w:rPr>
          <w:rFonts w:eastAsia="Meiryo UI" w:cs="Arial" w:hint="eastAsia"/>
          <w:color w:val="auto"/>
        </w:rPr>
        <w:t xml:space="preserve">　　成功　</w:t>
      </w:r>
      <w:r>
        <w:rPr>
          <w:rFonts w:eastAsia="Meiryo UI" w:cs="Arial"/>
          <w:color w:val="auto"/>
        </w:rPr>
        <w:t>]</w:t>
      </w:r>
      <w:r w:rsidRPr="008A0A1A">
        <w:rPr>
          <w:rFonts w:eastAsia="Meiryo UI" w:cs="Arial"/>
          <w:color w:val="auto"/>
        </w:rPr>
        <w:t xml:space="preserve"> </w:t>
      </w:r>
    </w:p>
    <w:p w14:paraId="0F0740FD" w14:textId="23701289" w:rsidR="00EC7459" w:rsidRPr="002C1240" w:rsidRDefault="00771B50" w:rsidP="00EC7459">
      <w:pPr>
        <w:pStyle w:val="SubStepAlpha"/>
        <w:rPr>
          <w:rFonts w:eastAsia="Meiryo UI" w:cs="Arial"/>
        </w:rPr>
      </w:pPr>
      <w:r w:rsidRPr="00536BEC">
        <w:t>Host</w:t>
      </w:r>
      <w:r>
        <w:t xml:space="preserve"> </w:t>
      </w:r>
      <w:r w:rsidRPr="00536BEC">
        <w:t>D</w:t>
      </w:r>
      <w:r w:rsidR="00EC7459" w:rsidRPr="002C1240">
        <w:rPr>
          <w:rFonts w:eastAsia="Meiryo UI" w:cs="Arial"/>
        </w:rPr>
        <w:t xml:space="preserve"> </w:t>
      </w:r>
      <w:r w:rsidR="00EC7459" w:rsidRPr="002C1240">
        <w:rPr>
          <w:rFonts w:eastAsia="Meiryo UI" w:cs="Arial"/>
        </w:rPr>
        <w:t>が</w:t>
      </w:r>
      <w:r w:rsidR="00D51910">
        <w:rPr>
          <w:rFonts w:eastAsia="Meiryo UI" w:cs="Arial" w:hint="eastAsia"/>
        </w:rPr>
        <w:t>A</w:t>
      </w:r>
      <w:r w:rsidR="00D51910">
        <w:rPr>
          <w:rFonts w:eastAsia="Meiryo UI" w:cs="Arial"/>
        </w:rPr>
        <w:t>SW3</w:t>
      </w:r>
      <w:r w:rsidR="00EC7459" w:rsidRPr="002C1240">
        <w:rPr>
          <w:rFonts w:eastAsia="Meiryo UI" w:cs="Arial"/>
        </w:rPr>
        <w:t>と通信できるかどうかを確認します。</w:t>
      </w:r>
      <w:r w:rsidR="00EC7459" w:rsidRPr="002C1240">
        <w:rPr>
          <w:rFonts w:eastAsia="Meiryo UI" w:cs="Arial"/>
        </w:rPr>
        <w:t xml:space="preserve">ping </w:t>
      </w:r>
      <w:r w:rsidR="00EC7459" w:rsidRPr="002C1240">
        <w:rPr>
          <w:rFonts w:eastAsia="Meiryo UI" w:cs="Arial"/>
        </w:rPr>
        <w:t>は成功しますか？</w:t>
      </w:r>
    </w:p>
    <w:p w14:paraId="2454D8AB" w14:textId="3A6AE7D0" w:rsidR="00EC7459" w:rsidRPr="00AE2CBF" w:rsidRDefault="00EC7459" w:rsidP="00EC7459">
      <w:pPr>
        <w:pStyle w:val="AnswerLineL50"/>
      </w:pPr>
      <w:r>
        <w:rPr>
          <w:rFonts w:eastAsia="Meiryo UI" w:cs="Arial" w:hint="eastAsia"/>
        </w:rPr>
        <w:t xml:space="preserve">　</w:t>
      </w:r>
      <w:r>
        <w:rPr>
          <w:rFonts w:eastAsia="Meiryo UI" w:cs="Arial"/>
          <w:color w:val="auto"/>
        </w:rPr>
        <w:t>[</w:t>
      </w:r>
      <w:r>
        <w:rPr>
          <w:rFonts w:eastAsia="Meiryo UI" w:cs="Arial" w:hint="eastAsia"/>
          <w:color w:val="auto"/>
        </w:rPr>
        <w:t xml:space="preserve">　　成功　</w:t>
      </w:r>
      <w:r>
        <w:rPr>
          <w:rFonts w:eastAsia="Meiryo UI" w:cs="Arial"/>
          <w:color w:val="auto"/>
        </w:rPr>
        <w:t>]</w:t>
      </w:r>
      <w:r w:rsidRPr="008A0A1A">
        <w:rPr>
          <w:rFonts w:eastAsia="Meiryo UI" w:cs="Arial"/>
          <w:color w:val="auto"/>
        </w:rPr>
        <w:t xml:space="preserve"> </w:t>
      </w:r>
    </w:p>
    <w:p w14:paraId="6608D8C8" w14:textId="69CD0EED" w:rsidR="00EC7459" w:rsidRDefault="008D5C11" w:rsidP="00EC7459">
      <w:pPr>
        <w:pStyle w:val="SubStepAlpha"/>
        <w:rPr>
          <w:rFonts w:eastAsia="Meiryo UI" w:cs="Arial"/>
        </w:rPr>
      </w:pPr>
      <w:r>
        <w:rPr>
          <w:rFonts w:eastAsia="Meiryo UI" w:cs="Arial"/>
        </w:rPr>
        <w:t>Building1</w:t>
      </w:r>
      <w:r w:rsidR="00EC7459" w:rsidRPr="002C1240">
        <w:rPr>
          <w:rFonts w:eastAsia="Meiryo UI" w:cs="Arial"/>
        </w:rPr>
        <w:t>が</w:t>
      </w:r>
      <w:r w:rsidR="00122289" w:rsidRPr="00536BEC">
        <w:t>Host</w:t>
      </w:r>
      <w:r w:rsidR="00122289">
        <w:t xml:space="preserve"> A</w:t>
      </w:r>
      <w:r w:rsidR="00EC7459" w:rsidRPr="002C1240">
        <w:rPr>
          <w:rFonts w:eastAsia="Meiryo UI" w:cs="Arial"/>
        </w:rPr>
        <w:t>と通信できるかどうかを確認します。</w:t>
      </w:r>
      <w:r w:rsidR="00EC7459" w:rsidRPr="002C1240">
        <w:rPr>
          <w:rFonts w:eastAsia="Meiryo UI" w:cs="Arial"/>
        </w:rPr>
        <w:t xml:space="preserve">ping </w:t>
      </w:r>
      <w:r w:rsidR="00EC7459" w:rsidRPr="002C1240">
        <w:rPr>
          <w:rFonts w:eastAsia="Meiryo UI" w:cs="Arial"/>
        </w:rPr>
        <w:t>は成功しますか？</w:t>
      </w:r>
    </w:p>
    <w:p w14:paraId="7C71677D" w14:textId="71A7FEF8" w:rsidR="00EC7459" w:rsidRDefault="00EC7459" w:rsidP="00EC7459">
      <w:pPr>
        <w:pStyle w:val="AnswerLineL50"/>
        <w:rPr>
          <w:rFonts w:eastAsia="Meiryo UI" w:cs="Arial"/>
          <w:color w:val="auto"/>
        </w:rPr>
      </w:pPr>
      <w:r>
        <w:rPr>
          <w:rFonts w:eastAsia="Meiryo UI" w:cs="Arial" w:hint="eastAsia"/>
        </w:rPr>
        <w:t xml:space="preserve">　　</w:t>
      </w:r>
      <w:r>
        <w:rPr>
          <w:rFonts w:eastAsia="Meiryo UI" w:cs="Arial"/>
          <w:color w:val="auto"/>
        </w:rPr>
        <w:t>[</w:t>
      </w:r>
      <w:r>
        <w:rPr>
          <w:rFonts w:eastAsia="Meiryo UI" w:cs="Arial" w:hint="eastAsia"/>
          <w:color w:val="auto"/>
        </w:rPr>
        <w:t xml:space="preserve">　　成功　</w:t>
      </w:r>
      <w:r>
        <w:rPr>
          <w:rFonts w:eastAsia="Meiryo UI" w:cs="Arial"/>
          <w:color w:val="auto"/>
        </w:rPr>
        <w:t>]</w:t>
      </w:r>
      <w:r w:rsidRPr="008A0A1A">
        <w:rPr>
          <w:rFonts w:eastAsia="Meiryo UI" w:cs="Arial"/>
          <w:color w:val="auto"/>
        </w:rPr>
        <w:t xml:space="preserve"> </w:t>
      </w:r>
    </w:p>
    <w:p w14:paraId="4C7B7238" w14:textId="77777777" w:rsidR="00E83933" w:rsidRDefault="00E83933" w:rsidP="00E83933">
      <w:pPr>
        <w:pStyle w:val="SubStepAlpha"/>
        <w:rPr>
          <w:rFonts w:eastAsia="Meiryo UI" w:cs="Arial"/>
        </w:rPr>
      </w:pPr>
      <w:r w:rsidRPr="00536BEC">
        <w:t>Host</w:t>
      </w:r>
      <w:r>
        <w:t xml:space="preserve"> </w:t>
      </w:r>
      <w:r w:rsidRPr="00536BEC">
        <w:t>D</w:t>
      </w:r>
      <w:r w:rsidRPr="002C1240">
        <w:rPr>
          <w:rFonts w:eastAsia="Meiryo UI" w:cs="Arial"/>
        </w:rPr>
        <w:t>が</w:t>
      </w:r>
      <w:r w:rsidRPr="00536BEC">
        <w:t>Host</w:t>
      </w:r>
      <w:r>
        <w:t xml:space="preserve"> A</w:t>
      </w:r>
      <w:r w:rsidRPr="002C1240">
        <w:rPr>
          <w:rFonts w:eastAsia="Meiryo UI" w:cs="Arial"/>
        </w:rPr>
        <w:t>と通信できるかどうかを確認します。</w:t>
      </w:r>
      <w:r w:rsidRPr="002C1240">
        <w:rPr>
          <w:rFonts w:eastAsia="Meiryo UI" w:cs="Arial"/>
        </w:rPr>
        <w:t xml:space="preserve">ping </w:t>
      </w:r>
      <w:r w:rsidRPr="002C1240">
        <w:rPr>
          <w:rFonts w:eastAsia="Meiryo UI" w:cs="Arial"/>
        </w:rPr>
        <w:t>は成功しますか？</w:t>
      </w:r>
    </w:p>
    <w:p w14:paraId="3A1B8770" w14:textId="791E4EBB" w:rsidR="00122289" w:rsidRPr="008D5C11" w:rsidRDefault="00E83933" w:rsidP="008D5C11">
      <w:pPr>
        <w:pStyle w:val="AnswerLineL50"/>
        <w:rPr>
          <w:rFonts w:eastAsia="Meiryo UI" w:cs="Arial"/>
          <w:color w:val="auto"/>
        </w:rPr>
      </w:pPr>
      <w:r>
        <w:rPr>
          <w:rFonts w:eastAsia="Meiryo UI" w:cs="Arial" w:hint="eastAsia"/>
        </w:rPr>
        <w:t xml:space="preserve">　　</w:t>
      </w:r>
      <w:r>
        <w:rPr>
          <w:rFonts w:eastAsia="Meiryo UI" w:cs="Arial"/>
          <w:color w:val="auto"/>
        </w:rPr>
        <w:t>[</w:t>
      </w:r>
      <w:r>
        <w:rPr>
          <w:rFonts w:eastAsia="Meiryo UI" w:cs="Arial" w:hint="eastAsia"/>
          <w:color w:val="auto"/>
        </w:rPr>
        <w:t xml:space="preserve">　　成功　</w:t>
      </w:r>
      <w:r>
        <w:rPr>
          <w:rFonts w:eastAsia="Meiryo UI" w:cs="Arial" w:hint="eastAsia"/>
          <w:color w:val="auto"/>
        </w:rPr>
        <w:t>/</w:t>
      </w:r>
      <w:r>
        <w:rPr>
          <w:rFonts w:eastAsia="Meiryo UI" w:cs="Arial" w:hint="eastAsia"/>
          <w:color w:val="auto"/>
        </w:rPr>
        <w:t xml:space="preserve">　　失敗</w:t>
      </w:r>
      <w:r>
        <w:rPr>
          <w:rFonts w:eastAsia="Meiryo UI" w:cs="Arial"/>
          <w:color w:val="auto"/>
        </w:rPr>
        <w:t>]</w:t>
      </w:r>
    </w:p>
    <w:p w14:paraId="71D27D9B" w14:textId="77777777" w:rsidR="00510341" w:rsidRPr="00510341" w:rsidRDefault="00510341" w:rsidP="00510341"/>
    <w:p w14:paraId="5A346451" w14:textId="4B93C4DD" w:rsidR="000E32EE" w:rsidRPr="00CA447D" w:rsidRDefault="000E32EE" w:rsidP="000E32EE">
      <w:pPr>
        <w:pStyle w:val="BodyTextL25"/>
        <w:rPr>
          <w:rFonts w:eastAsia="Meiryo UI" w:cs="Arial"/>
        </w:rPr>
      </w:pPr>
      <w:r w:rsidRPr="00CA447D">
        <w:rPr>
          <w:rFonts w:eastAsia="Meiryo UI" w:cs="Arial"/>
        </w:rPr>
        <w:t>接続を確認できるのは、</w:t>
      </w:r>
      <w:r w:rsidR="00556BC2">
        <w:rPr>
          <w:rFonts w:eastAsia="Meiryo UI" w:cs="Arial"/>
        </w:rPr>
        <w:t>Building1</w:t>
      </w:r>
      <w:r w:rsidRPr="00CA447D">
        <w:rPr>
          <w:rFonts w:eastAsia="Meiryo UI" w:cs="Arial"/>
        </w:rPr>
        <w:t>、</w:t>
      </w:r>
      <w:r w:rsidR="00556BC2">
        <w:rPr>
          <w:rFonts w:eastAsia="Meiryo UI" w:cs="Arial"/>
        </w:rPr>
        <w:t>ASW3</w:t>
      </w:r>
      <w:r w:rsidRPr="00CA447D">
        <w:rPr>
          <w:rFonts w:eastAsia="Meiryo UI" w:cs="Arial"/>
        </w:rPr>
        <w:t>、</w:t>
      </w:r>
      <w:proofErr w:type="spellStart"/>
      <w:r w:rsidR="003841D3" w:rsidRPr="00536BEC">
        <w:t>HostD</w:t>
      </w:r>
      <w:proofErr w:type="spellEnd"/>
      <w:r w:rsidRPr="00CA447D">
        <w:rPr>
          <w:rFonts w:eastAsia="Meiryo UI" w:cs="Arial"/>
        </w:rPr>
        <w:t>からだけです。しかし、</w:t>
      </w:r>
      <w:r w:rsidRPr="00CA447D">
        <w:rPr>
          <w:rFonts w:eastAsia="Meiryo UI" w:cs="Arial"/>
          <w:b/>
        </w:rPr>
        <w:t>アドレステーブル</w:t>
      </w:r>
      <w:r w:rsidRPr="00CA447D">
        <w:rPr>
          <w:rFonts w:eastAsia="Meiryo UI" w:cs="Arial"/>
        </w:rPr>
        <w:t>にリストされた</w:t>
      </w:r>
      <w:r w:rsidRPr="00CA447D">
        <w:rPr>
          <w:rFonts w:eastAsia="Meiryo UI" w:cs="Arial"/>
        </w:rPr>
        <w:t>IP</w:t>
      </w:r>
      <w:r w:rsidRPr="00CA447D">
        <w:rPr>
          <w:rFonts w:eastAsia="Meiryo UI" w:cs="Arial"/>
        </w:rPr>
        <w:t>アドレスすべてに</w:t>
      </w:r>
      <w:r w:rsidRPr="00CA447D">
        <w:rPr>
          <w:rFonts w:eastAsia="Meiryo UI" w:cs="Arial"/>
        </w:rPr>
        <w:t xml:space="preserve">ping </w:t>
      </w:r>
      <w:r w:rsidRPr="00CA447D">
        <w:rPr>
          <w:rFonts w:eastAsia="Meiryo UI" w:cs="Arial"/>
        </w:rPr>
        <w:t>できるはずです。</w:t>
      </w:r>
    </w:p>
    <w:p w14:paraId="484D313E" w14:textId="3BC8B428" w:rsidR="00C07FD6" w:rsidRDefault="00147ABD" w:rsidP="00147ABD">
      <w:pPr>
        <w:pStyle w:val="ConfigWindow"/>
        <w:rPr>
          <w:rFonts w:eastAsia="Meiryo UI" w:cs="Arial"/>
        </w:rPr>
      </w:pPr>
      <w:r w:rsidRPr="00CA447D">
        <w:rPr>
          <w:rFonts w:eastAsia="Meiryo UI" w:cs="Arial"/>
        </w:rPr>
        <w:t>ドキュメントの最後</w:t>
      </w:r>
    </w:p>
    <w:p w14:paraId="0F44FB03" w14:textId="77777777" w:rsidR="003D319C" w:rsidRDefault="003D319C" w:rsidP="003D319C">
      <w:pPr>
        <w:spacing w:before="0" w:after="0" w:line="240" w:lineRule="auto"/>
        <w:rPr>
          <w:rFonts w:eastAsia="Meiryo UI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3D015" wp14:editId="3EB25613">
                <wp:simplePos x="0" y="0"/>
                <wp:positionH relativeFrom="column">
                  <wp:posOffset>5457825</wp:posOffset>
                </wp:positionH>
                <wp:positionV relativeFrom="paragraph">
                  <wp:posOffset>241935</wp:posOffset>
                </wp:positionV>
                <wp:extent cx="828675" cy="428625"/>
                <wp:effectExtent l="0" t="0" r="28575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49916" id="正方形/長方形 4" o:spid="_x0000_s1026" style="position:absolute;left:0;text-align:left;margin-left:429.75pt;margin-top:19.05pt;width:65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" filled="f" strokecolor="black [3213]" strokeweight="1pt"/>
            </w:pict>
          </mc:Fallback>
        </mc:AlternateContent>
      </w:r>
      <w:r>
        <w:rPr>
          <w:rFonts w:eastAsia="Meiryo UI" w:cs="Arial" w:hint="eastAsia"/>
          <w:u w:val="single"/>
        </w:rPr>
        <w:t>最後に、「</w:t>
      </w:r>
      <w:r>
        <w:rPr>
          <w:rFonts w:eastAsia="Meiryo UI" w:cs="Arial"/>
          <w:u w:val="single"/>
        </w:rPr>
        <w:t>Check Result</w:t>
      </w:r>
      <w:r>
        <w:rPr>
          <w:rFonts w:eastAsia="Meiryo UI" w:cs="Arial" w:hint="eastAsia"/>
          <w:u w:val="single"/>
        </w:rPr>
        <w:t xml:space="preserve">」の表示が「おめでとうございます。（以下略）」となっていることを教員に確認してもらうこと。　　　　　　　　　　　　　　　　　　　　　　　　　　　　　　　　　　　　　　</w:t>
      </w:r>
    </w:p>
    <w:p w14:paraId="645E684C" w14:textId="77777777" w:rsidR="003D319C" w:rsidRDefault="003D319C" w:rsidP="003D319C">
      <w:pPr>
        <w:spacing w:before="0" w:after="0" w:line="240" w:lineRule="auto"/>
        <w:rPr>
          <w:rFonts w:eastAsia="Meiryo UI" w:cs="Arial"/>
        </w:rPr>
      </w:pPr>
    </w:p>
    <w:p w14:paraId="14D40D05" w14:textId="77777777" w:rsidR="003D319C" w:rsidRDefault="003D319C" w:rsidP="003D319C">
      <w:pPr>
        <w:spacing w:before="0" w:after="0" w:line="240" w:lineRule="auto"/>
        <w:rPr>
          <w:rFonts w:eastAsia="Meiryo UI" w:cs="Arial"/>
          <w:b/>
          <w:i/>
          <w:color w:val="FFFFFF" w:themeColor="background1"/>
          <w:sz w:val="20"/>
        </w:rPr>
      </w:pPr>
    </w:p>
    <w:p w14:paraId="26043164" w14:textId="77777777" w:rsidR="003D319C" w:rsidRDefault="003D319C" w:rsidP="003D319C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  <w:sz w:val="20"/>
        </w:rPr>
        <w:t>■提出物</w:t>
      </w:r>
      <w:r>
        <w:rPr>
          <w:sz w:val="20"/>
        </w:rPr>
        <w:br/>
      </w: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全員</w:t>
      </w:r>
    </w:p>
    <w:p w14:paraId="09E78221" w14:textId="233E280B" w:rsidR="003D319C" w:rsidRDefault="003D319C" w:rsidP="003D319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Packet Tracerのファイル(</w:t>
      </w:r>
      <w:proofErr w:type="spellStart"/>
      <w:r>
        <w:rPr>
          <w:rFonts w:asciiTheme="majorEastAsia" w:eastAsiaTheme="majorEastAsia" w:hAnsiTheme="majorEastAsia" w:hint="eastAsia"/>
          <w:szCs w:val="21"/>
        </w:rPr>
        <w:t>pka</w:t>
      </w:r>
      <w:proofErr w:type="spellEnd"/>
      <w:r>
        <w:rPr>
          <w:rFonts w:asciiTheme="majorEastAsia" w:eastAsiaTheme="majorEastAsia" w:hAnsiTheme="majorEastAsia" w:hint="eastAsia"/>
          <w:szCs w:val="21"/>
        </w:rPr>
        <w:t>)</w:t>
      </w:r>
      <w:r>
        <w:rPr>
          <w:rFonts w:asciiTheme="majorEastAsia" w:eastAsiaTheme="majorEastAsia" w:hAnsiTheme="majorEastAsia"/>
          <w:szCs w:val="21"/>
        </w:rPr>
        <w:t xml:space="preserve"> </w:t>
      </w:r>
    </w:p>
    <w:p w14:paraId="1177D354" w14:textId="77777777" w:rsidR="003D319C" w:rsidRDefault="003D319C" w:rsidP="003D319C">
      <w:pPr>
        <w:rPr>
          <w:rFonts w:asciiTheme="majorEastAsia" w:eastAsiaTheme="majorEastAsia" w:hAnsiTheme="majorEastAsia"/>
          <w:szCs w:val="21"/>
          <w:u w:val="single"/>
        </w:rPr>
      </w:pPr>
      <w:r>
        <w:rPr>
          <mc:AlternateContent>
            <mc:Choice Requires="w16se">
              <w:rFonts w:asciiTheme="majorEastAsia" w:eastAsiaTheme="majorEastAsia" w:hAnsiTheme="major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  <w:u w:val="single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Theme="majorEastAsia" w:eastAsiaTheme="majorEastAsia" w:hAnsiTheme="majorEastAsia" w:hint="eastAsia"/>
          <w:szCs w:val="21"/>
          <w:u w:val="single"/>
        </w:rPr>
        <w:t>最後のチェックまで行かなかった人</w:t>
      </w:r>
    </w:p>
    <w:p w14:paraId="3740AA72" w14:textId="77777777" w:rsidR="003D319C" w:rsidRDefault="003D319C" w:rsidP="003D319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このWordファイル(docx)の提出</w:t>
      </w:r>
    </w:p>
    <w:p w14:paraId="78D37FF2" w14:textId="77777777" w:rsidR="003D319C" w:rsidRDefault="003D319C" w:rsidP="003D319C">
      <w:pPr>
        <w:rPr>
          <w:rFonts w:asciiTheme="majorEastAsia" w:eastAsiaTheme="majorEastAsia" w:hAnsiTheme="majorEastAsia"/>
          <w:szCs w:val="21"/>
        </w:rPr>
      </w:pPr>
    </w:p>
    <w:p w14:paraId="3CF2FEDB" w14:textId="1F24A6D8" w:rsidR="003D319C" w:rsidRDefault="003D319C" w:rsidP="003D319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クラス番号氏名を変更し、</w:t>
      </w:r>
      <w:r>
        <w:rPr>
          <w:rFonts w:asciiTheme="majorEastAsia" w:eastAsiaTheme="majorEastAsia" w:hAnsiTheme="majorEastAsia" w:hint="eastAsia"/>
          <w:b/>
          <w:bCs/>
          <w:szCs w:val="21"/>
        </w:rPr>
        <w:t>\\sv23の指定の場所</w:t>
      </w:r>
      <w:r>
        <w:rPr>
          <w:rFonts w:asciiTheme="majorEastAsia" w:eastAsiaTheme="majorEastAsia" w:hAnsiTheme="majorEastAsia" w:hint="eastAsia"/>
          <w:szCs w:val="21"/>
        </w:rPr>
        <w:t>に提出してください。</w:t>
      </w:r>
    </w:p>
    <w:p w14:paraId="5127DA05" w14:textId="77777777" w:rsidR="003D319C" w:rsidRPr="00FE1885" w:rsidRDefault="003D319C" w:rsidP="003D319C">
      <w:pPr>
        <w:spacing w:before="0" w:after="0" w:line="240" w:lineRule="auto"/>
        <w:rPr>
          <w:rFonts w:eastAsia="Meiryo UI" w:cs="Arial"/>
          <w:i/>
          <w:color w:val="FFFFFF" w:themeColor="background1"/>
          <w:sz w:val="20"/>
          <w:szCs w:val="24"/>
        </w:rPr>
      </w:pPr>
    </w:p>
    <w:p w14:paraId="1DB44836" w14:textId="061E650B" w:rsidR="00C07FD6" w:rsidRPr="003D319C" w:rsidRDefault="00C07FD6">
      <w:pPr>
        <w:spacing w:before="0" w:after="0" w:line="240" w:lineRule="auto"/>
        <w:rPr>
          <w:rFonts w:eastAsia="Meiryo UI" w:cs="Arial"/>
          <w:i/>
          <w:color w:val="FFFFFF" w:themeColor="background1"/>
          <w:sz w:val="20"/>
          <w:szCs w:val="24"/>
        </w:rPr>
      </w:pPr>
    </w:p>
    <w:sectPr w:rsidR="00C07FD6" w:rsidRPr="003D319C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02DDB" w14:textId="77777777" w:rsidR="00B266C0" w:rsidRDefault="00B266C0" w:rsidP="00710659">
      <w:pPr>
        <w:spacing w:after="0" w:line="240" w:lineRule="auto"/>
      </w:pPr>
      <w:r>
        <w:separator/>
      </w:r>
    </w:p>
    <w:p w14:paraId="060C13FD" w14:textId="77777777" w:rsidR="00B266C0" w:rsidRDefault="00B266C0"/>
  </w:endnote>
  <w:endnote w:type="continuationSeparator" w:id="0">
    <w:p w14:paraId="53D63816" w14:textId="77777777" w:rsidR="00B266C0" w:rsidRDefault="00B266C0" w:rsidP="00710659">
      <w:pPr>
        <w:spacing w:after="0" w:line="240" w:lineRule="auto"/>
      </w:pPr>
      <w:r>
        <w:continuationSeparator/>
      </w:r>
    </w:p>
    <w:p w14:paraId="5C3295A8" w14:textId="77777777" w:rsidR="00B266C0" w:rsidRDefault="00B266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F0C1" w14:textId="75CDF876" w:rsidR="00147ABD" w:rsidRPr="00882B63" w:rsidRDefault="00CA447D" w:rsidP="00E859E3">
    <w:pPr>
      <w:pStyle w:val="a5"/>
      <w:rPr>
        <w:szCs w:val="16"/>
      </w:rPr>
    </w:pPr>
    <w:r>
      <w:rPr>
        <w:rFonts w:cs="Arial"/>
      </w:rPr>
      <w:sym w:font="Symbol" w:char="F0E3"/>
    </w:r>
    <w:r>
      <w:rPr>
        <w:rFonts w:cs="Arial"/>
      </w:rPr>
      <w:t>2020 Cisco and/or its affiliates. All rights reserved. Cisco Public</w:t>
    </w:r>
    <w:r w:rsidR="00147ABD">
      <w:tab/>
      <w:t xml:space="preserve">Page </w:t>
    </w:r>
    <w:r w:rsidR="00147ABD" w:rsidRPr="0090659A">
      <w:rPr>
        <w:b/>
        <w:szCs w:val="16"/>
      </w:rPr>
      <w:fldChar w:fldCharType="begin"/>
    </w:r>
    <w:r w:rsidR="00147ABD" w:rsidRPr="0090659A">
      <w:rPr>
        <w:b/>
        <w:szCs w:val="16"/>
      </w:rPr>
      <w:instrText xml:space="preserve"> PAGE </w:instrText>
    </w:r>
    <w:r w:rsidR="00147ABD" w:rsidRPr="0090659A">
      <w:rPr>
        <w:b/>
        <w:szCs w:val="16"/>
      </w:rPr>
      <w:fldChar w:fldCharType="separate"/>
    </w:r>
    <w:r w:rsidR="003D319C">
      <w:rPr>
        <w:b/>
        <w:noProof/>
        <w:szCs w:val="16"/>
      </w:rPr>
      <w:t>2</w:t>
    </w:r>
    <w:r w:rsidR="00147ABD" w:rsidRPr="0090659A">
      <w:rPr>
        <w:b/>
        <w:szCs w:val="16"/>
      </w:rPr>
      <w:fldChar w:fldCharType="end"/>
    </w:r>
    <w:r w:rsidR="00147ABD">
      <w:t xml:space="preserve"> of </w:t>
    </w:r>
    <w:r w:rsidR="00147ABD" w:rsidRPr="0090659A">
      <w:rPr>
        <w:b/>
        <w:szCs w:val="16"/>
      </w:rPr>
      <w:fldChar w:fldCharType="begin"/>
    </w:r>
    <w:r w:rsidR="00147ABD" w:rsidRPr="0090659A">
      <w:rPr>
        <w:b/>
        <w:szCs w:val="16"/>
      </w:rPr>
      <w:instrText xml:space="preserve"> NUMPAGES  </w:instrText>
    </w:r>
    <w:r w:rsidR="00147ABD" w:rsidRPr="0090659A">
      <w:rPr>
        <w:b/>
        <w:szCs w:val="16"/>
      </w:rPr>
      <w:fldChar w:fldCharType="separate"/>
    </w:r>
    <w:r w:rsidR="003D319C">
      <w:rPr>
        <w:b/>
        <w:noProof/>
        <w:szCs w:val="16"/>
      </w:rPr>
      <w:t>5</w:t>
    </w:r>
    <w:r w:rsidR="00147ABD" w:rsidRPr="0090659A">
      <w:rPr>
        <w:b/>
        <w:szCs w:val="16"/>
      </w:rPr>
      <w:fldChar w:fldCharType="end"/>
    </w:r>
    <w:r w:rsidR="00147ABD">
      <w:tab/>
    </w:r>
    <w:r w:rsidR="00147ABD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FCBE" w14:textId="31060EC9" w:rsidR="00147ABD" w:rsidRPr="00882B63" w:rsidRDefault="00CA447D" w:rsidP="00E859E3">
    <w:pPr>
      <w:pStyle w:val="a5"/>
      <w:rPr>
        <w:szCs w:val="16"/>
      </w:rPr>
    </w:pPr>
    <w:r>
      <w:rPr>
        <w:rFonts w:cs="Arial"/>
      </w:rPr>
      <w:sym w:font="Symbol" w:char="F0E3"/>
    </w:r>
    <w:r>
      <w:rPr>
        <w:rFonts w:cs="Arial"/>
      </w:rPr>
      <w:t>2020 Cisco and/or its affiliates. All rights reserved. Cisco Public</w:t>
    </w:r>
    <w:r w:rsidR="00147ABD">
      <w:tab/>
      <w:t xml:space="preserve">Page </w:t>
    </w:r>
    <w:r w:rsidR="00147ABD" w:rsidRPr="0090659A">
      <w:rPr>
        <w:b/>
        <w:szCs w:val="16"/>
      </w:rPr>
      <w:fldChar w:fldCharType="begin"/>
    </w:r>
    <w:r w:rsidR="00147ABD" w:rsidRPr="0090659A">
      <w:rPr>
        <w:b/>
        <w:szCs w:val="16"/>
      </w:rPr>
      <w:instrText xml:space="preserve"> PAGE </w:instrText>
    </w:r>
    <w:r w:rsidR="00147ABD" w:rsidRPr="0090659A">
      <w:rPr>
        <w:b/>
        <w:szCs w:val="16"/>
      </w:rPr>
      <w:fldChar w:fldCharType="separate"/>
    </w:r>
    <w:r w:rsidR="003D319C">
      <w:rPr>
        <w:b/>
        <w:noProof/>
        <w:szCs w:val="16"/>
      </w:rPr>
      <w:t>1</w:t>
    </w:r>
    <w:r w:rsidR="00147ABD" w:rsidRPr="0090659A">
      <w:rPr>
        <w:b/>
        <w:szCs w:val="16"/>
      </w:rPr>
      <w:fldChar w:fldCharType="end"/>
    </w:r>
    <w:r w:rsidR="00147ABD">
      <w:t xml:space="preserve"> of </w:t>
    </w:r>
    <w:r w:rsidR="00147ABD" w:rsidRPr="0090659A">
      <w:rPr>
        <w:b/>
        <w:szCs w:val="16"/>
      </w:rPr>
      <w:fldChar w:fldCharType="begin"/>
    </w:r>
    <w:r w:rsidR="00147ABD" w:rsidRPr="0090659A">
      <w:rPr>
        <w:b/>
        <w:szCs w:val="16"/>
      </w:rPr>
      <w:instrText xml:space="preserve"> NUMPAGES  </w:instrText>
    </w:r>
    <w:r w:rsidR="00147ABD" w:rsidRPr="0090659A">
      <w:rPr>
        <w:b/>
        <w:szCs w:val="16"/>
      </w:rPr>
      <w:fldChar w:fldCharType="separate"/>
    </w:r>
    <w:r w:rsidR="003D319C">
      <w:rPr>
        <w:b/>
        <w:noProof/>
        <w:szCs w:val="16"/>
      </w:rPr>
      <w:t>5</w:t>
    </w:r>
    <w:r w:rsidR="00147ABD" w:rsidRPr="0090659A">
      <w:rPr>
        <w:b/>
        <w:szCs w:val="16"/>
      </w:rPr>
      <w:fldChar w:fldCharType="end"/>
    </w:r>
    <w:r w:rsidR="00147ABD">
      <w:tab/>
    </w:r>
    <w:r w:rsidR="00147ABD"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A05D" w14:textId="77777777" w:rsidR="00B266C0" w:rsidRDefault="00B266C0" w:rsidP="00710659">
      <w:pPr>
        <w:spacing w:after="0" w:line="240" w:lineRule="auto"/>
      </w:pPr>
      <w:r>
        <w:separator/>
      </w:r>
    </w:p>
    <w:p w14:paraId="5BEFC834" w14:textId="77777777" w:rsidR="00B266C0" w:rsidRDefault="00B266C0"/>
  </w:footnote>
  <w:footnote w:type="continuationSeparator" w:id="0">
    <w:p w14:paraId="7461A043" w14:textId="77777777" w:rsidR="00B266C0" w:rsidRDefault="00B266C0" w:rsidP="00710659">
      <w:pPr>
        <w:spacing w:after="0" w:line="240" w:lineRule="auto"/>
      </w:pPr>
      <w:r>
        <w:continuationSeparator/>
      </w:r>
    </w:p>
    <w:p w14:paraId="604E114A" w14:textId="77777777" w:rsidR="00B266C0" w:rsidRDefault="00B266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Meiryo UI" w:cs="Arial"/>
      </w:rPr>
      <w:alias w:val="タイトル"/>
      <w:tag w:val=""/>
      <w:id w:val="-1711953976"/>
      <w:placeholder>
        <w:docPart w:val="AA74A9477E6F49D89CB1A553B3249CC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8BC4AA" w14:textId="1EC8D080" w:rsidR="00147ABD" w:rsidRPr="00CA447D" w:rsidRDefault="00CA447D" w:rsidP="008402F2">
        <w:pPr>
          <w:pStyle w:val="PageHead"/>
          <w:rPr>
            <w:rFonts w:eastAsia="Meiryo UI" w:cs="Arial"/>
          </w:rPr>
        </w:pPr>
        <w:r>
          <w:rPr>
            <w:rFonts w:eastAsia="Meiryo UI" w:cs="Arial"/>
          </w:rPr>
          <w:t xml:space="preserve">Packet Tracer </w:t>
        </w:r>
        <w:r>
          <w:rPr>
            <w:rFonts w:eastAsia="Meiryo UI" w:cs="Arial"/>
          </w:rPr>
          <w:t>－</w:t>
        </w:r>
        <w:r>
          <w:rPr>
            <w:rFonts w:eastAsia="Meiryo UI" w:cs="Arial"/>
          </w:rPr>
          <w:t xml:space="preserve"> VLSM </w:t>
        </w:r>
        <w:r>
          <w:rPr>
            <w:rFonts w:eastAsia="Meiryo UI" w:cs="Arial"/>
          </w:rPr>
          <w:t>設計および実装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E9FB" w14:textId="77777777" w:rsidR="00147ABD" w:rsidRDefault="00147ABD" w:rsidP="006C3FCF">
    <w:pPr>
      <w:ind w:left="-288"/>
    </w:pPr>
    <w:r>
      <w:rPr>
        <w:noProof/>
      </w:rPr>
      <w:drawing>
        <wp:inline distT="0" distB="0" distL="0" distR="0" wp14:anchorId="4B2CDEE4" wp14:editId="136FAE6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eastAsia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eastAsia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eastAsia="Wingdings" w:hAnsi="Wingdings" w:hint="default"/>
      </w:rPr>
    </w:lvl>
  </w:abstractNum>
  <w:abstractNum w:abstractNumId="2" w15:restartNumberingAfterBreak="0">
    <w:nsid w:val="1217228C"/>
    <w:multiLevelType w:val="multilevel"/>
    <w:tmpl w:val="2C8A1938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016C60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パート %2：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ステップ %3："/>
      <w:lvlJc w:val="left"/>
      <w:pPr>
        <w:ind w:left="142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パート %1：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eastAsia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eastAsia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65517EC"/>
    <w:multiLevelType w:val="multilevel"/>
    <w:tmpl w:val="002C0F62"/>
    <w:lvl w:ilvl="0">
      <w:start w:val="1"/>
      <w:numFmt w:val="decimal"/>
      <w:suff w:val="space"/>
      <w:lvlText w:val="パート %1：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タスク %2：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ステップ %3：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62709886">
    <w:abstractNumId w:val="5"/>
  </w:num>
  <w:num w:numId="2" w16cid:durableId="1527021016">
    <w:abstractNumId w:val="3"/>
    <w:lvlOverride w:ilvl="0">
      <w:lvl w:ilvl="0">
        <w:start w:val="1"/>
        <w:numFmt w:val="decimal"/>
        <w:pStyle w:val="1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36481922">
    <w:abstractNumId w:val="2"/>
  </w:num>
  <w:num w:numId="4" w16cid:durableId="296300237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83839854">
    <w:abstractNumId w:val="3"/>
  </w:num>
  <w:num w:numId="6" w16cid:durableId="243227963">
    <w:abstractNumId w:val="0"/>
  </w:num>
  <w:num w:numId="7" w16cid:durableId="1904170266">
    <w:abstractNumId w:val="1"/>
  </w:num>
  <w:num w:numId="8" w16cid:durableId="604848374">
    <w:abstractNumId w:val="4"/>
    <w:lvlOverride w:ilvl="0">
      <w:lvl w:ilvl="0">
        <w:start w:val="1"/>
        <w:numFmt w:val="decimal"/>
        <w:lvlText w:val="パート %1：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45918283">
    <w:abstractNumId w:val="3"/>
  </w:num>
  <w:num w:numId="10" w16cid:durableId="504365516">
    <w:abstractNumId w:val="6"/>
    <w:lvlOverride w:ilvl="0">
      <w:lvl w:ilvl="0">
        <w:start w:val="1"/>
        <w:numFmt w:val="decimal"/>
        <w:suff w:val="space"/>
        <w:lvlText w:val="パート %1：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ステップ %3："/>
        <w:lvlJc w:val="left"/>
        <w:pPr>
          <w:ind w:left="0" w:firstLine="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11524699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</w:num>
  <w:num w:numId="12" w16cid:durableId="1825199953">
    <w:abstractNumId w:val="6"/>
    <w:lvlOverride w:ilvl="0">
      <w:lvl w:ilvl="0">
        <w:start w:val="1"/>
        <w:numFmt w:val="decimal"/>
        <w:lvlText w:val="パート %1：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タスク %2：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ステップ %3：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AD"/>
    <w:rsid w:val="00001BDF"/>
    <w:rsid w:val="000031A1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19F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344D"/>
    <w:rsid w:val="00067A67"/>
    <w:rsid w:val="00070C16"/>
    <w:rsid w:val="00075EA9"/>
    <w:rsid w:val="000769CF"/>
    <w:rsid w:val="000815D8"/>
    <w:rsid w:val="00084C99"/>
    <w:rsid w:val="00085CC6"/>
    <w:rsid w:val="0008790A"/>
    <w:rsid w:val="00090C07"/>
    <w:rsid w:val="0009147A"/>
    <w:rsid w:val="00091E8D"/>
    <w:rsid w:val="0009378D"/>
    <w:rsid w:val="00096B5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2AA8"/>
    <w:rsid w:val="000E32EE"/>
    <w:rsid w:val="000E4724"/>
    <w:rsid w:val="000E65F0"/>
    <w:rsid w:val="000F072C"/>
    <w:rsid w:val="000F2074"/>
    <w:rsid w:val="000F31D7"/>
    <w:rsid w:val="000F6743"/>
    <w:rsid w:val="0010019E"/>
    <w:rsid w:val="001006C2"/>
    <w:rsid w:val="00101BE8"/>
    <w:rsid w:val="00103401"/>
    <w:rsid w:val="00103A44"/>
    <w:rsid w:val="00103D36"/>
    <w:rsid w:val="0010436E"/>
    <w:rsid w:val="00106B1C"/>
    <w:rsid w:val="00107B2B"/>
    <w:rsid w:val="00112AC5"/>
    <w:rsid w:val="001133DD"/>
    <w:rsid w:val="001151BD"/>
    <w:rsid w:val="00120CBE"/>
    <w:rsid w:val="00121BAE"/>
    <w:rsid w:val="00122289"/>
    <w:rsid w:val="00125806"/>
    <w:rsid w:val="001261C4"/>
    <w:rsid w:val="00130A20"/>
    <w:rsid w:val="001314FB"/>
    <w:rsid w:val="00134E16"/>
    <w:rsid w:val="001352DB"/>
    <w:rsid w:val="001366EC"/>
    <w:rsid w:val="0014062A"/>
    <w:rsid w:val="0014219C"/>
    <w:rsid w:val="001425ED"/>
    <w:rsid w:val="00143450"/>
    <w:rsid w:val="00144997"/>
    <w:rsid w:val="00147AB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C0E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C68"/>
    <w:rsid w:val="00231DCA"/>
    <w:rsid w:val="00235792"/>
    <w:rsid w:val="00242E3A"/>
    <w:rsid w:val="00246492"/>
    <w:rsid w:val="002506CF"/>
    <w:rsid w:val="0025107F"/>
    <w:rsid w:val="00254612"/>
    <w:rsid w:val="00260CD4"/>
    <w:rsid w:val="002639D8"/>
    <w:rsid w:val="00265D43"/>
    <w:rsid w:val="00265F77"/>
    <w:rsid w:val="00266C83"/>
    <w:rsid w:val="0026769F"/>
    <w:rsid w:val="00270FCC"/>
    <w:rsid w:val="002768DC"/>
    <w:rsid w:val="00280D22"/>
    <w:rsid w:val="00294C8F"/>
    <w:rsid w:val="002953AC"/>
    <w:rsid w:val="002A0B2E"/>
    <w:rsid w:val="002A0DC1"/>
    <w:rsid w:val="002A6C56"/>
    <w:rsid w:val="002B0F10"/>
    <w:rsid w:val="002C04C4"/>
    <w:rsid w:val="002C090C"/>
    <w:rsid w:val="002C1243"/>
    <w:rsid w:val="002C1815"/>
    <w:rsid w:val="002C2097"/>
    <w:rsid w:val="002C4027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0A81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7F95"/>
    <w:rsid w:val="00382EC0"/>
    <w:rsid w:val="003841D3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5EC4"/>
    <w:rsid w:val="003B7605"/>
    <w:rsid w:val="003C08AA"/>
    <w:rsid w:val="003C2A7B"/>
    <w:rsid w:val="003C49EF"/>
    <w:rsid w:val="003C6BCA"/>
    <w:rsid w:val="003C7902"/>
    <w:rsid w:val="003D0BFF"/>
    <w:rsid w:val="003D319C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83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E8E"/>
    <w:rsid w:val="004936C2"/>
    <w:rsid w:val="0049379C"/>
    <w:rsid w:val="004A1CA0"/>
    <w:rsid w:val="004A22E9"/>
    <w:rsid w:val="004A4ACD"/>
    <w:rsid w:val="004A506C"/>
    <w:rsid w:val="004A5BC5"/>
    <w:rsid w:val="004B023D"/>
    <w:rsid w:val="004B1C48"/>
    <w:rsid w:val="004B5AE0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341"/>
    <w:rsid w:val="00510639"/>
    <w:rsid w:val="00511791"/>
    <w:rsid w:val="00511BEB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BEC"/>
    <w:rsid w:val="00536F43"/>
    <w:rsid w:val="00546F6C"/>
    <w:rsid w:val="005510BA"/>
    <w:rsid w:val="005538C8"/>
    <w:rsid w:val="00554B4E"/>
    <w:rsid w:val="00556BC2"/>
    <w:rsid w:val="00556C02"/>
    <w:rsid w:val="00561747"/>
    <w:rsid w:val="00561BB2"/>
    <w:rsid w:val="00563249"/>
    <w:rsid w:val="00570A65"/>
    <w:rsid w:val="005762B1"/>
    <w:rsid w:val="00580456"/>
    <w:rsid w:val="00580E73"/>
    <w:rsid w:val="00584362"/>
    <w:rsid w:val="00584886"/>
    <w:rsid w:val="00592329"/>
    <w:rsid w:val="00593386"/>
    <w:rsid w:val="00596998"/>
    <w:rsid w:val="005978FD"/>
    <w:rsid w:val="0059790F"/>
    <w:rsid w:val="005A6E62"/>
    <w:rsid w:val="005B2FB3"/>
    <w:rsid w:val="005C4AAE"/>
    <w:rsid w:val="005C6DE5"/>
    <w:rsid w:val="005D2B29"/>
    <w:rsid w:val="005D354A"/>
    <w:rsid w:val="005D3E53"/>
    <w:rsid w:val="005D4999"/>
    <w:rsid w:val="005D506C"/>
    <w:rsid w:val="005D6859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4DAC"/>
    <w:rsid w:val="00617D6E"/>
    <w:rsid w:val="0062087E"/>
    <w:rsid w:val="00620ED5"/>
    <w:rsid w:val="00622D61"/>
    <w:rsid w:val="00624198"/>
    <w:rsid w:val="00636C28"/>
    <w:rsid w:val="006428E5"/>
    <w:rsid w:val="00644958"/>
    <w:rsid w:val="006513FB"/>
    <w:rsid w:val="00653ACF"/>
    <w:rsid w:val="006552B7"/>
    <w:rsid w:val="00656EEF"/>
    <w:rsid w:val="006576AF"/>
    <w:rsid w:val="00667956"/>
    <w:rsid w:val="00672919"/>
    <w:rsid w:val="00677544"/>
    <w:rsid w:val="00681687"/>
    <w:rsid w:val="00683525"/>
    <w:rsid w:val="00686295"/>
    <w:rsid w:val="00686587"/>
    <w:rsid w:val="006904CF"/>
    <w:rsid w:val="00693B9D"/>
    <w:rsid w:val="00695EE2"/>
    <w:rsid w:val="0069660B"/>
    <w:rsid w:val="006A1B33"/>
    <w:rsid w:val="006A48F1"/>
    <w:rsid w:val="006A67D0"/>
    <w:rsid w:val="006A71A3"/>
    <w:rsid w:val="006B03F2"/>
    <w:rsid w:val="006B1488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03A0"/>
    <w:rsid w:val="006D1370"/>
    <w:rsid w:val="006D2C28"/>
    <w:rsid w:val="006D3FC1"/>
    <w:rsid w:val="006D7590"/>
    <w:rsid w:val="006E2117"/>
    <w:rsid w:val="006E372B"/>
    <w:rsid w:val="006E5FE9"/>
    <w:rsid w:val="006E6581"/>
    <w:rsid w:val="006E71DF"/>
    <w:rsid w:val="006F1616"/>
    <w:rsid w:val="006F1CC4"/>
    <w:rsid w:val="006F1DD1"/>
    <w:rsid w:val="006F2A86"/>
    <w:rsid w:val="006F3163"/>
    <w:rsid w:val="00705FEC"/>
    <w:rsid w:val="00707A8A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64E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1B50"/>
    <w:rsid w:val="0078405B"/>
    <w:rsid w:val="00786F58"/>
    <w:rsid w:val="00787CC1"/>
    <w:rsid w:val="00792F4E"/>
    <w:rsid w:val="0079398D"/>
    <w:rsid w:val="007965FE"/>
    <w:rsid w:val="00796C25"/>
    <w:rsid w:val="007A287C"/>
    <w:rsid w:val="007A3B2A"/>
    <w:rsid w:val="007B0C9D"/>
    <w:rsid w:val="007B5522"/>
    <w:rsid w:val="007B5AC9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90F"/>
    <w:rsid w:val="007F3A60"/>
    <w:rsid w:val="007F3D0B"/>
    <w:rsid w:val="007F7C94"/>
    <w:rsid w:val="00801F82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40AA"/>
    <w:rsid w:val="00835942"/>
    <w:rsid w:val="008402F2"/>
    <w:rsid w:val="00840469"/>
    <w:rsid w:val="008405BB"/>
    <w:rsid w:val="0084564F"/>
    <w:rsid w:val="00846494"/>
    <w:rsid w:val="00847B20"/>
    <w:rsid w:val="008509D3"/>
    <w:rsid w:val="00853418"/>
    <w:rsid w:val="00854E02"/>
    <w:rsid w:val="008551A8"/>
    <w:rsid w:val="00856EBD"/>
    <w:rsid w:val="00857CF6"/>
    <w:rsid w:val="008610ED"/>
    <w:rsid w:val="00861C6A"/>
    <w:rsid w:val="00865199"/>
    <w:rsid w:val="00867EAF"/>
    <w:rsid w:val="00870763"/>
    <w:rsid w:val="008713EA"/>
    <w:rsid w:val="008728B3"/>
    <w:rsid w:val="00873C6B"/>
    <w:rsid w:val="00881A82"/>
    <w:rsid w:val="00881F51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30C"/>
    <w:rsid w:val="008B06D4"/>
    <w:rsid w:val="008B4F20"/>
    <w:rsid w:val="008B68E7"/>
    <w:rsid w:val="008B7FFD"/>
    <w:rsid w:val="008C286A"/>
    <w:rsid w:val="008C2920"/>
    <w:rsid w:val="008C4307"/>
    <w:rsid w:val="008D23DF"/>
    <w:rsid w:val="008D5C11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DE8"/>
    <w:rsid w:val="0093643C"/>
    <w:rsid w:val="009400C3"/>
    <w:rsid w:val="00942299"/>
    <w:rsid w:val="00944B97"/>
    <w:rsid w:val="009453F7"/>
    <w:rsid w:val="009476C0"/>
    <w:rsid w:val="0095278D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21"/>
    <w:rsid w:val="009D2C27"/>
    <w:rsid w:val="009D503E"/>
    <w:rsid w:val="009E2309"/>
    <w:rsid w:val="009E42B9"/>
    <w:rsid w:val="009E4E17"/>
    <w:rsid w:val="009E54B9"/>
    <w:rsid w:val="009F4C2E"/>
    <w:rsid w:val="00A014A3"/>
    <w:rsid w:val="00A02326"/>
    <w:rsid w:val="00A027CC"/>
    <w:rsid w:val="00A0412D"/>
    <w:rsid w:val="00A10919"/>
    <w:rsid w:val="00A1565C"/>
    <w:rsid w:val="00A15DF0"/>
    <w:rsid w:val="00A21211"/>
    <w:rsid w:val="00A22E1C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68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6E3F"/>
    <w:rsid w:val="00AC73C1"/>
    <w:rsid w:val="00AD04F2"/>
    <w:rsid w:val="00AD4578"/>
    <w:rsid w:val="00AD68E9"/>
    <w:rsid w:val="00AD7994"/>
    <w:rsid w:val="00AE56C0"/>
    <w:rsid w:val="00AF7ACC"/>
    <w:rsid w:val="00B00914"/>
    <w:rsid w:val="00B02A8E"/>
    <w:rsid w:val="00B052EE"/>
    <w:rsid w:val="00B1081F"/>
    <w:rsid w:val="00B244C8"/>
    <w:rsid w:val="00B2496B"/>
    <w:rsid w:val="00B266C0"/>
    <w:rsid w:val="00B27499"/>
    <w:rsid w:val="00B3010D"/>
    <w:rsid w:val="00B35151"/>
    <w:rsid w:val="00B372B3"/>
    <w:rsid w:val="00B433F2"/>
    <w:rsid w:val="00B458E8"/>
    <w:rsid w:val="00B4595A"/>
    <w:rsid w:val="00B5397B"/>
    <w:rsid w:val="00B53EE9"/>
    <w:rsid w:val="00B6183E"/>
    <w:rsid w:val="00B62809"/>
    <w:rsid w:val="00B65457"/>
    <w:rsid w:val="00B72F2A"/>
    <w:rsid w:val="00B74716"/>
    <w:rsid w:val="00B7675A"/>
    <w:rsid w:val="00B76E64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51DA"/>
    <w:rsid w:val="00BB5A0C"/>
    <w:rsid w:val="00BB73FF"/>
    <w:rsid w:val="00BB7688"/>
    <w:rsid w:val="00BC6039"/>
    <w:rsid w:val="00BC7423"/>
    <w:rsid w:val="00BC7CAC"/>
    <w:rsid w:val="00BD1F70"/>
    <w:rsid w:val="00BD6D76"/>
    <w:rsid w:val="00BE56B3"/>
    <w:rsid w:val="00BE676D"/>
    <w:rsid w:val="00BE6B1C"/>
    <w:rsid w:val="00BF04E8"/>
    <w:rsid w:val="00BF0C97"/>
    <w:rsid w:val="00BF16BF"/>
    <w:rsid w:val="00BF4D1F"/>
    <w:rsid w:val="00BF76BE"/>
    <w:rsid w:val="00BF7CB5"/>
    <w:rsid w:val="00C02A73"/>
    <w:rsid w:val="00C063D2"/>
    <w:rsid w:val="00C07FD6"/>
    <w:rsid w:val="00C07FD9"/>
    <w:rsid w:val="00C10955"/>
    <w:rsid w:val="00C10B04"/>
    <w:rsid w:val="00C11C4D"/>
    <w:rsid w:val="00C162C0"/>
    <w:rsid w:val="00C1712C"/>
    <w:rsid w:val="00C17D69"/>
    <w:rsid w:val="00C20634"/>
    <w:rsid w:val="00C212E0"/>
    <w:rsid w:val="00C23E16"/>
    <w:rsid w:val="00C27E37"/>
    <w:rsid w:val="00C32713"/>
    <w:rsid w:val="00C32F59"/>
    <w:rsid w:val="00C343D8"/>
    <w:rsid w:val="00C351B8"/>
    <w:rsid w:val="00C372A7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DA7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447D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6FC7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3F3"/>
    <w:rsid w:val="00D5158E"/>
    <w:rsid w:val="00D51910"/>
    <w:rsid w:val="00D52582"/>
    <w:rsid w:val="00D531D0"/>
    <w:rsid w:val="00D56A0E"/>
    <w:rsid w:val="00D57AD3"/>
    <w:rsid w:val="00D62F25"/>
    <w:rsid w:val="00D635FE"/>
    <w:rsid w:val="00D66A7B"/>
    <w:rsid w:val="00D721E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989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40F5"/>
    <w:rsid w:val="00DE4CD5"/>
    <w:rsid w:val="00DE6F44"/>
    <w:rsid w:val="00DF1B58"/>
    <w:rsid w:val="00E009DA"/>
    <w:rsid w:val="00E037D9"/>
    <w:rsid w:val="00E04927"/>
    <w:rsid w:val="00E10FE4"/>
    <w:rsid w:val="00E11A48"/>
    <w:rsid w:val="00E130EB"/>
    <w:rsid w:val="00E15D0F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54CB"/>
    <w:rsid w:val="00E53F99"/>
    <w:rsid w:val="00E56510"/>
    <w:rsid w:val="00E62EA8"/>
    <w:rsid w:val="00E67A6E"/>
    <w:rsid w:val="00E70096"/>
    <w:rsid w:val="00E71B43"/>
    <w:rsid w:val="00E81612"/>
    <w:rsid w:val="00E82BD7"/>
    <w:rsid w:val="00E83933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2C54"/>
    <w:rsid w:val="00EC6F62"/>
    <w:rsid w:val="00EC7459"/>
    <w:rsid w:val="00ED2EA2"/>
    <w:rsid w:val="00ED6019"/>
    <w:rsid w:val="00ED640D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0E2"/>
    <w:rsid w:val="00F06FDD"/>
    <w:rsid w:val="00F10819"/>
    <w:rsid w:val="00F11219"/>
    <w:rsid w:val="00F160F7"/>
    <w:rsid w:val="00F16297"/>
    <w:rsid w:val="00F16F35"/>
    <w:rsid w:val="00F17559"/>
    <w:rsid w:val="00F2229D"/>
    <w:rsid w:val="00F22FD8"/>
    <w:rsid w:val="00F25ABB"/>
    <w:rsid w:val="00F266F0"/>
    <w:rsid w:val="00F26F62"/>
    <w:rsid w:val="00F27963"/>
    <w:rsid w:val="00F27C89"/>
    <w:rsid w:val="00F30103"/>
    <w:rsid w:val="00F30446"/>
    <w:rsid w:val="00F4135D"/>
    <w:rsid w:val="00F41F1B"/>
    <w:rsid w:val="00F46BD9"/>
    <w:rsid w:val="00F60BE0"/>
    <w:rsid w:val="00F613AD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AF3"/>
    <w:rsid w:val="00FB7FFE"/>
    <w:rsid w:val="00FD1398"/>
    <w:rsid w:val="00FD33AB"/>
    <w:rsid w:val="00FD3BA4"/>
    <w:rsid w:val="00FD4724"/>
    <w:rsid w:val="00FD4A68"/>
    <w:rsid w:val="00FD68ED"/>
    <w:rsid w:val="00FD7E00"/>
    <w:rsid w:val="00FE00A2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D77AAB"/>
  <w15:docId w15:val="{311FABA0-0FA4-4CB2-AAAE-4243A1FB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9C5C2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9C5C2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147ABD"/>
    <w:pPr>
      <w:keepNext/>
      <w:numPr>
        <w:ilvl w:val="1"/>
        <w:numId w:val="5"/>
      </w:numPr>
      <w:tabs>
        <w:tab w:val="num" w:pos="990"/>
      </w:tabs>
      <w:spacing w:before="24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9C5C21"/>
    <w:pPr>
      <w:keepNext/>
      <w:numPr>
        <w:ilvl w:val="2"/>
        <w:numId w:val="5"/>
      </w:numPr>
      <w:spacing w:before="240" w:after="120" w:line="240" w:lineRule="auto"/>
      <w:ind w:left="0"/>
      <w:outlineLvl w:val="2"/>
    </w:pPr>
    <w:rPr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62087E"/>
    <w:pPr>
      <w:keepNext/>
      <w:spacing w:before="0" w:after="0"/>
      <w:ind w:left="720"/>
      <w:outlineLvl w:val="3"/>
    </w:pPr>
    <w:rPr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9C5C21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147ABD"/>
    <w:rPr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513F3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eastAsia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50E83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9C5C21"/>
    <w:pPr>
      <w:numPr>
        <w:ilvl w:val="3"/>
        <w:numId w:val="5"/>
      </w:numPr>
      <w:tabs>
        <w:tab w:val="clear" w:pos="644"/>
        <w:tab w:val="num" w:pos="720"/>
      </w:tabs>
      <w:ind w:left="720"/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eastAsia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eastAsia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eastAsia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eastAsia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eastAsia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eastAsia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eastAsia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C5C21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eastAsia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eastAsia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9C5C2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eastAsia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Courier New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Courier New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62087E"/>
    <w:rPr>
      <w:bCs/>
      <w:color w:val="FFFFFF" w:themeColor="background1"/>
      <w:sz w:val="6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cs="Arial"/>
      <w:sz w:val="22"/>
      <w:szCs w:val="22"/>
    </w:rPr>
  </w:style>
  <w:style w:type="character" w:customStyle="1" w:styleId="30">
    <w:name w:val="標題 3 字元"/>
    <w:link w:val="3"/>
    <w:rsid w:val="00D531D0"/>
    <w:rPr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ourier New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Courier New" w:hAnsi="Courier New" w:cs="Courier New"/>
      <w:lang w:val="en-US" w:eastAsia="ja-JP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sz w:val="20"/>
      <w:szCs w:val="24"/>
    </w:rPr>
  </w:style>
  <w:style w:type="character" w:customStyle="1" w:styleId="afc">
    <w:name w:val="本文 字元"/>
    <w:link w:val="aa"/>
    <w:rsid w:val="00603503"/>
    <w:rPr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eastAsia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eastAsia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BodyText2">
    <w:name w:val="Body Text2"/>
    <w:basedOn w:val="a"/>
    <w:qFormat/>
    <w:rsid w:val="000E32E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4A9477E6F49D89CB1A553B324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DADCD-8461-4EFB-9E13-FB651CDAD80B}"/>
      </w:docPartPr>
      <w:docPartBody>
        <w:p w:rsidR="000328F7" w:rsidRDefault="00EE09C6">
          <w:pPr>
            <w:pStyle w:val="AA74A9477E6F49D89CB1A553B3249CCE"/>
          </w:pPr>
          <w:r>
            <w:rPr>
              <w:rStyle w:val="a3"/>
              <w:lang w:eastAsia="ja-JP"/>
            </w:rPr>
            <w:t>[</w:t>
          </w:r>
          <w:r>
            <w:rPr>
              <w:rStyle w:val="a3"/>
              <w:lang w:eastAsia="ja-JP"/>
            </w:rPr>
            <w:t>タイトル</w:t>
          </w:r>
          <w:r>
            <w:rPr>
              <w:rStyle w:val="a3"/>
              <w:lang w:eastAsia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9C6"/>
    <w:rsid w:val="000328F7"/>
    <w:rsid w:val="0004297E"/>
    <w:rsid w:val="00070B3A"/>
    <w:rsid w:val="000969F9"/>
    <w:rsid w:val="000B567E"/>
    <w:rsid w:val="00270FFA"/>
    <w:rsid w:val="003017AF"/>
    <w:rsid w:val="003F20AD"/>
    <w:rsid w:val="00440636"/>
    <w:rsid w:val="00692E5A"/>
    <w:rsid w:val="00721B4E"/>
    <w:rsid w:val="00A406C2"/>
    <w:rsid w:val="00C00C50"/>
    <w:rsid w:val="00C41A8C"/>
    <w:rsid w:val="00C76172"/>
    <w:rsid w:val="00D57623"/>
    <w:rsid w:val="00E338B3"/>
    <w:rsid w:val="00E74CB6"/>
    <w:rsid w:val="00E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A74A9477E6F49D89CB1A553B3249CCE">
    <w:name w:val="AA74A9477E6F49D89CB1A553B3249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ＭＳ ゴシック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ＭＳ 明朝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2F3FC-8FDA-482F-BD93-692B621A09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1E8EBF-2DC4-4DA6-BE0D-2A3DB73B9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E26AE-C197-4294-A2AE-9110F1C1D6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C4D00-3446-4061-A54E-6D714B078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403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－ VLSM 設計および実装</vt:lpstr>
      <vt:lpstr>Packet Tracer - VLSM Design and Implementation Practice</vt:lpstr>
    </vt:vector>
  </TitlesOfParts>
  <Company>Cisco Systems, Inc.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－ VLSM 設計および実装</dc:title>
  <dc:creator>SP</dc:creator>
  <dc:description>2,013</dc:description>
  <cp:lastModifiedBy>文 家俊</cp:lastModifiedBy>
  <cp:revision>85</cp:revision>
  <cp:lastPrinted>2023-07-06T10:05:00Z</cp:lastPrinted>
  <dcterms:created xsi:type="dcterms:W3CDTF">2021-10-15T03:24:00Z</dcterms:created>
  <dcterms:modified xsi:type="dcterms:W3CDTF">2023-07-25T00:24:00Z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