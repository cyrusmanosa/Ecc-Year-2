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0C4B" w14:textId="28CFB073" w:rsidR="004D36D7" w:rsidRPr="00D93086" w:rsidRDefault="00000000" w:rsidP="00782A4F">
      <w:pPr>
        <w:pStyle w:val="afd"/>
        <w:rPr>
          <w:rStyle w:val="LabTitleInstVersred"/>
          <w:rFonts w:eastAsia="Meiryo UI" w:cs="Arial"/>
          <w:b/>
          <w:color w:val="auto"/>
        </w:rPr>
      </w:pPr>
      <w:sdt>
        <w:sdtPr>
          <w:rPr>
            <w:rFonts w:eastAsia="Meiryo UI" w:cs="Arial"/>
            <w:b w:val="0"/>
            <w:color w:val="EE0000"/>
          </w:rPr>
          <w:alias w:val="タイトル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137E4" w:rsidRPr="00D93086">
            <w:rPr>
              <w:rFonts w:eastAsia="Meiryo UI" w:cs="Arial"/>
            </w:rPr>
            <w:t>Packet Tracer</w:t>
          </w:r>
          <w:r w:rsidR="00D93086" w:rsidRPr="00D93086">
            <w:rPr>
              <w:rFonts w:eastAsia="Meiryo UI" w:cs="Arial"/>
            </w:rPr>
            <w:t xml:space="preserve"> </w:t>
          </w:r>
          <w:r w:rsidR="00D93086" w:rsidRPr="00D93086">
            <w:rPr>
              <w:rFonts w:eastAsia="Meiryo UI" w:cs="Arial"/>
            </w:rPr>
            <w:t>－</w:t>
          </w:r>
          <w:r w:rsidR="00D93086" w:rsidRPr="00D93086">
            <w:rPr>
              <w:rFonts w:eastAsia="Meiryo UI" w:cs="Arial"/>
            </w:rPr>
            <w:t xml:space="preserve"> </w:t>
          </w:r>
          <w:r w:rsidR="00B137E4" w:rsidRPr="00D93086">
            <w:rPr>
              <w:rFonts w:eastAsia="Meiryo UI" w:cs="Arial"/>
            </w:rPr>
            <w:t xml:space="preserve">IPv6 </w:t>
          </w:r>
          <w:r w:rsidR="00B137E4" w:rsidRPr="00D93086">
            <w:rPr>
              <w:rFonts w:eastAsia="Meiryo UI" w:cs="Arial"/>
            </w:rPr>
            <w:t>アドレスの設定</w:t>
          </w:r>
        </w:sdtContent>
      </w:sdt>
      <w:r w:rsidR="00B137E4" w:rsidRPr="00D93086">
        <w:rPr>
          <w:rStyle w:val="LabTitleInstVersred"/>
          <w:rFonts w:eastAsia="Meiryo UI" w:cs="Arial"/>
        </w:rPr>
        <w:t xml:space="preserve"> </w:t>
      </w:r>
    </w:p>
    <w:p w14:paraId="3FCD0C4C" w14:textId="42B0E83F" w:rsidR="00D778DF" w:rsidRPr="00D93086" w:rsidRDefault="00D778DF" w:rsidP="00D778DF">
      <w:pPr>
        <w:pStyle w:val="InstNoteRed"/>
        <w:rPr>
          <w:rFonts w:eastAsia="Meiryo UI" w:cs="Arial"/>
        </w:rPr>
      </w:pPr>
    </w:p>
    <w:p w14:paraId="3FCD0C4D" w14:textId="77777777" w:rsidR="009207B9" w:rsidRPr="00D93086" w:rsidRDefault="009207B9" w:rsidP="009207B9">
      <w:pPr>
        <w:pStyle w:val="1"/>
        <w:numPr>
          <w:ilvl w:val="0"/>
          <w:numId w:val="3"/>
        </w:numPr>
        <w:rPr>
          <w:rFonts w:eastAsia="Meiryo UI" w:cs="Arial"/>
        </w:rPr>
      </w:pPr>
      <w:r w:rsidRPr="00D93086">
        <w:rPr>
          <w:rFonts w:eastAsia="Meiryo UI" w:cs="Arial"/>
        </w:rPr>
        <w:t>アドレッシング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テーブル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この表は、デバイス、インターフェイス、IP アドレス、プレフィックス、およびサブネットマスクのアドレッシングを示しています。"/>
      </w:tblPr>
      <w:tblGrid>
        <w:gridCol w:w="2157"/>
        <w:gridCol w:w="2250"/>
        <w:gridCol w:w="2970"/>
        <w:gridCol w:w="2463"/>
      </w:tblGrid>
      <w:tr w:rsidR="009207B9" w:rsidRPr="00D93086" w14:paraId="3FCD0C52" w14:textId="77777777" w:rsidTr="00570670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FCD0C4E" w14:textId="77777777" w:rsidR="009207B9" w:rsidRPr="00D93086" w:rsidRDefault="009207B9" w:rsidP="00570670">
            <w:pPr>
              <w:pStyle w:val="TableHeading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デバイス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FCD0C4F" w14:textId="77777777" w:rsidR="009207B9" w:rsidRPr="00D93086" w:rsidRDefault="009207B9" w:rsidP="00570670">
            <w:pPr>
              <w:pStyle w:val="TableHeading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インターフェイス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FCD0C50" w14:textId="77777777" w:rsidR="009207B9" w:rsidRPr="00D93086" w:rsidRDefault="009207B9" w:rsidP="00570670">
            <w:pPr>
              <w:pStyle w:val="TableHeading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IPv6</w:t>
            </w:r>
            <w:r w:rsidRPr="00D93086">
              <w:rPr>
                <w:rFonts w:eastAsia="Meiryo UI" w:cs="Arial"/>
              </w:rPr>
              <w:t>アドレス</w:t>
            </w:r>
            <w:r w:rsidRPr="00D93086">
              <w:rPr>
                <w:rFonts w:eastAsia="Meiryo UI" w:cs="Arial"/>
              </w:rPr>
              <w:t>/</w:t>
            </w:r>
            <w:r w:rsidR="00540FED" w:rsidRPr="00D93086">
              <w:rPr>
                <w:rFonts w:eastAsia="Meiryo UI" w:cs="Arial"/>
              </w:rPr>
              <w:t>プレフィックス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FCD0C51" w14:textId="77777777" w:rsidR="009207B9" w:rsidRPr="00D93086" w:rsidRDefault="009207B9" w:rsidP="00570670">
            <w:pPr>
              <w:pStyle w:val="TableHeading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デフォルト</w:t>
            </w:r>
            <w:r w:rsidRPr="00D93086">
              <w:rPr>
                <w:rFonts w:eastAsia="Meiryo UI" w:cs="Arial"/>
              </w:rPr>
              <w:t xml:space="preserve"> </w:t>
            </w:r>
            <w:r w:rsidRPr="00D93086">
              <w:rPr>
                <w:rFonts w:eastAsia="Meiryo UI" w:cs="Arial"/>
              </w:rPr>
              <w:t>ゲートウェイ</w:t>
            </w:r>
          </w:p>
        </w:tc>
      </w:tr>
      <w:tr w:rsidR="00450FDB" w:rsidRPr="00D93086" w14:paraId="3FCD0C57" w14:textId="77777777" w:rsidTr="00D93086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3FCD0C53" w14:textId="77777777" w:rsidR="009207B9" w:rsidRPr="00D93086" w:rsidRDefault="009207B9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3FCD0C54" w14:textId="77777777" w:rsidR="009207B9" w:rsidRPr="00D93086" w:rsidRDefault="009207B9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G0/0</w:t>
            </w:r>
          </w:p>
        </w:tc>
        <w:tc>
          <w:tcPr>
            <w:tcW w:w="2970" w:type="dxa"/>
            <w:vAlign w:val="center"/>
          </w:tcPr>
          <w:p w14:paraId="3FCD0C55" w14:textId="77777777" w:rsidR="009207B9" w:rsidRPr="00D93086" w:rsidRDefault="009207B9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2001:db8:1:1::1/64</w:t>
            </w:r>
          </w:p>
        </w:tc>
        <w:tc>
          <w:tcPr>
            <w:tcW w:w="2463" w:type="dxa"/>
            <w:tcBorders>
              <w:bottom w:val="nil"/>
            </w:tcBorders>
            <w:vAlign w:val="center"/>
          </w:tcPr>
          <w:p w14:paraId="3FCD0C56" w14:textId="77777777" w:rsidR="009207B9" w:rsidRPr="00D93086" w:rsidRDefault="009207B9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なし</w:t>
            </w:r>
          </w:p>
        </w:tc>
      </w:tr>
      <w:tr w:rsidR="00450FDB" w:rsidRPr="00D93086" w14:paraId="3FCD0C5C" w14:textId="77777777" w:rsidTr="00D93086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3FCD0C58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center"/>
          </w:tcPr>
          <w:p w14:paraId="3FCD0C59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G0/0</w:t>
            </w:r>
          </w:p>
        </w:tc>
        <w:tc>
          <w:tcPr>
            <w:tcW w:w="2970" w:type="dxa"/>
            <w:vAlign w:val="center"/>
          </w:tcPr>
          <w:p w14:paraId="3FCD0C5A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center"/>
          </w:tcPr>
          <w:p w14:paraId="3FCD0C5B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なし</w:t>
            </w:r>
          </w:p>
        </w:tc>
      </w:tr>
      <w:tr w:rsidR="00450FDB" w:rsidRPr="00D93086" w14:paraId="3FCD0C61" w14:textId="77777777" w:rsidTr="00D93086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3FCD0C5D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3FCD0C5E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G0/1</w:t>
            </w:r>
          </w:p>
        </w:tc>
        <w:tc>
          <w:tcPr>
            <w:tcW w:w="2970" w:type="dxa"/>
            <w:vAlign w:val="center"/>
          </w:tcPr>
          <w:p w14:paraId="3FCD0C5F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2001:db8:1:2::1/64</w:t>
            </w:r>
          </w:p>
        </w:tc>
        <w:tc>
          <w:tcPr>
            <w:tcW w:w="2463" w:type="dxa"/>
            <w:tcBorders>
              <w:bottom w:val="nil"/>
            </w:tcBorders>
            <w:vAlign w:val="center"/>
          </w:tcPr>
          <w:p w14:paraId="3FCD0C60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なし</w:t>
            </w:r>
          </w:p>
        </w:tc>
      </w:tr>
      <w:tr w:rsidR="00450FDB" w:rsidRPr="00D93086" w14:paraId="3FCD0C66" w14:textId="77777777" w:rsidTr="00D93086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3FCD0C62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center"/>
          </w:tcPr>
          <w:p w14:paraId="3FCD0C63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G0/1</w:t>
            </w:r>
          </w:p>
        </w:tc>
        <w:tc>
          <w:tcPr>
            <w:tcW w:w="2970" w:type="dxa"/>
            <w:vAlign w:val="center"/>
          </w:tcPr>
          <w:p w14:paraId="3FCD0C64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center"/>
          </w:tcPr>
          <w:p w14:paraId="3FCD0C65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なし</w:t>
            </w:r>
          </w:p>
        </w:tc>
      </w:tr>
      <w:tr w:rsidR="00450FDB" w:rsidRPr="00D93086" w14:paraId="3FCD0C6B" w14:textId="77777777" w:rsidTr="00D93086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3FCD0C67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center"/>
          </w:tcPr>
          <w:p w14:paraId="3FCD0C68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S0/0/0</w:t>
            </w:r>
          </w:p>
        </w:tc>
        <w:tc>
          <w:tcPr>
            <w:tcW w:w="2970" w:type="dxa"/>
            <w:vAlign w:val="center"/>
          </w:tcPr>
          <w:p w14:paraId="3FCD0C69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</w:t>
            </w:r>
            <w:proofErr w:type="gramStart"/>
            <w:r w:rsidRPr="00D93086">
              <w:rPr>
                <w:rFonts w:eastAsia="Meiryo UI" w:cs="Arial"/>
              </w:rPr>
              <w:t>8:1:a</w:t>
            </w:r>
            <w:proofErr w:type="gramEnd"/>
            <w:r w:rsidRPr="00D93086">
              <w:rPr>
                <w:rFonts w:eastAsia="Meiryo UI" w:cs="Arial"/>
              </w:rPr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center"/>
          </w:tcPr>
          <w:p w14:paraId="3FCD0C6A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なし</w:t>
            </w:r>
          </w:p>
        </w:tc>
      </w:tr>
      <w:tr w:rsidR="00450FDB" w:rsidRPr="00D93086" w14:paraId="3FCD0C70" w14:textId="77777777" w:rsidTr="00D93086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center"/>
          </w:tcPr>
          <w:p w14:paraId="3FCD0C6C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R1</w:t>
            </w:r>
          </w:p>
        </w:tc>
        <w:tc>
          <w:tcPr>
            <w:tcW w:w="2250" w:type="dxa"/>
            <w:tcBorders>
              <w:top w:val="nil"/>
            </w:tcBorders>
            <w:vAlign w:val="center"/>
          </w:tcPr>
          <w:p w14:paraId="3FCD0C6D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S0/0/0</w:t>
            </w:r>
          </w:p>
        </w:tc>
        <w:tc>
          <w:tcPr>
            <w:tcW w:w="2970" w:type="dxa"/>
            <w:vAlign w:val="center"/>
          </w:tcPr>
          <w:p w14:paraId="3FCD0C6E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  <w:tc>
          <w:tcPr>
            <w:tcW w:w="2463" w:type="dxa"/>
            <w:tcBorders>
              <w:top w:val="nil"/>
            </w:tcBorders>
            <w:vAlign w:val="center"/>
          </w:tcPr>
          <w:p w14:paraId="3FCD0C6F" w14:textId="77777777" w:rsidR="00450FDB" w:rsidRPr="00D93086" w:rsidRDefault="00450FDB" w:rsidP="00D93086">
            <w:pPr>
              <w:pStyle w:val="ConfigWindow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なし</w:t>
            </w:r>
          </w:p>
        </w:tc>
      </w:tr>
      <w:tr w:rsidR="00450FDB" w:rsidRPr="00D93086" w14:paraId="3FCD0C75" w14:textId="77777777" w:rsidTr="00D93086">
        <w:trPr>
          <w:cantSplit/>
          <w:jc w:val="center"/>
        </w:trPr>
        <w:tc>
          <w:tcPr>
            <w:tcW w:w="2157" w:type="dxa"/>
            <w:vAlign w:val="center"/>
          </w:tcPr>
          <w:p w14:paraId="3FCD0C71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Sales</w:t>
            </w:r>
          </w:p>
        </w:tc>
        <w:tc>
          <w:tcPr>
            <w:tcW w:w="2250" w:type="dxa"/>
            <w:vAlign w:val="center"/>
          </w:tcPr>
          <w:p w14:paraId="3FCD0C72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NIC</w:t>
            </w:r>
          </w:p>
        </w:tc>
        <w:tc>
          <w:tcPr>
            <w:tcW w:w="2970" w:type="dxa"/>
            <w:vAlign w:val="center"/>
          </w:tcPr>
          <w:p w14:paraId="3FCD0C73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2001:db8:1:1::2/64</w:t>
            </w:r>
          </w:p>
        </w:tc>
        <w:tc>
          <w:tcPr>
            <w:tcW w:w="2463" w:type="dxa"/>
            <w:vAlign w:val="center"/>
          </w:tcPr>
          <w:p w14:paraId="3FCD0C74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</w:tr>
      <w:tr w:rsidR="00450FDB" w:rsidRPr="00D93086" w14:paraId="3FCD0C7A" w14:textId="77777777" w:rsidTr="00D93086">
        <w:trPr>
          <w:cantSplit/>
          <w:jc w:val="center"/>
        </w:trPr>
        <w:tc>
          <w:tcPr>
            <w:tcW w:w="2157" w:type="dxa"/>
            <w:vAlign w:val="center"/>
          </w:tcPr>
          <w:p w14:paraId="3FCD0C76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Billing</w:t>
            </w:r>
          </w:p>
        </w:tc>
        <w:tc>
          <w:tcPr>
            <w:tcW w:w="2250" w:type="dxa"/>
            <w:vAlign w:val="center"/>
          </w:tcPr>
          <w:p w14:paraId="3FCD0C77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NIC</w:t>
            </w:r>
          </w:p>
        </w:tc>
        <w:tc>
          <w:tcPr>
            <w:tcW w:w="2970" w:type="dxa"/>
            <w:vAlign w:val="center"/>
          </w:tcPr>
          <w:p w14:paraId="3FCD0C78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2001:db8:1:1::3/64</w:t>
            </w:r>
          </w:p>
        </w:tc>
        <w:tc>
          <w:tcPr>
            <w:tcW w:w="2463" w:type="dxa"/>
            <w:vAlign w:val="center"/>
          </w:tcPr>
          <w:p w14:paraId="3FCD0C79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</w:tr>
      <w:tr w:rsidR="00450FDB" w:rsidRPr="00D93086" w14:paraId="3FCD0C7F" w14:textId="77777777" w:rsidTr="00D93086">
        <w:trPr>
          <w:cantSplit/>
          <w:jc w:val="center"/>
        </w:trPr>
        <w:tc>
          <w:tcPr>
            <w:tcW w:w="2157" w:type="dxa"/>
            <w:vAlign w:val="center"/>
          </w:tcPr>
          <w:p w14:paraId="3FCD0C7B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Accounting</w:t>
            </w:r>
          </w:p>
        </w:tc>
        <w:tc>
          <w:tcPr>
            <w:tcW w:w="2250" w:type="dxa"/>
            <w:vAlign w:val="center"/>
          </w:tcPr>
          <w:p w14:paraId="3FCD0C7C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NIC</w:t>
            </w:r>
          </w:p>
        </w:tc>
        <w:tc>
          <w:tcPr>
            <w:tcW w:w="2970" w:type="dxa"/>
            <w:vAlign w:val="center"/>
          </w:tcPr>
          <w:p w14:paraId="3FCD0C7D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2001:db8:1:1::4/64</w:t>
            </w:r>
          </w:p>
        </w:tc>
        <w:tc>
          <w:tcPr>
            <w:tcW w:w="2463" w:type="dxa"/>
            <w:vAlign w:val="center"/>
          </w:tcPr>
          <w:p w14:paraId="3FCD0C7E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</w:tr>
      <w:tr w:rsidR="00450FDB" w:rsidRPr="00D93086" w14:paraId="3FCD0C84" w14:textId="77777777" w:rsidTr="00D93086">
        <w:trPr>
          <w:cantSplit/>
          <w:jc w:val="center"/>
        </w:trPr>
        <w:tc>
          <w:tcPr>
            <w:tcW w:w="2157" w:type="dxa"/>
            <w:vAlign w:val="center"/>
          </w:tcPr>
          <w:p w14:paraId="3FCD0C80" w14:textId="77777777" w:rsidR="00450FDB" w:rsidRPr="00D93086" w:rsidRDefault="00540FED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Design</w:t>
            </w:r>
          </w:p>
        </w:tc>
        <w:tc>
          <w:tcPr>
            <w:tcW w:w="2250" w:type="dxa"/>
            <w:vAlign w:val="center"/>
          </w:tcPr>
          <w:p w14:paraId="3FCD0C81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NIC</w:t>
            </w:r>
          </w:p>
        </w:tc>
        <w:tc>
          <w:tcPr>
            <w:tcW w:w="2970" w:type="dxa"/>
            <w:vAlign w:val="center"/>
          </w:tcPr>
          <w:p w14:paraId="3FCD0C82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2001:db8:1:2::2/64</w:t>
            </w:r>
          </w:p>
        </w:tc>
        <w:tc>
          <w:tcPr>
            <w:tcW w:w="2463" w:type="dxa"/>
            <w:vAlign w:val="center"/>
          </w:tcPr>
          <w:p w14:paraId="3FCD0C83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</w:tr>
      <w:tr w:rsidR="00450FDB" w:rsidRPr="00D93086" w14:paraId="3FCD0C89" w14:textId="77777777" w:rsidTr="00D93086">
        <w:trPr>
          <w:cantSplit/>
          <w:jc w:val="center"/>
        </w:trPr>
        <w:tc>
          <w:tcPr>
            <w:tcW w:w="2157" w:type="dxa"/>
            <w:vAlign w:val="center"/>
          </w:tcPr>
          <w:p w14:paraId="3FCD0C85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Engineering</w:t>
            </w:r>
          </w:p>
        </w:tc>
        <w:tc>
          <w:tcPr>
            <w:tcW w:w="2250" w:type="dxa"/>
            <w:vAlign w:val="center"/>
          </w:tcPr>
          <w:p w14:paraId="3FCD0C86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NIC</w:t>
            </w:r>
          </w:p>
        </w:tc>
        <w:tc>
          <w:tcPr>
            <w:tcW w:w="2970" w:type="dxa"/>
            <w:vAlign w:val="center"/>
          </w:tcPr>
          <w:p w14:paraId="3FCD0C87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2001:db8:1:2::3/64</w:t>
            </w:r>
          </w:p>
        </w:tc>
        <w:tc>
          <w:tcPr>
            <w:tcW w:w="2463" w:type="dxa"/>
            <w:vAlign w:val="center"/>
          </w:tcPr>
          <w:p w14:paraId="3FCD0C88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</w:tr>
      <w:tr w:rsidR="00450FDB" w:rsidRPr="00D93086" w14:paraId="3FCD0C8E" w14:textId="77777777" w:rsidTr="00D93086">
        <w:trPr>
          <w:cantSplit/>
          <w:jc w:val="center"/>
        </w:trPr>
        <w:tc>
          <w:tcPr>
            <w:tcW w:w="2157" w:type="dxa"/>
            <w:vAlign w:val="center"/>
          </w:tcPr>
          <w:p w14:paraId="3FCD0C8A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CAD</w:t>
            </w:r>
          </w:p>
        </w:tc>
        <w:tc>
          <w:tcPr>
            <w:tcW w:w="2250" w:type="dxa"/>
            <w:vAlign w:val="center"/>
          </w:tcPr>
          <w:p w14:paraId="3FCD0C8B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NIC</w:t>
            </w:r>
          </w:p>
        </w:tc>
        <w:tc>
          <w:tcPr>
            <w:tcW w:w="2970" w:type="dxa"/>
            <w:vAlign w:val="center"/>
          </w:tcPr>
          <w:p w14:paraId="3FCD0C8C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2001:db8:1:2::4/64</w:t>
            </w:r>
          </w:p>
        </w:tc>
        <w:tc>
          <w:tcPr>
            <w:tcW w:w="2463" w:type="dxa"/>
            <w:vAlign w:val="center"/>
          </w:tcPr>
          <w:p w14:paraId="3FCD0C8D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</w:tr>
      <w:tr w:rsidR="00450FDB" w:rsidRPr="00D93086" w14:paraId="3FCD0C93" w14:textId="77777777" w:rsidTr="00D93086">
        <w:trPr>
          <w:cantSplit/>
          <w:jc w:val="center"/>
        </w:trPr>
        <w:tc>
          <w:tcPr>
            <w:tcW w:w="2157" w:type="dxa"/>
            <w:vAlign w:val="center"/>
          </w:tcPr>
          <w:p w14:paraId="3FCD0C8F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ISP</w:t>
            </w:r>
          </w:p>
        </w:tc>
        <w:tc>
          <w:tcPr>
            <w:tcW w:w="2250" w:type="dxa"/>
            <w:vAlign w:val="center"/>
          </w:tcPr>
          <w:p w14:paraId="3FCD0C90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S0/0/0</w:t>
            </w:r>
          </w:p>
        </w:tc>
        <w:tc>
          <w:tcPr>
            <w:tcW w:w="2970" w:type="dxa"/>
            <w:vAlign w:val="center"/>
          </w:tcPr>
          <w:p w14:paraId="3FCD0C91" w14:textId="77777777" w:rsidR="00450FDB" w:rsidRPr="00D93086" w:rsidRDefault="00450FDB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2001:db</w:t>
            </w:r>
            <w:proofErr w:type="gramStart"/>
            <w:r w:rsidRPr="00D93086">
              <w:rPr>
                <w:rFonts w:eastAsia="Meiryo UI" w:cs="Arial"/>
              </w:rPr>
              <w:t>8:1:a</w:t>
            </w:r>
            <w:proofErr w:type="gramEnd"/>
            <w:r w:rsidRPr="00D93086">
              <w:rPr>
                <w:rFonts w:eastAsia="Meiryo UI" w:cs="Arial"/>
              </w:rPr>
              <w:t>001::1</w:t>
            </w:r>
          </w:p>
        </w:tc>
        <w:tc>
          <w:tcPr>
            <w:tcW w:w="2463" w:type="dxa"/>
            <w:vAlign w:val="center"/>
          </w:tcPr>
          <w:p w14:paraId="3FCD0C92" w14:textId="77777777" w:rsidR="00450FDB" w:rsidRPr="00D93086" w:rsidRDefault="007C70D1" w:rsidP="00D93086">
            <w:pPr>
              <w:pStyle w:val="TableText"/>
              <w:jc w:val="both"/>
              <w:rPr>
                <w:rFonts w:eastAsia="Meiryo UI" w:cs="Arial"/>
              </w:rPr>
            </w:pPr>
            <w:r w:rsidRPr="00D93086">
              <w:rPr>
                <w:rFonts w:eastAsia="Meiryo UI" w:cs="Arial"/>
              </w:rPr>
              <w:t>fe80::1</w:t>
            </w:r>
          </w:p>
        </w:tc>
      </w:tr>
    </w:tbl>
    <w:p w14:paraId="3FCD0C94" w14:textId="77777777" w:rsidR="009207B9" w:rsidRPr="00D93086" w:rsidRDefault="009207B9" w:rsidP="009207B9">
      <w:pPr>
        <w:pStyle w:val="1"/>
        <w:numPr>
          <w:ilvl w:val="0"/>
          <w:numId w:val="3"/>
        </w:numPr>
        <w:rPr>
          <w:rFonts w:eastAsia="Meiryo UI" w:cs="Arial"/>
        </w:rPr>
      </w:pPr>
      <w:r w:rsidRPr="00D93086">
        <w:rPr>
          <w:rFonts w:eastAsia="Meiryo UI" w:cs="Arial"/>
        </w:rPr>
        <w:t>目的</w:t>
      </w:r>
    </w:p>
    <w:p w14:paraId="3FCD0C95" w14:textId="77777777" w:rsidR="009207B9" w:rsidRPr="00D93086" w:rsidRDefault="009207B9" w:rsidP="009207B9">
      <w:pPr>
        <w:pStyle w:val="BodyTextL25Bold"/>
        <w:rPr>
          <w:rFonts w:eastAsia="Meiryo UI" w:cs="Arial"/>
        </w:rPr>
      </w:pPr>
      <w:r w:rsidRPr="00D93086">
        <w:rPr>
          <w:rFonts w:eastAsia="Meiryo UI" w:cs="Arial"/>
        </w:rPr>
        <w:t>パート</w:t>
      </w:r>
      <w:r w:rsidRPr="00D93086">
        <w:rPr>
          <w:rFonts w:eastAsia="Meiryo UI" w:cs="Arial"/>
        </w:rPr>
        <w:t xml:space="preserve"> 1</w:t>
      </w:r>
      <w:r w:rsidRPr="00D93086">
        <w:rPr>
          <w:rFonts w:eastAsia="Meiryo UI" w:cs="Arial"/>
        </w:rPr>
        <w:t>：ルータでの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アドレスの設定</w:t>
      </w:r>
    </w:p>
    <w:p w14:paraId="3FCD0C96" w14:textId="77777777" w:rsidR="009207B9" w:rsidRPr="00D93086" w:rsidRDefault="009207B9" w:rsidP="009207B9">
      <w:pPr>
        <w:pStyle w:val="BodyTextL25Bold"/>
        <w:rPr>
          <w:rFonts w:eastAsia="Meiryo UI" w:cs="Arial"/>
        </w:rPr>
      </w:pPr>
      <w:r w:rsidRPr="00D93086">
        <w:rPr>
          <w:rFonts w:eastAsia="Meiryo UI" w:cs="Arial"/>
        </w:rPr>
        <w:t>パート</w:t>
      </w:r>
      <w:r w:rsidRPr="00D93086">
        <w:rPr>
          <w:rFonts w:eastAsia="Meiryo UI" w:cs="Arial"/>
        </w:rPr>
        <w:t xml:space="preserve"> 2: </w:t>
      </w:r>
      <w:r w:rsidR="00540FED" w:rsidRPr="00D93086">
        <w:rPr>
          <w:rFonts w:eastAsia="Meiryo UI" w:cs="Arial"/>
        </w:rPr>
        <w:t>サーバ</w:t>
      </w:r>
      <w:r w:rsidRPr="00D93086">
        <w:rPr>
          <w:rFonts w:eastAsia="Meiryo UI" w:cs="Arial"/>
        </w:rPr>
        <w:t>での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アドレスの設定</w:t>
      </w:r>
    </w:p>
    <w:p w14:paraId="3FCD0C97" w14:textId="77777777" w:rsidR="009207B9" w:rsidRPr="00D93086" w:rsidRDefault="009207B9" w:rsidP="009207B9">
      <w:pPr>
        <w:pStyle w:val="BodyTextL25Bold"/>
        <w:rPr>
          <w:rFonts w:eastAsia="Meiryo UI" w:cs="Arial"/>
        </w:rPr>
      </w:pPr>
      <w:r w:rsidRPr="00D93086">
        <w:rPr>
          <w:rFonts w:eastAsia="Meiryo UI" w:cs="Arial"/>
        </w:rPr>
        <w:t>パート</w:t>
      </w:r>
      <w:r w:rsidRPr="00D93086">
        <w:rPr>
          <w:rFonts w:eastAsia="Meiryo UI" w:cs="Arial"/>
        </w:rPr>
        <w:t xml:space="preserve"> 3: </w:t>
      </w:r>
      <w:r w:rsidRPr="00D93086">
        <w:rPr>
          <w:rFonts w:eastAsia="Meiryo UI" w:cs="Arial"/>
        </w:rPr>
        <w:t>クライアントでの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アドレスの設定</w:t>
      </w:r>
    </w:p>
    <w:p w14:paraId="3FCD0C98" w14:textId="77777777" w:rsidR="009207B9" w:rsidRPr="00D93086" w:rsidRDefault="009207B9" w:rsidP="009207B9">
      <w:pPr>
        <w:pStyle w:val="BodyTextL25Bold"/>
        <w:rPr>
          <w:rFonts w:eastAsia="Meiryo UI" w:cs="Arial"/>
        </w:rPr>
      </w:pPr>
      <w:r w:rsidRPr="00D93086">
        <w:rPr>
          <w:rFonts w:eastAsia="Meiryo UI" w:cs="Arial"/>
        </w:rPr>
        <w:t>パート</w:t>
      </w:r>
      <w:r w:rsidRPr="00D93086">
        <w:rPr>
          <w:rFonts w:eastAsia="Meiryo UI" w:cs="Arial"/>
        </w:rPr>
        <w:t xml:space="preserve"> 4: </w:t>
      </w:r>
      <w:r w:rsidRPr="00D93086">
        <w:rPr>
          <w:rFonts w:eastAsia="Meiryo UI" w:cs="Arial"/>
        </w:rPr>
        <w:t>ネットワーク接続のテストと検証</w:t>
      </w:r>
    </w:p>
    <w:p w14:paraId="3FCD0C99" w14:textId="77777777" w:rsidR="009207B9" w:rsidRPr="00D93086" w:rsidRDefault="009207B9" w:rsidP="009207B9">
      <w:pPr>
        <w:pStyle w:val="1"/>
        <w:numPr>
          <w:ilvl w:val="0"/>
          <w:numId w:val="3"/>
        </w:numPr>
        <w:rPr>
          <w:rFonts w:eastAsia="Meiryo UI" w:cs="Arial"/>
        </w:rPr>
      </w:pPr>
      <w:r w:rsidRPr="00D93086">
        <w:rPr>
          <w:rFonts w:eastAsia="Meiryo UI" w:cs="Arial"/>
        </w:rPr>
        <w:t>バックグラウンド</w:t>
      </w:r>
    </w:p>
    <w:p w14:paraId="3FCD0C9A" w14:textId="77777777" w:rsidR="009207B9" w:rsidRPr="00D93086" w:rsidRDefault="009207B9" w:rsidP="009207B9">
      <w:pPr>
        <w:pStyle w:val="BodyTextL25"/>
        <w:rPr>
          <w:rFonts w:eastAsia="Meiryo UI" w:cs="Arial"/>
        </w:rPr>
      </w:pPr>
      <w:r w:rsidRPr="00D93086">
        <w:rPr>
          <w:rFonts w:eastAsia="Meiryo UI" w:cs="Arial"/>
        </w:rPr>
        <w:t>この実習では、</w:t>
      </w:r>
      <w:r w:rsidR="00540FED" w:rsidRPr="00D93086">
        <w:rPr>
          <w:rFonts w:eastAsia="Meiryo UI" w:cs="Arial"/>
        </w:rPr>
        <w:t>ルータ</w:t>
      </w:r>
      <w:r w:rsidRPr="00D93086">
        <w:rPr>
          <w:rFonts w:eastAsia="Meiryo UI" w:cs="Arial"/>
        </w:rPr>
        <w:t>、</w:t>
      </w:r>
      <w:r w:rsidR="00540FED" w:rsidRPr="00D93086">
        <w:rPr>
          <w:rFonts w:eastAsia="Meiryo UI" w:cs="Arial"/>
        </w:rPr>
        <w:t>サーバ</w:t>
      </w:r>
      <w:r w:rsidRPr="00D93086">
        <w:rPr>
          <w:rFonts w:eastAsia="Meiryo UI" w:cs="Arial"/>
        </w:rPr>
        <w:t>、およびクライアントで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アドレスを設定する練習を行います。</w:t>
      </w: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アドレッシング設定の確認も練習します。</w:t>
      </w:r>
    </w:p>
    <w:p w14:paraId="3FCD0C9B" w14:textId="77777777" w:rsidR="009207B9" w:rsidRPr="00D93086" w:rsidRDefault="009207B9" w:rsidP="00945E4E">
      <w:pPr>
        <w:pStyle w:val="2"/>
        <w:rPr>
          <w:rFonts w:eastAsia="Meiryo UI" w:cs="Arial"/>
        </w:rPr>
      </w:pPr>
      <w:r w:rsidRPr="00D93086">
        <w:rPr>
          <w:rFonts w:eastAsia="Meiryo UI" w:cs="Arial"/>
        </w:rPr>
        <w:lastRenderedPageBreak/>
        <w:t>ルータでの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アドレスの設定</w:t>
      </w:r>
    </w:p>
    <w:p w14:paraId="3FCD0C9C" w14:textId="77777777" w:rsidR="009207B9" w:rsidRPr="00D93086" w:rsidRDefault="009207B9" w:rsidP="009207B9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>ルータが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パケットを転送できるようにします。</w:t>
      </w:r>
    </w:p>
    <w:p w14:paraId="3FCD0C9D" w14:textId="77777777" w:rsidR="009207B9" w:rsidRPr="00D93086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  <w:b/>
        </w:rPr>
        <w:t xml:space="preserve">R1 </w:t>
      </w:r>
      <w:r w:rsidRPr="00D93086">
        <w:rPr>
          <w:rFonts w:eastAsia="Meiryo UI" w:cs="Arial"/>
        </w:rPr>
        <w:t>をクリックし</w:t>
      </w:r>
      <w:r w:rsidRPr="00D93086">
        <w:rPr>
          <w:rFonts w:eastAsia="Meiryo UI" w:cs="Arial"/>
          <w:b/>
        </w:rPr>
        <w:t xml:space="preserve">CLI </w:t>
      </w:r>
      <w:r w:rsidRPr="00D93086">
        <w:rPr>
          <w:rFonts w:eastAsia="Meiryo UI" w:cs="Arial"/>
        </w:rPr>
        <w:t>タブをクリックします</w:t>
      </w:r>
      <w:r w:rsidRPr="00D93086">
        <w:rPr>
          <w:rFonts w:eastAsia="Meiryo UI" w:cs="Arial"/>
        </w:rPr>
        <w:t xml:space="preserve">. Enter </w:t>
      </w:r>
      <w:r w:rsidRPr="00D93086">
        <w:rPr>
          <w:rFonts w:eastAsia="Meiryo UI" w:cs="Arial"/>
        </w:rPr>
        <w:t>を押します。</w:t>
      </w:r>
    </w:p>
    <w:p w14:paraId="3FCD0C9E" w14:textId="77777777" w:rsidR="00945E4E" w:rsidRPr="00D93086" w:rsidRDefault="00945E4E" w:rsidP="00945E4E">
      <w:pPr>
        <w:pStyle w:val="ConfigWindow"/>
        <w:rPr>
          <w:rFonts w:eastAsia="Meiryo UI" w:cs="Arial"/>
        </w:rPr>
      </w:pPr>
      <w:r w:rsidRPr="00D93086">
        <w:rPr>
          <w:rFonts w:eastAsia="Meiryo UI" w:cs="Arial"/>
        </w:rPr>
        <w:t>設定用のウィンドウを開きます。</w:t>
      </w:r>
    </w:p>
    <w:p w14:paraId="3FCD0C9F" w14:textId="79763925" w:rsidR="009207B9" w:rsidRDefault="009207B9" w:rsidP="00945E4E">
      <w:pPr>
        <w:pStyle w:val="SubStepAlpha"/>
        <w:spacing w:before="0"/>
        <w:rPr>
          <w:rFonts w:eastAsia="Meiryo UI" w:cs="Arial"/>
        </w:rPr>
      </w:pPr>
      <w:r w:rsidRPr="00D93086">
        <w:rPr>
          <w:rFonts w:eastAsia="Meiryo UI" w:cs="Arial"/>
        </w:rPr>
        <w:t>特権</w:t>
      </w:r>
      <w:r w:rsidRPr="00D93086">
        <w:rPr>
          <w:rFonts w:eastAsia="Meiryo UI" w:cs="Arial"/>
        </w:rPr>
        <w:t xml:space="preserve"> EXEC </w:t>
      </w:r>
      <w:r w:rsidRPr="00D93086">
        <w:rPr>
          <w:rFonts w:eastAsia="Meiryo UI" w:cs="Arial"/>
        </w:rPr>
        <w:t>モードを開始します。</w:t>
      </w:r>
    </w:p>
    <w:p w14:paraId="62E13204" w14:textId="67948933" w:rsidR="000D7697" w:rsidRPr="00D93086" w:rsidRDefault="00E73248" w:rsidP="000D7697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bookmarkStart w:id="0" w:name="_Hlk85788316"/>
      <w:r>
        <w:rPr>
          <w:rFonts w:eastAsia="Meiryo UI" w:cs="Arial" w:hint="eastAsia"/>
        </w:rPr>
        <w:t>R1&gt;</w:t>
      </w:r>
      <w:r w:rsidRPr="00E73248">
        <w:rPr>
          <w:rFonts w:eastAsia="Meiryo UI" w:cs="Arial"/>
        </w:rPr>
        <w:t xml:space="preserve"> [    </w:t>
      </w:r>
      <w:r w:rsidR="000D7697">
        <w:rPr>
          <w:rFonts w:eastAsia="Meiryo UI" w:cs="Arial"/>
          <w:highlight w:val="yellow"/>
        </w:rPr>
        <w:t xml:space="preserve">  </w:t>
      </w:r>
      <w:r w:rsidR="000D7697" w:rsidRPr="00213908">
        <w:rPr>
          <w:rFonts w:eastAsia="Meiryo UI" w:cs="Arial"/>
          <w:highlight w:val="yellow"/>
        </w:rPr>
        <w:t xml:space="preserve">             </w:t>
      </w:r>
      <w:r w:rsidR="006E32EB">
        <w:rPr>
          <w:rFonts w:eastAsia="Meiryo UI" w:cs="Arial"/>
          <w:highlight w:val="yellow"/>
        </w:rPr>
        <w:t>enable</w:t>
      </w:r>
      <w:r w:rsidR="000D7697" w:rsidRPr="00213908">
        <w:rPr>
          <w:rFonts w:eastAsia="Meiryo UI" w:cs="Arial" w:hint="eastAsia"/>
          <w:highlight w:val="yellow"/>
        </w:rPr>
        <w:t xml:space="preserve"> </w:t>
      </w:r>
      <w:r w:rsidR="000D7697" w:rsidRPr="00213908">
        <w:rPr>
          <w:rFonts w:eastAsia="Meiryo UI" w:cs="Arial"/>
          <w:highlight w:val="yellow"/>
        </w:rPr>
        <w:t xml:space="preserve">                </w:t>
      </w:r>
      <w:proofErr w:type="gramStart"/>
      <w:r w:rsidRPr="00E73248">
        <w:rPr>
          <w:rFonts w:eastAsia="Meiryo UI" w:cs="Arial"/>
        </w:rPr>
        <w:t xml:space="preserve">  ]</w:t>
      </w:r>
      <w:proofErr w:type="gramEnd"/>
    </w:p>
    <w:bookmarkEnd w:id="0"/>
    <w:p w14:paraId="3FCD0CA0" w14:textId="141D2798" w:rsidR="009207B9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グローバルコンフィギュレーションモードで</w:t>
      </w:r>
      <w:r w:rsidRPr="00D93086">
        <w:rPr>
          <w:rFonts w:eastAsia="Meiryo UI" w:cs="Arial"/>
          <w:b/>
        </w:rPr>
        <w:t xml:space="preserve"> ipv6 unicast-routing </w:t>
      </w:r>
      <w:r w:rsidRPr="00D93086">
        <w:rPr>
          <w:rFonts w:eastAsia="Meiryo UI" w:cs="Arial"/>
        </w:rPr>
        <w:t>コマンドを入力します。ルータが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パケットを転送できるようにするには、このコマンドを入力する必要があります。</w:t>
      </w:r>
    </w:p>
    <w:p w14:paraId="3D84BF78" w14:textId="125CB9A6" w:rsidR="000D7697" w:rsidRPr="008835E4" w:rsidRDefault="00E36547" w:rsidP="00E36547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sz w:val="16"/>
          <w:szCs w:val="20"/>
        </w:rPr>
      </w:pPr>
      <w:bookmarkStart w:id="1" w:name="_Hlk85788409"/>
      <w:r w:rsidRPr="00E36547">
        <w:rPr>
          <w:rFonts w:eastAsia="Meiryo UI" w:cs="Arial"/>
        </w:rPr>
        <w:t>R1</w:t>
      </w:r>
      <w:r w:rsidR="008835E4">
        <w:rPr>
          <w:rFonts w:eastAsia="Meiryo UI" w:cs="Arial"/>
        </w:rPr>
        <w:t>#</w:t>
      </w:r>
      <w:r w:rsidRPr="00E36547">
        <w:rPr>
          <w:rFonts w:eastAsia="Meiryo UI" w:cs="Arial"/>
        </w:rPr>
        <w:t xml:space="preserve">[    </w:t>
      </w:r>
      <w:r w:rsidRPr="00E73248">
        <w:rPr>
          <w:rFonts w:eastAsia="Meiryo UI" w:cs="Arial"/>
        </w:rPr>
        <w:t xml:space="preserve">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</w:t>
      </w:r>
      <w:r w:rsidR="005C5B37">
        <w:rPr>
          <w:rFonts w:eastAsia="Meiryo UI" w:cs="Arial"/>
          <w:highlight w:val="yellow"/>
        </w:rPr>
        <w:t>config t</w:t>
      </w:r>
      <w:r w:rsidRPr="00213908">
        <w:rPr>
          <w:rFonts w:eastAsia="Meiryo UI" w:cs="Arial"/>
          <w:highlight w:val="yellow"/>
        </w:rPr>
        <w:t xml:space="preserve">                  </w:t>
      </w:r>
      <w:r w:rsidRPr="00E36547">
        <w:rPr>
          <w:rFonts w:eastAsia="Meiryo UI" w:cs="Arial"/>
        </w:rPr>
        <w:t xml:space="preserve">       ]</w:t>
      </w:r>
      <w:r>
        <w:rPr>
          <w:rFonts w:eastAsia="Meiryo UI" w:cs="Arial"/>
        </w:rPr>
        <w:t xml:space="preserve"> </w:t>
      </w:r>
      <w:bookmarkEnd w:id="1"/>
      <w:r>
        <w:rPr>
          <w:rFonts w:eastAsia="Meiryo UI" w:cs="Arial"/>
        </w:rPr>
        <w:t xml:space="preserve"> </w:t>
      </w:r>
      <w:r w:rsidR="008835E4" w:rsidRPr="008835E4">
        <w:rPr>
          <w:rFonts w:eastAsia="Meiryo UI" w:cs="Arial"/>
          <w:sz w:val="16"/>
          <w:szCs w:val="20"/>
        </w:rPr>
        <w:t>グローバルコンフィギュレーションモード</w:t>
      </w:r>
      <w:r w:rsidR="008835E4" w:rsidRPr="008835E4">
        <w:rPr>
          <w:rFonts w:eastAsia="Meiryo UI" w:cs="Arial" w:hint="eastAsia"/>
          <w:sz w:val="16"/>
          <w:szCs w:val="20"/>
        </w:rPr>
        <w:t>にする</w:t>
      </w:r>
    </w:p>
    <w:p w14:paraId="3FCD0CA1" w14:textId="77777777" w:rsidR="009207B9" w:rsidRPr="00D93086" w:rsidRDefault="009207B9" w:rsidP="009207B9">
      <w:pPr>
        <w:pStyle w:val="CMD"/>
        <w:rPr>
          <w:rFonts w:ascii="Arial" w:eastAsia="Meiryo UI" w:hAnsi="Arial" w:cs="Arial"/>
        </w:rPr>
      </w:pPr>
      <w:r w:rsidRPr="00D93086">
        <w:rPr>
          <w:rFonts w:ascii="Arial" w:eastAsia="Meiryo UI" w:hAnsi="Arial" w:cs="Arial"/>
        </w:rPr>
        <w:t xml:space="preserve">R1(config)# </w:t>
      </w:r>
      <w:r w:rsidRPr="00D93086">
        <w:rPr>
          <w:rFonts w:ascii="Arial" w:eastAsia="Meiryo UI" w:hAnsi="Arial" w:cs="Arial"/>
          <w:b/>
        </w:rPr>
        <w:t>ipv6 unicast-</w:t>
      </w:r>
      <w:proofErr w:type="gramStart"/>
      <w:r w:rsidRPr="00D93086">
        <w:rPr>
          <w:rFonts w:ascii="Arial" w:eastAsia="Meiryo UI" w:hAnsi="Arial" w:cs="Arial"/>
          <w:b/>
        </w:rPr>
        <w:t>routing</w:t>
      </w:r>
      <w:proofErr w:type="gramEnd"/>
    </w:p>
    <w:p w14:paraId="3FCD0CA2" w14:textId="77777777" w:rsidR="009207B9" w:rsidRPr="00D93086" w:rsidRDefault="00540FED" w:rsidP="00450FDB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>GigabitEthernet</w:t>
      </w:r>
      <w:r w:rsidR="009207B9" w:rsidRPr="00D93086">
        <w:rPr>
          <w:rFonts w:eastAsia="Meiryo UI" w:cs="Arial"/>
        </w:rPr>
        <w:t xml:space="preserve">0/0 </w:t>
      </w:r>
      <w:r w:rsidR="009207B9" w:rsidRPr="00D93086">
        <w:rPr>
          <w:rFonts w:eastAsia="Meiryo UI" w:cs="Arial"/>
        </w:rPr>
        <w:t>で</w:t>
      </w:r>
      <w:r w:rsidR="009207B9" w:rsidRPr="00D93086">
        <w:rPr>
          <w:rFonts w:eastAsia="Meiryo UI" w:cs="Arial"/>
        </w:rPr>
        <w:t xml:space="preserve"> IPv6 </w:t>
      </w:r>
      <w:r w:rsidR="009207B9" w:rsidRPr="00D93086">
        <w:rPr>
          <w:rFonts w:eastAsia="Meiryo UI" w:cs="Arial"/>
        </w:rPr>
        <w:t>アドレスを設定します。</w:t>
      </w:r>
    </w:p>
    <w:p w14:paraId="3FCD0CA3" w14:textId="2EBEF9F3" w:rsidR="009207B9" w:rsidRDefault="00540FED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GigabitEthernet</w:t>
      </w:r>
      <w:r w:rsidR="009207B9" w:rsidRPr="00D93086">
        <w:rPr>
          <w:rFonts w:eastAsia="Meiryo UI" w:cs="Arial"/>
        </w:rPr>
        <w:t xml:space="preserve">0/0 </w:t>
      </w:r>
      <w:r w:rsidR="009207B9" w:rsidRPr="00D93086">
        <w:rPr>
          <w:rFonts w:eastAsia="Meiryo UI" w:cs="Arial"/>
        </w:rPr>
        <w:t>のインターフェイスコンフィギュレーションモードに移行するために必要なコマンドを入力します。</w:t>
      </w:r>
    </w:p>
    <w:p w14:paraId="6F87BD4F" w14:textId="70B7C593" w:rsidR="008835E4" w:rsidRPr="00D93086" w:rsidRDefault="008835E4" w:rsidP="008835E4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bookmarkStart w:id="2" w:name="_Hlk85788550"/>
      <w:r w:rsidRPr="008835E4">
        <w:rPr>
          <w:rFonts w:eastAsia="Meiryo UI" w:cs="Arial"/>
        </w:rPr>
        <w:t>R1</w:t>
      </w:r>
      <w:r>
        <w:rPr>
          <w:rFonts w:eastAsia="Meiryo UI" w:cs="Arial"/>
        </w:rPr>
        <w:t>(con</w:t>
      </w:r>
      <w:r w:rsidR="00DF421E">
        <w:rPr>
          <w:rFonts w:eastAsia="Meiryo UI" w:cs="Arial"/>
        </w:rPr>
        <w:t>f</w:t>
      </w:r>
      <w:r>
        <w:rPr>
          <w:rFonts w:eastAsia="Meiryo UI" w:cs="Arial"/>
        </w:rPr>
        <w:t>ig)</w:t>
      </w:r>
      <w:proofErr w:type="gramStart"/>
      <w:r w:rsidRPr="008835E4">
        <w:rPr>
          <w:rFonts w:eastAsia="Meiryo UI" w:cs="Arial"/>
        </w:rPr>
        <w:t>#[</w:t>
      </w:r>
      <w:proofErr w:type="gramEnd"/>
      <w:r w:rsidRPr="008835E4">
        <w:rPr>
          <w:rFonts w:eastAsia="Meiryo UI" w:cs="Arial"/>
        </w:rPr>
        <w:t xml:space="preserve">     </w:t>
      </w:r>
      <w:r w:rsidR="00B104B5">
        <w:rPr>
          <w:rFonts w:eastAsia="Meiryo UI" w:cs="Arial"/>
          <w:highlight w:val="yellow"/>
        </w:rPr>
        <w:t xml:space="preserve">  </w:t>
      </w:r>
      <w:r w:rsidR="00B104B5" w:rsidRPr="00213908">
        <w:rPr>
          <w:rFonts w:eastAsia="Meiryo UI" w:cs="Arial"/>
          <w:highlight w:val="yellow"/>
        </w:rPr>
        <w:t xml:space="preserve">       </w:t>
      </w:r>
      <w:r w:rsidR="007B222E">
        <w:rPr>
          <w:rFonts w:eastAsia="Meiryo UI" w:cs="Arial"/>
          <w:highlight w:val="yellow"/>
        </w:rPr>
        <w:t>int G0/0</w:t>
      </w:r>
      <w:r w:rsidR="00B104B5" w:rsidRPr="00213908">
        <w:rPr>
          <w:rFonts w:eastAsia="Meiryo UI" w:cs="Arial"/>
          <w:highlight w:val="yellow"/>
        </w:rPr>
        <w:t xml:space="preserve">               </w:t>
      </w:r>
      <w:r w:rsidRPr="008835E4">
        <w:rPr>
          <w:rFonts w:eastAsia="Meiryo UI" w:cs="Arial"/>
        </w:rPr>
        <w:t xml:space="preserve">   ]</w:t>
      </w:r>
    </w:p>
    <w:bookmarkEnd w:id="2"/>
    <w:p w14:paraId="3FCD0CA4" w14:textId="77777777" w:rsidR="009207B9" w:rsidRPr="00D93086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次のコマンドを使用して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  <w:r w:rsidRPr="00D93086">
        <w:rPr>
          <w:rFonts w:eastAsia="Meiryo UI" w:cs="Arial"/>
        </w:rPr>
        <w:t xml:space="preserve"> </w:t>
      </w:r>
    </w:p>
    <w:p w14:paraId="3FCD0CA5" w14:textId="77777777" w:rsidR="009207B9" w:rsidRPr="00D93086" w:rsidRDefault="009207B9" w:rsidP="009207B9">
      <w:pPr>
        <w:pStyle w:val="CMD"/>
        <w:rPr>
          <w:rFonts w:ascii="Arial" w:eastAsia="Meiryo UI" w:hAnsi="Arial" w:cs="Arial"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ipv6 address 2001:db8:1:1::1/64</w:t>
      </w:r>
    </w:p>
    <w:p w14:paraId="3FCD0CA6" w14:textId="77777777" w:rsidR="009207B9" w:rsidRPr="00D93086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次のコマンドを使用して、リンクローカル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</w:p>
    <w:p w14:paraId="3FCD0CA7" w14:textId="77777777" w:rsidR="009207B9" w:rsidRPr="00D93086" w:rsidRDefault="009207B9" w:rsidP="009207B9">
      <w:pPr>
        <w:pStyle w:val="CMD"/>
        <w:rPr>
          <w:rFonts w:ascii="Arial" w:eastAsia="Meiryo UI" w:hAnsi="Arial" w:cs="Arial"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ipv6 address fe80::1 link-local</w:t>
      </w:r>
    </w:p>
    <w:p w14:paraId="3FCD0CA8" w14:textId="77777777" w:rsidR="009207B9" w:rsidRPr="00D93086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インターフェイスをアクティブ化します。</w:t>
      </w:r>
    </w:p>
    <w:p w14:paraId="3FCD0CA9" w14:textId="2A837DB7" w:rsidR="009207B9" w:rsidRDefault="009207B9" w:rsidP="009207B9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no shutdown</w:t>
      </w:r>
    </w:p>
    <w:p w14:paraId="117A9E17" w14:textId="3EE83CFF" w:rsidR="0061410F" w:rsidRPr="00D93086" w:rsidRDefault="0061410F" w:rsidP="009207B9">
      <w:pPr>
        <w:pStyle w:val="CMD"/>
        <w:rPr>
          <w:rFonts w:ascii="Arial" w:eastAsia="Meiryo UI" w:hAnsi="Arial" w:cs="Arial"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</w:t>
      </w:r>
      <w:r>
        <w:rPr>
          <w:rFonts w:ascii="Arial" w:eastAsia="Meiryo UI" w:hAnsi="Arial" w:cs="Arial"/>
          <w:b/>
        </w:rPr>
        <w:t>exit</w:t>
      </w:r>
    </w:p>
    <w:p w14:paraId="3FCD0CAA" w14:textId="77777777" w:rsidR="009207B9" w:rsidRPr="00D93086" w:rsidRDefault="00540FED" w:rsidP="00450FDB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>GigabitEthernet0/1</w:t>
      </w:r>
      <w:r w:rsidR="009207B9" w:rsidRPr="00D93086">
        <w:rPr>
          <w:rFonts w:eastAsia="Meiryo UI" w:cs="Arial"/>
        </w:rPr>
        <w:t xml:space="preserve"> </w:t>
      </w:r>
      <w:r w:rsidR="009207B9" w:rsidRPr="00D93086">
        <w:rPr>
          <w:rFonts w:eastAsia="Meiryo UI" w:cs="Arial"/>
        </w:rPr>
        <w:t>で</w:t>
      </w:r>
      <w:r w:rsidR="009207B9" w:rsidRPr="00D93086">
        <w:rPr>
          <w:rFonts w:eastAsia="Meiryo UI" w:cs="Arial"/>
        </w:rPr>
        <w:t xml:space="preserve"> IPv6 </w:t>
      </w:r>
      <w:r w:rsidR="009207B9" w:rsidRPr="00D93086">
        <w:rPr>
          <w:rFonts w:eastAsia="Meiryo UI" w:cs="Arial"/>
        </w:rPr>
        <w:t>アドレスを設定します。</w:t>
      </w:r>
    </w:p>
    <w:p w14:paraId="3FCD0CAB" w14:textId="596089C5" w:rsidR="009207B9" w:rsidRDefault="00540FED" w:rsidP="00450FDB">
      <w:pPr>
        <w:pStyle w:val="SubStepAlpha"/>
        <w:rPr>
          <w:rFonts w:eastAsia="Meiryo UI" w:cs="Arial"/>
        </w:rPr>
      </w:pPr>
      <w:proofErr w:type="spellStart"/>
      <w:r w:rsidRPr="00D93086">
        <w:rPr>
          <w:rFonts w:eastAsia="Meiryo UI" w:cs="Arial"/>
        </w:rPr>
        <w:t>GigabitEthernet</w:t>
      </w:r>
      <w:proofErr w:type="spellEnd"/>
      <w:r w:rsidRPr="00D93086">
        <w:rPr>
          <w:rFonts w:eastAsia="Meiryo UI" w:cs="Arial"/>
        </w:rPr>
        <w:t xml:space="preserve"> </w:t>
      </w:r>
      <w:r w:rsidR="009207B9" w:rsidRPr="00D93086">
        <w:rPr>
          <w:rFonts w:eastAsia="Meiryo UI" w:cs="Arial"/>
        </w:rPr>
        <w:t xml:space="preserve">0/1 </w:t>
      </w:r>
      <w:r w:rsidR="009207B9" w:rsidRPr="00D93086">
        <w:rPr>
          <w:rFonts w:eastAsia="Meiryo UI" w:cs="Arial"/>
        </w:rPr>
        <w:t>のインターフェイスコンフィギュレーションモードに移行するために必要なコマンドを入力します。</w:t>
      </w:r>
    </w:p>
    <w:p w14:paraId="67923B8E" w14:textId="70891409" w:rsidR="00FF19A1" w:rsidRPr="00D93086" w:rsidRDefault="00FF19A1" w:rsidP="00FF19A1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bookmarkStart w:id="3" w:name="_Hlk85788618"/>
      <w:r w:rsidRPr="008835E4">
        <w:rPr>
          <w:rFonts w:eastAsia="Meiryo UI" w:cs="Arial"/>
        </w:rPr>
        <w:t>R1</w:t>
      </w:r>
      <w:r>
        <w:rPr>
          <w:rFonts w:eastAsia="Meiryo UI" w:cs="Arial"/>
        </w:rPr>
        <w:t>(config)</w:t>
      </w:r>
      <w:proofErr w:type="gramStart"/>
      <w:r w:rsidRPr="008835E4">
        <w:rPr>
          <w:rFonts w:eastAsia="Meiryo UI" w:cs="Arial"/>
        </w:rPr>
        <w:t>#[</w:t>
      </w:r>
      <w:proofErr w:type="gramEnd"/>
      <w:r w:rsidRPr="008835E4">
        <w:rPr>
          <w:rFonts w:eastAsia="Meiryo UI" w:cs="Arial"/>
        </w:rPr>
        <w:t xml:space="preserve">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</w:t>
      </w:r>
      <w:r w:rsidR="007B222E">
        <w:rPr>
          <w:rFonts w:eastAsia="Meiryo UI" w:cs="Arial"/>
          <w:highlight w:val="yellow"/>
        </w:rPr>
        <w:t>int G0/1</w:t>
      </w:r>
      <w:r w:rsidR="007B222E" w:rsidRPr="00213908">
        <w:rPr>
          <w:rFonts w:eastAsia="Meiryo UI" w:cs="Arial"/>
          <w:highlight w:val="yellow"/>
        </w:rPr>
        <w:t xml:space="preserve"> </w:t>
      </w:r>
      <w:r w:rsidRPr="00213908">
        <w:rPr>
          <w:rFonts w:eastAsia="Meiryo UI" w:cs="Arial"/>
          <w:highlight w:val="yellow"/>
        </w:rPr>
        <w:t xml:space="preserve">                </w:t>
      </w:r>
      <w:r w:rsidRPr="008835E4">
        <w:rPr>
          <w:rFonts w:eastAsia="Meiryo UI" w:cs="Arial"/>
        </w:rPr>
        <w:t xml:space="preserve">   ]</w:t>
      </w:r>
    </w:p>
    <w:bookmarkEnd w:id="3"/>
    <w:p w14:paraId="3FCD0CAC" w14:textId="04F27B78" w:rsidR="009207B9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  <w:b/>
        </w:rPr>
        <w:t>アドレス表</w:t>
      </w:r>
      <w:r w:rsidRPr="00D93086">
        <w:rPr>
          <w:rFonts w:eastAsia="Meiryo UI" w:cs="Arial"/>
        </w:rPr>
        <w:t>を参照して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正しい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  <w:r w:rsidRPr="00D93086">
        <w:rPr>
          <w:rFonts w:eastAsia="Meiryo UI" w:cs="Arial"/>
        </w:rPr>
        <w:t>.</w:t>
      </w:r>
    </w:p>
    <w:p w14:paraId="65776C27" w14:textId="519146B5" w:rsidR="00B96961" w:rsidRPr="00D93086" w:rsidRDefault="00B96961" w:rsidP="00B96961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8835E4">
        <w:rPr>
          <w:rFonts w:eastAsia="Meiryo UI" w:cs="Arial"/>
        </w:rPr>
        <w:t>R</w:t>
      </w:r>
      <w:bookmarkStart w:id="4" w:name="_Hlk85788712"/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</w:t>
      </w:r>
      <w:r w:rsidR="00EE58F6">
        <w:rPr>
          <w:rFonts w:eastAsia="Meiryo UI" w:cs="Arial"/>
        </w:rPr>
        <w:t>-</w:t>
      </w:r>
      <w:proofErr w:type="gramStart"/>
      <w:r w:rsidR="00EE58F6">
        <w:rPr>
          <w:rFonts w:eastAsia="Meiryo UI" w:cs="Arial"/>
        </w:rPr>
        <w:t>if</w:t>
      </w:r>
      <w:r>
        <w:rPr>
          <w:rFonts w:eastAsia="Meiryo UI" w:cs="Arial"/>
        </w:rPr>
        <w:t>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</w:t>
      </w:r>
      <w:r w:rsidR="00B51728">
        <w:rPr>
          <w:rFonts w:eastAsia="Meiryo UI" w:cs="Arial"/>
          <w:highlight w:val="yellow"/>
        </w:rPr>
        <w:t xml:space="preserve">ipv6 address </w:t>
      </w:r>
      <w:r w:rsidR="00B51728" w:rsidRPr="00D93086">
        <w:rPr>
          <w:rFonts w:eastAsia="Meiryo UI" w:cs="Arial"/>
        </w:rPr>
        <w:t>2001:db8:1:2::1/64</w:t>
      </w:r>
      <w:r w:rsidRPr="00213908">
        <w:rPr>
          <w:rFonts w:eastAsia="Meiryo UI" w:cs="Arial"/>
          <w:highlight w:val="yellow"/>
        </w:rPr>
        <w:t xml:space="preserve">           </w:t>
      </w:r>
      <w:r w:rsidRPr="008835E4">
        <w:rPr>
          <w:rFonts w:eastAsia="Meiryo UI" w:cs="Arial"/>
        </w:rPr>
        <w:t xml:space="preserve">   ]</w:t>
      </w:r>
      <w:bookmarkEnd w:id="4"/>
    </w:p>
    <w:p w14:paraId="3FCD0CAD" w14:textId="6C74046E" w:rsidR="009207B9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アドレス、リンクローカルアドレスを設定し、インターフェイスをアクティブにします。</w:t>
      </w:r>
    </w:p>
    <w:p w14:paraId="39DAD6EA" w14:textId="6B4AC47E" w:rsidR="00EE58F6" w:rsidRDefault="001619D4" w:rsidP="00EE58F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</w:t>
      </w:r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</w:t>
      </w:r>
      <w:r w:rsidR="00B51728">
        <w:rPr>
          <w:rFonts w:eastAsia="Meiryo UI" w:cs="Arial"/>
          <w:highlight w:val="yellow"/>
        </w:rPr>
        <w:t>ipv6 address fe80::1</w:t>
      </w:r>
      <w:r w:rsidRPr="00213908">
        <w:rPr>
          <w:rFonts w:eastAsia="Meiryo UI" w:cs="Arial"/>
          <w:highlight w:val="yellow"/>
        </w:rPr>
        <w:t xml:space="preserve"> </w:t>
      </w:r>
      <w:r w:rsidR="00B51728">
        <w:rPr>
          <w:rFonts w:eastAsia="Meiryo UI" w:cs="Arial"/>
          <w:highlight w:val="yellow"/>
        </w:rPr>
        <w:t>link-local</w:t>
      </w:r>
      <w:r w:rsidRPr="00213908">
        <w:rPr>
          <w:rFonts w:eastAsia="Meiryo UI" w:cs="Arial"/>
          <w:highlight w:val="yellow"/>
        </w:rPr>
        <w:t xml:space="preserve">                                     </w:t>
      </w:r>
      <w:r w:rsidRPr="008835E4">
        <w:rPr>
          <w:rFonts w:eastAsia="Meiryo UI" w:cs="Arial"/>
        </w:rPr>
        <w:t xml:space="preserve">   ]</w:t>
      </w:r>
    </w:p>
    <w:p w14:paraId="4594D70C" w14:textId="5B27CA18" w:rsidR="001619D4" w:rsidRDefault="001619D4" w:rsidP="00EE58F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</w:t>
      </w:r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  </w:t>
      </w:r>
      <w:r w:rsidR="00CB2ADF">
        <w:rPr>
          <w:rFonts w:eastAsia="Meiryo UI" w:cs="Arial"/>
          <w:highlight w:val="yellow"/>
        </w:rPr>
        <w:t>no shutdown</w:t>
      </w:r>
      <w:r w:rsidRPr="00213908">
        <w:rPr>
          <w:rFonts w:eastAsia="Meiryo UI" w:cs="Arial"/>
          <w:highlight w:val="yellow"/>
        </w:rPr>
        <w:t xml:space="preserve">               </w:t>
      </w:r>
      <w:r w:rsidRPr="008835E4">
        <w:rPr>
          <w:rFonts w:eastAsia="Meiryo UI" w:cs="Arial"/>
        </w:rPr>
        <w:t xml:space="preserve">   ]</w:t>
      </w:r>
    </w:p>
    <w:p w14:paraId="3B9A363B" w14:textId="2F788056" w:rsidR="001619D4" w:rsidRDefault="001619D4" w:rsidP="001619D4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</w:t>
      </w:r>
      <w:r>
        <w:rPr>
          <w:rFonts w:ascii="Arial" w:eastAsia="Meiryo UI" w:hAnsi="Arial" w:cs="Arial"/>
          <w:b/>
        </w:rPr>
        <w:t>exit</w:t>
      </w:r>
    </w:p>
    <w:p w14:paraId="3CE01FEF" w14:textId="7D35F29B" w:rsidR="00EB0681" w:rsidRDefault="00EB0681">
      <w:pPr>
        <w:spacing w:before="0" w:after="0" w:line="240" w:lineRule="auto"/>
        <w:rPr>
          <w:rFonts w:eastAsia="Meiryo UI" w:cs="Arial"/>
          <w:sz w:val="20"/>
        </w:rPr>
      </w:pPr>
      <w:r>
        <w:rPr>
          <w:rFonts w:eastAsia="Meiryo UI" w:cs="Arial"/>
        </w:rPr>
        <w:br w:type="page"/>
      </w:r>
    </w:p>
    <w:p w14:paraId="19A91BE6" w14:textId="77777777" w:rsidR="00EB0681" w:rsidRPr="001619D4" w:rsidRDefault="00EB0681" w:rsidP="001619D4">
      <w:pPr>
        <w:pStyle w:val="CMD"/>
        <w:rPr>
          <w:rFonts w:eastAsia="Meiryo UI" w:cs="Arial"/>
        </w:rPr>
      </w:pPr>
    </w:p>
    <w:p w14:paraId="3FCD0CAE" w14:textId="77777777" w:rsidR="009207B9" w:rsidRPr="00D93086" w:rsidRDefault="00540FED" w:rsidP="009207B9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>Serial</w:t>
      </w:r>
      <w:r w:rsidR="009207B9" w:rsidRPr="00D93086">
        <w:rPr>
          <w:rFonts w:eastAsia="Meiryo UI" w:cs="Arial"/>
        </w:rPr>
        <w:t xml:space="preserve">0/0/0 </w:t>
      </w:r>
      <w:r w:rsidR="009207B9" w:rsidRPr="00D93086">
        <w:rPr>
          <w:rFonts w:eastAsia="Meiryo UI" w:cs="Arial"/>
        </w:rPr>
        <w:t>で</w:t>
      </w:r>
      <w:r w:rsidR="009207B9" w:rsidRPr="00D93086">
        <w:rPr>
          <w:rFonts w:eastAsia="Meiryo UI" w:cs="Arial"/>
        </w:rPr>
        <w:t xml:space="preserve"> IPv6 </w:t>
      </w:r>
      <w:r w:rsidR="009207B9" w:rsidRPr="00D93086">
        <w:rPr>
          <w:rFonts w:eastAsia="Meiryo UI" w:cs="Arial"/>
        </w:rPr>
        <w:t>アドレスを設定します。</w:t>
      </w:r>
    </w:p>
    <w:p w14:paraId="3FCD0CAF" w14:textId="079FF623" w:rsidR="009207B9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Serial0/0/0 </w:t>
      </w:r>
      <w:r w:rsidRPr="00D93086">
        <w:rPr>
          <w:rFonts w:eastAsia="Meiryo UI" w:cs="Arial"/>
        </w:rPr>
        <w:t>のインターフェイスコンフィギュレーションモードに移行するために必要なコマンドを入力します。</w:t>
      </w:r>
    </w:p>
    <w:p w14:paraId="22CBE169" w14:textId="07693C88" w:rsidR="00EB0681" w:rsidRPr="00D93086" w:rsidRDefault="00EB0681" w:rsidP="00BF30CB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8835E4">
        <w:rPr>
          <w:rFonts w:eastAsia="Meiryo UI" w:cs="Arial"/>
        </w:rPr>
        <w:t>R1</w:t>
      </w:r>
      <w:r>
        <w:rPr>
          <w:rFonts w:eastAsia="Meiryo UI" w:cs="Arial"/>
        </w:rPr>
        <w:t>(config)</w:t>
      </w:r>
      <w:proofErr w:type="gramStart"/>
      <w:r w:rsidRPr="008835E4">
        <w:rPr>
          <w:rFonts w:eastAsia="Meiryo UI" w:cs="Arial"/>
        </w:rPr>
        <w:t>#[</w:t>
      </w:r>
      <w:proofErr w:type="gramEnd"/>
      <w:r w:rsidRPr="008835E4">
        <w:rPr>
          <w:rFonts w:eastAsia="Meiryo UI" w:cs="Arial"/>
        </w:rPr>
        <w:t xml:space="preserve">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</w:t>
      </w:r>
      <w:r w:rsidR="00C91E32">
        <w:rPr>
          <w:rFonts w:eastAsia="Meiryo UI" w:cs="Arial"/>
          <w:highlight w:val="yellow"/>
        </w:rPr>
        <w:t>int s0/0/0</w:t>
      </w:r>
      <w:r w:rsidRPr="00213908">
        <w:rPr>
          <w:rFonts w:eastAsia="Meiryo UI" w:cs="Arial"/>
          <w:highlight w:val="yellow"/>
        </w:rPr>
        <w:t xml:space="preserve">        </w:t>
      </w:r>
      <w:r w:rsidRPr="008835E4">
        <w:rPr>
          <w:rFonts w:eastAsia="Meiryo UI" w:cs="Arial"/>
        </w:rPr>
        <w:t xml:space="preserve">   ]</w:t>
      </w:r>
    </w:p>
    <w:p w14:paraId="3FCD0CB0" w14:textId="67495517" w:rsidR="009207B9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  <w:b/>
        </w:rPr>
        <w:t>アドレス表</w:t>
      </w:r>
      <w:r w:rsidRPr="00D93086">
        <w:rPr>
          <w:rFonts w:eastAsia="Meiryo UI" w:cs="Arial"/>
        </w:rPr>
        <w:t>を参照して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正しい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  <w:r w:rsidRPr="00D93086">
        <w:rPr>
          <w:rFonts w:eastAsia="Meiryo UI" w:cs="Arial"/>
        </w:rPr>
        <w:t>.</w:t>
      </w:r>
    </w:p>
    <w:p w14:paraId="289A1A2A" w14:textId="7805F73B" w:rsidR="00BF30CB" w:rsidRPr="00D93086" w:rsidRDefault="00BF30CB" w:rsidP="00BF30CB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8835E4">
        <w:rPr>
          <w:rFonts w:eastAsia="Meiryo UI" w:cs="Arial"/>
        </w:rPr>
        <w:t>R1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</w:t>
      </w:r>
      <w:r w:rsidR="001E218D">
        <w:rPr>
          <w:rFonts w:eastAsia="Meiryo UI" w:cs="Arial"/>
          <w:highlight w:val="yellow"/>
        </w:rPr>
        <w:t>ipv6 address 2001:db8:1:a001::</w:t>
      </w:r>
      <w:r w:rsidR="00995368">
        <w:rPr>
          <w:rFonts w:eastAsia="Meiryo UI" w:cs="Arial"/>
          <w:highlight w:val="yellow"/>
        </w:rPr>
        <w:t>2/64</w:t>
      </w:r>
      <w:r w:rsidRPr="00213908">
        <w:rPr>
          <w:rFonts w:eastAsia="Meiryo UI" w:cs="Arial"/>
          <w:highlight w:val="yellow"/>
        </w:rPr>
        <w:t xml:space="preserve">              </w:t>
      </w:r>
      <w:r w:rsidRPr="008835E4">
        <w:rPr>
          <w:rFonts w:eastAsia="Meiryo UI" w:cs="Arial"/>
        </w:rPr>
        <w:t xml:space="preserve">   ]</w:t>
      </w:r>
    </w:p>
    <w:p w14:paraId="3FCD0CB1" w14:textId="6CAF6F70" w:rsidR="009207B9" w:rsidRDefault="009207B9" w:rsidP="00450FDB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アドレス、リンクローカルアドレスを設定し、インターフェイスをアクティブにします。</w:t>
      </w:r>
    </w:p>
    <w:p w14:paraId="424FA8FF" w14:textId="1485C269" w:rsidR="00D444A7" w:rsidRDefault="00D444A7" w:rsidP="00D444A7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</w:t>
      </w:r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</w:t>
      </w:r>
      <w:r w:rsidR="001E218D">
        <w:rPr>
          <w:rFonts w:eastAsia="Meiryo UI" w:cs="Arial"/>
          <w:highlight w:val="yellow"/>
        </w:rPr>
        <w:t>ipv6 address fe80::1 link-local</w:t>
      </w:r>
      <w:r w:rsidRPr="00213908">
        <w:rPr>
          <w:rFonts w:eastAsia="Meiryo UI" w:cs="Arial"/>
          <w:highlight w:val="yellow"/>
        </w:rPr>
        <w:t xml:space="preserve">           </w:t>
      </w:r>
      <w:r w:rsidRPr="008835E4">
        <w:rPr>
          <w:rFonts w:eastAsia="Meiryo UI" w:cs="Arial"/>
        </w:rPr>
        <w:t xml:space="preserve">   ]</w:t>
      </w:r>
    </w:p>
    <w:p w14:paraId="051307EC" w14:textId="2358A7ED" w:rsidR="00D444A7" w:rsidRDefault="00D444A7" w:rsidP="00D444A7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/>
        </w:rPr>
        <w:t>R</w:t>
      </w:r>
      <w:r w:rsidRPr="008835E4">
        <w:rPr>
          <w:rFonts w:eastAsia="Meiryo UI" w:cs="Arial"/>
        </w:rPr>
        <w:t>1</w:t>
      </w:r>
      <w:r>
        <w:rPr>
          <w:rFonts w:eastAsia="Meiryo UI" w:cs="Arial"/>
        </w:rPr>
        <w:t>(config-</w:t>
      </w:r>
      <w:proofErr w:type="gramStart"/>
      <w:r>
        <w:rPr>
          <w:rFonts w:eastAsia="Meiryo UI" w:cs="Arial"/>
        </w:rPr>
        <w:t>if)</w:t>
      </w:r>
      <w:r w:rsidRPr="008835E4">
        <w:rPr>
          <w:rFonts w:eastAsia="Meiryo UI" w:cs="Arial"/>
        </w:rPr>
        <w:t>#</w:t>
      </w:r>
      <w:proofErr w:type="gramEnd"/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</w:t>
      </w:r>
      <w:r w:rsidR="0034409C">
        <w:rPr>
          <w:rFonts w:eastAsia="Meiryo UI" w:cs="Arial"/>
          <w:highlight w:val="yellow"/>
        </w:rPr>
        <w:t>no shutdown</w:t>
      </w:r>
      <w:r w:rsidRPr="00213908">
        <w:rPr>
          <w:rFonts w:eastAsia="Meiryo UI" w:cs="Arial"/>
          <w:highlight w:val="yellow"/>
        </w:rPr>
        <w:t xml:space="preserve">                </w:t>
      </w:r>
      <w:r w:rsidRPr="008835E4">
        <w:rPr>
          <w:rFonts w:eastAsia="Meiryo UI" w:cs="Arial"/>
        </w:rPr>
        <w:t xml:space="preserve">   ]</w:t>
      </w:r>
    </w:p>
    <w:p w14:paraId="46238E93" w14:textId="77777777" w:rsidR="00D444A7" w:rsidRDefault="00D444A7" w:rsidP="00D444A7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</w:t>
      </w:r>
      <w:r>
        <w:rPr>
          <w:rFonts w:ascii="Arial" w:eastAsia="Meiryo UI" w:hAnsi="Arial" w:cs="Arial"/>
          <w:b/>
        </w:rPr>
        <w:t>exit</w:t>
      </w:r>
    </w:p>
    <w:p w14:paraId="3FCD0CB2" w14:textId="77777777" w:rsidR="009207B9" w:rsidRPr="00D93086" w:rsidRDefault="009207B9" w:rsidP="00450FDB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 xml:space="preserve">R1 </w:t>
      </w:r>
      <w:r w:rsidRPr="00D93086">
        <w:rPr>
          <w:rFonts w:eastAsia="Meiryo UI" w:cs="Arial"/>
        </w:rPr>
        <w:t>で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アドレッシングを確認します。</w:t>
      </w:r>
    </w:p>
    <w:p w14:paraId="3FCD0CB3" w14:textId="77777777" w:rsidR="009207B9" w:rsidRPr="00D93086" w:rsidRDefault="009207B9" w:rsidP="009207B9">
      <w:pPr>
        <w:pStyle w:val="BodyTextL25"/>
        <w:rPr>
          <w:rFonts w:eastAsia="Meiryo UI" w:cs="Arial"/>
        </w:rPr>
      </w:pPr>
      <w:r w:rsidRPr="00D93086">
        <w:rPr>
          <w:rFonts w:eastAsia="Meiryo UI" w:cs="Arial"/>
        </w:rPr>
        <w:t>アドレスの設定が完了したら、設定値とアドレス表を比較して、設定を確認することをお勧めします。</w:t>
      </w:r>
    </w:p>
    <w:p w14:paraId="3FCD0CB4" w14:textId="263D04EE" w:rsidR="009207B9" w:rsidRDefault="009207B9" w:rsidP="009207B9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R1</w:t>
      </w:r>
      <w:r w:rsidRPr="00D93086">
        <w:rPr>
          <w:rFonts w:eastAsia="Meiryo UI" w:cs="Arial"/>
        </w:rPr>
        <w:t>のコンフィギュレーション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モードを終了します。</w:t>
      </w:r>
    </w:p>
    <w:p w14:paraId="3FEE40AF" w14:textId="110F9D1D" w:rsidR="00A31336" w:rsidRPr="00D93086" w:rsidRDefault="00A31336" w:rsidP="00A3133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8835E4">
        <w:rPr>
          <w:rFonts w:eastAsia="Meiryo UI" w:cs="Arial"/>
        </w:rPr>
        <w:t>R1</w:t>
      </w:r>
      <w:r>
        <w:rPr>
          <w:rFonts w:eastAsia="Meiryo UI" w:cs="Arial"/>
        </w:rPr>
        <w:t>(config)</w:t>
      </w:r>
      <w:proofErr w:type="gramStart"/>
      <w:r w:rsidRPr="008835E4">
        <w:rPr>
          <w:rFonts w:eastAsia="Meiryo UI" w:cs="Arial"/>
        </w:rPr>
        <w:t>#[</w:t>
      </w:r>
      <w:proofErr w:type="gramEnd"/>
      <w:r w:rsidRPr="008835E4">
        <w:rPr>
          <w:rFonts w:eastAsia="Meiryo UI" w:cs="Arial"/>
        </w:rPr>
        <w:t xml:space="preserve">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</w:t>
      </w:r>
      <w:r w:rsidR="005C0177">
        <w:rPr>
          <w:rFonts w:eastAsia="Meiryo UI" w:cs="Arial"/>
          <w:highlight w:val="yellow"/>
        </w:rPr>
        <w:t>exit</w:t>
      </w:r>
      <w:r w:rsidRPr="00213908">
        <w:rPr>
          <w:rFonts w:eastAsia="Meiryo UI" w:cs="Arial"/>
          <w:highlight w:val="yellow"/>
        </w:rPr>
        <w:t xml:space="preserve">          </w:t>
      </w:r>
      <w:r w:rsidRPr="008835E4">
        <w:rPr>
          <w:rFonts w:eastAsia="Meiryo UI" w:cs="Arial"/>
        </w:rPr>
        <w:t xml:space="preserve">   ]</w:t>
      </w:r>
    </w:p>
    <w:p w14:paraId="3FCD0CB5" w14:textId="77777777" w:rsidR="009207B9" w:rsidRPr="00D93086" w:rsidRDefault="009207B9" w:rsidP="009207B9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次のコマンドを使って設定アドレスを確認します</w:t>
      </w:r>
      <w:r w:rsidRPr="00D93086">
        <w:rPr>
          <w:rFonts w:eastAsia="Meiryo UI" w:cs="Arial"/>
        </w:rPr>
        <w:t>:</w:t>
      </w:r>
    </w:p>
    <w:p w14:paraId="3FCD0CB6" w14:textId="77777777" w:rsidR="009207B9" w:rsidRPr="00D93086" w:rsidRDefault="009207B9" w:rsidP="009207B9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 xml:space="preserve">R1# </w:t>
      </w:r>
      <w:r w:rsidRPr="00D93086">
        <w:rPr>
          <w:rFonts w:ascii="Arial" w:eastAsia="Meiryo UI" w:hAnsi="Arial" w:cs="Arial"/>
          <w:b/>
        </w:rPr>
        <w:t>show ipv6 interface brief</w:t>
      </w:r>
    </w:p>
    <w:p w14:paraId="3FCD0CB7" w14:textId="77777777" w:rsidR="009207B9" w:rsidRPr="00D93086" w:rsidRDefault="009207B9" w:rsidP="009207B9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アドレスが正しくない場合は、必要に応じて上記の手順を繰り返して修正を行います。</w:t>
      </w:r>
    </w:p>
    <w:p w14:paraId="3FCD0CB8" w14:textId="77777777" w:rsidR="009207B9" w:rsidRPr="00D93086" w:rsidRDefault="009207B9" w:rsidP="009207B9">
      <w:pPr>
        <w:pStyle w:val="BodyTextL50"/>
        <w:rPr>
          <w:rFonts w:eastAsia="Meiryo UI" w:cs="Arial"/>
        </w:rPr>
      </w:pPr>
      <w:r w:rsidRPr="00EE62E3">
        <w:rPr>
          <w:rFonts w:eastAsia="Meiryo UI" w:cs="Arial"/>
          <w:b/>
          <w:highlight w:val="green"/>
        </w:rPr>
        <w:t>注</w:t>
      </w:r>
      <w:r w:rsidRPr="00EE62E3">
        <w:rPr>
          <w:rFonts w:eastAsia="Meiryo UI" w:cs="Arial"/>
          <w:highlight w:val="green"/>
        </w:rPr>
        <w:t>：</w:t>
      </w:r>
      <w:r w:rsidRPr="00EE62E3">
        <w:rPr>
          <w:rFonts w:eastAsia="Meiryo UI" w:cs="Arial"/>
          <w:highlight w:val="green"/>
        </w:rPr>
        <w:t xml:space="preserve">IPv6 </w:t>
      </w:r>
      <w:r w:rsidRPr="00EE62E3">
        <w:rPr>
          <w:rFonts w:eastAsia="Meiryo UI" w:cs="Arial"/>
          <w:highlight w:val="green"/>
        </w:rPr>
        <w:t>でアドレッシングを変更するには、誤ったアドレスを削除する必要があります。削除しないと、正しいアドレスと</w:t>
      </w:r>
      <w:r w:rsidR="00D93086" w:rsidRPr="00EE62E3">
        <w:rPr>
          <w:rFonts w:eastAsia="Meiryo UI" w:cs="Arial" w:hint="eastAsia"/>
          <w:highlight w:val="green"/>
        </w:rPr>
        <w:t xml:space="preserve">　　</w:t>
      </w:r>
      <w:r w:rsidRPr="00EE62E3">
        <w:rPr>
          <w:rFonts w:eastAsia="Meiryo UI" w:cs="Arial"/>
          <w:highlight w:val="green"/>
        </w:rPr>
        <w:t>誤ったアドレスの両方がインターフェイスで設定されたままになります。</w:t>
      </w:r>
    </w:p>
    <w:p w14:paraId="3FCD0CB9" w14:textId="77777777" w:rsidR="009207B9" w:rsidRPr="00D93086" w:rsidRDefault="009207B9" w:rsidP="009207B9">
      <w:pPr>
        <w:pStyle w:val="BodyTextL50"/>
        <w:rPr>
          <w:rFonts w:eastAsia="Meiryo UI" w:cs="Arial"/>
        </w:rPr>
      </w:pPr>
      <w:r w:rsidRPr="00D93086">
        <w:rPr>
          <w:rFonts w:eastAsia="Meiryo UI" w:cs="Arial"/>
        </w:rPr>
        <w:t>例：</w:t>
      </w:r>
      <w:r w:rsidRPr="00D93086">
        <w:rPr>
          <w:rFonts w:eastAsia="Meiryo UI" w:cs="Arial"/>
        </w:rPr>
        <w:t xml:space="preserve"> </w:t>
      </w:r>
    </w:p>
    <w:p w14:paraId="3FCD0CBA" w14:textId="77777777" w:rsidR="009207B9" w:rsidRPr="00D93086" w:rsidRDefault="009207B9" w:rsidP="009207B9">
      <w:pPr>
        <w:pStyle w:val="CMD"/>
        <w:rPr>
          <w:rFonts w:ascii="Arial" w:eastAsia="Meiryo UI" w:hAnsi="Arial" w:cs="Arial"/>
          <w:b/>
        </w:rPr>
      </w:pPr>
      <w:r w:rsidRPr="00D93086">
        <w:rPr>
          <w:rFonts w:ascii="Arial" w:eastAsia="Meiryo UI" w:hAnsi="Arial" w:cs="Arial"/>
        </w:rPr>
        <w:t>R1(config-</w:t>
      </w:r>
      <w:proofErr w:type="gramStart"/>
      <w:r w:rsidRPr="00D93086">
        <w:rPr>
          <w:rFonts w:ascii="Arial" w:eastAsia="Meiryo UI" w:hAnsi="Arial" w:cs="Arial"/>
        </w:rPr>
        <w:t>if)#</w:t>
      </w:r>
      <w:proofErr w:type="gramEnd"/>
      <w:r w:rsidRPr="00D93086">
        <w:rPr>
          <w:rFonts w:ascii="Arial" w:eastAsia="Meiryo UI" w:hAnsi="Arial" w:cs="Arial"/>
          <w:b/>
        </w:rPr>
        <w:t xml:space="preserve"> no ipv6 address 2001:db8:1:5::1/64</w:t>
      </w:r>
    </w:p>
    <w:p w14:paraId="3FCD0CBB" w14:textId="7BF4DB3F" w:rsidR="009207B9" w:rsidRDefault="009207B9" w:rsidP="009207B9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この設定を</w:t>
      </w:r>
      <w:r w:rsidRPr="00D93086">
        <w:rPr>
          <w:rFonts w:eastAsia="Meiryo UI" w:cs="Arial"/>
        </w:rPr>
        <w:t xml:space="preserve"> NVRAM </w:t>
      </w:r>
      <w:r w:rsidRPr="00D93086">
        <w:rPr>
          <w:rFonts w:eastAsia="Meiryo UI" w:cs="Arial"/>
        </w:rPr>
        <w:t>に保存します。</w:t>
      </w:r>
    </w:p>
    <w:p w14:paraId="4785AE53" w14:textId="5B5E9CB4" w:rsidR="00C07C53" w:rsidRPr="00D93086" w:rsidRDefault="00C07C53" w:rsidP="00C07C53">
      <w:pPr>
        <w:pStyle w:val="SubStepAlpha"/>
        <w:numPr>
          <w:ilvl w:val="0"/>
          <w:numId w:val="0"/>
        </w:numPr>
        <w:spacing w:before="0"/>
        <w:ind w:left="709"/>
      </w:pPr>
      <w:r w:rsidRPr="00E36547">
        <w:rPr>
          <w:rFonts w:eastAsia="Meiryo UI" w:cs="Arial"/>
        </w:rPr>
        <w:t>R1</w:t>
      </w:r>
      <w:proofErr w:type="gramStart"/>
      <w:r>
        <w:rPr>
          <w:rFonts w:eastAsia="Meiryo UI" w:cs="Arial"/>
        </w:rPr>
        <w:t>#</w:t>
      </w:r>
      <w:r w:rsidRPr="00E36547">
        <w:rPr>
          <w:rFonts w:eastAsia="Meiryo UI" w:cs="Arial"/>
        </w:rPr>
        <w:t>[</w:t>
      </w:r>
      <w:proofErr w:type="gramEnd"/>
      <w:r w:rsidRPr="00E36547">
        <w:rPr>
          <w:rFonts w:eastAsia="Meiryo UI" w:cs="Arial"/>
        </w:rPr>
        <w:t xml:space="preserve">    </w:t>
      </w:r>
      <w:r w:rsidRPr="00E73248">
        <w:rPr>
          <w:rFonts w:eastAsia="Meiryo UI" w:cs="Arial"/>
        </w:rPr>
        <w:t xml:space="preserve">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</w:t>
      </w:r>
      <w:r w:rsidR="00EA5D3B">
        <w:rPr>
          <w:rFonts w:eastAsia="Meiryo UI" w:cs="Arial"/>
          <w:highlight w:val="yellow"/>
        </w:rPr>
        <w:t>copy running-config startup-config</w:t>
      </w:r>
      <w:r w:rsidRPr="00213908">
        <w:rPr>
          <w:rFonts w:eastAsia="Meiryo UI" w:cs="Arial"/>
          <w:highlight w:val="yellow"/>
        </w:rPr>
        <w:t xml:space="preserve">          </w:t>
      </w:r>
      <w:r w:rsidRPr="00E36547">
        <w:rPr>
          <w:rFonts w:eastAsia="Meiryo UI" w:cs="Arial"/>
        </w:rPr>
        <w:t xml:space="preserve">       ]</w:t>
      </w:r>
    </w:p>
    <w:p w14:paraId="3FCD0CBC" w14:textId="77777777" w:rsidR="00945E4E" w:rsidRPr="00D93086" w:rsidRDefault="00945E4E" w:rsidP="00945E4E">
      <w:pPr>
        <w:pStyle w:val="ConfigWindow"/>
        <w:rPr>
          <w:rFonts w:eastAsia="Meiryo UI" w:cs="Arial"/>
        </w:rPr>
      </w:pPr>
      <w:r w:rsidRPr="00D93086">
        <w:rPr>
          <w:rFonts w:eastAsia="Meiryo UI" w:cs="Arial"/>
        </w:rPr>
        <w:t>設定のウィンドウを閉じます。</w:t>
      </w:r>
    </w:p>
    <w:p w14:paraId="3FCD0CBD" w14:textId="77777777" w:rsidR="009207B9" w:rsidRPr="00D93086" w:rsidRDefault="009207B9" w:rsidP="00945E4E">
      <w:pPr>
        <w:pStyle w:val="2"/>
        <w:rPr>
          <w:rFonts w:eastAsia="Meiryo UI" w:cs="Arial"/>
        </w:rPr>
      </w:pPr>
      <w:r w:rsidRPr="00D93086">
        <w:rPr>
          <w:rFonts w:eastAsia="Meiryo UI" w:cs="Arial"/>
        </w:rPr>
        <w:t>サーバでの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アドレッシングの設定</w:t>
      </w:r>
    </w:p>
    <w:p w14:paraId="3FCD0CBE" w14:textId="77777777" w:rsidR="009207B9" w:rsidRPr="00D93086" w:rsidRDefault="009207B9" w:rsidP="009207B9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>Accounting</w:t>
      </w:r>
      <w:r w:rsidRPr="00D93086">
        <w:rPr>
          <w:rFonts w:eastAsia="Meiryo UI" w:cs="Arial"/>
        </w:rPr>
        <w:t>サーバで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アドレッシングを設定します。</w:t>
      </w:r>
    </w:p>
    <w:p w14:paraId="3FCD0CBF" w14:textId="77777777" w:rsidR="009207B9" w:rsidRPr="00D93086" w:rsidRDefault="009207B9" w:rsidP="009207B9">
      <w:pPr>
        <w:pStyle w:val="SubStepAlpha"/>
        <w:numPr>
          <w:ilvl w:val="2"/>
          <w:numId w:val="12"/>
        </w:numPr>
        <w:rPr>
          <w:rFonts w:eastAsia="Meiryo UI" w:cs="Arial"/>
        </w:rPr>
      </w:pPr>
      <w:r w:rsidRPr="00D93086">
        <w:rPr>
          <w:rFonts w:eastAsia="Meiryo UI" w:cs="Arial"/>
        </w:rPr>
        <w:t>[</w:t>
      </w:r>
      <w:r w:rsidRPr="00D93086">
        <w:rPr>
          <w:rFonts w:eastAsia="Meiryo UI" w:cs="Arial"/>
          <w:b/>
        </w:rPr>
        <w:t xml:space="preserve"> Accounting 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をクリックし、</w:t>
      </w:r>
      <w:r w:rsidRPr="00D93086">
        <w:rPr>
          <w:rFonts w:eastAsia="Meiryo UI" w:cs="Arial"/>
        </w:rPr>
        <w:t>[</w:t>
      </w:r>
      <w:r w:rsidRPr="00D93086">
        <w:rPr>
          <w:rFonts w:eastAsia="Meiryo UI" w:cs="Arial"/>
          <w:b/>
        </w:rPr>
        <w:t xml:space="preserve"> Accounting 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タブ</w:t>
      </w:r>
      <w:r w:rsidRPr="00D93086">
        <w:rPr>
          <w:rFonts w:eastAsia="Meiryo UI" w:cs="Arial"/>
        </w:rPr>
        <w:t xml:space="preserve"> &gt; [</w:t>
      </w:r>
      <w:r w:rsidRPr="00D93086">
        <w:rPr>
          <w:rFonts w:eastAsia="Meiryo UI" w:cs="Arial"/>
          <w:b/>
        </w:rPr>
        <w:t xml:space="preserve"> IP Configuration 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をクリックします。</w:t>
      </w:r>
    </w:p>
    <w:p w14:paraId="3FCD0CC0" w14:textId="77777777" w:rsidR="009207B9" w:rsidRPr="00D93086" w:rsidRDefault="009207B9" w:rsidP="009207B9">
      <w:pPr>
        <w:pStyle w:val="SubStepAlpha"/>
        <w:numPr>
          <w:ilvl w:val="2"/>
          <w:numId w:val="12"/>
        </w:numPr>
        <w:rPr>
          <w:rFonts w:eastAsia="Meiryo UI" w:cs="Arial"/>
        </w:rPr>
      </w:pPr>
      <w:r w:rsidRPr="00D93086">
        <w:rPr>
          <w:rFonts w:eastAsia="Meiryo UI" w:cs="Arial"/>
          <w:b/>
        </w:rPr>
        <w:t xml:space="preserve">IPv6 </w:t>
      </w:r>
      <w:r w:rsidRPr="00D93086">
        <w:rPr>
          <w:rFonts w:eastAsia="Meiryo UI" w:cs="Arial"/>
          <w:b/>
        </w:rPr>
        <w:t>アドレス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を</w:t>
      </w:r>
      <w:r w:rsidRPr="00D93086">
        <w:rPr>
          <w:rFonts w:eastAsia="Meiryo UI" w:cs="Arial"/>
          <w:b/>
        </w:rPr>
        <w:t>2001:db8:1:1::4</w:t>
      </w:r>
      <w:r w:rsidRPr="00D93086">
        <w:rPr>
          <w:rFonts w:eastAsia="Meiryo UI" w:cs="Arial"/>
        </w:rPr>
        <w:t>設定します。</w:t>
      </w:r>
      <w:r w:rsidR="00540FED" w:rsidRPr="00D93086">
        <w:rPr>
          <w:rFonts w:eastAsia="Meiryo UI" w:cs="Arial"/>
        </w:rPr>
        <w:t>プレフィックス</w:t>
      </w:r>
      <w:r w:rsidRPr="00D93086">
        <w:rPr>
          <w:rFonts w:eastAsia="Meiryo UI" w:cs="Arial"/>
        </w:rPr>
        <w:t>は</w:t>
      </w:r>
      <w:r w:rsidRPr="00D93086">
        <w:rPr>
          <w:rFonts w:eastAsia="Meiryo UI" w:cs="Arial"/>
          <w:b/>
        </w:rPr>
        <w:t xml:space="preserve"> /64</w:t>
      </w:r>
      <w:r w:rsidRPr="00D93086">
        <w:rPr>
          <w:rFonts w:eastAsia="Meiryo UI" w:cs="Arial"/>
        </w:rPr>
        <w:t>です。</w:t>
      </w:r>
    </w:p>
    <w:p w14:paraId="3FCD0CC1" w14:textId="3FB1BCDF" w:rsidR="009207B9" w:rsidRDefault="009207B9" w:rsidP="009207B9">
      <w:pPr>
        <w:pStyle w:val="SubStepAlpha"/>
        <w:numPr>
          <w:ilvl w:val="2"/>
          <w:numId w:val="12"/>
        </w:numPr>
        <w:rPr>
          <w:rFonts w:eastAsia="Meiryo UI" w:cs="Arial"/>
        </w:rPr>
      </w:pPr>
      <w:r w:rsidRPr="00D93086">
        <w:rPr>
          <w:rFonts w:eastAsia="Meiryo UI" w:cs="Arial"/>
          <w:b/>
        </w:rPr>
        <w:t xml:space="preserve">IPv6 </w:t>
      </w:r>
      <w:r w:rsidRPr="00D93086">
        <w:rPr>
          <w:rFonts w:eastAsia="Meiryo UI" w:cs="Arial"/>
          <w:b/>
        </w:rPr>
        <w:t>ゲートウェイ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をリンクローカルアドレス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>fe80</w:t>
      </w:r>
      <w:r w:rsidR="00540FED" w:rsidRPr="00D93086">
        <w:rPr>
          <w:rFonts w:eastAsia="Meiryo UI" w:cs="Arial"/>
          <w:b/>
        </w:rPr>
        <w:t>::</w:t>
      </w:r>
      <w:r w:rsidRPr="00D93086">
        <w:rPr>
          <w:rFonts w:eastAsia="Meiryo UI" w:cs="Arial"/>
          <w:b/>
        </w:rPr>
        <w:t>1</w:t>
      </w:r>
      <w:r w:rsidRPr="00D93086">
        <w:rPr>
          <w:rFonts w:eastAsia="Meiryo UI" w:cs="Arial"/>
        </w:rPr>
        <w:t>に設定します。</w:t>
      </w:r>
    </w:p>
    <w:p w14:paraId="20A78D7B" w14:textId="3B3CB22C" w:rsidR="0077564E" w:rsidRPr="0077564E" w:rsidRDefault="0077564E" w:rsidP="0077564E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 w:rsidRPr="0077564E">
        <w:rPr>
          <w:rFonts w:eastAsia="Meiryo UI" w:cs="Arial" w:hint="eastAsia"/>
          <w:b/>
          <w:bCs/>
        </w:rPr>
        <w:t>[</w:t>
      </w:r>
      <w:r w:rsidRPr="0077564E">
        <w:rPr>
          <w:rFonts w:eastAsia="Meiryo UI" w:cs="Arial" w:hint="eastAsia"/>
          <w:b/>
          <w:bCs/>
        </w:rPr>
        <w:t xml:space="preserve">　　設定できた</w:t>
      </w:r>
      <w:r w:rsidR="005E6B9C">
        <w:rPr>
          <w:rFonts w:eastAsia="Meiryo UI" w:cs="Arial" w:hint="eastAsia"/>
          <w:b/>
          <w:bCs/>
        </w:rPr>
        <w:t xml:space="preserve"> </w:t>
      </w:r>
      <w:r w:rsidRPr="0077564E">
        <w:rPr>
          <w:rFonts w:eastAsia="Meiryo UI" w:cs="Arial" w:hint="eastAsia"/>
          <w:b/>
          <w:bCs/>
        </w:rPr>
        <w:t xml:space="preserve">　</w:t>
      </w:r>
      <w:r w:rsidRPr="0077564E">
        <w:rPr>
          <w:rFonts w:eastAsia="Meiryo UI" w:cs="Arial"/>
          <w:b/>
          <w:bCs/>
        </w:rPr>
        <w:t>]</w:t>
      </w:r>
    </w:p>
    <w:p w14:paraId="3FCD0CC2" w14:textId="77777777" w:rsidR="009207B9" w:rsidRPr="00D93086" w:rsidRDefault="009207B9" w:rsidP="009207B9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lastRenderedPageBreak/>
        <w:t>ステップ</w:t>
      </w:r>
      <w:r w:rsidRPr="00D93086">
        <w:rPr>
          <w:rFonts w:eastAsia="Meiryo UI" w:cs="Arial"/>
        </w:rPr>
        <w:t xml:space="preserve"> 2: CAD </w:t>
      </w:r>
      <w:r w:rsidRPr="00D93086">
        <w:rPr>
          <w:rFonts w:eastAsia="Meiryo UI" w:cs="Arial"/>
        </w:rPr>
        <w:t>サーバで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</w:p>
    <w:p w14:paraId="3FCD0CC3" w14:textId="12ED5641" w:rsidR="009207B9" w:rsidRDefault="009207B9" w:rsidP="009207B9">
      <w:pPr>
        <w:pStyle w:val="BodyTextL25"/>
        <w:rPr>
          <w:rFonts w:eastAsia="Meiryo UI" w:cs="Arial"/>
        </w:rPr>
      </w:pPr>
      <w:r w:rsidRPr="00D93086">
        <w:rPr>
          <w:rFonts w:eastAsia="Meiryo UI" w:cs="Arial"/>
        </w:rPr>
        <w:t>ステップ</w:t>
      </w:r>
      <w:r w:rsidRPr="00D93086">
        <w:rPr>
          <w:rFonts w:eastAsia="Meiryo UI" w:cs="Arial"/>
        </w:rPr>
        <w:t xml:space="preserve"> 1</w:t>
      </w:r>
      <w:r w:rsidRPr="00D93086">
        <w:rPr>
          <w:rFonts w:eastAsia="Meiryo UI" w:cs="Arial"/>
        </w:rPr>
        <w:t>と同様に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>CAD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サーバを設定します。使用する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>アドレスについては、アドレス指定表</w:t>
      </w:r>
      <w:r w:rsidRPr="00D93086">
        <w:rPr>
          <w:rFonts w:eastAsia="Meiryo UI" w:cs="Arial"/>
          <w:b/>
        </w:rPr>
        <w:t xml:space="preserve"> </w:t>
      </w:r>
      <w:r w:rsidRPr="00D93086">
        <w:rPr>
          <w:rFonts w:eastAsia="Meiryo UI" w:cs="Arial"/>
        </w:rPr>
        <w:t>を参照してください。</w:t>
      </w:r>
    </w:p>
    <w:p w14:paraId="3612C8DE" w14:textId="4E89C81C" w:rsidR="00E0593E" w:rsidRDefault="00704CF7" w:rsidP="009207B9">
      <w:pPr>
        <w:pStyle w:val="BodyTextL25"/>
        <w:rPr>
          <w:rFonts w:eastAsia="Meiryo UI" w:cs="Arial"/>
        </w:rPr>
      </w:pPr>
      <w:r>
        <w:rPr>
          <w:rFonts w:eastAsia="Meiryo UI" w:cs="Arial" w:hint="eastAsia"/>
        </w:rPr>
        <w:t>設定した値：</w:t>
      </w:r>
    </w:p>
    <w:p w14:paraId="16CEC71F" w14:textId="7025E016" w:rsidR="00704CF7" w:rsidRDefault="00704CF7" w:rsidP="00F133B5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 w:hint="eastAsia"/>
        </w:rPr>
        <w:t>IPv6</w:t>
      </w:r>
      <w:r>
        <w:rPr>
          <w:rFonts w:eastAsia="Meiryo UI" w:cs="Arial" w:hint="eastAsia"/>
        </w:rPr>
        <w:t>アドレス：</w:t>
      </w:r>
      <w:r w:rsidR="00F133B5" w:rsidRPr="008835E4">
        <w:rPr>
          <w:rFonts w:eastAsia="Meiryo UI" w:cs="Arial"/>
        </w:rPr>
        <w:t xml:space="preserve">[     </w:t>
      </w:r>
      <w:r w:rsidR="00F133B5">
        <w:rPr>
          <w:rFonts w:eastAsia="Meiryo UI" w:cs="Arial"/>
          <w:highlight w:val="yellow"/>
        </w:rPr>
        <w:t xml:space="preserve">  </w:t>
      </w:r>
      <w:r w:rsidR="00F133B5" w:rsidRPr="00213908">
        <w:rPr>
          <w:rFonts w:eastAsia="Meiryo UI" w:cs="Arial"/>
          <w:highlight w:val="yellow"/>
        </w:rPr>
        <w:t xml:space="preserve">      </w:t>
      </w:r>
      <w:r w:rsidR="005E6B9C">
        <w:rPr>
          <w:rFonts w:ascii="Helvetica" w:hAnsi="Helvetica" w:cs="Helvetica"/>
          <w:sz w:val="24"/>
          <w:szCs w:val="24"/>
        </w:rPr>
        <w:t>2001:db8:1:2:4</w:t>
      </w:r>
      <w:r w:rsidR="00F133B5" w:rsidRPr="00213908">
        <w:rPr>
          <w:rFonts w:eastAsia="Meiryo UI" w:cs="Arial"/>
          <w:highlight w:val="yellow"/>
        </w:rPr>
        <w:t xml:space="preserve">             </w:t>
      </w:r>
      <w:r w:rsidR="00F133B5" w:rsidRPr="008835E4">
        <w:rPr>
          <w:rFonts w:eastAsia="Meiryo UI" w:cs="Arial"/>
        </w:rPr>
        <w:t xml:space="preserve">   ]</w:t>
      </w:r>
    </w:p>
    <w:p w14:paraId="25872DA5" w14:textId="7F64CBE8" w:rsidR="00704CF7" w:rsidRPr="00F133B5" w:rsidRDefault="00704CF7" w:rsidP="00F133B5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D93086">
        <w:rPr>
          <w:rFonts w:eastAsia="Meiryo UI" w:cs="Arial"/>
        </w:rPr>
        <w:t>プレフィックス</w:t>
      </w:r>
      <w:r>
        <w:rPr>
          <w:rFonts w:eastAsia="Meiryo UI" w:cs="Arial" w:hint="eastAsia"/>
        </w:rPr>
        <w:t>：</w:t>
      </w:r>
      <w:r w:rsidR="00F133B5" w:rsidRPr="008835E4">
        <w:rPr>
          <w:rFonts w:eastAsia="Meiryo UI" w:cs="Arial"/>
        </w:rPr>
        <w:t xml:space="preserve">[     </w:t>
      </w:r>
      <w:r w:rsidR="00F133B5">
        <w:rPr>
          <w:rFonts w:eastAsia="Meiryo UI" w:cs="Arial"/>
          <w:highlight w:val="yellow"/>
        </w:rPr>
        <w:t xml:space="preserve">  </w:t>
      </w:r>
      <w:r w:rsidR="00F133B5" w:rsidRPr="00213908">
        <w:rPr>
          <w:rFonts w:eastAsia="Meiryo UI" w:cs="Arial"/>
          <w:highlight w:val="yellow"/>
        </w:rPr>
        <w:t xml:space="preserve">               </w:t>
      </w:r>
      <w:r w:rsidR="005E6B9C">
        <w:rPr>
          <w:rFonts w:ascii="Helvetica" w:hAnsi="Helvetica" w:cs="Helvetica"/>
          <w:sz w:val="24"/>
          <w:szCs w:val="24"/>
        </w:rPr>
        <w:t>/64</w:t>
      </w:r>
      <w:r w:rsidR="00F133B5" w:rsidRPr="00213908">
        <w:rPr>
          <w:rFonts w:eastAsia="Meiryo UI" w:cs="Arial"/>
          <w:highlight w:val="yellow"/>
        </w:rPr>
        <w:t xml:space="preserve">                                               </w:t>
      </w:r>
      <w:r w:rsidR="00F133B5" w:rsidRPr="008835E4">
        <w:rPr>
          <w:rFonts w:eastAsia="Meiryo UI" w:cs="Arial"/>
        </w:rPr>
        <w:t xml:space="preserve">   ]</w:t>
      </w:r>
    </w:p>
    <w:p w14:paraId="5D023FBF" w14:textId="3003B1B7" w:rsidR="00704CF7" w:rsidRDefault="00F133B5" w:rsidP="00F133B5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 w:hint="eastAsia"/>
        </w:rPr>
        <w:t>ゲートウェイ：</w:t>
      </w:r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 </w:t>
      </w:r>
      <w:r w:rsidR="005E6B9C">
        <w:rPr>
          <w:rFonts w:ascii="Helvetica" w:hAnsi="Helvetica" w:cs="Helvetica"/>
          <w:sz w:val="24"/>
          <w:szCs w:val="24"/>
        </w:rPr>
        <w:t>fe80::1</w:t>
      </w:r>
      <w:r w:rsidRPr="00213908">
        <w:rPr>
          <w:rFonts w:eastAsia="Meiryo UI" w:cs="Arial"/>
          <w:highlight w:val="yellow"/>
        </w:rPr>
        <w:t xml:space="preserve">                      </w:t>
      </w:r>
      <w:r w:rsidRPr="008835E4">
        <w:rPr>
          <w:rFonts w:eastAsia="Meiryo UI" w:cs="Arial"/>
        </w:rPr>
        <w:t xml:space="preserve">   ]</w:t>
      </w:r>
    </w:p>
    <w:p w14:paraId="3FCD0CC4" w14:textId="119CD6FD" w:rsidR="009207B9" w:rsidRPr="00D93086" w:rsidRDefault="009207B9" w:rsidP="00945E4E">
      <w:pPr>
        <w:pStyle w:val="2"/>
        <w:rPr>
          <w:rFonts w:eastAsia="Meiryo UI" w:cs="Arial"/>
        </w:rPr>
      </w:pPr>
      <w:r w:rsidRPr="00D93086">
        <w:rPr>
          <w:rFonts w:eastAsia="Meiryo UI" w:cs="Arial"/>
        </w:rPr>
        <w:t>クライアントでの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アドレッシングの設定</w:t>
      </w:r>
    </w:p>
    <w:p w14:paraId="3FCD0CC5" w14:textId="77777777" w:rsidR="009207B9" w:rsidRPr="00D93086" w:rsidRDefault="009207B9" w:rsidP="009207B9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 xml:space="preserve">Sales </w:t>
      </w:r>
      <w:r w:rsidRPr="00D93086">
        <w:rPr>
          <w:rFonts w:eastAsia="Meiryo UI" w:cs="Arial"/>
        </w:rPr>
        <w:t>および</w:t>
      </w:r>
      <w:r w:rsidRPr="00D93086">
        <w:rPr>
          <w:rFonts w:eastAsia="Meiryo UI" w:cs="Arial"/>
        </w:rPr>
        <w:t xml:space="preserve"> Billing </w:t>
      </w:r>
      <w:r w:rsidRPr="00D93086">
        <w:rPr>
          <w:rFonts w:eastAsia="Meiryo UI" w:cs="Arial"/>
        </w:rPr>
        <w:t>クライアントで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</w:p>
    <w:p w14:paraId="3FCD0CC6" w14:textId="77777777" w:rsidR="009207B9" w:rsidRPr="00D93086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[ </w:t>
      </w:r>
      <w:r w:rsidRPr="00D93086">
        <w:rPr>
          <w:rFonts w:eastAsia="Meiryo UI" w:cs="Arial"/>
          <w:b/>
        </w:rPr>
        <w:t xml:space="preserve">Billing 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をクリックし、</w:t>
      </w:r>
      <w:r w:rsidRPr="00D93086">
        <w:rPr>
          <w:rFonts w:eastAsia="Meiryo UI" w:cs="Arial"/>
        </w:rPr>
        <w:t>[</w:t>
      </w:r>
      <w:r w:rsidRPr="00D93086">
        <w:rPr>
          <w:rFonts w:eastAsia="Meiryo UI" w:cs="Arial"/>
          <w:b/>
        </w:rPr>
        <w:t xml:space="preserve"> Desktop</w:t>
      </w:r>
      <w:r w:rsidRPr="00D93086">
        <w:rPr>
          <w:rFonts w:eastAsia="Meiryo UI" w:cs="Arial"/>
        </w:rPr>
        <w:t xml:space="preserve"> ] </w:t>
      </w:r>
      <w:r w:rsidRPr="00D93086">
        <w:rPr>
          <w:rFonts w:eastAsia="Meiryo UI" w:cs="Arial"/>
        </w:rPr>
        <w:t>タブの</w:t>
      </w:r>
      <w:r w:rsidRPr="00D93086">
        <w:rPr>
          <w:rFonts w:eastAsia="Meiryo UI" w:cs="Arial"/>
        </w:rPr>
        <w:t xml:space="preserve"> [ </w:t>
      </w:r>
      <w:r w:rsidRPr="00D93086">
        <w:rPr>
          <w:rFonts w:eastAsia="Meiryo UI" w:cs="Arial"/>
          <w:b/>
        </w:rPr>
        <w:t>IP Configuration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を選択します。</w:t>
      </w:r>
    </w:p>
    <w:p w14:paraId="3FCD0CC7" w14:textId="114DE1E7" w:rsidR="009207B9" w:rsidRPr="00D93086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  <w:b/>
        </w:rPr>
        <w:t>IPv6</w:t>
      </w:r>
      <w:r w:rsidRPr="00D93086">
        <w:rPr>
          <w:rFonts w:eastAsia="Meiryo UI" w:cs="Arial"/>
          <w:b/>
        </w:rPr>
        <w:t>アドレス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を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 xml:space="preserve">2001: </w:t>
      </w:r>
      <w:r w:rsidR="00867A2D">
        <w:rPr>
          <w:rFonts w:eastAsia="Meiryo UI" w:cs="Arial"/>
          <w:b/>
        </w:rPr>
        <w:t>db8</w:t>
      </w:r>
      <w:r w:rsidRPr="00D93086">
        <w:rPr>
          <w:rFonts w:eastAsia="Meiryo UI" w:cs="Arial"/>
          <w:b/>
        </w:rPr>
        <w:t>:1:1</w:t>
      </w:r>
      <w:r w:rsidR="00540FED" w:rsidRPr="00D93086">
        <w:rPr>
          <w:rFonts w:eastAsia="Meiryo UI" w:cs="Arial"/>
          <w:b/>
        </w:rPr>
        <w:t>::</w:t>
      </w:r>
      <w:r w:rsidRPr="00D93086">
        <w:rPr>
          <w:rFonts w:eastAsia="Meiryo UI" w:cs="Arial"/>
          <w:b/>
        </w:rPr>
        <w:t>3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に設定します。</w:t>
      </w:r>
      <w:r w:rsidR="00540FED" w:rsidRPr="00D93086">
        <w:rPr>
          <w:rFonts w:eastAsia="Meiryo UI" w:cs="Arial"/>
        </w:rPr>
        <w:t>プレフィックス</w:t>
      </w:r>
      <w:r w:rsidRPr="00D93086">
        <w:rPr>
          <w:rFonts w:eastAsia="Meiryo UI" w:cs="Arial"/>
        </w:rPr>
        <w:t>は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>/64</w:t>
      </w:r>
      <w:r w:rsidRPr="00D93086">
        <w:rPr>
          <w:rFonts w:eastAsia="Meiryo UI" w:cs="Arial"/>
        </w:rPr>
        <w:t>です。</w:t>
      </w:r>
    </w:p>
    <w:p w14:paraId="3FCD0CC8" w14:textId="07678E31" w:rsidR="009207B9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 xml:space="preserve">IPv6 </w:t>
      </w:r>
      <w:r w:rsidRPr="00D93086">
        <w:rPr>
          <w:rFonts w:eastAsia="Meiryo UI" w:cs="Arial"/>
          <w:b/>
        </w:rPr>
        <w:t>ゲートウェイ</w:t>
      </w:r>
      <w:r w:rsidRPr="00D93086">
        <w:rPr>
          <w:rFonts w:eastAsia="Meiryo UI" w:cs="Arial"/>
        </w:rPr>
        <w:t>を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リンクローカルアドレス</w:t>
      </w:r>
      <w:r w:rsidRPr="00D93086">
        <w:rPr>
          <w:rFonts w:eastAsia="Meiryo UI" w:cs="Arial"/>
          <w:b/>
        </w:rPr>
        <w:t xml:space="preserve"> fe80::1</w:t>
      </w:r>
      <w:r w:rsidRPr="00D93086">
        <w:rPr>
          <w:rFonts w:eastAsia="Meiryo UI" w:cs="Arial"/>
        </w:rPr>
        <w:t>に設定します</w:t>
      </w:r>
      <w:r w:rsidR="00D93086">
        <w:rPr>
          <w:rFonts w:eastAsia="Meiryo UI" w:cs="Arial" w:hint="eastAsia"/>
        </w:rPr>
        <w:t>。</w:t>
      </w:r>
    </w:p>
    <w:p w14:paraId="3C610263" w14:textId="5110AD90" w:rsidR="007A1E13" w:rsidRDefault="007A1E13" w:rsidP="007A1E13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 w:rsidRPr="0077564E">
        <w:rPr>
          <w:rFonts w:eastAsia="Meiryo UI" w:cs="Arial" w:hint="eastAsia"/>
          <w:b/>
          <w:bCs/>
        </w:rPr>
        <w:t>[</w:t>
      </w:r>
      <w:r w:rsidRPr="0077564E">
        <w:rPr>
          <w:rFonts w:eastAsia="Meiryo UI" w:cs="Arial" w:hint="eastAsia"/>
          <w:b/>
          <w:bCs/>
        </w:rPr>
        <w:t xml:space="preserve">　　設定できた　　</w:t>
      </w:r>
      <w:r w:rsidRPr="0077564E">
        <w:rPr>
          <w:rFonts w:eastAsia="Meiryo UI" w:cs="Arial"/>
          <w:b/>
          <w:bCs/>
        </w:rPr>
        <w:t>]</w:t>
      </w:r>
    </w:p>
    <w:p w14:paraId="5F6CFE2F" w14:textId="77777777" w:rsidR="007A1E13" w:rsidRPr="00D93086" w:rsidRDefault="007A1E13" w:rsidP="007A1E13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</w:p>
    <w:p w14:paraId="3FCD0CC9" w14:textId="46FEE384" w:rsidR="009207B9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ステップ</w:t>
      </w:r>
      <w:r w:rsidRPr="00D93086">
        <w:rPr>
          <w:rFonts w:eastAsia="Meiryo UI" w:cs="Arial"/>
        </w:rPr>
        <w:t>1a</w:t>
      </w:r>
      <w:r w:rsidRPr="00D93086">
        <w:rPr>
          <w:rFonts w:eastAsia="Meiryo UI" w:cs="Arial"/>
        </w:rPr>
        <w:t>から</w:t>
      </w:r>
      <w:r w:rsidRPr="00D93086">
        <w:rPr>
          <w:rFonts w:eastAsia="Meiryo UI" w:cs="Arial"/>
        </w:rPr>
        <w:t>1c</w:t>
      </w:r>
      <w:r w:rsidRPr="00D93086">
        <w:rPr>
          <w:rFonts w:eastAsia="Meiryo UI" w:cs="Arial"/>
        </w:rPr>
        <w:t>を繰り返して</w:t>
      </w:r>
      <w:r w:rsidRPr="00D93086">
        <w:rPr>
          <w:rFonts w:eastAsia="Meiryo UI" w:cs="Arial"/>
          <w:b/>
        </w:rPr>
        <w:t>Sales</w:t>
      </w:r>
      <w:r w:rsidRPr="00D93086">
        <w:rPr>
          <w:rFonts w:eastAsia="Meiryo UI" w:cs="Arial"/>
        </w:rPr>
        <w:t>を設定します。</w:t>
      </w: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アドレスは、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>アドレス表</w:t>
      </w:r>
      <w:r w:rsidRPr="00D93086">
        <w:rPr>
          <w:rFonts w:eastAsia="Meiryo UI" w:cs="Arial"/>
          <w:b/>
        </w:rPr>
        <w:t xml:space="preserve"> </w:t>
      </w:r>
      <w:r w:rsidRPr="00D93086">
        <w:rPr>
          <w:rFonts w:eastAsia="Meiryo UI" w:cs="Arial"/>
        </w:rPr>
        <w:t>を参照してください。</w:t>
      </w:r>
    </w:p>
    <w:p w14:paraId="01148743" w14:textId="77777777" w:rsidR="007632BE" w:rsidRDefault="007632BE" w:rsidP="007632BE">
      <w:pPr>
        <w:pStyle w:val="BodyTextL25"/>
        <w:rPr>
          <w:rFonts w:eastAsia="Meiryo UI" w:cs="Arial"/>
        </w:rPr>
      </w:pPr>
      <w:r>
        <w:rPr>
          <w:rFonts w:eastAsia="Meiryo UI" w:cs="Arial" w:hint="eastAsia"/>
        </w:rPr>
        <w:t>設定した値：</w:t>
      </w:r>
    </w:p>
    <w:p w14:paraId="0B95CB71" w14:textId="66D7A0EB" w:rsidR="007632BE" w:rsidRDefault="007632BE" w:rsidP="007632BE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 w:hint="eastAsia"/>
        </w:rPr>
        <w:t>IPv6</w:t>
      </w:r>
      <w:r>
        <w:rPr>
          <w:rFonts w:eastAsia="Meiryo UI" w:cs="Arial" w:hint="eastAsia"/>
        </w:rPr>
        <w:t>アドレス：</w:t>
      </w:r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</w:t>
      </w:r>
      <w:r w:rsidR="00C721F5" w:rsidRPr="00D93086">
        <w:rPr>
          <w:rFonts w:eastAsia="Meiryo UI" w:cs="Arial"/>
          <w:b/>
        </w:rPr>
        <w:t xml:space="preserve">2001: </w:t>
      </w:r>
      <w:r w:rsidR="00C721F5">
        <w:rPr>
          <w:rFonts w:eastAsia="Meiryo UI" w:cs="Arial"/>
          <w:b/>
        </w:rPr>
        <w:t>db8</w:t>
      </w:r>
      <w:r w:rsidR="00C721F5" w:rsidRPr="00D93086">
        <w:rPr>
          <w:rFonts w:eastAsia="Meiryo UI" w:cs="Arial"/>
          <w:b/>
        </w:rPr>
        <w:t>:1:1::3</w:t>
      </w:r>
      <w:r w:rsidRPr="00213908">
        <w:rPr>
          <w:rFonts w:eastAsia="Meiryo UI" w:cs="Arial"/>
          <w:highlight w:val="yellow"/>
        </w:rPr>
        <w:t xml:space="preserve">            </w:t>
      </w:r>
      <w:r w:rsidRPr="008835E4">
        <w:rPr>
          <w:rFonts w:eastAsia="Meiryo UI" w:cs="Arial"/>
        </w:rPr>
        <w:t xml:space="preserve">   ]</w:t>
      </w:r>
    </w:p>
    <w:p w14:paraId="0CAA6713" w14:textId="741552A6" w:rsidR="007632BE" w:rsidRPr="00F133B5" w:rsidRDefault="007632BE" w:rsidP="007632BE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D93086">
        <w:rPr>
          <w:rFonts w:eastAsia="Meiryo UI" w:cs="Arial"/>
        </w:rPr>
        <w:t>プレフィックス</w:t>
      </w:r>
      <w:r>
        <w:rPr>
          <w:rFonts w:eastAsia="Meiryo UI" w:cs="Arial" w:hint="eastAsia"/>
        </w:rPr>
        <w:t>：</w:t>
      </w:r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       </w:t>
      </w:r>
      <w:r w:rsidR="00C721F5" w:rsidRPr="00213908">
        <w:rPr>
          <w:rFonts w:eastAsia="Meiryo UI" w:cs="Arial"/>
          <w:highlight w:val="yellow"/>
        </w:rPr>
        <w:t xml:space="preserve">   </w:t>
      </w:r>
      <w:r w:rsidR="00C721F5">
        <w:rPr>
          <w:rFonts w:ascii="Helvetica" w:hAnsi="Helvetica" w:cs="Helvetica"/>
          <w:sz w:val="24"/>
          <w:szCs w:val="24"/>
        </w:rPr>
        <w:t>/64</w:t>
      </w:r>
      <w:r w:rsidR="00C721F5" w:rsidRPr="00213908">
        <w:rPr>
          <w:rFonts w:eastAsia="Meiryo UI" w:cs="Arial"/>
          <w:highlight w:val="yellow"/>
        </w:rPr>
        <w:t xml:space="preserve">             </w:t>
      </w:r>
      <w:r w:rsidRPr="00213908">
        <w:rPr>
          <w:rFonts w:eastAsia="Meiryo UI" w:cs="Arial"/>
          <w:highlight w:val="yellow"/>
        </w:rPr>
        <w:t xml:space="preserve">                               </w:t>
      </w:r>
      <w:r w:rsidRPr="008835E4">
        <w:rPr>
          <w:rFonts w:eastAsia="Meiryo UI" w:cs="Arial"/>
        </w:rPr>
        <w:t xml:space="preserve">   ]</w:t>
      </w:r>
    </w:p>
    <w:p w14:paraId="00410BA7" w14:textId="01D1F574" w:rsidR="007632BE" w:rsidRDefault="007632BE" w:rsidP="007632BE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 w:hint="eastAsia"/>
        </w:rPr>
        <w:t>ゲートウェイ：</w:t>
      </w:r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      </w:t>
      </w:r>
      <w:r w:rsidR="00C721F5" w:rsidRPr="00D93086">
        <w:rPr>
          <w:rFonts w:eastAsia="Meiryo UI" w:cs="Arial"/>
          <w:b/>
        </w:rPr>
        <w:t>fe80::1</w:t>
      </w:r>
      <w:r w:rsidRPr="00213908">
        <w:rPr>
          <w:rFonts w:eastAsia="Meiryo UI" w:cs="Arial"/>
          <w:highlight w:val="yellow"/>
        </w:rPr>
        <w:t xml:space="preserve">                                    </w:t>
      </w:r>
      <w:r w:rsidRPr="008835E4">
        <w:rPr>
          <w:rFonts w:eastAsia="Meiryo UI" w:cs="Arial"/>
        </w:rPr>
        <w:t xml:space="preserve">   ]</w:t>
      </w:r>
    </w:p>
    <w:p w14:paraId="07A90BF4" w14:textId="77777777" w:rsidR="007632BE" w:rsidRPr="00D93086" w:rsidRDefault="007632BE" w:rsidP="007632BE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</w:p>
    <w:p w14:paraId="3FCD0CCA" w14:textId="77777777" w:rsidR="009207B9" w:rsidRPr="00D93086" w:rsidRDefault="009207B9" w:rsidP="009207B9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 xml:space="preserve">Engineering </w:t>
      </w:r>
      <w:r w:rsidRPr="00D93086">
        <w:rPr>
          <w:rFonts w:eastAsia="Meiryo UI" w:cs="Arial"/>
        </w:rPr>
        <w:t>および</w:t>
      </w:r>
      <w:r w:rsidRPr="00D93086">
        <w:rPr>
          <w:rFonts w:eastAsia="Meiryo UI" w:cs="Arial"/>
        </w:rPr>
        <w:t xml:space="preserve"> Design </w:t>
      </w:r>
      <w:r w:rsidRPr="00D93086">
        <w:rPr>
          <w:rFonts w:eastAsia="Meiryo UI" w:cs="Arial"/>
        </w:rPr>
        <w:t>クライアントで</w:t>
      </w:r>
      <w:r w:rsidRPr="00D93086">
        <w:rPr>
          <w:rFonts w:eastAsia="Meiryo UI" w:cs="Arial"/>
        </w:rPr>
        <w:t xml:space="preserve"> IPv6 </w:t>
      </w:r>
      <w:r w:rsidRPr="00D93086">
        <w:rPr>
          <w:rFonts w:eastAsia="Meiryo UI" w:cs="Arial"/>
        </w:rPr>
        <w:t>アドレスを設定します。</w:t>
      </w:r>
    </w:p>
    <w:p w14:paraId="3FCD0CCB" w14:textId="77777777" w:rsidR="009207B9" w:rsidRPr="00D93086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[ </w:t>
      </w:r>
      <w:r w:rsidRPr="00D93086">
        <w:rPr>
          <w:rFonts w:eastAsia="Meiryo UI" w:cs="Arial"/>
          <w:b/>
        </w:rPr>
        <w:t xml:space="preserve">Engineering 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をクリックし、</w:t>
      </w:r>
      <w:r w:rsidRPr="00D93086">
        <w:rPr>
          <w:rFonts w:eastAsia="Meiryo UI" w:cs="Arial"/>
        </w:rPr>
        <w:t xml:space="preserve">[ </w:t>
      </w:r>
      <w:r w:rsidRPr="00D93086">
        <w:rPr>
          <w:rFonts w:eastAsia="Meiryo UI" w:cs="Arial"/>
          <w:b/>
        </w:rPr>
        <w:t>Desktop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タブの</w:t>
      </w:r>
      <w:r w:rsidRPr="00D93086">
        <w:rPr>
          <w:rFonts w:eastAsia="Meiryo UI" w:cs="Arial"/>
        </w:rPr>
        <w:t xml:space="preserve"> [ </w:t>
      </w:r>
      <w:r w:rsidRPr="00D93086">
        <w:rPr>
          <w:rFonts w:eastAsia="Meiryo UI" w:cs="Arial"/>
          <w:b/>
        </w:rPr>
        <w:t>IP Configuration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を選択します。</w:t>
      </w:r>
    </w:p>
    <w:p w14:paraId="3FCD0CCC" w14:textId="77777777" w:rsidR="009207B9" w:rsidRPr="00D93086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アドレスを</w:t>
      </w:r>
      <w:r w:rsidRPr="00D93086">
        <w:rPr>
          <w:rFonts w:eastAsia="Meiryo UI" w:cs="Arial"/>
        </w:rPr>
        <w:t xml:space="preserve"> 2001:db8:1:2::3 </w:t>
      </w:r>
      <w:r w:rsidRPr="00D93086">
        <w:rPr>
          <w:rFonts w:eastAsia="Meiryo UI" w:cs="Arial"/>
        </w:rPr>
        <w:t>に設定します。</w:t>
      </w:r>
      <w:r w:rsidR="00540FED" w:rsidRPr="00D93086">
        <w:rPr>
          <w:rFonts w:eastAsia="Meiryo UI" w:cs="Arial"/>
        </w:rPr>
        <w:t>プレフィックス</w:t>
      </w:r>
      <w:r w:rsidRPr="00D93086">
        <w:rPr>
          <w:rFonts w:eastAsia="Meiryo UI" w:cs="Arial"/>
        </w:rPr>
        <w:t>は</w:t>
      </w:r>
      <w:r w:rsidRPr="00D93086">
        <w:rPr>
          <w:rFonts w:eastAsia="Meiryo UI" w:cs="Arial"/>
        </w:rPr>
        <w:t xml:space="preserve"> /64</w:t>
      </w:r>
      <w:r w:rsidRPr="00D93086">
        <w:rPr>
          <w:rFonts w:eastAsia="Meiryo UI" w:cs="Arial"/>
        </w:rPr>
        <w:t>です。</w:t>
      </w:r>
    </w:p>
    <w:p w14:paraId="3FCD0CCD" w14:textId="2A7CBA3A" w:rsidR="009207B9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  <w:b/>
        </w:rPr>
        <w:t xml:space="preserve">IPv6 </w:t>
      </w:r>
      <w:r w:rsidRPr="00D93086">
        <w:rPr>
          <w:rFonts w:eastAsia="Meiryo UI" w:cs="Arial"/>
          <w:b/>
        </w:rPr>
        <w:t>ゲートウェイ</w:t>
      </w:r>
      <w:r w:rsidRPr="00D93086">
        <w:rPr>
          <w:rFonts w:eastAsia="Meiryo UI" w:cs="Arial"/>
        </w:rPr>
        <w:t>を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リンクローカルアドレス</w:t>
      </w:r>
      <w:r w:rsidRPr="00D93086">
        <w:rPr>
          <w:rFonts w:eastAsia="Meiryo UI" w:cs="Arial"/>
          <w:b/>
        </w:rPr>
        <w:t xml:space="preserve"> fe80::1</w:t>
      </w:r>
      <w:r w:rsidRPr="00D93086">
        <w:rPr>
          <w:rFonts w:eastAsia="Meiryo UI" w:cs="Arial"/>
        </w:rPr>
        <w:t>に設定します</w:t>
      </w:r>
      <w:r w:rsidR="00D93086">
        <w:rPr>
          <w:rFonts w:eastAsia="Meiryo UI" w:cs="Arial" w:hint="eastAsia"/>
        </w:rPr>
        <w:t>。</w:t>
      </w:r>
    </w:p>
    <w:p w14:paraId="6646FDEE" w14:textId="77777777" w:rsidR="007632BE" w:rsidRDefault="007632BE" w:rsidP="007632BE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 w:rsidRPr="0077564E">
        <w:rPr>
          <w:rFonts w:eastAsia="Meiryo UI" w:cs="Arial" w:hint="eastAsia"/>
          <w:b/>
          <w:bCs/>
        </w:rPr>
        <w:t>[</w:t>
      </w:r>
      <w:r w:rsidRPr="0077564E">
        <w:rPr>
          <w:rFonts w:eastAsia="Meiryo UI" w:cs="Arial" w:hint="eastAsia"/>
          <w:b/>
          <w:bCs/>
        </w:rPr>
        <w:t xml:space="preserve">　　設定できた　　</w:t>
      </w:r>
      <w:r w:rsidRPr="0077564E">
        <w:rPr>
          <w:rFonts w:eastAsia="Meiryo UI" w:cs="Arial" w:hint="eastAsia"/>
          <w:b/>
          <w:bCs/>
        </w:rPr>
        <w:t>/</w:t>
      </w:r>
      <w:r w:rsidRPr="0077564E">
        <w:rPr>
          <w:rFonts w:eastAsia="Meiryo UI" w:cs="Arial" w:hint="eastAsia"/>
          <w:b/>
          <w:bCs/>
        </w:rPr>
        <w:t xml:space="preserve">　　設定できない　　</w:t>
      </w:r>
      <w:r w:rsidRPr="0077564E">
        <w:rPr>
          <w:rFonts w:eastAsia="Meiryo UI" w:cs="Arial"/>
          <w:b/>
          <w:bCs/>
        </w:rPr>
        <w:t>]</w:t>
      </w:r>
    </w:p>
    <w:p w14:paraId="2D1EAA4A" w14:textId="1E4B8642" w:rsidR="007632BE" w:rsidRDefault="007632BE">
      <w:pPr>
        <w:spacing w:before="0" w:after="0" w:line="240" w:lineRule="auto"/>
        <w:rPr>
          <w:rFonts w:eastAsia="Meiryo UI" w:cs="Arial"/>
          <w:sz w:val="20"/>
        </w:rPr>
      </w:pPr>
      <w:r>
        <w:rPr>
          <w:rFonts w:eastAsia="Meiryo UI" w:cs="Arial"/>
        </w:rPr>
        <w:br w:type="page"/>
      </w:r>
    </w:p>
    <w:p w14:paraId="526A4CA5" w14:textId="77777777" w:rsidR="007632BE" w:rsidRPr="00D93086" w:rsidRDefault="007632BE" w:rsidP="007632BE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</w:p>
    <w:p w14:paraId="3FCD0CCE" w14:textId="240B4CCC" w:rsidR="009207B9" w:rsidRDefault="009207B9" w:rsidP="009207B9">
      <w:pPr>
        <w:pStyle w:val="SubStepAlpha"/>
        <w:numPr>
          <w:ilvl w:val="2"/>
          <w:numId w:val="12"/>
        </w:numPr>
        <w:rPr>
          <w:rFonts w:eastAsia="Meiryo UI" w:cs="Arial"/>
        </w:rPr>
      </w:pPr>
      <w:r w:rsidRPr="00D93086">
        <w:rPr>
          <w:rFonts w:eastAsia="Meiryo UI" w:cs="Arial"/>
        </w:rPr>
        <w:t>ステップ</w:t>
      </w:r>
      <w:r w:rsidRPr="00D93086">
        <w:rPr>
          <w:rFonts w:eastAsia="Meiryo UI" w:cs="Arial"/>
        </w:rPr>
        <w:t xml:space="preserve"> 2a </w:t>
      </w:r>
      <w:r w:rsidRPr="00D93086">
        <w:rPr>
          <w:rFonts w:eastAsia="Meiryo UI" w:cs="Arial"/>
        </w:rPr>
        <w:t>から</w:t>
      </w:r>
      <w:r w:rsidRPr="00D93086">
        <w:rPr>
          <w:rFonts w:eastAsia="Meiryo UI" w:cs="Arial"/>
        </w:rPr>
        <w:t xml:space="preserve">2c </w:t>
      </w:r>
      <w:r w:rsidRPr="00D93086">
        <w:rPr>
          <w:rFonts w:eastAsia="Meiryo UI" w:cs="Arial"/>
        </w:rPr>
        <w:t>を繰り返して</w:t>
      </w:r>
      <w:r w:rsidRPr="00D93086">
        <w:rPr>
          <w:rFonts w:eastAsia="Meiryo UI" w:cs="Arial"/>
          <w:b/>
        </w:rPr>
        <w:t xml:space="preserve"> Design</w:t>
      </w:r>
      <w:r w:rsidRPr="00D93086">
        <w:rPr>
          <w:rFonts w:eastAsia="Meiryo UI" w:cs="Arial"/>
        </w:rPr>
        <w:t>を設定します。</w:t>
      </w:r>
      <w:r w:rsidRPr="00D93086">
        <w:rPr>
          <w:rFonts w:eastAsia="Meiryo UI" w:cs="Arial"/>
        </w:rPr>
        <w:t xml:space="preserve">IPv6 </w:t>
      </w:r>
      <w:r w:rsidRPr="00D93086">
        <w:rPr>
          <w:rFonts w:eastAsia="Meiryo UI" w:cs="Arial"/>
        </w:rPr>
        <w:t>アドレスは、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>アドレス表</w:t>
      </w:r>
      <w:r w:rsidRPr="00D93086">
        <w:rPr>
          <w:rFonts w:eastAsia="Meiryo UI" w:cs="Arial"/>
          <w:b/>
        </w:rPr>
        <w:t xml:space="preserve"> </w:t>
      </w:r>
      <w:r w:rsidRPr="00D93086">
        <w:rPr>
          <w:rFonts w:eastAsia="Meiryo UI" w:cs="Arial"/>
        </w:rPr>
        <w:t>を参照してください。</w:t>
      </w:r>
    </w:p>
    <w:p w14:paraId="03F0886B" w14:textId="77777777" w:rsidR="007632BE" w:rsidRDefault="007632BE" w:rsidP="007632BE">
      <w:pPr>
        <w:pStyle w:val="BodyTextL25"/>
        <w:rPr>
          <w:rFonts w:eastAsia="Meiryo UI" w:cs="Arial"/>
        </w:rPr>
      </w:pPr>
      <w:r>
        <w:rPr>
          <w:rFonts w:eastAsia="Meiryo UI" w:cs="Arial" w:hint="eastAsia"/>
        </w:rPr>
        <w:t>設定した値：</w:t>
      </w:r>
    </w:p>
    <w:p w14:paraId="3DAE1F8D" w14:textId="77777777" w:rsidR="007632BE" w:rsidRDefault="007632BE" w:rsidP="007632BE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 w:hint="eastAsia"/>
        </w:rPr>
        <w:t>IPv6</w:t>
      </w:r>
      <w:r>
        <w:rPr>
          <w:rFonts w:eastAsia="Meiryo UI" w:cs="Arial" w:hint="eastAsia"/>
        </w:rPr>
        <w:t>アドレス：</w:t>
      </w:r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</w:t>
      </w:r>
      <w:r w:rsidRPr="008835E4">
        <w:rPr>
          <w:rFonts w:eastAsia="Meiryo UI" w:cs="Arial"/>
        </w:rPr>
        <w:t xml:space="preserve">   ]</w:t>
      </w:r>
    </w:p>
    <w:p w14:paraId="5BFD4448" w14:textId="77777777" w:rsidR="007632BE" w:rsidRPr="00F133B5" w:rsidRDefault="007632BE" w:rsidP="007632BE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D93086">
        <w:rPr>
          <w:rFonts w:eastAsia="Meiryo UI" w:cs="Arial"/>
        </w:rPr>
        <w:t>プレフィックス</w:t>
      </w:r>
      <w:r>
        <w:rPr>
          <w:rFonts w:eastAsia="Meiryo UI" w:cs="Arial" w:hint="eastAsia"/>
        </w:rPr>
        <w:t>：</w:t>
      </w:r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</w:t>
      </w:r>
      <w:r w:rsidRPr="008835E4">
        <w:rPr>
          <w:rFonts w:eastAsia="Meiryo UI" w:cs="Arial"/>
        </w:rPr>
        <w:t xml:space="preserve">   ]</w:t>
      </w:r>
    </w:p>
    <w:p w14:paraId="1E3152C1" w14:textId="77777777" w:rsidR="007632BE" w:rsidRDefault="007632BE" w:rsidP="007632BE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>
        <w:rPr>
          <w:rFonts w:eastAsia="Meiryo UI" w:cs="Arial" w:hint="eastAsia"/>
        </w:rPr>
        <w:t>ゲートウェイ：</w:t>
      </w:r>
      <w:r w:rsidRPr="008835E4">
        <w:rPr>
          <w:rFonts w:eastAsia="Meiryo UI" w:cs="Arial"/>
        </w:rPr>
        <w:t xml:space="preserve">[     </w:t>
      </w:r>
      <w:r>
        <w:rPr>
          <w:rFonts w:eastAsia="Meiryo UI" w:cs="Arial"/>
          <w:highlight w:val="yellow"/>
        </w:rPr>
        <w:t xml:space="preserve">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</w:t>
      </w:r>
      <w:r w:rsidRPr="008835E4">
        <w:rPr>
          <w:rFonts w:eastAsia="Meiryo UI" w:cs="Arial"/>
        </w:rPr>
        <w:t xml:space="preserve">   ]</w:t>
      </w:r>
    </w:p>
    <w:p w14:paraId="7F3E90F2" w14:textId="77777777" w:rsidR="007632BE" w:rsidRPr="00D93086" w:rsidRDefault="007632BE" w:rsidP="007632BE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</w:p>
    <w:p w14:paraId="3FCD0CCF" w14:textId="77777777" w:rsidR="009207B9" w:rsidRPr="00D93086" w:rsidRDefault="009207B9" w:rsidP="00945E4E">
      <w:pPr>
        <w:pStyle w:val="2"/>
        <w:rPr>
          <w:rFonts w:eastAsia="Meiryo UI" w:cs="Arial"/>
        </w:rPr>
      </w:pPr>
      <w:r w:rsidRPr="00D93086">
        <w:rPr>
          <w:rFonts w:eastAsia="Meiryo UI" w:cs="Arial"/>
        </w:rPr>
        <w:t>ネットワーク接続のテストと検証</w:t>
      </w:r>
    </w:p>
    <w:p w14:paraId="3FCD0CD0" w14:textId="77777777" w:rsidR="009207B9" w:rsidRPr="00D93086" w:rsidRDefault="009207B9" w:rsidP="00945E4E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>クライアントから</w:t>
      </w:r>
      <w:r w:rsidR="00540FED" w:rsidRPr="00D93086">
        <w:rPr>
          <w:rFonts w:eastAsia="Meiryo UI" w:cs="Arial"/>
        </w:rPr>
        <w:t>サーバ</w:t>
      </w:r>
      <w:r w:rsidRPr="00D93086">
        <w:rPr>
          <w:rFonts w:eastAsia="Meiryo UI" w:cs="Arial"/>
        </w:rPr>
        <w:t>の</w:t>
      </w:r>
      <w:r w:rsidRPr="00D93086">
        <w:rPr>
          <w:rFonts w:eastAsia="Meiryo UI" w:cs="Arial"/>
        </w:rPr>
        <w:t xml:space="preserve"> Web </w:t>
      </w:r>
      <w:r w:rsidRPr="00D93086">
        <w:rPr>
          <w:rFonts w:eastAsia="Meiryo UI" w:cs="Arial"/>
        </w:rPr>
        <w:t>ページを開きます。</w:t>
      </w:r>
    </w:p>
    <w:p w14:paraId="3FCD0CD1" w14:textId="77777777" w:rsidR="009207B9" w:rsidRPr="00D93086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>Sales</w:t>
      </w:r>
      <w:r w:rsidRPr="00D93086">
        <w:rPr>
          <w:rFonts w:eastAsia="Meiryo UI" w:cs="Arial"/>
        </w:rPr>
        <w:t>をクリックし、</w:t>
      </w:r>
      <w:r w:rsidRPr="00D93086">
        <w:rPr>
          <w:rFonts w:eastAsia="Meiryo UI" w:cs="Arial"/>
          <w:b/>
        </w:rPr>
        <w:t xml:space="preserve"> Desktop </w:t>
      </w:r>
      <w:r w:rsidRPr="00D93086">
        <w:rPr>
          <w:rFonts w:eastAsia="Meiryo UI" w:cs="Arial"/>
        </w:rPr>
        <w:t>タブをクリックします。必要であれば</w:t>
      </w:r>
      <w:r w:rsidRPr="00D93086">
        <w:rPr>
          <w:rFonts w:eastAsia="Meiryo UI" w:cs="Arial"/>
          <w:b/>
        </w:rPr>
        <w:t xml:space="preserve">IP Configuration </w:t>
      </w:r>
      <w:r w:rsidRPr="00D93086">
        <w:rPr>
          <w:rFonts w:eastAsia="Meiryo UI" w:cs="Arial"/>
        </w:rPr>
        <w:t>ウィンドウを閉じます。</w:t>
      </w:r>
      <w:r w:rsidRPr="00D93086">
        <w:rPr>
          <w:rFonts w:eastAsia="Meiryo UI" w:cs="Arial"/>
        </w:rPr>
        <w:t xml:space="preserve"> </w:t>
      </w:r>
    </w:p>
    <w:p w14:paraId="3FCD0CD2" w14:textId="750550D4" w:rsidR="009207B9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  <w:b/>
        </w:rPr>
        <w:t>Web Browser</w:t>
      </w:r>
      <w:r w:rsidRPr="00D93086">
        <w:rPr>
          <w:rFonts w:eastAsia="Meiryo UI" w:cs="Arial"/>
        </w:rPr>
        <w:t>をクリックします。</w:t>
      </w:r>
      <w:r w:rsidRPr="00D93086">
        <w:rPr>
          <w:rFonts w:eastAsia="Meiryo UI" w:cs="Arial"/>
        </w:rPr>
        <w:t xml:space="preserve">URL </w:t>
      </w:r>
      <w:r w:rsidRPr="00D93086">
        <w:rPr>
          <w:rFonts w:eastAsia="Meiryo UI" w:cs="Arial"/>
        </w:rPr>
        <w:t>ボックスに</w:t>
      </w:r>
      <w:r w:rsidRPr="00D93086">
        <w:rPr>
          <w:rFonts w:eastAsia="Meiryo UI" w:cs="Arial"/>
          <w:b/>
        </w:rPr>
        <w:t xml:space="preserve"> 2001: </w:t>
      </w:r>
      <w:r w:rsidR="00867A2D">
        <w:rPr>
          <w:rFonts w:eastAsia="Meiryo UI" w:cs="Arial"/>
          <w:b/>
        </w:rPr>
        <w:t>db8</w:t>
      </w:r>
      <w:r w:rsidRPr="00D93086">
        <w:rPr>
          <w:rFonts w:eastAsia="Meiryo UI" w:cs="Arial"/>
          <w:b/>
        </w:rPr>
        <w:t>:1:1</w:t>
      </w:r>
      <w:r w:rsidR="00540FED" w:rsidRPr="00D93086">
        <w:rPr>
          <w:rFonts w:eastAsia="Meiryo UI" w:cs="Arial"/>
          <w:b/>
        </w:rPr>
        <w:t>::</w:t>
      </w:r>
      <w:r w:rsidRPr="00D93086">
        <w:rPr>
          <w:rFonts w:eastAsia="Meiryo UI" w:cs="Arial"/>
          <w:b/>
        </w:rPr>
        <w:t>4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と入力し、</w:t>
      </w:r>
      <w:r w:rsidRPr="00D93086">
        <w:rPr>
          <w:rFonts w:eastAsia="Meiryo UI" w:cs="Arial"/>
        </w:rPr>
        <w:t xml:space="preserve">[ </w:t>
      </w:r>
      <w:r w:rsidRPr="00D93086">
        <w:rPr>
          <w:rFonts w:eastAsia="Meiryo UI" w:cs="Arial"/>
          <w:b/>
        </w:rPr>
        <w:t>Go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をクリックします。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  <w:b/>
        </w:rPr>
        <w:t>Accounting</w:t>
      </w:r>
      <w:r w:rsidRPr="00D93086">
        <w:rPr>
          <w:rFonts w:eastAsia="Meiryo UI" w:cs="Arial"/>
        </w:rPr>
        <w:t xml:space="preserve"> Web </w:t>
      </w:r>
      <w:r w:rsidRPr="00D93086">
        <w:rPr>
          <w:rFonts w:eastAsia="Meiryo UI" w:cs="Arial"/>
        </w:rPr>
        <w:t>サイトが表示されます。</w:t>
      </w:r>
    </w:p>
    <w:p w14:paraId="5BDB7963" w14:textId="4335369F" w:rsidR="00EC0A5D" w:rsidRPr="0077564E" w:rsidRDefault="00EC0A5D" w:rsidP="00EC0A5D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 w:rsidRPr="0077564E">
        <w:rPr>
          <w:rFonts w:eastAsia="Meiryo UI" w:cs="Arial" w:hint="eastAsia"/>
          <w:b/>
          <w:bCs/>
        </w:rPr>
        <w:t>[</w:t>
      </w:r>
      <w:r w:rsidRPr="0077564E">
        <w:rPr>
          <w:rFonts w:eastAsia="Meiryo UI" w:cs="Arial" w:hint="eastAsia"/>
          <w:b/>
          <w:bCs/>
        </w:rPr>
        <w:t xml:space="preserve">　　</w:t>
      </w:r>
      <w:r>
        <w:rPr>
          <w:rFonts w:eastAsia="Meiryo UI" w:cs="Arial" w:hint="eastAsia"/>
          <w:b/>
          <w:bCs/>
        </w:rPr>
        <w:t>確認</w:t>
      </w:r>
      <w:r w:rsidRPr="0077564E">
        <w:rPr>
          <w:rFonts w:eastAsia="Meiryo UI" w:cs="Arial" w:hint="eastAsia"/>
          <w:b/>
          <w:bCs/>
        </w:rPr>
        <w:t xml:space="preserve">できた　</w:t>
      </w:r>
      <w:r w:rsidRPr="0077564E">
        <w:rPr>
          <w:rFonts w:eastAsia="Meiryo UI" w:cs="Arial"/>
          <w:b/>
          <w:bCs/>
        </w:rPr>
        <w:t>]</w:t>
      </w:r>
    </w:p>
    <w:p w14:paraId="3FCD0CD3" w14:textId="0AEE94C0" w:rsidR="009207B9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URL </w:t>
      </w:r>
      <w:r w:rsidRPr="00D93086">
        <w:rPr>
          <w:rFonts w:eastAsia="Meiryo UI" w:cs="Arial"/>
        </w:rPr>
        <w:t>ボックスに</w:t>
      </w:r>
      <w:r w:rsidRPr="00D93086">
        <w:rPr>
          <w:rFonts w:eastAsia="Meiryo UI" w:cs="Arial"/>
          <w:b/>
        </w:rPr>
        <w:t xml:space="preserve"> 2001:</w:t>
      </w:r>
      <w:r w:rsidR="00867A2D">
        <w:rPr>
          <w:rFonts w:eastAsia="Meiryo UI" w:cs="Arial"/>
          <w:b/>
        </w:rPr>
        <w:t>db8</w:t>
      </w:r>
      <w:r w:rsidRPr="00D93086">
        <w:rPr>
          <w:rFonts w:eastAsia="Meiryo UI" w:cs="Arial"/>
          <w:b/>
        </w:rPr>
        <w:t>:1:2</w:t>
      </w:r>
      <w:r w:rsidR="00540FED" w:rsidRPr="00D93086">
        <w:rPr>
          <w:rFonts w:eastAsia="Meiryo UI" w:cs="Arial"/>
          <w:b/>
        </w:rPr>
        <w:t>::</w:t>
      </w:r>
      <w:r w:rsidRPr="00D93086">
        <w:rPr>
          <w:rFonts w:eastAsia="Meiryo UI" w:cs="Arial"/>
          <w:b/>
        </w:rPr>
        <w:t>4</w:t>
      </w:r>
      <w:r w:rsidRPr="00D93086">
        <w:rPr>
          <w:rFonts w:eastAsia="Meiryo UI" w:cs="Arial"/>
        </w:rPr>
        <w:t xml:space="preserve"> </w:t>
      </w:r>
      <w:r w:rsidRPr="00D93086">
        <w:rPr>
          <w:rFonts w:eastAsia="Meiryo UI" w:cs="Arial"/>
        </w:rPr>
        <w:t>と入力し、</w:t>
      </w:r>
      <w:r w:rsidRPr="00D93086">
        <w:rPr>
          <w:rFonts w:eastAsia="Meiryo UI" w:cs="Arial"/>
        </w:rPr>
        <w:t xml:space="preserve">[ </w:t>
      </w:r>
      <w:r w:rsidRPr="00D93086">
        <w:rPr>
          <w:rFonts w:eastAsia="Meiryo UI" w:cs="Arial"/>
          <w:b/>
        </w:rPr>
        <w:t>Go</w:t>
      </w:r>
      <w:r w:rsidRPr="00D93086">
        <w:rPr>
          <w:rFonts w:eastAsia="Meiryo UI" w:cs="Arial"/>
        </w:rPr>
        <w:t xml:space="preserve">] </w:t>
      </w:r>
      <w:r w:rsidRPr="00D93086">
        <w:rPr>
          <w:rFonts w:eastAsia="Meiryo UI" w:cs="Arial"/>
        </w:rPr>
        <w:t>をクリックします。</w:t>
      </w:r>
      <w:r w:rsidRPr="00D93086">
        <w:rPr>
          <w:rFonts w:eastAsia="Meiryo UI" w:cs="Arial"/>
          <w:b/>
        </w:rPr>
        <w:t>CAD</w:t>
      </w:r>
      <w:r w:rsidRPr="00D93086">
        <w:rPr>
          <w:rFonts w:eastAsia="Meiryo UI" w:cs="Arial"/>
        </w:rPr>
        <w:t xml:space="preserve"> Web </w:t>
      </w:r>
      <w:r w:rsidRPr="00D93086">
        <w:rPr>
          <w:rFonts w:eastAsia="Meiryo UI" w:cs="Arial"/>
        </w:rPr>
        <w:t>サイトが表示されます。</w:t>
      </w:r>
    </w:p>
    <w:p w14:paraId="16AB0615" w14:textId="60A05A31" w:rsidR="00EC0A5D" w:rsidRPr="0077564E" w:rsidRDefault="00EC0A5D" w:rsidP="00EC0A5D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 w:rsidRPr="0077564E">
        <w:rPr>
          <w:rFonts w:eastAsia="Meiryo UI" w:cs="Arial" w:hint="eastAsia"/>
          <w:b/>
          <w:bCs/>
        </w:rPr>
        <w:t>[</w:t>
      </w:r>
      <w:r w:rsidRPr="0077564E">
        <w:rPr>
          <w:rFonts w:eastAsia="Meiryo UI" w:cs="Arial" w:hint="eastAsia"/>
          <w:b/>
          <w:bCs/>
        </w:rPr>
        <w:t xml:space="preserve">　　</w:t>
      </w:r>
      <w:r>
        <w:rPr>
          <w:rFonts w:eastAsia="Meiryo UI" w:cs="Arial" w:hint="eastAsia"/>
          <w:b/>
          <w:bCs/>
        </w:rPr>
        <w:t>確認</w:t>
      </w:r>
      <w:r w:rsidRPr="0077564E">
        <w:rPr>
          <w:rFonts w:eastAsia="Meiryo UI" w:cs="Arial" w:hint="eastAsia"/>
          <w:b/>
          <w:bCs/>
        </w:rPr>
        <w:t xml:space="preserve">できた　　</w:t>
      </w:r>
      <w:r w:rsidRPr="0077564E">
        <w:rPr>
          <w:rFonts w:eastAsia="Meiryo UI" w:cs="Arial"/>
          <w:b/>
          <w:bCs/>
        </w:rPr>
        <w:t>]</w:t>
      </w:r>
    </w:p>
    <w:p w14:paraId="3FCD0CD4" w14:textId="76FD82F9" w:rsidR="009207B9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ステップ</w:t>
      </w:r>
      <w:r w:rsidRPr="00D93086">
        <w:rPr>
          <w:rFonts w:eastAsia="Meiryo UI" w:cs="Arial"/>
        </w:rPr>
        <w:t xml:space="preserve"> 1a </w:t>
      </w:r>
      <w:r w:rsidRPr="00D93086">
        <w:rPr>
          <w:rFonts w:eastAsia="Meiryo UI" w:cs="Arial"/>
        </w:rPr>
        <w:t>から</w:t>
      </w:r>
      <w:r w:rsidRPr="00D93086">
        <w:rPr>
          <w:rFonts w:eastAsia="Meiryo UI" w:cs="Arial"/>
        </w:rPr>
        <w:t xml:space="preserve">1c </w:t>
      </w:r>
      <w:r w:rsidRPr="00D93086">
        <w:rPr>
          <w:rFonts w:eastAsia="Meiryo UI" w:cs="Arial"/>
        </w:rPr>
        <w:t>を繰り返して残りのクライアント</w:t>
      </w:r>
      <w:r w:rsidR="00FE55AA">
        <w:rPr>
          <w:rFonts w:eastAsia="Meiryo UI" w:cs="Arial" w:hint="eastAsia"/>
        </w:rPr>
        <w:t>の</w:t>
      </w:r>
      <w:r w:rsidRPr="00D93086">
        <w:rPr>
          <w:rFonts w:eastAsia="Meiryo UI" w:cs="Arial"/>
        </w:rPr>
        <w:t>設定</w:t>
      </w:r>
      <w:r w:rsidR="00FE55AA">
        <w:rPr>
          <w:rFonts w:eastAsia="Meiryo UI" w:cs="Arial" w:hint="eastAsia"/>
        </w:rPr>
        <w:t>を確認</w:t>
      </w:r>
      <w:r w:rsidRPr="00D93086">
        <w:rPr>
          <w:rFonts w:eastAsia="Meiryo UI" w:cs="Arial"/>
        </w:rPr>
        <w:t>します。</w:t>
      </w:r>
    </w:p>
    <w:p w14:paraId="4C024FDE" w14:textId="3A23EE00" w:rsidR="00C27994" w:rsidRPr="0077564E" w:rsidRDefault="00B740BF" w:rsidP="00C27994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>
        <w:rPr>
          <w:rFonts w:eastAsia="Meiryo UI" w:cs="Arial" w:hint="eastAsia"/>
          <w:b/>
          <w:bCs/>
        </w:rPr>
        <w:t>Billing</w:t>
      </w:r>
      <w:r>
        <w:rPr>
          <w:rFonts w:eastAsia="Meiryo UI" w:cs="Arial" w:hint="eastAsia"/>
          <w:b/>
          <w:bCs/>
        </w:rPr>
        <w:t>：</w:t>
      </w:r>
      <w:r w:rsidR="000C70F6">
        <w:rPr>
          <w:rFonts w:eastAsia="Meiryo UI" w:cs="Arial"/>
          <w:b/>
          <w:bCs/>
        </w:rPr>
        <w:tab/>
      </w:r>
      <w:r w:rsidR="00C27994" w:rsidRPr="0077564E">
        <w:rPr>
          <w:rFonts w:eastAsia="Meiryo UI" w:cs="Arial" w:hint="eastAsia"/>
          <w:b/>
          <w:bCs/>
        </w:rPr>
        <w:t>[</w:t>
      </w:r>
      <w:r w:rsidR="00C27994" w:rsidRPr="0077564E">
        <w:rPr>
          <w:rFonts w:eastAsia="Meiryo UI" w:cs="Arial" w:hint="eastAsia"/>
          <w:b/>
          <w:bCs/>
        </w:rPr>
        <w:t xml:space="preserve">　　</w:t>
      </w:r>
      <w:r w:rsidR="00C27994">
        <w:rPr>
          <w:rFonts w:eastAsia="Meiryo UI" w:cs="Arial" w:hint="eastAsia"/>
          <w:b/>
          <w:bCs/>
        </w:rPr>
        <w:t>確認</w:t>
      </w:r>
      <w:r w:rsidR="00C27994" w:rsidRPr="0077564E">
        <w:rPr>
          <w:rFonts w:eastAsia="Meiryo UI" w:cs="Arial" w:hint="eastAsia"/>
          <w:b/>
          <w:bCs/>
        </w:rPr>
        <w:t xml:space="preserve">できた　</w:t>
      </w:r>
      <w:r w:rsidR="00BF782E" w:rsidRPr="0077564E">
        <w:rPr>
          <w:rFonts w:eastAsia="Meiryo UI" w:cs="Arial"/>
          <w:b/>
          <w:bCs/>
        </w:rPr>
        <w:t>]</w:t>
      </w:r>
    </w:p>
    <w:p w14:paraId="0FBEDD1B" w14:textId="14AF2BA7" w:rsidR="00C27994" w:rsidRPr="0077564E" w:rsidRDefault="00B740BF" w:rsidP="00C27994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>
        <w:rPr>
          <w:rFonts w:eastAsia="Meiryo UI" w:cs="Arial" w:hint="eastAsia"/>
          <w:b/>
          <w:bCs/>
        </w:rPr>
        <w:t>Design</w:t>
      </w:r>
      <w:r>
        <w:rPr>
          <w:rFonts w:eastAsia="Meiryo UI" w:cs="Arial" w:hint="eastAsia"/>
          <w:b/>
          <w:bCs/>
        </w:rPr>
        <w:t>：</w:t>
      </w:r>
      <w:r w:rsidR="000C70F6">
        <w:rPr>
          <w:rFonts w:eastAsia="Meiryo UI" w:cs="Arial"/>
          <w:b/>
          <w:bCs/>
        </w:rPr>
        <w:tab/>
      </w:r>
      <w:r w:rsidR="00C27994" w:rsidRPr="0077564E">
        <w:rPr>
          <w:rFonts w:eastAsia="Meiryo UI" w:cs="Arial" w:hint="eastAsia"/>
          <w:b/>
          <w:bCs/>
        </w:rPr>
        <w:t>[</w:t>
      </w:r>
      <w:r w:rsidR="00C27994" w:rsidRPr="0077564E">
        <w:rPr>
          <w:rFonts w:eastAsia="Meiryo UI" w:cs="Arial" w:hint="eastAsia"/>
          <w:b/>
          <w:bCs/>
        </w:rPr>
        <w:t xml:space="preserve">　　</w:t>
      </w:r>
      <w:r w:rsidR="00C27994">
        <w:rPr>
          <w:rFonts w:eastAsia="Meiryo UI" w:cs="Arial" w:hint="eastAsia"/>
          <w:b/>
          <w:bCs/>
        </w:rPr>
        <w:t>確認</w:t>
      </w:r>
      <w:r w:rsidR="00C27994" w:rsidRPr="0077564E">
        <w:rPr>
          <w:rFonts w:eastAsia="Meiryo UI" w:cs="Arial" w:hint="eastAsia"/>
          <w:b/>
          <w:bCs/>
        </w:rPr>
        <w:t xml:space="preserve">できた　</w:t>
      </w:r>
      <w:r w:rsidR="00BF782E" w:rsidRPr="0077564E">
        <w:rPr>
          <w:rFonts w:eastAsia="Meiryo UI" w:cs="Arial"/>
          <w:b/>
          <w:bCs/>
        </w:rPr>
        <w:t>]</w:t>
      </w:r>
    </w:p>
    <w:p w14:paraId="2835060A" w14:textId="38A1BB7B" w:rsidR="00C27994" w:rsidRPr="0077564E" w:rsidRDefault="00B740BF" w:rsidP="00C27994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>
        <w:rPr>
          <w:rFonts w:eastAsia="Meiryo UI" w:cs="Arial" w:hint="eastAsia"/>
          <w:b/>
          <w:bCs/>
        </w:rPr>
        <w:t>Engineering</w:t>
      </w:r>
      <w:r>
        <w:rPr>
          <w:rFonts w:eastAsia="Meiryo UI" w:cs="Arial" w:hint="eastAsia"/>
          <w:b/>
          <w:bCs/>
        </w:rPr>
        <w:t>：</w:t>
      </w:r>
      <w:r w:rsidR="000C70F6">
        <w:rPr>
          <w:rFonts w:eastAsia="Meiryo UI" w:cs="Arial"/>
          <w:b/>
          <w:bCs/>
        </w:rPr>
        <w:tab/>
      </w:r>
      <w:r w:rsidR="00C27994" w:rsidRPr="0077564E">
        <w:rPr>
          <w:rFonts w:eastAsia="Meiryo UI" w:cs="Arial" w:hint="eastAsia"/>
          <w:b/>
          <w:bCs/>
        </w:rPr>
        <w:t>[</w:t>
      </w:r>
      <w:r w:rsidR="00C27994" w:rsidRPr="0077564E">
        <w:rPr>
          <w:rFonts w:eastAsia="Meiryo UI" w:cs="Arial" w:hint="eastAsia"/>
          <w:b/>
          <w:bCs/>
        </w:rPr>
        <w:t xml:space="preserve">　　</w:t>
      </w:r>
      <w:r w:rsidR="00C27994">
        <w:rPr>
          <w:rFonts w:eastAsia="Meiryo UI" w:cs="Arial" w:hint="eastAsia"/>
          <w:b/>
          <w:bCs/>
        </w:rPr>
        <w:t>確認</w:t>
      </w:r>
      <w:r w:rsidR="00C27994" w:rsidRPr="0077564E">
        <w:rPr>
          <w:rFonts w:eastAsia="Meiryo UI" w:cs="Arial" w:hint="eastAsia"/>
          <w:b/>
          <w:bCs/>
        </w:rPr>
        <w:t xml:space="preserve">できた　</w:t>
      </w:r>
      <w:r w:rsidR="00BF782E" w:rsidRPr="0077564E">
        <w:rPr>
          <w:rFonts w:eastAsia="Meiryo UI" w:cs="Arial"/>
          <w:b/>
          <w:bCs/>
        </w:rPr>
        <w:t>]</w:t>
      </w:r>
    </w:p>
    <w:p w14:paraId="3FCD0CD5" w14:textId="77777777" w:rsidR="009207B9" w:rsidRPr="00D93086" w:rsidRDefault="009207B9" w:rsidP="00945E4E">
      <w:pPr>
        <w:pStyle w:val="3"/>
        <w:rPr>
          <w:rFonts w:eastAsia="Meiryo UI" w:cs="Arial"/>
        </w:rPr>
      </w:pPr>
      <w:r w:rsidRPr="00D93086">
        <w:rPr>
          <w:rFonts w:eastAsia="Meiryo UI" w:cs="Arial"/>
        </w:rPr>
        <w:t xml:space="preserve">ISP </w:t>
      </w:r>
      <w:r w:rsidRPr="00D93086">
        <w:rPr>
          <w:rFonts w:eastAsia="Meiryo UI" w:cs="Arial"/>
        </w:rPr>
        <w:t>に対して</w:t>
      </w:r>
      <w:r w:rsidRPr="00D93086">
        <w:rPr>
          <w:rFonts w:eastAsia="Meiryo UI" w:cs="Arial"/>
        </w:rPr>
        <w:t xml:space="preserve"> ping </w:t>
      </w:r>
      <w:r w:rsidRPr="00D93086">
        <w:rPr>
          <w:rFonts w:eastAsia="Meiryo UI" w:cs="Arial"/>
        </w:rPr>
        <w:t>を実行します。</w:t>
      </w:r>
    </w:p>
    <w:p w14:paraId="3FCD0CD6" w14:textId="661058D4" w:rsidR="009207B9" w:rsidRPr="00D93086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任意のクライアントをクリックします</w:t>
      </w:r>
      <w:r w:rsidR="003E75B7">
        <w:rPr>
          <w:rFonts w:eastAsia="Meiryo UI" w:cs="Arial" w:hint="eastAsia"/>
        </w:rPr>
        <w:t>（ここでは</w:t>
      </w:r>
      <w:r w:rsidR="003E75B7" w:rsidRPr="001B7046">
        <w:rPr>
          <w:rFonts w:eastAsia="Meiryo UI" w:cs="Arial" w:hint="eastAsia"/>
          <w:b/>
          <w:bCs/>
        </w:rPr>
        <w:t>Sales</w:t>
      </w:r>
      <w:r w:rsidR="003E75B7">
        <w:rPr>
          <w:rFonts w:eastAsia="Meiryo UI" w:cs="Arial" w:hint="eastAsia"/>
        </w:rPr>
        <w:t>で</w:t>
      </w:r>
      <w:r w:rsidR="007C7B10">
        <w:rPr>
          <w:rFonts w:eastAsia="Meiryo UI" w:cs="Arial" w:hint="eastAsia"/>
        </w:rPr>
        <w:t>実施してください</w:t>
      </w:r>
      <w:r w:rsidR="003E75B7">
        <w:rPr>
          <w:rFonts w:eastAsia="Meiryo UI" w:cs="Arial" w:hint="eastAsia"/>
        </w:rPr>
        <w:t>）</w:t>
      </w:r>
      <w:r w:rsidRPr="00D93086">
        <w:rPr>
          <w:rFonts w:eastAsia="Meiryo UI" w:cs="Arial"/>
        </w:rPr>
        <w:t>。</w:t>
      </w:r>
    </w:p>
    <w:p w14:paraId="3FCD0CD7" w14:textId="77777777" w:rsidR="009207B9" w:rsidRPr="00D93086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 xml:space="preserve"> Desktop </w:t>
      </w:r>
      <w:r w:rsidRPr="00D93086">
        <w:rPr>
          <w:rFonts w:eastAsia="Meiryo UI" w:cs="Arial"/>
        </w:rPr>
        <w:t>タブをクリックし、</w:t>
      </w:r>
      <w:r w:rsidRPr="00D93086">
        <w:rPr>
          <w:rFonts w:eastAsia="Meiryo UI" w:cs="Arial"/>
        </w:rPr>
        <w:t xml:space="preserve"> Command Prompt</w:t>
      </w:r>
      <w:r w:rsidRPr="00D93086">
        <w:rPr>
          <w:rFonts w:eastAsia="Meiryo UI" w:cs="Arial"/>
        </w:rPr>
        <w:t>をクリックします。</w:t>
      </w:r>
    </w:p>
    <w:p w14:paraId="3FCD0CD8" w14:textId="77777777" w:rsidR="009207B9" w:rsidRPr="00D93086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次のコマンドを入力して、</w:t>
      </w:r>
      <w:r w:rsidRPr="00D93086">
        <w:rPr>
          <w:rFonts w:eastAsia="Meiryo UI" w:cs="Arial"/>
        </w:rPr>
        <w:t xml:space="preserve">ISP </w:t>
      </w:r>
      <w:r w:rsidRPr="00D93086">
        <w:rPr>
          <w:rFonts w:eastAsia="Meiryo UI" w:cs="Arial"/>
        </w:rPr>
        <w:t>への接続をテストします。</w:t>
      </w:r>
    </w:p>
    <w:p w14:paraId="3FCD0CD9" w14:textId="442BBD55" w:rsidR="009207B9" w:rsidRPr="00D93086" w:rsidRDefault="009207B9" w:rsidP="009207B9">
      <w:pPr>
        <w:pStyle w:val="CMD"/>
        <w:rPr>
          <w:rFonts w:ascii="Arial" w:eastAsia="Meiryo UI" w:hAnsi="Arial" w:cs="Arial"/>
        </w:rPr>
      </w:pPr>
      <w:r w:rsidRPr="00D93086">
        <w:rPr>
          <w:rFonts w:ascii="Arial" w:eastAsia="Meiryo UI" w:hAnsi="Arial" w:cs="Arial"/>
        </w:rPr>
        <w:t>PC</w:t>
      </w:r>
      <w:proofErr w:type="gramStart"/>
      <w:r w:rsidRPr="00D93086">
        <w:rPr>
          <w:rFonts w:ascii="Arial" w:eastAsia="Meiryo UI" w:hAnsi="Arial" w:cs="Arial"/>
        </w:rPr>
        <w:t xml:space="preserve">&gt; </w:t>
      </w:r>
      <w:r w:rsidR="00540FED" w:rsidRPr="00D93086">
        <w:rPr>
          <w:rFonts w:ascii="Arial" w:eastAsia="Meiryo UI" w:hAnsi="Arial" w:cs="Arial"/>
          <w:b/>
        </w:rPr>
        <w:t xml:space="preserve"> ping</w:t>
      </w:r>
      <w:proofErr w:type="gramEnd"/>
      <w:r w:rsidR="00540FED" w:rsidRPr="00D93086">
        <w:rPr>
          <w:rFonts w:ascii="Arial" w:eastAsia="Meiryo UI" w:hAnsi="Arial" w:cs="Arial"/>
          <w:b/>
        </w:rPr>
        <w:t xml:space="preserve"> 2001:</w:t>
      </w:r>
      <w:r w:rsidR="00867A2D">
        <w:rPr>
          <w:rFonts w:ascii="Arial" w:eastAsia="Meiryo UI" w:hAnsi="Arial" w:cs="Arial"/>
          <w:b/>
        </w:rPr>
        <w:t>db8</w:t>
      </w:r>
      <w:r w:rsidR="00540FED" w:rsidRPr="00D93086">
        <w:rPr>
          <w:rFonts w:ascii="Arial" w:eastAsia="Meiryo UI" w:hAnsi="Arial" w:cs="Arial"/>
          <w:b/>
        </w:rPr>
        <w:t>:1:</w:t>
      </w:r>
      <w:r w:rsidRPr="00D93086">
        <w:rPr>
          <w:rFonts w:ascii="Arial" w:eastAsia="Meiryo UI" w:hAnsi="Arial" w:cs="Arial"/>
          <w:b/>
        </w:rPr>
        <w:t>a001</w:t>
      </w:r>
      <w:r w:rsidR="00540FED" w:rsidRPr="00D93086">
        <w:rPr>
          <w:rFonts w:ascii="Arial" w:eastAsia="Meiryo UI" w:hAnsi="Arial" w:cs="Arial"/>
          <w:b/>
        </w:rPr>
        <w:t>::</w:t>
      </w:r>
      <w:r w:rsidRPr="00D93086">
        <w:rPr>
          <w:rFonts w:ascii="Arial" w:eastAsia="Meiryo UI" w:hAnsi="Arial" w:cs="Arial"/>
          <w:b/>
        </w:rPr>
        <w:t xml:space="preserve">1 </w:t>
      </w:r>
    </w:p>
    <w:p w14:paraId="3FCD0CDA" w14:textId="1C2CB38E" w:rsidR="009207B9" w:rsidRDefault="009207B9" w:rsidP="00945E4E">
      <w:pPr>
        <w:pStyle w:val="SubStepAlpha"/>
        <w:rPr>
          <w:rFonts w:eastAsia="Meiryo UI" w:cs="Arial"/>
        </w:rPr>
      </w:pPr>
      <w:r w:rsidRPr="00D93086">
        <w:rPr>
          <w:rFonts w:eastAsia="Meiryo UI" w:cs="Arial"/>
        </w:rPr>
        <w:t>すべての接続が検証されるまで、他のクライアントに対して</w:t>
      </w:r>
      <w:r w:rsidRPr="00D93086">
        <w:rPr>
          <w:rFonts w:eastAsia="Meiryo UI" w:cs="Arial"/>
          <w:b/>
        </w:rPr>
        <w:t xml:space="preserve"> ping </w:t>
      </w:r>
      <w:r w:rsidRPr="00D93086">
        <w:rPr>
          <w:rFonts w:eastAsia="Meiryo UI" w:cs="Arial"/>
        </w:rPr>
        <w:t>コマンドを繰り返します。</w:t>
      </w:r>
    </w:p>
    <w:p w14:paraId="2007B55E" w14:textId="6E91BBA7" w:rsidR="00867A2D" w:rsidRPr="0077564E" w:rsidRDefault="00867A2D" w:rsidP="00867A2D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 w:rsidRPr="001B7046">
        <w:rPr>
          <w:rFonts w:eastAsia="Meiryo UI" w:cs="Arial" w:hint="eastAsia"/>
          <w:b/>
          <w:bCs/>
        </w:rPr>
        <w:t>Sales</w:t>
      </w:r>
      <w:r>
        <w:rPr>
          <w:rFonts w:eastAsia="Meiryo UI" w:cs="Arial" w:hint="eastAsia"/>
          <w:b/>
          <w:bCs/>
        </w:rPr>
        <w:t>→</w:t>
      </w:r>
      <w:r>
        <w:rPr>
          <w:rFonts w:eastAsia="Meiryo UI" w:cs="Arial" w:hint="eastAsia"/>
          <w:b/>
          <w:bCs/>
        </w:rPr>
        <w:t>Billing</w:t>
      </w:r>
      <w:r>
        <w:rPr>
          <w:rFonts w:eastAsia="Meiryo UI" w:cs="Arial" w:hint="eastAsia"/>
          <w:b/>
          <w:bCs/>
        </w:rPr>
        <w:t>：</w:t>
      </w:r>
      <w:r>
        <w:rPr>
          <w:rFonts w:eastAsia="Meiryo UI" w:cs="Arial"/>
          <w:b/>
          <w:bCs/>
        </w:rPr>
        <w:tab/>
      </w:r>
      <w:r w:rsidRPr="0077564E">
        <w:rPr>
          <w:rFonts w:eastAsia="Meiryo UI" w:cs="Arial" w:hint="eastAsia"/>
          <w:b/>
          <w:bCs/>
        </w:rPr>
        <w:t>[</w:t>
      </w:r>
      <w:r w:rsidRPr="0077564E">
        <w:rPr>
          <w:rFonts w:eastAsia="Meiryo UI" w:cs="Arial" w:hint="eastAsia"/>
          <w:b/>
          <w:bCs/>
        </w:rPr>
        <w:t xml:space="preserve">　　</w:t>
      </w:r>
      <w:r>
        <w:rPr>
          <w:rFonts w:eastAsia="Meiryo UI" w:cs="Arial" w:hint="eastAsia"/>
          <w:b/>
          <w:bCs/>
        </w:rPr>
        <w:t>確認</w:t>
      </w:r>
      <w:r w:rsidRPr="0077564E">
        <w:rPr>
          <w:rFonts w:eastAsia="Meiryo UI" w:cs="Arial" w:hint="eastAsia"/>
          <w:b/>
          <w:bCs/>
        </w:rPr>
        <w:t xml:space="preserve">できた　</w:t>
      </w:r>
      <w:r w:rsidR="00D04061" w:rsidRPr="0077564E">
        <w:rPr>
          <w:rFonts w:eastAsia="Meiryo UI" w:cs="Arial"/>
          <w:b/>
          <w:bCs/>
        </w:rPr>
        <w:t>]</w:t>
      </w:r>
    </w:p>
    <w:p w14:paraId="62C594E4" w14:textId="26A26E66" w:rsidR="00867A2D" w:rsidRPr="0077564E" w:rsidRDefault="00867A2D" w:rsidP="00867A2D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  <w:b/>
          <w:bCs/>
        </w:rPr>
      </w:pPr>
      <w:r w:rsidRPr="001B7046">
        <w:rPr>
          <w:rFonts w:eastAsia="Meiryo UI" w:cs="Arial" w:hint="eastAsia"/>
          <w:b/>
          <w:bCs/>
        </w:rPr>
        <w:t>Sales</w:t>
      </w:r>
      <w:r>
        <w:rPr>
          <w:rFonts w:eastAsia="Meiryo UI" w:cs="Arial" w:hint="eastAsia"/>
          <w:b/>
          <w:bCs/>
        </w:rPr>
        <w:t>→</w:t>
      </w:r>
      <w:r>
        <w:rPr>
          <w:rFonts w:eastAsia="Meiryo UI" w:cs="Arial" w:hint="eastAsia"/>
          <w:b/>
          <w:bCs/>
        </w:rPr>
        <w:t>Design</w:t>
      </w:r>
      <w:r>
        <w:rPr>
          <w:rFonts w:eastAsia="Meiryo UI" w:cs="Arial" w:hint="eastAsia"/>
          <w:b/>
          <w:bCs/>
        </w:rPr>
        <w:t>：</w:t>
      </w:r>
      <w:r>
        <w:rPr>
          <w:rFonts w:eastAsia="Meiryo UI" w:cs="Arial"/>
          <w:b/>
          <w:bCs/>
        </w:rPr>
        <w:tab/>
      </w:r>
      <w:r w:rsidRPr="0077564E">
        <w:rPr>
          <w:rFonts w:eastAsia="Meiryo UI" w:cs="Arial" w:hint="eastAsia"/>
          <w:b/>
          <w:bCs/>
        </w:rPr>
        <w:t>[</w:t>
      </w:r>
      <w:r w:rsidRPr="0077564E">
        <w:rPr>
          <w:rFonts w:eastAsia="Meiryo UI" w:cs="Arial" w:hint="eastAsia"/>
          <w:b/>
          <w:bCs/>
        </w:rPr>
        <w:t xml:space="preserve">　　</w:t>
      </w:r>
      <w:r>
        <w:rPr>
          <w:rFonts w:eastAsia="Meiryo UI" w:cs="Arial" w:hint="eastAsia"/>
          <w:b/>
          <w:bCs/>
        </w:rPr>
        <w:t>確認</w:t>
      </w:r>
      <w:r w:rsidRPr="0077564E">
        <w:rPr>
          <w:rFonts w:eastAsia="Meiryo UI" w:cs="Arial" w:hint="eastAsia"/>
          <w:b/>
          <w:bCs/>
        </w:rPr>
        <w:t xml:space="preserve">できた　</w:t>
      </w:r>
      <w:r w:rsidR="00D04061" w:rsidRPr="0077564E">
        <w:rPr>
          <w:rFonts w:eastAsia="Meiryo UI" w:cs="Arial"/>
          <w:b/>
          <w:bCs/>
        </w:rPr>
        <w:t>]</w:t>
      </w:r>
    </w:p>
    <w:p w14:paraId="5F1C9A4C" w14:textId="1845EE89" w:rsidR="001B7046" w:rsidRPr="00D93086" w:rsidRDefault="00867A2D" w:rsidP="001B7046">
      <w:pPr>
        <w:pStyle w:val="SubStepAlpha"/>
        <w:numPr>
          <w:ilvl w:val="0"/>
          <w:numId w:val="0"/>
        </w:numPr>
        <w:spacing w:before="0"/>
        <w:ind w:left="709"/>
        <w:rPr>
          <w:rFonts w:eastAsia="Meiryo UI" w:cs="Arial"/>
        </w:rPr>
      </w:pPr>
      <w:r w:rsidRPr="001B7046">
        <w:rPr>
          <w:rFonts w:eastAsia="Meiryo UI" w:cs="Arial" w:hint="eastAsia"/>
          <w:b/>
          <w:bCs/>
        </w:rPr>
        <w:t>Sales</w:t>
      </w:r>
      <w:r>
        <w:rPr>
          <w:rFonts w:eastAsia="Meiryo UI" w:cs="Arial" w:hint="eastAsia"/>
          <w:b/>
          <w:bCs/>
        </w:rPr>
        <w:t>→</w:t>
      </w:r>
      <w:r>
        <w:rPr>
          <w:rFonts w:eastAsia="Meiryo UI" w:cs="Arial" w:hint="eastAsia"/>
          <w:b/>
          <w:bCs/>
        </w:rPr>
        <w:t>Engineering</w:t>
      </w:r>
      <w:r>
        <w:rPr>
          <w:rFonts w:eastAsia="Meiryo UI" w:cs="Arial" w:hint="eastAsia"/>
          <w:b/>
          <w:bCs/>
        </w:rPr>
        <w:t>：</w:t>
      </w:r>
      <w:r>
        <w:rPr>
          <w:rFonts w:eastAsia="Meiryo UI" w:cs="Arial"/>
          <w:b/>
          <w:bCs/>
        </w:rPr>
        <w:tab/>
      </w:r>
      <w:r w:rsidRPr="0077564E">
        <w:rPr>
          <w:rFonts w:eastAsia="Meiryo UI" w:cs="Arial" w:hint="eastAsia"/>
          <w:b/>
          <w:bCs/>
        </w:rPr>
        <w:t>[</w:t>
      </w:r>
      <w:r w:rsidRPr="0077564E">
        <w:rPr>
          <w:rFonts w:eastAsia="Meiryo UI" w:cs="Arial" w:hint="eastAsia"/>
          <w:b/>
          <w:bCs/>
        </w:rPr>
        <w:t xml:space="preserve">　　</w:t>
      </w:r>
      <w:r>
        <w:rPr>
          <w:rFonts w:eastAsia="Meiryo UI" w:cs="Arial" w:hint="eastAsia"/>
          <w:b/>
          <w:bCs/>
        </w:rPr>
        <w:t>確認</w:t>
      </w:r>
      <w:r w:rsidRPr="0077564E">
        <w:rPr>
          <w:rFonts w:eastAsia="Meiryo UI" w:cs="Arial" w:hint="eastAsia"/>
          <w:b/>
          <w:bCs/>
        </w:rPr>
        <w:t xml:space="preserve">できた　</w:t>
      </w:r>
      <w:r w:rsidR="00D04061" w:rsidRPr="0077564E">
        <w:rPr>
          <w:rFonts w:eastAsia="Meiryo UI" w:cs="Arial"/>
          <w:b/>
          <w:bCs/>
        </w:rPr>
        <w:t>]</w:t>
      </w:r>
    </w:p>
    <w:p w14:paraId="3FCD0CDB" w14:textId="358F3CBA" w:rsidR="00A10D87" w:rsidRDefault="00450FDB" w:rsidP="00450FDB">
      <w:pPr>
        <w:pStyle w:val="ConfigWindow"/>
        <w:rPr>
          <w:rFonts w:eastAsia="Meiryo UI" w:cs="Arial"/>
        </w:rPr>
      </w:pPr>
      <w:r w:rsidRPr="00D93086">
        <w:rPr>
          <w:rFonts w:eastAsia="Meiryo UI" w:cs="Arial"/>
        </w:rPr>
        <w:t>ドキュメントの最後</w:t>
      </w:r>
    </w:p>
    <w:p w14:paraId="5319894E" w14:textId="77777777" w:rsidR="00A10D87" w:rsidRDefault="00A10D87">
      <w:pPr>
        <w:spacing w:before="0" w:after="0" w:line="240" w:lineRule="auto"/>
        <w:rPr>
          <w:rFonts w:eastAsia="Meiryo UI" w:cs="Arial"/>
          <w:i/>
          <w:color w:val="FFFFFF" w:themeColor="background1"/>
          <w:sz w:val="6"/>
          <w:szCs w:val="24"/>
        </w:rPr>
      </w:pPr>
      <w:r>
        <w:rPr>
          <w:rFonts w:eastAsia="Meiryo UI" w:cs="Arial"/>
        </w:rPr>
        <w:br w:type="page"/>
      </w:r>
    </w:p>
    <w:p w14:paraId="0E0A208B" w14:textId="0BACC274" w:rsidR="00450FDB" w:rsidRDefault="00450FDB" w:rsidP="00450FDB">
      <w:pPr>
        <w:pStyle w:val="ConfigWindow"/>
        <w:rPr>
          <w:rFonts w:eastAsia="Meiryo UI" w:cs="Arial"/>
        </w:rPr>
      </w:pPr>
    </w:p>
    <w:p w14:paraId="7DAC9010" w14:textId="2A97C07C" w:rsidR="0090772A" w:rsidRDefault="0090772A" w:rsidP="0090772A">
      <w:pPr>
        <w:pStyle w:val="BodyTextL25"/>
      </w:pPr>
    </w:p>
    <w:p w14:paraId="24268527" w14:textId="2E9B3D57" w:rsidR="0090772A" w:rsidRPr="00CA527C" w:rsidRDefault="005B4512" w:rsidP="0090772A">
      <w:pPr>
        <w:spacing w:before="0" w:after="0" w:line="240" w:lineRule="auto"/>
        <w:rPr>
          <w:rFonts w:eastAsia="Meiryo UI" w:cs="Arial"/>
          <w:u w:val="single"/>
        </w:rPr>
      </w:pPr>
      <w:r w:rsidRPr="00CA527C">
        <w:rPr>
          <w:rFonts w:eastAsia="Meiryo UI" w:cs="Arial"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26137" wp14:editId="7C34DA99">
                <wp:simplePos x="0" y="0"/>
                <wp:positionH relativeFrom="column">
                  <wp:posOffset>-167563</wp:posOffset>
                </wp:positionH>
                <wp:positionV relativeFrom="paragraph">
                  <wp:posOffset>241935</wp:posOffset>
                </wp:positionV>
                <wp:extent cx="828675" cy="428400"/>
                <wp:effectExtent l="0" t="0" r="9525" b="1651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ECC39" id="正方形/長方形 4" o:spid="_x0000_s1026" style="position:absolute;margin-left:-13.2pt;margin-top:19.05pt;width:65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" filled="f" strokecolor="black [3213]" strokeweight="1pt"/>
            </w:pict>
          </mc:Fallback>
        </mc:AlternateContent>
      </w:r>
      <w:r w:rsidR="0090772A" w:rsidRPr="00CA527C">
        <w:rPr>
          <w:rFonts w:eastAsia="Meiryo UI" w:cs="Arial" w:hint="eastAsia"/>
          <w:u w:val="single"/>
        </w:rPr>
        <w:t>最後に、「</w:t>
      </w:r>
      <w:r w:rsidR="0090772A" w:rsidRPr="00CA527C">
        <w:rPr>
          <w:rFonts w:eastAsia="Meiryo UI" w:cs="Arial" w:hint="eastAsia"/>
          <w:u w:val="single"/>
        </w:rPr>
        <w:t>C</w:t>
      </w:r>
      <w:r w:rsidR="0090772A" w:rsidRPr="00CA527C">
        <w:rPr>
          <w:rFonts w:eastAsia="Meiryo UI" w:cs="Arial"/>
          <w:u w:val="single"/>
        </w:rPr>
        <w:t>heck Result</w:t>
      </w:r>
      <w:r w:rsidR="0090772A" w:rsidRPr="00CA527C">
        <w:rPr>
          <w:rFonts w:eastAsia="Meiryo UI" w:cs="Arial" w:hint="eastAsia"/>
          <w:u w:val="single"/>
        </w:rPr>
        <w:t>」の表示が「</w:t>
      </w:r>
      <w:r w:rsidR="0090772A" w:rsidRPr="0090772A">
        <w:rPr>
          <w:rFonts w:eastAsia="Meiryo UI" w:cs="Arial"/>
          <w:u w:val="single"/>
        </w:rPr>
        <w:t>Congratulations</w:t>
      </w:r>
      <w:r w:rsidR="0090772A" w:rsidRPr="00CA527C">
        <w:rPr>
          <w:rFonts w:eastAsia="Meiryo UI" w:cs="Arial" w:hint="eastAsia"/>
          <w:u w:val="single"/>
        </w:rPr>
        <w:t xml:space="preserve">」となっていることを教員に確認してもらうこと。　　　　　　　　　　　　　　　　　　　　　　　　　　　　　　　　　　　　　　</w:t>
      </w:r>
    </w:p>
    <w:p w14:paraId="74CEE662" w14:textId="58A78B63" w:rsidR="0090772A" w:rsidRDefault="0090772A" w:rsidP="0090772A">
      <w:pPr>
        <w:spacing w:before="0" w:after="0" w:line="240" w:lineRule="auto"/>
        <w:rPr>
          <w:rFonts w:eastAsia="Meiryo UI" w:cs="Arial"/>
        </w:rPr>
      </w:pPr>
    </w:p>
    <w:p w14:paraId="406926CD" w14:textId="79F754DF" w:rsidR="0090772A" w:rsidRPr="005B4512" w:rsidRDefault="005B4512" w:rsidP="0090772A">
      <w:pPr>
        <w:spacing w:before="0" w:after="0" w:line="240" w:lineRule="auto"/>
        <w:rPr>
          <w:rFonts w:eastAsia="Meiryo UI" w:cs="Arial"/>
          <w:b/>
          <w:i/>
          <w:color w:val="FF0000"/>
          <w:sz w:val="20"/>
        </w:rPr>
      </w:pPr>
      <w:r w:rsidRPr="005B4512">
        <w:rPr>
          <w:rFonts w:eastAsia="Meiryo UI" w:cs="Arial" w:hint="eastAsia"/>
          <w:b/>
          <w:i/>
          <w:color w:val="FF0000"/>
          <w:sz w:val="20"/>
        </w:rPr>
        <w:t>O</w:t>
      </w:r>
      <w:r w:rsidRPr="005B4512">
        <w:rPr>
          <w:rFonts w:eastAsia="Meiryo UI" w:cs="Arial"/>
          <w:b/>
          <w:i/>
          <w:color w:val="FF0000"/>
          <w:sz w:val="20"/>
        </w:rPr>
        <w:t>K</w:t>
      </w:r>
    </w:p>
    <w:p w14:paraId="1AC02167" w14:textId="048BB548" w:rsidR="0090772A" w:rsidRPr="0090772A" w:rsidRDefault="0090772A" w:rsidP="0090772A">
      <w:pPr>
        <w:pStyle w:val="BodyTextL25"/>
      </w:pPr>
    </w:p>
    <w:p w14:paraId="6A781170" w14:textId="77777777" w:rsidR="0090772A" w:rsidRDefault="00910AC4" w:rsidP="0090772A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20"/>
        </w:rPr>
        <w:t>■提出</w:t>
      </w:r>
      <w:r>
        <w:rPr>
          <w:sz w:val="20"/>
        </w:rPr>
        <w:br/>
      </w:r>
      <w:r w:rsidR="0090772A" w:rsidRPr="00362F83"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90772A" w:rsidRPr="00362F83">
        <w:rPr>
          <w:rFonts w:asciiTheme="majorEastAsia" w:eastAsiaTheme="majorEastAsia" w:hAnsiTheme="majorEastAsia" w:hint="eastAsia"/>
          <w:szCs w:val="21"/>
          <w:u w:val="single"/>
        </w:rPr>
        <w:t>全員</w:t>
      </w:r>
    </w:p>
    <w:p w14:paraId="1B41D3CD" w14:textId="77777777" w:rsidR="0090772A" w:rsidRDefault="0090772A" w:rsidP="0090772A">
      <w:pPr>
        <w:rPr>
          <w:rFonts w:asciiTheme="majorEastAsia" w:eastAsiaTheme="majorEastAsia" w:hAnsiTheme="majorEastAsia"/>
          <w:szCs w:val="21"/>
        </w:rPr>
      </w:pPr>
      <w:r w:rsidRPr="008713EB">
        <w:rPr>
          <w:rFonts w:asciiTheme="majorEastAsia" w:eastAsiaTheme="majorEastAsia" w:hAnsiTheme="majorEastAsia" w:hint="eastAsia"/>
          <w:szCs w:val="21"/>
        </w:rPr>
        <w:t>提出物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Pr="008713EB">
        <w:rPr>
          <w:rFonts w:asciiTheme="majorEastAsia" w:eastAsiaTheme="majorEastAsia" w:hAnsiTheme="majorEastAsia"/>
          <w:szCs w:val="21"/>
        </w:rPr>
        <w:t>Packet</w:t>
      </w:r>
      <w:r>
        <w:rPr>
          <w:rFonts w:asciiTheme="majorEastAsia" w:eastAsiaTheme="majorEastAsia" w:hAnsiTheme="majorEastAsia"/>
          <w:szCs w:val="21"/>
        </w:rPr>
        <w:t xml:space="preserve"> </w:t>
      </w:r>
      <w:r w:rsidRPr="008713EB">
        <w:rPr>
          <w:rFonts w:asciiTheme="majorEastAsia" w:eastAsiaTheme="majorEastAsia" w:hAnsiTheme="majorEastAsia"/>
          <w:szCs w:val="21"/>
        </w:rPr>
        <w:t>Tracer</w:t>
      </w:r>
      <w:r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>
        <w:rPr>
          <w:rFonts w:asciiTheme="majorEastAsia" w:eastAsiaTheme="majorEastAsia" w:hAnsiTheme="majorEastAsia" w:hint="eastAsia"/>
          <w:szCs w:val="21"/>
        </w:rPr>
        <w:t>p</w:t>
      </w:r>
      <w:r>
        <w:rPr>
          <w:rFonts w:asciiTheme="majorEastAsia" w:eastAsiaTheme="majorEastAsia" w:hAnsiTheme="majorEastAsia"/>
          <w:szCs w:val="21"/>
        </w:rPr>
        <w:t>ka</w:t>
      </w:r>
      <w:proofErr w:type="spellEnd"/>
      <w:r>
        <w:rPr>
          <w:rFonts w:asciiTheme="majorEastAsia" w:eastAsiaTheme="majorEastAsia" w:hAnsiTheme="majorEastAsia" w:hint="eastAsia"/>
          <w:szCs w:val="21"/>
        </w:rPr>
        <w:t>）</w:t>
      </w:r>
      <w:r w:rsidRPr="008713EB">
        <w:rPr>
          <w:rFonts w:asciiTheme="majorEastAsia" w:eastAsiaTheme="majorEastAsia" w:hAnsiTheme="majorEastAsia"/>
          <w:szCs w:val="21"/>
        </w:rPr>
        <w:t>ファイル</w:t>
      </w:r>
      <w:r>
        <w:rPr>
          <w:rFonts w:asciiTheme="majorEastAsia" w:eastAsiaTheme="majorEastAsia" w:hAnsiTheme="majorEastAsia" w:hint="eastAsia"/>
          <w:szCs w:val="21"/>
        </w:rPr>
        <w:t>名のクラス番号氏名を変更し</w:t>
      </w:r>
      <w:r w:rsidRPr="008713EB">
        <w:rPr>
          <w:rFonts w:asciiTheme="majorEastAsia" w:eastAsiaTheme="majorEastAsia" w:hAnsiTheme="majorEastAsia" w:hint="eastAsia"/>
          <w:szCs w:val="21"/>
        </w:rPr>
        <w:t>、</w:t>
      </w:r>
      <w:r w:rsidRPr="008713EB">
        <w:rPr>
          <w:rFonts w:asciiTheme="majorEastAsia" w:eastAsiaTheme="majorEastAsia" w:hAnsiTheme="majorEastAsia"/>
          <w:b/>
          <w:bCs/>
          <w:szCs w:val="21"/>
        </w:rPr>
        <w:t>\\sv23の指定の場所</w:t>
      </w:r>
      <w:r w:rsidRPr="008713EB">
        <w:rPr>
          <w:rFonts w:asciiTheme="majorEastAsia" w:eastAsiaTheme="majorEastAsia" w:hAnsiTheme="majorEastAsia"/>
          <w:szCs w:val="21"/>
        </w:rPr>
        <w:t>に提出してください</w:t>
      </w:r>
    </w:p>
    <w:p w14:paraId="47671858" w14:textId="77777777" w:rsidR="0090772A" w:rsidRPr="00362F83" w:rsidRDefault="0090772A" w:rsidP="0090772A">
      <w:pPr>
        <w:rPr>
          <w:rFonts w:asciiTheme="majorEastAsia" w:eastAsiaTheme="majorEastAsia" w:hAnsiTheme="majorEastAsia"/>
          <w:szCs w:val="21"/>
          <w:u w:val="single"/>
        </w:rPr>
      </w:pPr>
      <w:r w:rsidRPr="00362F83"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未チェックの人</w:t>
      </w:r>
    </w:p>
    <w:p w14:paraId="591DBCA3" w14:textId="77777777" w:rsidR="0090772A" w:rsidRPr="002E2C93" w:rsidRDefault="0090772A" w:rsidP="009077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この</w:t>
      </w:r>
      <w:r w:rsidRPr="008713EB">
        <w:rPr>
          <w:rFonts w:asciiTheme="majorEastAsia" w:eastAsiaTheme="majorEastAsia" w:hAnsiTheme="majorEastAsia"/>
          <w:szCs w:val="21"/>
        </w:rPr>
        <w:t>Wordファイル</w:t>
      </w:r>
      <w:r>
        <w:rPr>
          <w:rFonts w:asciiTheme="majorEastAsia" w:eastAsiaTheme="majorEastAsia" w:hAnsiTheme="majorEastAsia" w:hint="eastAsia"/>
          <w:szCs w:val="21"/>
        </w:rPr>
        <w:t>名のクラス番号氏名を変更し</w:t>
      </w:r>
      <w:r w:rsidRPr="008713EB">
        <w:rPr>
          <w:rFonts w:asciiTheme="majorEastAsia" w:eastAsiaTheme="majorEastAsia" w:hAnsiTheme="majorEastAsia" w:hint="eastAsia"/>
          <w:szCs w:val="21"/>
        </w:rPr>
        <w:t>、</w:t>
      </w:r>
      <w:r w:rsidRPr="008713EB">
        <w:rPr>
          <w:rFonts w:asciiTheme="majorEastAsia" w:eastAsiaTheme="majorEastAsia" w:hAnsiTheme="majorEastAsia"/>
          <w:b/>
          <w:bCs/>
          <w:szCs w:val="21"/>
        </w:rPr>
        <w:t>\\sv23の指定の場所</w:t>
      </w:r>
      <w:r w:rsidRPr="008713EB">
        <w:rPr>
          <w:rFonts w:asciiTheme="majorEastAsia" w:eastAsiaTheme="majorEastAsia" w:hAnsiTheme="majorEastAsia"/>
          <w:szCs w:val="21"/>
        </w:rPr>
        <w:t>に提出してください</w:t>
      </w:r>
    </w:p>
    <w:p w14:paraId="45D2545E" w14:textId="56468563" w:rsidR="00910AC4" w:rsidRPr="0090772A" w:rsidRDefault="00910AC4" w:rsidP="00910AC4">
      <w:pPr>
        <w:rPr>
          <w:rFonts w:asciiTheme="majorEastAsia" w:eastAsiaTheme="majorEastAsia" w:hAnsiTheme="majorEastAsia"/>
          <w:szCs w:val="21"/>
        </w:rPr>
      </w:pPr>
    </w:p>
    <w:p w14:paraId="690153A1" w14:textId="77777777" w:rsidR="00A10D87" w:rsidRPr="00910AC4" w:rsidRDefault="00A10D87" w:rsidP="00A10D87">
      <w:pPr>
        <w:pStyle w:val="BodyTextL25"/>
      </w:pPr>
    </w:p>
    <w:sectPr w:rsidR="00A10D87" w:rsidRPr="00910AC4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AC39" w14:textId="77777777" w:rsidR="0006594A" w:rsidRDefault="0006594A" w:rsidP="00710659">
      <w:pPr>
        <w:spacing w:after="0" w:line="240" w:lineRule="auto"/>
      </w:pPr>
      <w:r>
        <w:separator/>
      </w:r>
    </w:p>
    <w:p w14:paraId="6894E710" w14:textId="77777777" w:rsidR="0006594A" w:rsidRDefault="0006594A"/>
  </w:endnote>
  <w:endnote w:type="continuationSeparator" w:id="0">
    <w:p w14:paraId="1AE23349" w14:textId="77777777" w:rsidR="0006594A" w:rsidRDefault="0006594A" w:rsidP="00710659">
      <w:pPr>
        <w:spacing w:after="0" w:line="240" w:lineRule="auto"/>
      </w:pPr>
      <w:r>
        <w:continuationSeparator/>
      </w:r>
    </w:p>
    <w:p w14:paraId="72D63FF9" w14:textId="77777777" w:rsidR="0006594A" w:rsidRDefault="000659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0CE5" w14:textId="54BC4D2D" w:rsidR="00926CB2" w:rsidRPr="00882B63" w:rsidRDefault="00D93086" w:rsidP="00E859E3">
    <w:pPr>
      <w:pStyle w:val="a5"/>
      <w:rPr>
        <w:szCs w:val="16"/>
      </w:rPr>
    </w:pPr>
    <w:r w:rsidRPr="00B31F19">
      <w:sym w:font="Symbol" w:char="F0E3"/>
    </w:r>
    <w:r>
      <w:fldChar w:fldCharType="begin"/>
    </w:r>
    <w:r>
      <w:instrText xml:space="preserve"> SAVEDATE  \@ "yyyy"  \* MERGEFORMAT </w:instrText>
    </w:r>
    <w:r>
      <w:fldChar w:fldCharType="separate"/>
    </w:r>
    <w:r w:rsidR="005B4512">
      <w:rPr>
        <w:noProof/>
      </w:rPr>
      <w:t>2023</w:t>
    </w:r>
    <w:r>
      <w:fldChar w:fldCharType="end"/>
    </w:r>
    <w:r>
      <w:t xml:space="preserve"> Cisco and/or its affiliates. All rights reserved. Cisco Public</w:t>
    </w:r>
    <w:r w:rsidR="008E00D5">
      <w:tab/>
      <w:t xml:space="preserve">Page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PAGE </w:instrText>
    </w:r>
    <w:r w:rsidR="008E00D5" w:rsidRPr="0090659A">
      <w:rPr>
        <w:b/>
        <w:szCs w:val="16"/>
      </w:rPr>
      <w:fldChar w:fldCharType="separate"/>
    </w:r>
    <w:r w:rsidR="0090772A">
      <w:rPr>
        <w:b/>
        <w:noProof/>
        <w:szCs w:val="16"/>
      </w:rPr>
      <w:t>2</w:t>
    </w:r>
    <w:r w:rsidR="008E00D5" w:rsidRPr="0090659A">
      <w:rPr>
        <w:b/>
        <w:szCs w:val="16"/>
      </w:rPr>
      <w:fldChar w:fldCharType="end"/>
    </w:r>
    <w:r w:rsidR="008E00D5">
      <w:t xml:space="preserve"> of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NUMPAGES  </w:instrText>
    </w:r>
    <w:r w:rsidR="008E00D5" w:rsidRPr="0090659A">
      <w:rPr>
        <w:b/>
        <w:szCs w:val="16"/>
      </w:rPr>
      <w:fldChar w:fldCharType="separate"/>
    </w:r>
    <w:r w:rsidR="0090772A">
      <w:rPr>
        <w:b/>
        <w:noProof/>
        <w:szCs w:val="16"/>
      </w:rPr>
      <w:t>6</w:t>
    </w:r>
    <w:r w:rsidR="008E00D5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0CE7" w14:textId="1F45E46F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B4512">
      <w:rPr>
        <w:noProof/>
      </w:rPr>
      <w:t>2023</w:t>
    </w:r>
    <w:r w:rsidR="007E6402">
      <w:fldChar w:fldCharType="end"/>
    </w:r>
    <w:r>
      <w:t xml:space="preserve"> Cisco and/or its affiliates. All rights reserved. Cisco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0772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0772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4A54" w14:textId="77777777" w:rsidR="0006594A" w:rsidRDefault="0006594A" w:rsidP="00710659">
      <w:pPr>
        <w:spacing w:after="0" w:line="240" w:lineRule="auto"/>
      </w:pPr>
      <w:r>
        <w:separator/>
      </w:r>
    </w:p>
    <w:p w14:paraId="6C1F48FC" w14:textId="77777777" w:rsidR="0006594A" w:rsidRDefault="0006594A"/>
  </w:footnote>
  <w:footnote w:type="continuationSeparator" w:id="0">
    <w:p w14:paraId="3ABCB111" w14:textId="77777777" w:rsidR="0006594A" w:rsidRDefault="0006594A" w:rsidP="00710659">
      <w:pPr>
        <w:spacing w:after="0" w:line="240" w:lineRule="auto"/>
      </w:pPr>
      <w:r>
        <w:continuationSeparator/>
      </w:r>
    </w:p>
    <w:p w14:paraId="73E1A5E6" w14:textId="77777777" w:rsidR="0006594A" w:rsidRDefault="000659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Meiryo UI" w:cs="Arial"/>
      </w:rPr>
      <w:alias w:val="タイトル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FCD0CE4" w14:textId="77777777" w:rsidR="00926CB2" w:rsidRPr="00D93086" w:rsidRDefault="00D93086" w:rsidP="008402F2">
        <w:pPr>
          <w:pStyle w:val="PageHead"/>
          <w:rPr>
            <w:rFonts w:eastAsia="Meiryo UI" w:cs="Arial"/>
          </w:rPr>
        </w:pPr>
        <w:r w:rsidRPr="00D93086">
          <w:rPr>
            <w:rFonts w:eastAsia="Meiryo UI" w:cs="Arial"/>
          </w:rPr>
          <w:t xml:space="preserve">Packet Tracer </w:t>
        </w:r>
        <w:r w:rsidRPr="00D93086">
          <w:rPr>
            <w:rFonts w:eastAsia="Meiryo UI" w:cs="Arial"/>
          </w:rPr>
          <w:t>－</w:t>
        </w:r>
        <w:r w:rsidRPr="00D93086">
          <w:rPr>
            <w:rFonts w:eastAsia="Meiryo UI" w:cs="Arial"/>
          </w:rPr>
          <w:t xml:space="preserve"> IPv6 </w:t>
        </w:r>
        <w:r w:rsidRPr="00D93086">
          <w:rPr>
            <w:rFonts w:eastAsia="Meiryo UI" w:cs="Arial"/>
          </w:rPr>
          <w:t>アドレスの設定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0CE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FCD0CE8" wp14:editId="3FCD0CE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eastAsia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eastAsia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パート %1：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ステップ %2：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パート %2：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ステップ %3：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パート %1：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eastAsia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79913826">
    <w:abstractNumId w:val="6"/>
  </w:num>
  <w:num w:numId="2" w16cid:durableId="1146895120">
    <w:abstractNumId w:val="4"/>
    <w:lvlOverride w:ilvl="0"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20353985">
    <w:abstractNumId w:val="2"/>
  </w:num>
  <w:num w:numId="4" w16cid:durableId="979653669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73959132">
    <w:abstractNumId w:val="4"/>
  </w:num>
  <w:num w:numId="6" w16cid:durableId="2018772958">
    <w:abstractNumId w:val="0"/>
  </w:num>
  <w:num w:numId="7" w16cid:durableId="833956448">
    <w:abstractNumId w:val="1"/>
  </w:num>
  <w:num w:numId="8" w16cid:durableId="649794928">
    <w:abstractNumId w:val="5"/>
    <w:lvlOverride w:ilvl="0">
      <w:lvl w:ilvl="0">
        <w:start w:val="1"/>
        <w:numFmt w:val="decimal"/>
        <w:lvlText w:val="パート %1：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927497430">
    <w:abstractNumId w:val="4"/>
  </w:num>
  <w:num w:numId="10" w16cid:durableId="1226843040">
    <w:abstractNumId w:val="3"/>
  </w:num>
  <w:num w:numId="11" w16cid:durableId="156115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87996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1439792413">
    <w:abstractNumId w:val="4"/>
  </w:num>
  <w:num w:numId="14" w16cid:durableId="1910842909">
    <w:abstractNumId w:val="4"/>
  </w:num>
  <w:num w:numId="15" w16cid:durableId="378865545">
    <w:abstractNumId w:val="4"/>
  </w:num>
  <w:num w:numId="16" w16cid:durableId="341781658">
    <w:abstractNumId w:val="4"/>
  </w:num>
  <w:num w:numId="17" w16cid:durableId="470444062">
    <w:abstractNumId w:val="4"/>
  </w:num>
  <w:num w:numId="18" w16cid:durableId="1612274405">
    <w:abstractNumId w:val="4"/>
  </w:num>
  <w:num w:numId="19" w16cid:durableId="580216999">
    <w:abstractNumId w:val="4"/>
  </w:num>
  <w:num w:numId="20" w16cid:durableId="344551341">
    <w:abstractNumId w:val="4"/>
  </w:num>
  <w:num w:numId="21" w16cid:durableId="1042174203">
    <w:abstractNumId w:val="4"/>
  </w:num>
  <w:num w:numId="22" w16cid:durableId="882983985">
    <w:abstractNumId w:val="4"/>
  </w:num>
  <w:num w:numId="23" w16cid:durableId="1236015115">
    <w:abstractNumId w:val="4"/>
  </w:num>
  <w:num w:numId="24" w16cid:durableId="18337903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94A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0F6"/>
    <w:rsid w:val="000C7B7D"/>
    <w:rsid w:val="000D55B4"/>
    <w:rsid w:val="000D769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9D4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046"/>
    <w:rsid w:val="001C05A1"/>
    <w:rsid w:val="001C1D9E"/>
    <w:rsid w:val="001C5998"/>
    <w:rsid w:val="001C7C3B"/>
    <w:rsid w:val="001D5B6F"/>
    <w:rsid w:val="001E0AB8"/>
    <w:rsid w:val="001E218D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6FF4"/>
    <w:rsid w:val="002113B8"/>
    <w:rsid w:val="002114BA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09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5B7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310E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0FED"/>
    <w:rsid w:val="005510BA"/>
    <w:rsid w:val="005538C8"/>
    <w:rsid w:val="00554B4E"/>
    <w:rsid w:val="00556C02"/>
    <w:rsid w:val="00561BB2"/>
    <w:rsid w:val="00563249"/>
    <w:rsid w:val="00570670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4512"/>
    <w:rsid w:val="005C0177"/>
    <w:rsid w:val="005C5B37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E6B9C"/>
    <w:rsid w:val="005F0301"/>
    <w:rsid w:val="005F3AE9"/>
    <w:rsid w:val="005F6AAC"/>
    <w:rsid w:val="006007BB"/>
    <w:rsid w:val="00601DC0"/>
    <w:rsid w:val="006034CB"/>
    <w:rsid w:val="00603503"/>
    <w:rsid w:val="00603C52"/>
    <w:rsid w:val="006131CE"/>
    <w:rsid w:val="0061336B"/>
    <w:rsid w:val="0061410F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2EB"/>
    <w:rsid w:val="006E372B"/>
    <w:rsid w:val="006E5FE9"/>
    <w:rsid w:val="006E6581"/>
    <w:rsid w:val="006E71DF"/>
    <w:rsid w:val="006F1616"/>
    <w:rsid w:val="006F1CC4"/>
    <w:rsid w:val="006F2A86"/>
    <w:rsid w:val="006F3163"/>
    <w:rsid w:val="00704CF7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2BE"/>
    <w:rsid w:val="007636C2"/>
    <w:rsid w:val="00763D8B"/>
    <w:rsid w:val="007657F6"/>
    <w:rsid w:val="00765E47"/>
    <w:rsid w:val="0077125A"/>
    <w:rsid w:val="0077564E"/>
    <w:rsid w:val="00782A4F"/>
    <w:rsid w:val="0078405B"/>
    <w:rsid w:val="00786F58"/>
    <w:rsid w:val="00787CC1"/>
    <w:rsid w:val="00792F4E"/>
    <w:rsid w:val="0079398D"/>
    <w:rsid w:val="00796C25"/>
    <w:rsid w:val="007973D1"/>
    <w:rsid w:val="007A1E13"/>
    <w:rsid w:val="007A287C"/>
    <w:rsid w:val="007A3B2A"/>
    <w:rsid w:val="007B0C9D"/>
    <w:rsid w:val="007B222E"/>
    <w:rsid w:val="007B5522"/>
    <w:rsid w:val="007C0EE0"/>
    <w:rsid w:val="007C1B71"/>
    <w:rsid w:val="007C2FBB"/>
    <w:rsid w:val="007C70D1"/>
    <w:rsid w:val="007C7164"/>
    <w:rsid w:val="007C7413"/>
    <w:rsid w:val="007C7B10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A2D"/>
    <w:rsid w:val="00867EAF"/>
    <w:rsid w:val="00870763"/>
    <w:rsid w:val="008713EA"/>
    <w:rsid w:val="00873C6B"/>
    <w:rsid w:val="00882B63"/>
    <w:rsid w:val="00883500"/>
    <w:rsid w:val="008835E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0772A"/>
    <w:rsid w:val="00910AC4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54647"/>
    <w:rsid w:val="00963E34"/>
    <w:rsid w:val="00964DFA"/>
    <w:rsid w:val="00970A69"/>
    <w:rsid w:val="00975731"/>
    <w:rsid w:val="0098155C"/>
    <w:rsid w:val="00981CCA"/>
    <w:rsid w:val="00983B77"/>
    <w:rsid w:val="00995368"/>
    <w:rsid w:val="00996053"/>
    <w:rsid w:val="00997E71"/>
    <w:rsid w:val="009A0B2F"/>
    <w:rsid w:val="009A1CF4"/>
    <w:rsid w:val="009A37D7"/>
    <w:rsid w:val="009A4E17"/>
    <w:rsid w:val="009A6955"/>
    <w:rsid w:val="009B2844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0D87"/>
    <w:rsid w:val="00A15DF0"/>
    <w:rsid w:val="00A21211"/>
    <w:rsid w:val="00A30F8A"/>
    <w:rsid w:val="00A31336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4B5"/>
    <w:rsid w:val="00B1081F"/>
    <w:rsid w:val="00B137E4"/>
    <w:rsid w:val="00B2496B"/>
    <w:rsid w:val="00B27499"/>
    <w:rsid w:val="00B3010D"/>
    <w:rsid w:val="00B35151"/>
    <w:rsid w:val="00B433F2"/>
    <w:rsid w:val="00B458E8"/>
    <w:rsid w:val="00B51728"/>
    <w:rsid w:val="00B5397B"/>
    <w:rsid w:val="00B53EE9"/>
    <w:rsid w:val="00B6183E"/>
    <w:rsid w:val="00B62809"/>
    <w:rsid w:val="00B72F2A"/>
    <w:rsid w:val="00B740BF"/>
    <w:rsid w:val="00B74716"/>
    <w:rsid w:val="00B7675A"/>
    <w:rsid w:val="00B81898"/>
    <w:rsid w:val="00B82DED"/>
    <w:rsid w:val="00B8606B"/>
    <w:rsid w:val="00B878E7"/>
    <w:rsid w:val="00B879CC"/>
    <w:rsid w:val="00B96961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30CB"/>
    <w:rsid w:val="00BF4D1F"/>
    <w:rsid w:val="00BF76BE"/>
    <w:rsid w:val="00BF782E"/>
    <w:rsid w:val="00C02A73"/>
    <w:rsid w:val="00C03CAE"/>
    <w:rsid w:val="00C063D2"/>
    <w:rsid w:val="00C07C53"/>
    <w:rsid w:val="00C07FD9"/>
    <w:rsid w:val="00C10955"/>
    <w:rsid w:val="00C11C4D"/>
    <w:rsid w:val="00C162C0"/>
    <w:rsid w:val="00C1712C"/>
    <w:rsid w:val="00C20634"/>
    <w:rsid w:val="00C212E0"/>
    <w:rsid w:val="00C23E16"/>
    <w:rsid w:val="00C27994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21F5"/>
    <w:rsid w:val="00C73E03"/>
    <w:rsid w:val="00C77B29"/>
    <w:rsid w:val="00C87039"/>
    <w:rsid w:val="00C8718B"/>
    <w:rsid w:val="00C872E4"/>
    <w:rsid w:val="00C878D9"/>
    <w:rsid w:val="00C90311"/>
    <w:rsid w:val="00C91C26"/>
    <w:rsid w:val="00C91E32"/>
    <w:rsid w:val="00CA2BB2"/>
    <w:rsid w:val="00CA73D5"/>
    <w:rsid w:val="00CB2ADF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304B"/>
    <w:rsid w:val="00CF5D31"/>
    <w:rsid w:val="00CF5F3B"/>
    <w:rsid w:val="00CF7733"/>
    <w:rsid w:val="00CF791A"/>
    <w:rsid w:val="00D00513"/>
    <w:rsid w:val="00D00D7D"/>
    <w:rsid w:val="00D030AE"/>
    <w:rsid w:val="00D04061"/>
    <w:rsid w:val="00D139C8"/>
    <w:rsid w:val="00D17F81"/>
    <w:rsid w:val="00D20190"/>
    <w:rsid w:val="00D2758C"/>
    <w:rsid w:val="00D275CA"/>
    <w:rsid w:val="00D2789B"/>
    <w:rsid w:val="00D345AB"/>
    <w:rsid w:val="00D41566"/>
    <w:rsid w:val="00D444A7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5D0D"/>
    <w:rsid w:val="00D778DF"/>
    <w:rsid w:val="00D84BDA"/>
    <w:rsid w:val="00D86D9E"/>
    <w:rsid w:val="00D87013"/>
    <w:rsid w:val="00D876A8"/>
    <w:rsid w:val="00D87F26"/>
    <w:rsid w:val="00D913F0"/>
    <w:rsid w:val="00D93063"/>
    <w:rsid w:val="00D93086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421E"/>
    <w:rsid w:val="00E009DA"/>
    <w:rsid w:val="00E037D9"/>
    <w:rsid w:val="00E04927"/>
    <w:rsid w:val="00E0593E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6547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3248"/>
    <w:rsid w:val="00E81612"/>
    <w:rsid w:val="00E82BD7"/>
    <w:rsid w:val="00E859E3"/>
    <w:rsid w:val="00E87D18"/>
    <w:rsid w:val="00E87D62"/>
    <w:rsid w:val="00E97333"/>
    <w:rsid w:val="00EA486E"/>
    <w:rsid w:val="00EA4FA3"/>
    <w:rsid w:val="00EA5D3B"/>
    <w:rsid w:val="00EB001B"/>
    <w:rsid w:val="00EB0681"/>
    <w:rsid w:val="00EB3082"/>
    <w:rsid w:val="00EB6C33"/>
    <w:rsid w:val="00EC0A5D"/>
    <w:rsid w:val="00EC6F62"/>
    <w:rsid w:val="00ED2EA2"/>
    <w:rsid w:val="00ED6019"/>
    <w:rsid w:val="00ED7830"/>
    <w:rsid w:val="00EE2BFF"/>
    <w:rsid w:val="00EE3909"/>
    <w:rsid w:val="00EE58F6"/>
    <w:rsid w:val="00EE62E3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33B5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46EAE"/>
    <w:rsid w:val="00F60BE0"/>
    <w:rsid w:val="00F6280E"/>
    <w:rsid w:val="00F666EC"/>
    <w:rsid w:val="00F7050A"/>
    <w:rsid w:val="00F726D7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55AA"/>
    <w:rsid w:val="00FE661F"/>
    <w:rsid w:val="00FF0400"/>
    <w:rsid w:val="00FF19A1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CD0C4B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945E4E"/>
    <w:rPr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eastAsia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eastAsia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eastAsia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eastAsia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eastAsia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eastAsia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eastAsia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eastAsia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eastAsia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Courier New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981CCA"/>
    <w:rPr>
      <w:bCs/>
      <w:color w:val="984806" w:themeColor="accent6" w:themeShade="80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cs="Arial"/>
      <w:sz w:val="22"/>
      <w:szCs w:val="22"/>
    </w:rPr>
  </w:style>
  <w:style w:type="character" w:customStyle="1" w:styleId="30">
    <w:name w:val="標題 3 字元"/>
    <w:link w:val="3"/>
    <w:rsid w:val="00D531D0"/>
    <w:rPr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urier New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Courier New" w:hAnsi="Courier New" w:cs="Courier New"/>
      <w:lang w:val="en-US" w:eastAsia="ja-JP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sz w:val="20"/>
      <w:szCs w:val="24"/>
    </w:rPr>
  </w:style>
  <w:style w:type="character" w:customStyle="1" w:styleId="afc">
    <w:name w:val="本文 字元"/>
    <w:link w:val="aa"/>
    <w:rsid w:val="00603503"/>
    <w:rPr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eastAsia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>
            <w:rPr>
              <w:rStyle w:val="a3"/>
              <w:lang w:eastAsia="ja-JP"/>
            </w:rPr>
            <w:t>[</w:t>
          </w:r>
          <w:r>
            <w:rPr>
              <w:rStyle w:val="a3"/>
              <w:lang w:eastAsia="ja-JP"/>
            </w:rPr>
            <w:t>タイトル</w:t>
          </w:r>
          <w:r>
            <w:rPr>
              <w:rStyle w:val="a3"/>
              <w:lang w:eastAsia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1250FD"/>
    <w:rsid w:val="001875E7"/>
    <w:rsid w:val="00270433"/>
    <w:rsid w:val="006049FE"/>
    <w:rsid w:val="00857B50"/>
    <w:rsid w:val="00A32191"/>
    <w:rsid w:val="00AB56F4"/>
    <w:rsid w:val="00BB69B8"/>
    <w:rsid w:val="00CE4332"/>
    <w:rsid w:val="00F03BAF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ＭＳ ゴシック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ＭＳ 明朝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8" ma:contentTypeDescription="新しいドキュメントを作成します。" ma:contentTypeScope="" ma:versionID="982f53b19f52f5ac9f1eb110ce458c84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f58a247a9cbd776c1307596271318eb9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1499E-BCF1-435C-A070-C1C0EFA45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B1715E-62F3-4114-BA46-015FCAAF3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DAACA5-CDB3-4D18-89BD-79ED25BEA4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DB9832-A617-4601-AEEF-911648B6EA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41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－ IPv6 アドレスの設定</vt:lpstr>
      <vt:lpstr>Packet Tracer - Configure IPv6 Addressing</vt:lpstr>
    </vt:vector>
  </TitlesOfParts>
  <Company>Cisco Systems, Inc.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－ IPv6 アドレスの設定</dc:title>
  <dc:creator>SP</dc:creator>
  <dc:description>2,013</dc:description>
  <cp:lastModifiedBy>文 家俊</cp:lastModifiedBy>
  <cp:revision>29</cp:revision>
  <dcterms:created xsi:type="dcterms:W3CDTF">2021-10-22T02:09:00Z</dcterms:created>
  <dcterms:modified xsi:type="dcterms:W3CDTF">2023-09-28T06:52:00Z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